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997" w:rsidRDefault="00024916" w:rsidP="00024916">
      <w:pPr>
        <w:pStyle w:val="Heading1"/>
      </w:pPr>
      <w:bookmarkStart w:id="0" w:name="_GoBack"/>
      <w:bookmarkEnd w:id="0"/>
      <w:r>
        <w:t>Logic</w:t>
      </w:r>
    </w:p>
    <w:p w:rsidR="00124ED7" w:rsidRDefault="00D62616" w:rsidP="003F7A1C">
      <w:r>
        <w:t>Logic is, basically, the study of valid reasoning.</w:t>
      </w:r>
      <w:r w:rsidR="003D4693">
        <w:t xml:space="preserve"> </w:t>
      </w:r>
      <w:r w:rsidR="00024916">
        <w:t>When searching the internet, we use Boolean logic – terms like “and” and “or” – to</w:t>
      </w:r>
      <w:r>
        <w:t xml:space="preserve"> help us find specific web</w:t>
      </w:r>
      <w:r w:rsidR="00024916">
        <w:t xml:space="preserve"> pages that fit in the sets we are interested in.</w:t>
      </w:r>
      <w:r w:rsidR="003D4693">
        <w:t xml:space="preserve"> </w:t>
      </w:r>
      <w:r w:rsidR="00024916">
        <w:t>After exploring this form of logic, we will look at logical arguments and how we can determine the validity of a claim.</w:t>
      </w:r>
      <w:bookmarkStart w:id="1" w:name="_Toc227057874"/>
      <w:bookmarkStart w:id="2" w:name="_Toc227143101"/>
    </w:p>
    <w:p w:rsidR="00124ED7" w:rsidRDefault="00124ED7" w:rsidP="003F7A1C"/>
    <w:p w:rsidR="005E75AF" w:rsidRPr="00C05C49" w:rsidRDefault="005E75AF" w:rsidP="00C05C49">
      <w:pPr>
        <w:pStyle w:val="Heading2"/>
      </w:pPr>
      <w:r w:rsidRPr="00C05C49">
        <w:t>Boolean Logic</w:t>
      </w:r>
    </w:p>
    <w:p w:rsidR="005E75AF" w:rsidRPr="00C05C49" w:rsidRDefault="00D62616" w:rsidP="003F7A1C">
      <w:r>
        <w:t>We can often classify items as belonging to sets.</w:t>
      </w:r>
      <w:r w:rsidR="003D4693">
        <w:t xml:space="preserve"> </w:t>
      </w:r>
      <w:r w:rsidR="005E75AF" w:rsidRPr="00C05C49">
        <w:t>If you went the library to search for a book and they asked you to express your search using unions, intersections, and complements</w:t>
      </w:r>
      <w:r>
        <w:t xml:space="preserve"> of sets</w:t>
      </w:r>
      <w:r w:rsidR="005E75AF" w:rsidRPr="00C05C49">
        <w:t>, that would feel a little strange.</w:t>
      </w:r>
      <w:r w:rsidR="003D4693">
        <w:t xml:space="preserve"> </w:t>
      </w:r>
      <w:r w:rsidR="005E75AF" w:rsidRPr="00C05C49">
        <w:t>Instead, we typically using words like “and”, “or”, and “not” to connect our keywords together to form a search.</w:t>
      </w:r>
      <w:r w:rsidR="003D4693">
        <w:t xml:space="preserve"> </w:t>
      </w:r>
      <w:r w:rsidR="005E75AF" w:rsidRPr="00C05C49">
        <w:t xml:space="preserve">These words, which form the basis of </w:t>
      </w:r>
      <w:r w:rsidR="005E75AF" w:rsidRPr="00C05C49">
        <w:rPr>
          <w:b/>
        </w:rPr>
        <w:t>Boolean logic</w:t>
      </w:r>
      <w:r w:rsidR="005E75AF" w:rsidRPr="00C05C49">
        <w:t>, are directly related to our set operations.</w:t>
      </w:r>
      <w:r w:rsidR="003D4693">
        <w:t xml:space="preserve"> (Boolean logic was developed by the 19</w:t>
      </w:r>
      <w:r w:rsidR="003D4693" w:rsidRPr="003D4693">
        <w:rPr>
          <w:vertAlign w:val="superscript"/>
        </w:rPr>
        <w:t>th</w:t>
      </w:r>
      <w:r w:rsidR="003D4693">
        <w:t>-century English mathematician George Boole.)</w:t>
      </w:r>
    </w:p>
    <w:p w:rsidR="005E75AF" w:rsidRDefault="005E75AF" w:rsidP="003F7A1C"/>
    <w:p w:rsidR="00D62616" w:rsidRPr="00C05C49" w:rsidRDefault="00D62616" w:rsidP="003F7A1C"/>
    <w:p w:rsidR="005E75AF" w:rsidRPr="00C05C49" w:rsidRDefault="005E75AF" w:rsidP="00C05C49">
      <w:pPr>
        <w:pStyle w:val="DefinitionHeader"/>
      </w:pPr>
      <w:r w:rsidRPr="00C05C49">
        <w:t>Boolean Logic</w:t>
      </w:r>
    </w:p>
    <w:p w:rsidR="00D96185" w:rsidRDefault="00C05C49" w:rsidP="00C05C49">
      <w:pPr>
        <w:pStyle w:val="DefinitionBody"/>
      </w:pPr>
      <w:r>
        <w:t xml:space="preserve">Boolean logic combines multiple statements that are either true or false into </w:t>
      </w:r>
      <w:r w:rsidR="00D96185">
        <w:t>an expression that is either true or false.</w:t>
      </w:r>
    </w:p>
    <w:p w:rsidR="00D96185" w:rsidRDefault="00D96185" w:rsidP="00C05C49">
      <w:pPr>
        <w:pStyle w:val="DefinitionBody"/>
      </w:pPr>
    </w:p>
    <w:p w:rsidR="005E75AF" w:rsidRPr="00C05C49" w:rsidRDefault="00D96185" w:rsidP="00C05C49">
      <w:pPr>
        <w:pStyle w:val="DefinitionBody"/>
      </w:pPr>
      <w:r w:rsidRPr="003D4693">
        <w:t>In connection to sets, a search is true if the element is part of the set.</w:t>
      </w:r>
      <w:r w:rsidR="00C05C49">
        <w:t xml:space="preserve"> </w:t>
      </w:r>
    </w:p>
    <w:p w:rsidR="005E75AF" w:rsidRDefault="005E75AF" w:rsidP="003F7A1C"/>
    <w:p w:rsidR="00D96185" w:rsidRPr="00C05C49" w:rsidRDefault="00D96185" w:rsidP="003F7A1C"/>
    <w:p w:rsidR="00D96185" w:rsidRDefault="00A362B9" w:rsidP="003F7A1C">
      <w:r w:rsidRPr="00C05C49">
        <w:t xml:space="preserve">Suppose </w:t>
      </w:r>
      <w:r w:rsidRPr="00C05C49">
        <w:rPr>
          <w:i/>
        </w:rPr>
        <w:t>M</w:t>
      </w:r>
      <w:r w:rsidRPr="00C05C49">
        <w:t xml:space="preserve"> is the set of all mystery books, and </w:t>
      </w:r>
      <w:r w:rsidRPr="00C05C49">
        <w:rPr>
          <w:i/>
        </w:rPr>
        <w:t>C</w:t>
      </w:r>
      <w:r w:rsidRPr="00C05C49">
        <w:t xml:space="preserve"> is the set of all comedy books.</w:t>
      </w:r>
      <w:r w:rsidR="003D4693">
        <w:t xml:space="preserve"> </w:t>
      </w:r>
      <w:r w:rsidR="00D96185">
        <w:t xml:space="preserve">If we search for “mystery”, we are looking for all the books that are an element of the set </w:t>
      </w:r>
      <w:r w:rsidR="00D96185" w:rsidRPr="00D96185">
        <w:rPr>
          <w:i/>
        </w:rPr>
        <w:t>M</w:t>
      </w:r>
      <w:r w:rsidR="00D96185">
        <w:t>; the search is true for books that are in the set.</w:t>
      </w:r>
      <w:r w:rsidR="003D4693">
        <w:t xml:space="preserve"> </w:t>
      </w:r>
    </w:p>
    <w:p w:rsidR="00D96185" w:rsidRDefault="00D96185" w:rsidP="003F7A1C"/>
    <w:p w:rsidR="00A362B9" w:rsidRPr="00C05C49" w:rsidRDefault="00A362B9" w:rsidP="003F7A1C">
      <w:r w:rsidRPr="00D96185">
        <w:t>When</w:t>
      </w:r>
      <w:r w:rsidRPr="00C05C49">
        <w:t xml:space="preserve"> we search for “mystery </w:t>
      </w:r>
      <w:r w:rsidRPr="00C05C49">
        <w:rPr>
          <w:i/>
        </w:rPr>
        <w:t>and</w:t>
      </w:r>
      <w:r w:rsidRPr="00C05C49">
        <w:t xml:space="preserve"> comedy”, we are looking for a book that is an element of both sets, in the intersection.</w:t>
      </w:r>
      <w:r w:rsidR="003D4693">
        <w:t xml:space="preserve"> </w:t>
      </w:r>
      <w:r w:rsidRPr="00C05C49">
        <w:t>If we were to search for “mystery</w:t>
      </w:r>
      <w:r w:rsidRPr="00C05C49">
        <w:rPr>
          <w:i/>
        </w:rPr>
        <w:t xml:space="preserve"> or</w:t>
      </w:r>
      <w:r w:rsidRPr="00C05C49">
        <w:t xml:space="preserve"> comedy”, we are looking for a book that is a mystery, a comedy, or both, which is the union of the sets.</w:t>
      </w:r>
      <w:r w:rsidR="003D4693">
        <w:t xml:space="preserve"> </w:t>
      </w:r>
      <w:r w:rsidRPr="00C05C49">
        <w:t>If we searched for “</w:t>
      </w:r>
      <w:r w:rsidRPr="00C05C49">
        <w:rPr>
          <w:i/>
        </w:rPr>
        <w:t xml:space="preserve">not </w:t>
      </w:r>
      <w:r w:rsidRPr="00C05C49">
        <w:t xml:space="preserve">comedy”, we are looking for any book in the library that is not a comedy, the complement of the set </w:t>
      </w:r>
      <w:r w:rsidRPr="00C05C49">
        <w:rPr>
          <w:i/>
        </w:rPr>
        <w:t>C</w:t>
      </w:r>
      <w:r w:rsidRPr="00C05C49">
        <w:t>.</w:t>
      </w:r>
    </w:p>
    <w:p w:rsidR="00A362B9" w:rsidRPr="00C05C49" w:rsidRDefault="00A362B9" w:rsidP="003F7A1C"/>
    <w:p w:rsidR="00A362B9" w:rsidRPr="00C05C49" w:rsidRDefault="00A362B9" w:rsidP="003F7A1C"/>
    <w:p w:rsidR="00A362B9" w:rsidRPr="00C05C49" w:rsidRDefault="00A362B9" w:rsidP="00D96185">
      <w:pPr>
        <w:pStyle w:val="DefinitionHeader"/>
      </w:pPr>
      <w:r w:rsidRPr="00C05C49">
        <w:t>Connection to Set Operations</w:t>
      </w:r>
    </w:p>
    <w:p w:rsidR="00A362B9" w:rsidRPr="00C05C49" w:rsidRDefault="00A362B9" w:rsidP="00D96185">
      <w:pPr>
        <w:pStyle w:val="DefinitionBody"/>
      </w:pPr>
      <w:r w:rsidRPr="00C05C49">
        <w:rPr>
          <w:i/>
        </w:rPr>
        <w:t xml:space="preserve">A </w:t>
      </w:r>
      <w:r w:rsidRPr="00C05C49">
        <w:t>and</w:t>
      </w:r>
      <w:r w:rsidRPr="00C05C49">
        <w:rPr>
          <w:i/>
        </w:rPr>
        <w:t xml:space="preserve"> B</w:t>
      </w:r>
      <w:r w:rsidRPr="00C05C49">
        <w:tab/>
        <w:t>elements in the intersection</w:t>
      </w:r>
      <w:r w:rsidR="00D96185">
        <w:t xml:space="preserve"> </w:t>
      </w:r>
      <w:r w:rsidR="00D96185" w:rsidRPr="00C05C49">
        <w:rPr>
          <w:i/>
        </w:rPr>
        <w:t>A</w:t>
      </w:r>
      <w:r w:rsidR="00D96185" w:rsidRPr="00C05C49">
        <w:t xml:space="preserve"> </w:t>
      </w:r>
      <w:r w:rsidR="00D96185" w:rsidRPr="00C05C49">
        <w:rPr>
          <w:rFonts w:ascii="Cambria Math" w:hAnsi="Cambria Math"/>
        </w:rPr>
        <w:t>⋂</w:t>
      </w:r>
      <w:r w:rsidR="00D96185" w:rsidRPr="00C05C49">
        <w:t xml:space="preserve"> </w:t>
      </w:r>
      <w:r w:rsidR="00D96185" w:rsidRPr="00C05C49">
        <w:rPr>
          <w:i/>
        </w:rPr>
        <w:t>B</w:t>
      </w:r>
    </w:p>
    <w:p w:rsidR="00D96185" w:rsidRDefault="00A362B9" w:rsidP="00D96185">
      <w:pPr>
        <w:pStyle w:val="DefinitionBody"/>
        <w:rPr>
          <w:i/>
        </w:rPr>
      </w:pPr>
      <w:r w:rsidRPr="00C05C49">
        <w:rPr>
          <w:i/>
        </w:rPr>
        <w:t>A</w:t>
      </w:r>
      <w:r w:rsidRPr="00C05C49">
        <w:t xml:space="preserve"> or </w:t>
      </w:r>
      <w:r w:rsidRPr="00C05C49">
        <w:rPr>
          <w:i/>
        </w:rPr>
        <w:t>B</w:t>
      </w:r>
      <w:r w:rsidRPr="00C05C49">
        <w:tab/>
        <w:t>elements in the union</w:t>
      </w:r>
      <w:r w:rsidR="00D96185">
        <w:t xml:space="preserve"> </w:t>
      </w:r>
      <w:r w:rsidR="00D96185" w:rsidRPr="00C05C49">
        <w:rPr>
          <w:i/>
        </w:rPr>
        <w:t>A</w:t>
      </w:r>
      <w:r w:rsidR="00D96185" w:rsidRPr="00C05C49">
        <w:t xml:space="preserve"> </w:t>
      </w:r>
      <w:r w:rsidR="00D96185" w:rsidRPr="00C05C49">
        <w:rPr>
          <w:rFonts w:ascii="Cambria Math" w:hAnsi="Cambria Math"/>
        </w:rPr>
        <w:t>⋃</w:t>
      </w:r>
      <w:r w:rsidR="00D96185" w:rsidRPr="00C05C49">
        <w:t xml:space="preserve"> </w:t>
      </w:r>
      <w:r w:rsidR="00D96185" w:rsidRPr="00C05C49">
        <w:rPr>
          <w:i/>
        </w:rPr>
        <w:t>B</w:t>
      </w:r>
      <w:r w:rsidR="00D96185">
        <w:rPr>
          <w:i/>
        </w:rPr>
        <w:t xml:space="preserve"> </w:t>
      </w:r>
    </w:p>
    <w:p w:rsidR="00A362B9" w:rsidRPr="00D96185" w:rsidRDefault="003D4693" w:rsidP="00D96185">
      <w:pPr>
        <w:pStyle w:val="DefinitionBody"/>
      </w:pPr>
      <w:r>
        <w:t>n</w:t>
      </w:r>
      <w:r w:rsidR="00A362B9" w:rsidRPr="00C05C49">
        <w:t xml:space="preserve">ot </w:t>
      </w:r>
      <w:r w:rsidR="00A362B9" w:rsidRPr="00C05C49">
        <w:rPr>
          <w:i/>
        </w:rPr>
        <w:t>A</w:t>
      </w:r>
      <w:r w:rsidR="00A362B9" w:rsidRPr="00C05C49">
        <w:tab/>
        <w:t>elements in the complement</w:t>
      </w:r>
      <w:r w:rsidR="00D96185">
        <w:t xml:space="preserve"> </w:t>
      </w:r>
      <w:r w:rsidR="00D96185">
        <w:rPr>
          <w:i/>
        </w:rPr>
        <w:t>A</w:t>
      </w:r>
      <w:r w:rsidR="00D96185">
        <w:rPr>
          <w:i/>
          <w:vertAlign w:val="superscript"/>
        </w:rPr>
        <w:t>c</w:t>
      </w:r>
    </w:p>
    <w:p w:rsidR="00A362B9" w:rsidRPr="00C05C49" w:rsidRDefault="00A362B9" w:rsidP="003F7A1C"/>
    <w:p w:rsidR="00A362B9" w:rsidRPr="00C05C49" w:rsidRDefault="00A362B9" w:rsidP="003F7A1C"/>
    <w:p w:rsidR="00A362B9" w:rsidRPr="00C05C49" w:rsidRDefault="00A362B9" w:rsidP="003F7A1C">
      <w:r w:rsidRPr="00C05C49">
        <w:t xml:space="preserve">Notice here that </w:t>
      </w:r>
      <w:r w:rsidRPr="00C05C49">
        <w:rPr>
          <w:i/>
        </w:rPr>
        <w:t>or</w:t>
      </w:r>
      <w:r w:rsidRPr="00C05C49">
        <w:t xml:space="preserve"> is not exclusive.</w:t>
      </w:r>
      <w:r w:rsidR="003D4693">
        <w:t xml:space="preserve"> </w:t>
      </w:r>
      <w:r w:rsidRPr="00C05C49">
        <w:t>This is a difference between the Boolean logic use of the word and common everyday use.</w:t>
      </w:r>
      <w:r w:rsidR="003D4693">
        <w:t xml:space="preserve"> </w:t>
      </w:r>
      <w:r w:rsidRPr="00C05C49">
        <w:t xml:space="preserve">When your significant other asks “do you want to </w:t>
      </w:r>
      <w:r w:rsidR="008C53C1">
        <w:t>go to the park or the movies?”</w:t>
      </w:r>
      <w:r w:rsidRPr="00C05C49">
        <w:t xml:space="preserve"> they usually are proposing an exclusive choice – one option or the other, but not both.</w:t>
      </w:r>
      <w:r w:rsidR="003D4693">
        <w:t xml:space="preserve"> </w:t>
      </w:r>
      <w:r w:rsidRPr="00C05C49">
        <w:t xml:space="preserve">In Boolean logic, the </w:t>
      </w:r>
      <w:r w:rsidRPr="00C05C49">
        <w:rPr>
          <w:i/>
        </w:rPr>
        <w:t>or</w:t>
      </w:r>
      <w:r w:rsidRPr="00C05C49">
        <w:t xml:space="preserve"> is not exclusive – more like being asked at a restaurant “would you like fries or a drink with that?”</w:t>
      </w:r>
      <w:r w:rsidR="003D4693">
        <w:t xml:space="preserve"> </w:t>
      </w:r>
      <w:r w:rsidRPr="00C05C49">
        <w:t>Answering “both, please” is an acceptable answer.</w:t>
      </w:r>
    </w:p>
    <w:p w:rsidR="00A362B9" w:rsidRPr="00C05C49" w:rsidRDefault="00827995" w:rsidP="00D96185">
      <w:pPr>
        <w:pStyle w:val="ExampleHeader"/>
      </w:pPr>
      <w:r>
        <w:br w:type="page"/>
      </w:r>
      <w:r w:rsidR="00B11EB0" w:rsidRPr="00C05C49">
        <w:lastRenderedPageBreak/>
        <w:t>Example 1</w:t>
      </w:r>
    </w:p>
    <w:p w:rsidR="00B11EB0" w:rsidRDefault="00B11EB0" w:rsidP="00D96185">
      <w:pPr>
        <w:pStyle w:val="ExampleBody"/>
      </w:pPr>
      <w:r w:rsidRPr="00C05C49">
        <w:t>Suppose we are searching a library database for</w:t>
      </w:r>
      <w:r w:rsidR="00961091">
        <w:t xml:space="preserve"> </w:t>
      </w:r>
      <w:r w:rsidR="00D62616">
        <w:t>Mexican universities.</w:t>
      </w:r>
      <w:r w:rsidR="003D4693">
        <w:t xml:space="preserve"> </w:t>
      </w:r>
      <w:r w:rsidR="00D62616">
        <w:t>Express a reasonable search using Boolean logic.</w:t>
      </w:r>
    </w:p>
    <w:p w:rsidR="008C53C1" w:rsidRDefault="008C53C1" w:rsidP="00D96185">
      <w:pPr>
        <w:pStyle w:val="ExampleBody"/>
      </w:pPr>
    </w:p>
    <w:p w:rsidR="008C53C1" w:rsidRDefault="008C53C1" w:rsidP="00D96185">
      <w:pPr>
        <w:pStyle w:val="ExampleBody"/>
      </w:pPr>
      <w:r>
        <w:t xml:space="preserve">We could start with the search “Mexico </w:t>
      </w:r>
      <w:r w:rsidRPr="0070701E">
        <w:rPr>
          <w:i/>
        </w:rPr>
        <w:t xml:space="preserve">and </w:t>
      </w:r>
      <w:r>
        <w:t>university”, but would be likely to find results for the U.S. state New Mexico.</w:t>
      </w:r>
      <w:r w:rsidR="003D4693">
        <w:t xml:space="preserve"> </w:t>
      </w:r>
      <w:r>
        <w:t>To account for this, we could revise our search to read:</w:t>
      </w:r>
    </w:p>
    <w:p w:rsidR="008C53C1" w:rsidRPr="00C05C49" w:rsidRDefault="008C53C1" w:rsidP="00D96185">
      <w:pPr>
        <w:pStyle w:val="ExampleBody"/>
      </w:pPr>
      <w:r>
        <w:t xml:space="preserve">Mexico </w:t>
      </w:r>
      <w:r w:rsidRPr="008C53C1">
        <w:rPr>
          <w:i/>
        </w:rPr>
        <w:t>and</w:t>
      </w:r>
      <w:r>
        <w:t xml:space="preserve"> university </w:t>
      </w:r>
      <w:r w:rsidRPr="008C53C1">
        <w:rPr>
          <w:i/>
        </w:rPr>
        <w:t xml:space="preserve">not </w:t>
      </w:r>
      <w:r>
        <w:t>“New Mexico”</w:t>
      </w:r>
    </w:p>
    <w:p w:rsidR="00B11EB0" w:rsidRDefault="00B11EB0" w:rsidP="003F7A1C"/>
    <w:p w:rsidR="00D62616" w:rsidRPr="00C05C49" w:rsidRDefault="00D62616" w:rsidP="003F7A1C"/>
    <w:p w:rsidR="00B11EB0" w:rsidRDefault="00B11EB0" w:rsidP="003F7A1C">
      <w:r w:rsidRPr="00C05C49">
        <w:t xml:space="preserve">In most internet search engines, it is not necessary to include the word </w:t>
      </w:r>
      <w:r w:rsidRPr="00C05C49">
        <w:rPr>
          <w:i/>
        </w:rPr>
        <w:t>and</w:t>
      </w:r>
      <w:r w:rsidRPr="00C05C49">
        <w:t>; the search engine assumes that if you provide two keywords you are looking f</w:t>
      </w:r>
      <w:r w:rsidR="00D96185">
        <w:t>or both.</w:t>
      </w:r>
      <w:r w:rsidR="003D4693">
        <w:t xml:space="preserve"> </w:t>
      </w:r>
      <w:r w:rsidR="00D96185">
        <w:t xml:space="preserve">In Google’s search, the keyword </w:t>
      </w:r>
      <w:r w:rsidR="00D96185">
        <w:rPr>
          <w:i/>
        </w:rPr>
        <w:t>or</w:t>
      </w:r>
      <w:r w:rsidR="00D96185">
        <w:t xml:space="preserve"> has be capitalized as OR</w:t>
      </w:r>
      <w:r w:rsidRPr="00C05C49">
        <w:t>,</w:t>
      </w:r>
      <w:r w:rsidR="00D96185">
        <w:t xml:space="preserve"> and</w:t>
      </w:r>
      <w:r w:rsidRPr="00C05C49">
        <w:t xml:space="preserve"> a negative sign in front of a word is used to indicate </w:t>
      </w:r>
      <w:r w:rsidRPr="00C05C49">
        <w:rPr>
          <w:i/>
        </w:rPr>
        <w:t>not</w:t>
      </w:r>
      <w:r w:rsidRPr="00C05C49">
        <w:t>.</w:t>
      </w:r>
      <w:r w:rsidR="003D4693">
        <w:t xml:space="preserve"> </w:t>
      </w:r>
      <w:r w:rsidR="008C53C1">
        <w:t>Quotes around a phrase indicate that the entire phrase should be looked for.</w:t>
      </w:r>
      <w:r w:rsidR="003D4693">
        <w:t xml:space="preserve"> </w:t>
      </w:r>
      <w:r w:rsidR="008C53C1">
        <w:t>T</w:t>
      </w:r>
      <w:r w:rsidRPr="00C05C49">
        <w:t xml:space="preserve">he search </w:t>
      </w:r>
      <w:r w:rsidR="008C53C1">
        <w:t>from the previous example on Google could be written:</w:t>
      </w:r>
    </w:p>
    <w:p w:rsidR="00B11EB0" w:rsidRDefault="008C53C1" w:rsidP="003F7A1C">
      <w:r>
        <w:t>Mexico university -“New Mexico”</w:t>
      </w:r>
    </w:p>
    <w:p w:rsidR="00D62616" w:rsidRDefault="00D62616" w:rsidP="003F7A1C"/>
    <w:p w:rsidR="00827995" w:rsidRPr="00C05C49" w:rsidRDefault="00827995" w:rsidP="003F7A1C"/>
    <w:p w:rsidR="003F7A1C" w:rsidRPr="00C05C49" w:rsidRDefault="00B11EB0" w:rsidP="00D96185">
      <w:pPr>
        <w:pStyle w:val="ExampleHeader"/>
      </w:pPr>
      <w:r w:rsidRPr="00C05C49">
        <w:t xml:space="preserve">Example </w:t>
      </w:r>
      <w:r w:rsidR="00D62616">
        <w:t>2</w:t>
      </w:r>
    </w:p>
    <w:p w:rsidR="00B11EB0" w:rsidRDefault="008C53C1" w:rsidP="00D96185">
      <w:pPr>
        <w:pStyle w:val="ExampleBody"/>
      </w:pPr>
      <w:r>
        <w:t>Describe the numbers that meet the condition:</w:t>
      </w:r>
      <w:r w:rsidR="003D4693">
        <w:t xml:space="preserve"> </w:t>
      </w:r>
    </w:p>
    <w:p w:rsidR="008C53C1" w:rsidRDefault="008C53C1" w:rsidP="00D96185">
      <w:pPr>
        <w:pStyle w:val="ExampleBody"/>
      </w:pPr>
      <w:r>
        <w:tab/>
        <w:t>even and less than 10 and greater than 0</w:t>
      </w:r>
    </w:p>
    <w:p w:rsidR="008C53C1" w:rsidRDefault="008C53C1" w:rsidP="00D96185">
      <w:pPr>
        <w:pStyle w:val="ExampleBody"/>
      </w:pPr>
    </w:p>
    <w:p w:rsidR="008C53C1" w:rsidRPr="00C05C49" w:rsidRDefault="008C53C1" w:rsidP="00D96185">
      <w:pPr>
        <w:pStyle w:val="ExampleBody"/>
      </w:pPr>
      <w:r>
        <w:t>The numbers that satisfy all three requirements are {2, 4, 6, 8}</w:t>
      </w:r>
    </w:p>
    <w:p w:rsidR="00B11EB0" w:rsidRDefault="00B11EB0" w:rsidP="003F7A1C"/>
    <w:p w:rsidR="008C53C1" w:rsidRPr="00C05C49" w:rsidRDefault="008C53C1" w:rsidP="003F7A1C"/>
    <w:p w:rsidR="008C53C1" w:rsidRDefault="008C53C1" w:rsidP="008C53C1">
      <w:r>
        <w:t>Sometimes statements made in English can be ambiguous.</w:t>
      </w:r>
      <w:r w:rsidR="003D4693">
        <w:t xml:space="preserve"> </w:t>
      </w:r>
      <w:r>
        <w:t>For this reason, Boolean logic uses parentheses to show precedent, just like in algebraic order of operations.</w:t>
      </w:r>
    </w:p>
    <w:p w:rsidR="00D62616" w:rsidRDefault="00D62616" w:rsidP="008C53C1"/>
    <w:p w:rsidR="00827995" w:rsidRDefault="00827995" w:rsidP="008C53C1"/>
    <w:p w:rsidR="008C53C1" w:rsidRPr="00C05C49" w:rsidRDefault="00274629" w:rsidP="008C53C1">
      <w:pPr>
        <w:pStyle w:val="ExampleHeader"/>
      </w:pPr>
      <w:r>
        <w:t xml:space="preserve">Example </w:t>
      </w:r>
      <w:r w:rsidR="00827995">
        <w:t>3</w:t>
      </w:r>
    </w:p>
    <w:p w:rsidR="008C53C1" w:rsidRDefault="008C53C1" w:rsidP="008C53C1">
      <w:pPr>
        <w:pStyle w:val="ExampleBody"/>
      </w:pPr>
      <w:r>
        <w:t>Describe the numbers that meet the condition:</w:t>
      </w:r>
      <w:r w:rsidR="003D4693">
        <w:t xml:space="preserve"> </w:t>
      </w:r>
    </w:p>
    <w:p w:rsidR="008C53C1" w:rsidRDefault="008C53C1" w:rsidP="008C53C1">
      <w:pPr>
        <w:pStyle w:val="ExampleBody"/>
      </w:pPr>
      <w:r>
        <w:tab/>
        <w:t>odd number and less than 20 and greater than 0 and (multiple of 3 or multiple of 5)</w:t>
      </w:r>
    </w:p>
    <w:p w:rsidR="008C53C1" w:rsidRDefault="008C53C1" w:rsidP="008C53C1">
      <w:pPr>
        <w:pStyle w:val="ExampleBody"/>
      </w:pPr>
    </w:p>
    <w:p w:rsidR="008C53C1" w:rsidRDefault="008C53C1" w:rsidP="008C53C1">
      <w:pPr>
        <w:pStyle w:val="ExampleBody"/>
      </w:pPr>
      <w:r>
        <w:t>The first three conditions limit us to the set {1, 3, 5, 7, 9, 11, 13, 15, 17, 19}</w:t>
      </w:r>
    </w:p>
    <w:p w:rsidR="008C53C1" w:rsidRDefault="008C53C1" w:rsidP="008C53C1">
      <w:pPr>
        <w:pStyle w:val="ExampleBody"/>
      </w:pPr>
    </w:p>
    <w:p w:rsidR="008C53C1" w:rsidRDefault="008C53C1" w:rsidP="008C53C1">
      <w:pPr>
        <w:pStyle w:val="ExampleBody"/>
      </w:pPr>
      <w:r>
        <w:t>The last grouped conditions tell us to find elements of this set that are also either a multiple of 3 or a multiple of 5.</w:t>
      </w:r>
      <w:r w:rsidR="003D4693">
        <w:t xml:space="preserve"> </w:t>
      </w:r>
      <w:r>
        <w:t>This leaves us with the set {3, 5, 9, 15}</w:t>
      </w:r>
    </w:p>
    <w:p w:rsidR="008C53C1" w:rsidRDefault="008C53C1" w:rsidP="008C53C1">
      <w:pPr>
        <w:pStyle w:val="ExampleBody"/>
      </w:pPr>
    </w:p>
    <w:p w:rsidR="0070701E" w:rsidRDefault="0070701E" w:rsidP="008C53C1">
      <w:pPr>
        <w:pStyle w:val="ExampleBody"/>
      </w:pPr>
      <w:r>
        <w:t>Notice that we would have gotten a very different result if we had written</w:t>
      </w:r>
    </w:p>
    <w:p w:rsidR="0070701E" w:rsidRDefault="0070701E" w:rsidP="008C53C1">
      <w:pPr>
        <w:pStyle w:val="ExampleBody"/>
      </w:pPr>
      <w:r>
        <w:tab/>
        <w:t>(odd number and less than 20 and greater than 0 and multiple of 3) or multiple of 5</w:t>
      </w:r>
    </w:p>
    <w:p w:rsidR="0070701E" w:rsidRDefault="0070701E" w:rsidP="008C53C1">
      <w:pPr>
        <w:pStyle w:val="ExampleBody"/>
      </w:pPr>
      <w:r>
        <w:t>The first grouped set of conditions would give {3, 9, 15}.</w:t>
      </w:r>
      <w:r w:rsidR="003D4693">
        <w:t xml:space="preserve"> </w:t>
      </w:r>
      <w:r>
        <w:t>When combined with the last condition, though, this set expands without limits:</w:t>
      </w:r>
    </w:p>
    <w:p w:rsidR="0070701E" w:rsidRPr="00C05C49" w:rsidRDefault="0070701E" w:rsidP="0070701E">
      <w:pPr>
        <w:pStyle w:val="ExampleBody"/>
      </w:pPr>
      <w:r>
        <w:t>{3, 5, 9, 15, 20, 25, 30, 35, 40, 45, …}</w:t>
      </w:r>
    </w:p>
    <w:p w:rsidR="008C53C1" w:rsidRDefault="008C53C1" w:rsidP="003F7A1C"/>
    <w:p w:rsidR="0070701E" w:rsidRDefault="0070701E" w:rsidP="003F7A1C"/>
    <w:p w:rsidR="00827995" w:rsidRDefault="00827995" w:rsidP="00827995">
      <w:pPr>
        <w:pStyle w:val="ExampleHeader"/>
      </w:pPr>
      <w:r>
        <w:br w:type="page"/>
      </w:r>
      <w:r>
        <w:lastRenderedPageBreak/>
        <w:t>Example 4</w:t>
      </w:r>
    </w:p>
    <w:p w:rsidR="00827995" w:rsidRDefault="00827995" w:rsidP="00827995">
      <w:pPr>
        <w:pStyle w:val="ExampleBody"/>
      </w:pPr>
      <w:r>
        <w:t>The English phrase “Go to the store and buy me eggs and bagels or cereal” is ambiguous; it is not clear whether the requestors is asking for eggs always along with either bagels or cereal, or whether they’re asking for either the combination of eggs and bagels, or just cereal.</w:t>
      </w:r>
    </w:p>
    <w:p w:rsidR="00827995" w:rsidRDefault="00827995" w:rsidP="00827995">
      <w:pPr>
        <w:pStyle w:val="ExampleBody"/>
      </w:pPr>
    </w:p>
    <w:p w:rsidR="00827995" w:rsidRDefault="00827995" w:rsidP="00827995">
      <w:pPr>
        <w:pStyle w:val="ExampleBody"/>
      </w:pPr>
      <w:r>
        <w:t>For this reason, using parentheses clarifies the intent:</w:t>
      </w:r>
    </w:p>
    <w:p w:rsidR="00827995" w:rsidRDefault="00827995" w:rsidP="00827995">
      <w:pPr>
        <w:pStyle w:val="ExampleBody"/>
      </w:pPr>
      <w:r>
        <w:t xml:space="preserve">Eggs and (bagels or cereal) means </w:t>
      </w:r>
      <w:r>
        <w:tab/>
        <w:t>Option 1: Eggs and bagels, Option 2: Eggs and cereal</w:t>
      </w:r>
    </w:p>
    <w:p w:rsidR="00827995" w:rsidRDefault="00827995" w:rsidP="00827995">
      <w:pPr>
        <w:pStyle w:val="ExampleBody"/>
      </w:pPr>
      <w:r>
        <w:t>(Eggs and bagels) or cereal means</w:t>
      </w:r>
      <w:r>
        <w:tab/>
        <w:t>Option 1: Eggs and bagels, Option 2: Cereal</w:t>
      </w:r>
    </w:p>
    <w:p w:rsidR="00827995" w:rsidRDefault="00827995" w:rsidP="00827995"/>
    <w:p w:rsidR="00827995" w:rsidRDefault="00827995" w:rsidP="003F7A1C"/>
    <w:p w:rsidR="0070701E" w:rsidRDefault="0070701E" w:rsidP="003F7A1C">
      <w:r>
        <w:t>Be aware that when a string of conditions is written without grouping symbols, it is often interpreted from the left to right, resulting in the latter interpretation.</w:t>
      </w:r>
    </w:p>
    <w:p w:rsidR="0070701E" w:rsidRDefault="0070701E" w:rsidP="003F7A1C"/>
    <w:p w:rsidR="00827995" w:rsidRPr="00C05C49" w:rsidRDefault="00827995" w:rsidP="003F7A1C"/>
    <w:p w:rsidR="00E57204" w:rsidRPr="00C05C49" w:rsidRDefault="00E57204" w:rsidP="00956686">
      <w:pPr>
        <w:pStyle w:val="Heading2"/>
      </w:pPr>
      <w:r w:rsidRPr="00C5418F">
        <w:t>Conditional</w:t>
      </w:r>
      <w:r w:rsidR="00C5418F" w:rsidRPr="00C5418F">
        <w:t xml:space="preserve"> Statement</w:t>
      </w:r>
      <w:r w:rsidRPr="00C5418F">
        <w:t>s</w:t>
      </w:r>
    </w:p>
    <w:p w:rsidR="00E57204" w:rsidRPr="00D96185" w:rsidRDefault="00B11EB0" w:rsidP="003F7A1C">
      <w:r w:rsidRPr="00C05C49">
        <w:t xml:space="preserve">Beyond searching, Boolean logic is commonly used in spreadsheet applications like Excel to </w:t>
      </w:r>
      <w:r w:rsidR="00E57204" w:rsidRPr="00C05C49">
        <w:t>do conditional calculations.</w:t>
      </w:r>
      <w:r w:rsidR="003D4693">
        <w:t xml:space="preserve"> </w:t>
      </w:r>
      <w:r w:rsidR="00E57204" w:rsidRPr="00C05C49">
        <w:t xml:space="preserve">A </w:t>
      </w:r>
      <w:r w:rsidR="00E57204" w:rsidRPr="00D96185">
        <w:rPr>
          <w:b/>
        </w:rPr>
        <w:t>statement</w:t>
      </w:r>
      <w:r w:rsidR="00E57204" w:rsidRPr="00C05C49">
        <w:t xml:space="preserve"> is something that is either true or false.</w:t>
      </w:r>
      <w:r w:rsidR="003D4693">
        <w:t xml:space="preserve"> </w:t>
      </w:r>
      <w:r w:rsidR="00D62616">
        <w:t>A statement like 3 &lt; 5 is true;</w:t>
      </w:r>
      <w:r w:rsidR="00E57204" w:rsidRPr="00C05C49">
        <w:t xml:space="preserve"> a statement like “a rat is a fish” is false.</w:t>
      </w:r>
      <w:r w:rsidR="003D4693">
        <w:t xml:space="preserve"> </w:t>
      </w:r>
      <w:r w:rsidR="00E57204" w:rsidRPr="00C05C49">
        <w:t>A statement like “</w:t>
      </w:r>
      <w:r w:rsidR="00E57204" w:rsidRPr="003D4693">
        <w:rPr>
          <w:i/>
        </w:rPr>
        <w:t>x</w:t>
      </w:r>
      <w:r w:rsidR="00E57204" w:rsidRPr="00C05C49">
        <w:t xml:space="preserve"> &lt; 5” is true for some values of </w:t>
      </w:r>
      <w:r w:rsidR="00E57204" w:rsidRPr="00C05C49">
        <w:rPr>
          <w:i/>
        </w:rPr>
        <w:t>x</w:t>
      </w:r>
      <w:r w:rsidR="00E57204" w:rsidRPr="00C05C49">
        <w:t xml:space="preserve"> and false for others.</w:t>
      </w:r>
      <w:r w:rsidR="003D4693">
        <w:t xml:space="preserve"> </w:t>
      </w:r>
      <w:r w:rsidR="00D96185">
        <w:t xml:space="preserve">When an action is taken or not depending on the value of a statement, it forms a </w:t>
      </w:r>
      <w:r w:rsidR="00D96185">
        <w:rPr>
          <w:b/>
        </w:rPr>
        <w:t>conditional</w:t>
      </w:r>
      <w:r w:rsidR="00D96185">
        <w:t>.</w:t>
      </w:r>
      <w:r w:rsidR="003D4693">
        <w:t xml:space="preserve"> </w:t>
      </w:r>
    </w:p>
    <w:p w:rsidR="00E57204" w:rsidRPr="00C05C49" w:rsidRDefault="00E57204" w:rsidP="003F7A1C"/>
    <w:p w:rsidR="00E57204" w:rsidRPr="00C05C49" w:rsidRDefault="00E57204" w:rsidP="00D96185">
      <w:pPr>
        <w:pStyle w:val="DefinitionHeader"/>
      </w:pPr>
      <w:r w:rsidRPr="00C05C49">
        <w:t>Statements and Conditionals</w:t>
      </w:r>
    </w:p>
    <w:p w:rsidR="00E57204" w:rsidRDefault="00D96185" w:rsidP="00D96185">
      <w:pPr>
        <w:pStyle w:val="DefinitionBody"/>
      </w:pPr>
      <w:r>
        <w:t xml:space="preserve">A </w:t>
      </w:r>
      <w:r>
        <w:rPr>
          <w:b/>
        </w:rPr>
        <w:t>statement</w:t>
      </w:r>
      <w:r>
        <w:t xml:space="preserve"> is either true or false.</w:t>
      </w:r>
    </w:p>
    <w:p w:rsidR="00D62616" w:rsidRDefault="00D96185" w:rsidP="00D96185">
      <w:pPr>
        <w:pStyle w:val="DefinitionBody"/>
      </w:pPr>
      <w:r>
        <w:t xml:space="preserve">A </w:t>
      </w:r>
      <w:r>
        <w:rPr>
          <w:b/>
        </w:rPr>
        <w:t>conditional</w:t>
      </w:r>
      <w:r>
        <w:t xml:space="preserve"> is a compound statement of the form </w:t>
      </w:r>
    </w:p>
    <w:p w:rsidR="00D96185" w:rsidRPr="00D96185" w:rsidRDefault="00D96185" w:rsidP="00D62616">
      <w:pPr>
        <w:pStyle w:val="DefinitionBody"/>
        <w:ind w:firstLine="432"/>
      </w:pPr>
      <w:r>
        <w:t xml:space="preserve">“if </w:t>
      </w:r>
      <w:r>
        <w:rPr>
          <w:i/>
        </w:rPr>
        <w:t>p</w:t>
      </w:r>
      <w:r>
        <w:t xml:space="preserve"> then </w:t>
      </w:r>
      <w:r>
        <w:rPr>
          <w:i/>
        </w:rPr>
        <w:t>q”</w:t>
      </w:r>
      <w:r w:rsidR="003D4693">
        <w:t xml:space="preserve"> </w:t>
      </w:r>
      <w:r w:rsidR="00D62616">
        <w:t xml:space="preserve"> </w:t>
      </w:r>
      <w:r>
        <w:t>or</w:t>
      </w:r>
      <w:r w:rsidR="003D4693">
        <w:t xml:space="preserve"> </w:t>
      </w:r>
      <w:r w:rsidR="00D62616">
        <w:t xml:space="preserve"> </w:t>
      </w:r>
      <w:r>
        <w:t xml:space="preserve">“if </w:t>
      </w:r>
      <w:r>
        <w:rPr>
          <w:i/>
        </w:rPr>
        <w:t>p</w:t>
      </w:r>
      <w:r>
        <w:t xml:space="preserve"> then </w:t>
      </w:r>
      <w:r>
        <w:rPr>
          <w:i/>
        </w:rPr>
        <w:t>q</w:t>
      </w:r>
      <w:r w:rsidR="007C7A9C">
        <w:t xml:space="preserve">, else </w:t>
      </w:r>
      <w:r w:rsidR="007C7A9C">
        <w:rPr>
          <w:i/>
        </w:rPr>
        <w:t>s</w:t>
      </w:r>
      <w:r>
        <w:t>”.</w:t>
      </w:r>
      <w:r w:rsidR="003D4693">
        <w:t xml:space="preserve"> </w:t>
      </w:r>
      <w:r>
        <w:t xml:space="preserve"> </w:t>
      </w:r>
    </w:p>
    <w:p w:rsidR="00E57204" w:rsidRDefault="00E57204" w:rsidP="003F7A1C"/>
    <w:p w:rsidR="00D96185" w:rsidRDefault="00D96185" w:rsidP="003F7A1C"/>
    <w:p w:rsidR="00D96185" w:rsidRDefault="00CA3DA8" w:rsidP="00CA3DA8">
      <w:pPr>
        <w:pStyle w:val="ExampleHeader"/>
      </w:pPr>
      <w:r>
        <w:t xml:space="preserve">Example </w:t>
      </w:r>
      <w:r w:rsidR="001461F6">
        <w:t>5</w:t>
      </w:r>
    </w:p>
    <w:p w:rsidR="00CA3DA8" w:rsidRDefault="00CA3DA8" w:rsidP="00CA3DA8">
      <w:pPr>
        <w:pStyle w:val="ExampleBody"/>
      </w:pPr>
      <w:r>
        <w:t>In common language, an example of a conditional statement would be “If it is raining, then we’ll go to the mall. Otherwise we’ll go for a hike.”</w:t>
      </w:r>
    </w:p>
    <w:p w:rsidR="00CA3DA8" w:rsidRDefault="00CA3DA8" w:rsidP="00CA3DA8">
      <w:pPr>
        <w:pStyle w:val="ExampleBody"/>
      </w:pPr>
    </w:p>
    <w:p w:rsidR="00CA3DA8" w:rsidRDefault="00CA3DA8" w:rsidP="00CA3DA8">
      <w:pPr>
        <w:pStyle w:val="ExampleBody"/>
      </w:pPr>
      <w:r>
        <w:t>The statement “If it is raining” is the condition – this may be true or false for any given day.</w:t>
      </w:r>
      <w:r w:rsidR="003D4693">
        <w:t xml:space="preserve"> </w:t>
      </w:r>
      <w:r>
        <w:t>If the condition is true, then we will follow the first course of action, and go to the mall.</w:t>
      </w:r>
      <w:r w:rsidR="003D4693">
        <w:t xml:space="preserve"> </w:t>
      </w:r>
      <w:r>
        <w:t>If the condition is false, then we will use the alternative, and go for a hike.</w:t>
      </w:r>
    </w:p>
    <w:p w:rsidR="00CA3DA8" w:rsidRDefault="00CA3DA8" w:rsidP="003F7A1C"/>
    <w:p w:rsidR="00CA3DA8" w:rsidRDefault="00CA3DA8" w:rsidP="003F7A1C"/>
    <w:p w:rsidR="00CA3DA8" w:rsidRPr="00C05C49" w:rsidRDefault="00CA3DA8" w:rsidP="00CA3DA8">
      <w:pPr>
        <w:pStyle w:val="ExampleHeader"/>
      </w:pPr>
      <w:r>
        <w:t>Example</w:t>
      </w:r>
      <w:r w:rsidR="001461F6">
        <w:t xml:space="preserve"> 6</w:t>
      </w:r>
    </w:p>
    <w:p w:rsidR="00E57204" w:rsidRPr="00C05C49" w:rsidRDefault="007C7A9C" w:rsidP="00CA3DA8">
      <w:pPr>
        <w:pStyle w:val="ExampleBody"/>
      </w:pPr>
      <w:r>
        <w:t>As mentioned earlier, conditional statements are commonly used in spreadsheet applications like Excel</w:t>
      </w:r>
      <w:r w:rsidR="00827995">
        <w:t xml:space="preserve"> or Google Sheets</w:t>
      </w:r>
      <w:r>
        <w:t>.</w:t>
      </w:r>
      <w:r w:rsidR="003D4693">
        <w:t xml:space="preserve"> </w:t>
      </w:r>
      <w:r w:rsidR="00E57204" w:rsidRPr="00C05C49">
        <w:t>I</w:t>
      </w:r>
      <w:r w:rsidR="000328F9">
        <w:t>n</w:t>
      </w:r>
      <w:r w:rsidR="00E57204" w:rsidRPr="00C05C49">
        <w:t xml:space="preserve"> Excel, you can enter an expression like</w:t>
      </w:r>
    </w:p>
    <w:p w:rsidR="00CA3DA8" w:rsidRDefault="00E57204" w:rsidP="00CA3DA8">
      <w:pPr>
        <w:pStyle w:val="ExampleBody"/>
      </w:pPr>
      <w:r w:rsidRPr="00C05C49">
        <w:t xml:space="preserve"> =IF(A1&lt;2000, A1+1, A1*2)</w:t>
      </w:r>
    </w:p>
    <w:p w:rsidR="00CA3DA8" w:rsidRPr="00C05C49" w:rsidRDefault="00CA3DA8" w:rsidP="00CA3DA8">
      <w:pPr>
        <w:pStyle w:val="ExampleBody"/>
      </w:pPr>
    </w:p>
    <w:p w:rsidR="00E57204" w:rsidRDefault="00E57204" w:rsidP="00CA3DA8">
      <w:pPr>
        <w:pStyle w:val="ExampleBody"/>
      </w:pPr>
      <w:r w:rsidRPr="00C05C49">
        <w:t>Notice that after the IF, there are three parts.</w:t>
      </w:r>
      <w:r w:rsidR="003D4693">
        <w:t xml:space="preserve"> </w:t>
      </w:r>
      <w:r w:rsidR="00CA3DA8">
        <w:t>The first part is the condition</w:t>
      </w:r>
      <w:r w:rsidRPr="00C05C49">
        <w:t>, and the second two are calculations.</w:t>
      </w:r>
      <w:r w:rsidR="003D4693">
        <w:t xml:space="preserve"> </w:t>
      </w:r>
      <w:r w:rsidR="00CA3DA8">
        <w:t>Excel</w:t>
      </w:r>
      <w:r w:rsidRPr="00C05C49">
        <w:t xml:space="preserve"> will look at the value in cell A1 and compare i</w:t>
      </w:r>
      <w:r w:rsidR="00CA3DA8">
        <w:t>t to 2000.</w:t>
      </w:r>
      <w:r w:rsidR="003D4693">
        <w:t xml:space="preserve"> </w:t>
      </w:r>
      <w:r w:rsidR="00CA3DA8">
        <w:t xml:space="preserve">If that condition </w:t>
      </w:r>
      <w:r w:rsidRPr="00C05C49">
        <w:t>is true, then the first calculation is used, and 1 is added to the value of A1 and the resul</w:t>
      </w:r>
      <w:r w:rsidR="00CA3DA8">
        <w:t>t is stored.</w:t>
      </w:r>
      <w:r w:rsidR="003D4693">
        <w:t xml:space="preserve"> </w:t>
      </w:r>
      <w:r w:rsidR="00CA3DA8">
        <w:t>If the condition</w:t>
      </w:r>
      <w:r w:rsidRPr="00C05C49">
        <w:t xml:space="preserve"> is false, then the second calculation is used, and A1 is multiplied by 2 and the result is stored.</w:t>
      </w:r>
    </w:p>
    <w:p w:rsidR="00CA3DA8" w:rsidRPr="00C05C49" w:rsidRDefault="00827995" w:rsidP="00CA3DA8">
      <w:pPr>
        <w:pStyle w:val="ExampleBody"/>
      </w:pPr>
      <w:r>
        <w:br w:type="page"/>
      </w:r>
      <w:r w:rsidR="00CA3DA8">
        <w:lastRenderedPageBreak/>
        <w:t>In other words, this statement is equivalent to saying “If the value of A1 is less than 2000, then add 1 to the value in A1.</w:t>
      </w:r>
      <w:r w:rsidR="003D4693">
        <w:t xml:space="preserve"> </w:t>
      </w:r>
      <w:r w:rsidR="00CA3DA8">
        <w:t>Otherwise, multipl</w:t>
      </w:r>
      <w:r w:rsidR="00F27BEE">
        <w:t>y</w:t>
      </w:r>
      <w:r w:rsidR="00CA3DA8">
        <w:t xml:space="preserve"> A1 by 2”</w:t>
      </w:r>
      <w:r w:rsidR="00F27BEE">
        <w:t>.</w:t>
      </w:r>
    </w:p>
    <w:p w:rsidR="00E57204" w:rsidRPr="00C05C49" w:rsidRDefault="00E57204" w:rsidP="003F7A1C"/>
    <w:p w:rsidR="001461F6" w:rsidRPr="00C05C49" w:rsidRDefault="001461F6" w:rsidP="003F7A1C"/>
    <w:p w:rsidR="00E57204" w:rsidRPr="00C05C49" w:rsidRDefault="00E57204" w:rsidP="00CA3DA8">
      <w:pPr>
        <w:pStyle w:val="ExampleHeader"/>
      </w:pPr>
      <w:r w:rsidRPr="00C05C49">
        <w:t>Example</w:t>
      </w:r>
      <w:r w:rsidR="00CA3DA8">
        <w:t xml:space="preserve"> </w:t>
      </w:r>
      <w:r w:rsidR="001461F6">
        <w:t>7</w:t>
      </w:r>
    </w:p>
    <w:p w:rsidR="00E57204" w:rsidRDefault="00E57204" w:rsidP="00CA3DA8">
      <w:pPr>
        <w:pStyle w:val="ExampleBody"/>
      </w:pPr>
      <w:r w:rsidRPr="00C05C49">
        <w:t>The expressi</w:t>
      </w:r>
      <w:r w:rsidR="00F27BEE">
        <w:t>on =IF(A1&gt;</w:t>
      </w:r>
      <w:r w:rsidRPr="00C05C49">
        <w:t>5, 2*A1, 3*A1) is used.</w:t>
      </w:r>
      <w:r w:rsidR="003D4693">
        <w:t xml:space="preserve"> </w:t>
      </w:r>
      <w:r w:rsidRPr="00C05C49">
        <w:t xml:space="preserve">Find the result </w:t>
      </w:r>
      <w:r w:rsidR="007C7A9C">
        <w:t>if A1 is 3, and the result if A1 is 8</w:t>
      </w:r>
      <w:r w:rsidR="00F27BEE">
        <w:t>.</w:t>
      </w:r>
    </w:p>
    <w:p w:rsidR="007C7A9C" w:rsidRDefault="007C7A9C" w:rsidP="00CA3DA8">
      <w:pPr>
        <w:pStyle w:val="ExampleBody"/>
      </w:pPr>
    </w:p>
    <w:p w:rsidR="007C7A9C" w:rsidRDefault="007C7A9C" w:rsidP="00CA3DA8">
      <w:pPr>
        <w:pStyle w:val="ExampleBody"/>
      </w:pPr>
      <w:r>
        <w:t>This is equivalent to saying</w:t>
      </w:r>
    </w:p>
    <w:p w:rsidR="007C7A9C" w:rsidRPr="00C05C49" w:rsidRDefault="007C7A9C" w:rsidP="00CA3DA8">
      <w:pPr>
        <w:pStyle w:val="ExampleBody"/>
      </w:pPr>
      <w:r>
        <w:t>If A1 &gt;</w:t>
      </w:r>
      <w:r w:rsidR="00F27BEE">
        <w:t xml:space="preserve"> </w:t>
      </w:r>
      <w:r>
        <w:t>5, then calculate 2*A1.</w:t>
      </w:r>
      <w:r w:rsidR="003D4693">
        <w:t xml:space="preserve"> </w:t>
      </w:r>
      <w:r>
        <w:t>Otherwise, calculate 3*A1</w:t>
      </w:r>
    </w:p>
    <w:p w:rsidR="00E57204" w:rsidRPr="00C05C49" w:rsidRDefault="00E57204" w:rsidP="00CA3DA8">
      <w:pPr>
        <w:pStyle w:val="ExampleBody"/>
      </w:pPr>
    </w:p>
    <w:p w:rsidR="00E57204" w:rsidRDefault="007C7A9C" w:rsidP="00CA3DA8">
      <w:pPr>
        <w:pStyle w:val="ExampleBody"/>
      </w:pPr>
      <w:r>
        <w:t xml:space="preserve">If A1 is </w:t>
      </w:r>
      <w:r w:rsidR="00E57204" w:rsidRPr="00C05C49">
        <w:t>3</w:t>
      </w:r>
      <w:r>
        <w:t>, then the condition is false, since 3 &gt; 5 is not true, so we do the alternate action, and multipl</w:t>
      </w:r>
      <w:r w:rsidR="00F27BEE">
        <w:t>y</w:t>
      </w:r>
      <w:r>
        <w:t xml:space="preserve"> by 3, giving 3*3 = 9</w:t>
      </w:r>
    </w:p>
    <w:p w:rsidR="007C7A9C" w:rsidRDefault="007C7A9C" w:rsidP="00CA3DA8">
      <w:pPr>
        <w:pStyle w:val="ExampleBody"/>
      </w:pPr>
    </w:p>
    <w:p w:rsidR="00E57204" w:rsidRPr="00C05C49" w:rsidRDefault="007C7A9C" w:rsidP="007C7A9C">
      <w:pPr>
        <w:pStyle w:val="ExampleBody"/>
      </w:pPr>
      <w:r>
        <w:t>If A1 is 8, then the condition is true, since 8 &gt; 5, so we multiply the value by 2, giving 2*8=16</w:t>
      </w:r>
    </w:p>
    <w:p w:rsidR="00E57204" w:rsidRDefault="00E57204" w:rsidP="003F7A1C"/>
    <w:p w:rsidR="007C7A9C" w:rsidRPr="00C05C49" w:rsidRDefault="007C7A9C" w:rsidP="003F7A1C"/>
    <w:p w:rsidR="00E57204" w:rsidRPr="00C05C49" w:rsidRDefault="00E57204" w:rsidP="00CA3DA8">
      <w:pPr>
        <w:pStyle w:val="ExampleHeader"/>
      </w:pPr>
      <w:r w:rsidRPr="00C05C49">
        <w:t>Example</w:t>
      </w:r>
      <w:r w:rsidR="00CA3DA8">
        <w:t xml:space="preserve"> </w:t>
      </w:r>
      <w:r w:rsidR="001461F6">
        <w:t>8</w:t>
      </w:r>
    </w:p>
    <w:p w:rsidR="00E57204" w:rsidRPr="00C05C49" w:rsidRDefault="00221BC8" w:rsidP="007C7A9C">
      <w:pPr>
        <w:pStyle w:val="ExampleBody"/>
      </w:pPr>
      <w:r w:rsidRPr="00C05C49">
        <w:t>An accountant needs to withhold 15% of income for taxes if the income is below $30,000, and 20% of income if the income is $30,000 or more.</w:t>
      </w:r>
      <w:r w:rsidR="003D4693">
        <w:t xml:space="preserve"> </w:t>
      </w:r>
      <w:r w:rsidRPr="00C05C49">
        <w:t>Write an expression that would calculate the amount to withhold.</w:t>
      </w:r>
    </w:p>
    <w:p w:rsidR="00221BC8" w:rsidRPr="00C05C49" w:rsidRDefault="00221BC8" w:rsidP="007C7A9C">
      <w:pPr>
        <w:pStyle w:val="ExampleBody"/>
      </w:pPr>
    </w:p>
    <w:p w:rsidR="00221BC8" w:rsidRDefault="00221BC8" w:rsidP="007C7A9C">
      <w:pPr>
        <w:pStyle w:val="ExampleBody"/>
      </w:pPr>
      <w:r w:rsidRPr="00C05C49">
        <w:t>Our conditional needs to compare the value to 30,000.</w:t>
      </w:r>
      <w:r w:rsidR="003D4693">
        <w:t xml:space="preserve"> </w:t>
      </w:r>
      <w:r w:rsidRPr="00C05C49">
        <w:t>If the income is less than 30,000, we need to</w:t>
      </w:r>
      <w:r w:rsidR="007C7A9C">
        <w:t xml:space="preserve"> calculate 15% of the income: 0</w:t>
      </w:r>
      <w:r w:rsidRPr="00C05C49">
        <w:t>.15*income.</w:t>
      </w:r>
      <w:r w:rsidR="003D4693">
        <w:t xml:space="preserve"> </w:t>
      </w:r>
      <w:r w:rsidRPr="00C05C49">
        <w:t>If the income is more than 30,000, we need to calculate 20% of the income:</w:t>
      </w:r>
      <w:r w:rsidR="003D4693">
        <w:t xml:space="preserve"> </w:t>
      </w:r>
      <w:r w:rsidRPr="00C05C49">
        <w:t>0.20*income.</w:t>
      </w:r>
    </w:p>
    <w:p w:rsidR="007C7A9C" w:rsidRDefault="007C7A9C" w:rsidP="007C7A9C">
      <w:pPr>
        <w:pStyle w:val="ExampleBody"/>
      </w:pPr>
    </w:p>
    <w:p w:rsidR="007C7A9C" w:rsidRPr="00C05C49" w:rsidRDefault="007C7A9C" w:rsidP="007C7A9C">
      <w:pPr>
        <w:pStyle w:val="ExampleBody"/>
      </w:pPr>
      <w:r>
        <w:t>In words we could write “If income &lt; 30,000, then multiply by 0.15, otherwise multiply by 0.20”.</w:t>
      </w:r>
      <w:r w:rsidR="003D4693">
        <w:t xml:space="preserve"> </w:t>
      </w:r>
      <w:r>
        <w:t>In Excel, we would write:</w:t>
      </w:r>
    </w:p>
    <w:p w:rsidR="00221BC8" w:rsidRPr="00C05C49" w:rsidRDefault="00221BC8" w:rsidP="007C7A9C">
      <w:pPr>
        <w:pStyle w:val="ExampleBody"/>
      </w:pPr>
    </w:p>
    <w:p w:rsidR="00221BC8" w:rsidRPr="00C05C49" w:rsidRDefault="00221BC8" w:rsidP="007C7A9C">
      <w:pPr>
        <w:pStyle w:val="ExampleBody"/>
      </w:pPr>
      <w:r w:rsidRPr="00C05C49">
        <w:t>=IF(A1&lt;30000, 0.15*A1, 0.20*A1)</w:t>
      </w:r>
    </w:p>
    <w:p w:rsidR="00221BC8" w:rsidRPr="00C05C49" w:rsidRDefault="00221BC8" w:rsidP="003F7A1C"/>
    <w:p w:rsidR="00221BC8" w:rsidRPr="00C05C49" w:rsidRDefault="00221BC8" w:rsidP="003F7A1C"/>
    <w:p w:rsidR="003F7A1C" w:rsidRDefault="00DB38E5" w:rsidP="007B16CE">
      <w:r>
        <w:t xml:space="preserve">As we did earlier, we can create more complex conditions by using the operators </w:t>
      </w:r>
      <w:r>
        <w:rPr>
          <w:i/>
        </w:rPr>
        <w:t>and</w:t>
      </w:r>
      <w:r>
        <w:t xml:space="preserve">, </w:t>
      </w:r>
      <w:r>
        <w:rPr>
          <w:i/>
        </w:rPr>
        <w:t>or</w:t>
      </w:r>
      <w:r>
        <w:t xml:space="preserve">, and </w:t>
      </w:r>
      <w:r>
        <w:rPr>
          <w:i/>
        </w:rPr>
        <w:t>not</w:t>
      </w:r>
      <w:r>
        <w:t xml:space="preserve"> to join simpler conditions together.</w:t>
      </w:r>
    </w:p>
    <w:p w:rsidR="00DB38E5" w:rsidRDefault="00DB38E5" w:rsidP="007B16CE"/>
    <w:p w:rsidR="005A22EF" w:rsidRDefault="005A22EF" w:rsidP="007B16CE"/>
    <w:p w:rsidR="00DB38E5" w:rsidRDefault="00DB38E5" w:rsidP="00DB38E5">
      <w:pPr>
        <w:pStyle w:val="ExampleHeader"/>
      </w:pPr>
      <w:r>
        <w:t>Example</w:t>
      </w:r>
      <w:r w:rsidR="00274629">
        <w:t xml:space="preserve"> </w:t>
      </w:r>
      <w:r w:rsidR="001461F6">
        <w:t>9</w:t>
      </w:r>
    </w:p>
    <w:p w:rsidR="00DB38E5" w:rsidRDefault="00DB38E5" w:rsidP="00DB38E5">
      <w:pPr>
        <w:pStyle w:val="ExampleBody"/>
      </w:pPr>
      <w:r>
        <w:t>A parent might say to their child “if you clean your room and take out the garbage, then you can have ice cream.”</w:t>
      </w:r>
      <w:r w:rsidR="003D4693">
        <w:t xml:space="preserve"> </w:t>
      </w:r>
    </w:p>
    <w:p w:rsidR="00DB38E5" w:rsidRDefault="00DB38E5" w:rsidP="00DB38E5">
      <w:pPr>
        <w:pStyle w:val="ExampleBody"/>
      </w:pPr>
    </w:p>
    <w:p w:rsidR="00DB38E5" w:rsidRDefault="00DB38E5" w:rsidP="00DB38E5">
      <w:pPr>
        <w:pStyle w:val="ExampleBody"/>
      </w:pPr>
      <w:r>
        <w:t>Here, there are two simpler conditions:</w:t>
      </w:r>
    </w:p>
    <w:p w:rsidR="00DB38E5" w:rsidRDefault="00DB38E5" w:rsidP="00DB38E5">
      <w:pPr>
        <w:pStyle w:val="ExampleBody"/>
      </w:pPr>
      <w:r>
        <w:t>1) The child cleaning her room</w:t>
      </w:r>
    </w:p>
    <w:p w:rsidR="00DB38E5" w:rsidRDefault="00DB38E5" w:rsidP="00DB38E5">
      <w:pPr>
        <w:pStyle w:val="ExampleBody"/>
      </w:pPr>
      <w:r>
        <w:t>2) The child taking out the garbage</w:t>
      </w:r>
    </w:p>
    <w:p w:rsidR="00DB38E5" w:rsidRDefault="00DB38E5" w:rsidP="00DB38E5">
      <w:pPr>
        <w:pStyle w:val="ExampleBody"/>
      </w:pPr>
    </w:p>
    <w:p w:rsidR="00DB38E5" w:rsidRDefault="00827995" w:rsidP="00DB38E5">
      <w:pPr>
        <w:pStyle w:val="ExampleBody"/>
      </w:pPr>
      <w:r>
        <w:br w:type="page"/>
      </w:r>
      <w:r w:rsidR="00DB38E5">
        <w:lastRenderedPageBreak/>
        <w:t xml:space="preserve">Since these conditions were joined with </w:t>
      </w:r>
      <w:r w:rsidR="00DB38E5">
        <w:rPr>
          <w:i/>
        </w:rPr>
        <w:t>and</w:t>
      </w:r>
      <w:r w:rsidR="000328F9">
        <w:t>,</w:t>
      </w:r>
      <w:r w:rsidR="00DB38E5">
        <w:t xml:space="preserve"> th</w:t>
      </w:r>
      <w:r w:rsidR="00F27BEE">
        <w:t>e combined conditional will</w:t>
      </w:r>
      <w:r w:rsidR="00DB38E5">
        <w:t xml:space="preserve"> be true </w:t>
      </w:r>
      <w:r w:rsidR="00F27BEE">
        <w:t xml:space="preserve">only </w:t>
      </w:r>
      <w:r w:rsidR="00DB38E5">
        <w:t>if both simpler conditions are true;</w:t>
      </w:r>
      <w:r w:rsidR="003D4693">
        <w:t xml:space="preserve"> </w:t>
      </w:r>
      <w:r w:rsidR="00DB38E5">
        <w:t>if either chore is not completed</w:t>
      </w:r>
      <w:r w:rsidR="00F27BEE">
        <w:t>,</w:t>
      </w:r>
      <w:r w:rsidR="00DB38E5">
        <w:t xml:space="preserve"> then the parent’s condition is not met.</w:t>
      </w:r>
    </w:p>
    <w:p w:rsidR="00DB38E5" w:rsidRDefault="00DB38E5" w:rsidP="00DB38E5">
      <w:pPr>
        <w:pStyle w:val="ExampleBody"/>
      </w:pPr>
    </w:p>
    <w:p w:rsidR="00DB38E5" w:rsidRPr="00DB38E5" w:rsidRDefault="00DB38E5" w:rsidP="00DB38E5">
      <w:pPr>
        <w:pStyle w:val="ExampleBody"/>
      </w:pPr>
      <w:r>
        <w:t xml:space="preserve">Notice that if the parent had said “if you clean your room </w:t>
      </w:r>
      <w:r>
        <w:rPr>
          <w:i/>
        </w:rPr>
        <w:t>or</w:t>
      </w:r>
      <w:r>
        <w:t xml:space="preserve"> take out the garbage, then you can have ice cr</w:t>
      </w:r>
      <w:r w:rsidR="00F27BEE">
        <w:t xml:space="preserve">eam”, then the child would </w:t>
      </w:r>
      <w:r>
        <w:t xml:space="preserve">need to complete </w:t>
      </w:r>
      <w:r w:rsidR="00F27BEE">
        <w:t xml:space="preserve">only </w:t>
      </w:r>
      <w:r>
        <w:t>one chore to meet the condition.</w:t>
      </w:r>
    </w:p>
    <w:p w:rsidR="00DB38E5" w:rsidRDefault="00DB38E5" w:rsidP="007B16CE"/>
    <w:p w:rsidR="00DB38E5" w:rsidRDefault="00DB38E5" w:rsidP="007B16CE"/>
    <w:p w:rsidR="00DB38E5" w:rsidRDefault="00F27BEE" w:rsidP="007B16CE">
      <w:r>
        <w:t xml:space="preserve">Suppose you wanted to have something happen when a certain value is between 100 and 300. </w:t>
      </w:r>
      <w:r w:rsidR="00DB38E5">
        <w:t>T</w:t>
      </w:r>
      <w:r>
        <w:t>o create the condition “A1 &lt; 30</w:t>
      </w:r>
      <w:r w:rsidR="00DB38E5">
        <w:t>0 and A1 &gt; 100” in Excel, yo</w:t>
      </w:r>
      <w:r>
        <w:t>u would need to enter “AND(A1&lt;3</w:t>
      </w:r>
      <w:r w:rsidR="00DB38E5">
        <w:t>00, A1&gt;100)”. Likewise, for the condition “A1=4 or A1=6” you would enter “OR(A1=4, A1=6)”</w:t>
      </w:r>
    </w:p>
    <w:p w:rsidR="00DB38E5" w:rsidRDefault="00DB38E5" w:rsidP="007B16CE"/>
    <w:p w:rsidR="00DB38E5" w:rsidRPr="00DB38E5" w:rsidRDefault="00DB38E5" w:rsidP="007B16CE"/>
    <w:p w:rsidR="00EA11F7" w:rsidRDefault="00DB38E5" w:rsidP="00DB38E5">
      <w:pPr>
        <w:pStyle w:val="ExampleHeader"/>
      </w:pPr>
      <w:r>
        <w:t>Example</w:t>
      </w:r>
      <w:r w:rsidR="00274629">
        <w:t xml:space="preserve"> </w:t>
      </w:r>
      <w:r w:rsidR="001461F6">
        <w:t>10</w:t>
      </w:r>
    </w:p>
    <w:p w:rsidR="00DB38E5" w:rsidRDefault="009372C4" w:rsidP="00DB38E5">
      <w:pPr>
        <w:pStyle w:val="ExampleBody"/>
      </w:pPr>
      <w:r>
        <w:t xml:space="preserve">In a </w:t>
      </w:r>
      <w:r w:rsidR="00E5641E">
        <w:t>spreadsheet, cell A1 contains annual income, and A2 contains number of dependents.</w:t>
      </w:r>
      <w:r w:rsidR="003D4693">
        <w:t xml:space="preserve"> </w:t>
      </w:r>
    </w:p>
    <w:p w:rsidR="00E5641E" w:rsidRDefault="00E5641E" w:rsidP="00DB38E5">
      <w:pPr>
        <w:pStyle w:val="ExampleBody"/>
      </w:pPr>
      <w:r>
        <w:t>A certain tax credit applies if someone with no dependents earns less than $10,000, or if someone with dependents earns less than $20,000.</w:t>
      </w:r>
      <w:r w:rsidR="003D4693">
        <w:t xml:space="preserve"> </w:t>
      </w:r>
      <w:r>
        <w:t>Write a rule that describes this.</w:t>
      </w:r>
    </w:p>
    <w:p w:rsidR="00E5641E" w:rsidRDefault="00E5641E" w:rsidP="00DB38E5">
      <w:pPr>
        <w:pStyle w:val="ExampleBody"/>
      </w:pPr>
    </w:p>
    <w:p w:rsidR="00E5641E" w:rsidRDefault="00E5641E" w:rsidP="00DB38E5">
      <w:pPr>
        <w:pStyle w:val="ExampleBody"/>
      </w:pPr>
      <w:r>
        <w:t>There are two ways the rule is met:</w:t>
      </w:r>
    </w:p>
    <w:p w:rsidR="00E5641E" w:rsidRPr="00E5641E" w:rsidRDefault="00E5641E" w:rsidP="00DB38E5">
      <w:pPr>
        <w:pStyle w:val="ExampleBody"/>
      </w:pPr>
      <w:r>
        <w:t xml:space="preserve">income is less than 10,000 </w:t>
      </w:r>
      <w:r>
        <w:rPr>
          <w:i/>
        </w:rPr>
        <w:t>and</w:t>
      </w:r>
      <w:r>
        <w:t xml:space="preserve"> dependents is 0,</w:t>
      </w:r>
      <w:r w:rsidR="003D4693">
        <w:t xml:space="preserve"> </w:t>
      </w:r>
      <w:r>
        <w:rPr>
          <w:i/>
        </w:rPr>
        <w:t>or</w:t>
      </w:r>
    </w:p>
    <w:p w:rsidR="00E5641E" w:rsidRDefault="00E5641E" w:rsidP="00DB38E5">
      <w:pPr>
        <w:pStyle w:val="ExampleBody"/>
      </w:pPr>
      <w:r>
        <w:t xml:space="preserve">income is less than 20,000 </w:t>
      </w:r>
      <w:r>
        <w:rPr>
          <w:i/>
        </w:rPr>
        <w:t>and</w:t>
      </w:r>
      <w:r>
        <w:t xml:space="preserve"> dependents is not 0.</w:t>
      </w:r>
    </w:p>
    <w:p w:rsidR="00E5641E" w:rsidRDefault="00E5641E" w:rsidP="00DB38E5">
      <w:pPr>
        <w:pStyle w:val="ExampleBody"/>
      </w:pPr>
    </w:p>
    <w:p w:rsidR="00E5641E" w:rsidRDefault="00E5641E" w:rsidP="00DB38E5">
      <w:pPr>
        <w:pStyle w:val="ExampleBody"/>
      </w:pPr>
      <w:r>
        <w:t>Informally, we could write these as</w:t>
      </w:r>
    </w:p>
    <w:p w:rsidR="00E5641E" w:rsidRDefault="00E5641E" w:rsidP="00DB38E5">
      <w:pPr>
        <w:pStyle w:val="ExampleBody"/>
      </w:pPr>
      <w:r>
        <w:t xml:space="preserve">(A1 &lt; 10000 </w:t>
      </w:r>
      <w:r>
        <w:rPr>
          <w:i/>
        </w:rPr>
        <w:t>and</w:t>
      </w:r>
      <w:r>
        <w:t xml:space="preserve"> A2 = 0) </w:t>
      </w:r>
      <w:r>
        <w:rPr>
          <w:i/>
        </w:rPr>
        <w:t>or</w:t>
      </w:r>
      <w:r>
        <w:t xml:space="preserve"> (A1 &lt; 20000 </w:t>
      </w:r>
      <w:r>
        <w:rPr>
          <w:i/>
        </w:rPr>
        <w:t>and</w:t>
      </w:r>
      <w:r>
        <w:t xml:space="preserve"> A2 &gt; 0)</w:t>
      </w:r>
    </w:p>
    <w:p w:rsidR="00E5641E" w:rsidRDefault="00E5641E" w:rsidP="00DB38E5">
      <w:pPr>
        <w:pStyle w:val="ExampleBody"/>
      </w:pPr>
    </w:p>
    <w:p w:rsidR="00E5641E" w:rsidRDefault="00E5641E" w:rsidP="00E5641E">
      <w:pPr>
        <w:pStyle w:val="ExampleBody"/>
      </w:pPr>
      <w:r>
        <w:t>In Excel’s format, we’d write</w:t>
      </w:r>
    </w:p>
    <w:p w:rsidR="00E5641E" w:rsidRDefault="00F111BC" w:rsidP="00E5641E">
      <w:pPr>
        <w:pStyle w:val="ExampleBody"/>
      </w:pPr>
      <w:r w:rsidRPr="00F111BC">
        <w:t>IF(OR(AND(A1&lt;10000,</w:t>
      </w:r>
      <w:r>
        <w:t xml:space="preserve"> </w:t>
      </w:r>
      <w:r w:rsidRPr="00F111BC">
        <w:t>A2=0),</w:t>
      </w:r>
      <w:r>
        <w:t xml:space="preserve"> </w:t>
      </w:r>
      <w:r w:rsidRPr="00F111BC">
        <w:t>AND(A1&lt;20000,</w:t>
      </w:r>
      <w:r>
        <w:t xml:space="preserve"> </w:t>
      </w:r>
      <w:r w:rsidRPr="00F111BC">
        <w:t xml:space="preserve">A2&gt;0)), </w:t>
      </w:r>
      <w:r>
        <w:t>“</w:t>
      </w:r>
      <w:r w:rsidRPr="00F111BC">
        <w:t>you qualify</w:t>
      </w:r>
      <w:r>
        <w:t>”</w:t>
      </w:r>
      <w:r w:rsidRPr="00F111BC">
        <w:t xml:space="preserve">, </w:t>
      </w:r>
      <w:r>
        <w:t>“you don’</w:t>
      </w:r>
      <w:r w:rsidRPr="00F111BC">
        <w:t>t qualify</w:t>
      </w:r>
      <w:r>
        <w:t>”</w:t>
      </w:r>
      <w:r w:rsidRPr="00F111BC">
        <w:t>)</w:t>
      </w:r>
    </w:p>
    <w:p w:rsidR="00EA11F7" w:rsidRDefault="00EA11F7" w:rsidP="007B16CE"/>
    <w:p w:rsidR="007C37AD" w:rsidRPr="00C05C49" w:rsidRDefault="007C37AD" w:rsidP="007B16CE"/>
    <w:p w:rsidR="00D42CA3" w:rsidRPr="00C05C49" w:rsidRDefault="00D42CA3" w:rsidP="00D42CA3">
      <w:pPr>
        <w:pStyle w:val="Heading2"/>
      </w:pPr>
      <w:r>
        <w:t>Quantified Statements</w:t>
      </w:r>
    </w:p>
    <w:p w:rsidR="00D42CA3" w:rsidRPr="00D42CA3" w:rsidRDefault="00D42CA3" w:rsidP="00D42CA3">
      <w:r>
        <w:t xml:space="preserve">Words that describe an entire set, such as “all”, “every”, or “none”, are called </w:t>
      </w:r>
      <w:r>
        <w:rPr>
          <w:b/>
        </w:rPr>
        <w:t>universal quantifiers</w:t>
      </w:r>
      <w:r>
        <w:t xml:space="preserve"> because that set could be considered a universal set. In contrast, words or phrases such as “some”, “one”, or “at least one” are called </w:t>
      </w:r>
      <w:r>
        <w:rPr>
          <w:b/>
        </w:rPr>
        <w:t>existential quantifiers</w:t>
      </w:r>
      <w:r>
        <w:t xml:space="preserve"> because they describe the existence of at least one element in a set.</w:t>
      </w:r>
    </w:p>
    <w:p w:rsidR="00D42CA3" w:rsidRDefault="00D42CA3" w:rsidP="00D42CA3"/>
    <w:p w:rsidR="00D42CA3" w:rsidRPr="00C05C49" w:rsidRDefault="00D42CA3" w:rsidP="00D42CA3">
      <w:pPr>
        <w:pStyle w:val="DefinitionHeader"/>
      </w:pPr>
      <w:r>
        <w:t>Quantifiers</w:t>
      </w:r>
    </w:p>
    <w:p w:rsidR="00D42CA3" w:rsidRPr="00995B6A" w:rsidRDefault="00995B6A" w:rsidP="00D42CA3">
      <w:pPr>
        <w:pStyle w:val="DefinitionBody"/>
      </w:pPr>
      <w:r>
        <w:t xml:space="preserve">A </w:t>
      </w:r>
      <w:r>
        <w:rPr>
          <w:b/>
        </w:rPr>
        <w:t>universal quantifier</w:t>
      </w:r>
      <w:r>
        <w:t xml:space="preserve"> states that an entire set of things share a characteristic.</w:t>
      </w:r>
    </w:p>
    <w:p w:rsidR="00D42CA3" w:rsidRDefault="00D42CA3" w:rsidP="00D42CA3">
      <w:pPr>
        <w:pStyle w:val="DefinitionBody"/>
      </w:pPr>
    </w:p>
    <w:p w:rsidR="00D42CA3" w:rsidRPr="00C05C49" w:rsidRDefault="00995B6A" w:rsidP="00D42CA3">
      <w:pPr>
        <w:pStyle w:val="DefinitionBody"/>
      </w:pPr>
      <w:r>
        <w:t xml:space="preserve">An </w:t>
      </w:r>
      <w:r>
        <w:rPr>
          <w:b/>
        </w:rPr>
        <w:t>existential quantifier</w:t>
      </w:r>
      <w:r w:rsidR="00D42CA3">
        <w:t xml:space="preserve"> </w:t>
      </w:r>
      <w:r>
        <w:t>states that a set contains at least one element.</w:t>
      </w:r>
    </w:p>
    <w:p w:rsidR="00995B6A" w:rsidRDefault="00995B6A" w:rsidP="00D42CA3"/>
    <w:p w:rsidR="00995B6A" w:rsidRDefault="00995B6A" w:rsidP="00D42CA3">
      <w:r>
        <w:t xml:space="preserve">Something interesting happens when we </w:t>
      </w:r>
      <w:r>
        <w:rPr>
          <w:b/>
        </w:rPr>
        <w:t>negate</w:t>
      </w:r>
      <w:r>
        <w:t xml:space="preserve"> – or state the opposite of – a quantified statement.</w:t>
      </w:r>
    </w:p>
    <w:p w:rsidR="00132524" w:rsidRPr="00995B6A" w:rsidRDefault="00132524" w:rsidP="00D42CA3"/>
    <w:p w:rsidR="00995B6A" w:rsidRDefault="00827995" w:rsidP="00995B6A">
      <w:pPr>
        <w:pStyle w:val="ExampleHeader"/>
      </w:pPr>
      <w:r>
        <w:br w:type="page"/>
      </w:r>
      <w:r w:rsidR="00995B6A">
        <w:lastRenderedPageBreak/>
        <w:t>Example 11</w:t>
      </w:r>
    </w:p>
    <w:p w:rsidR="00995B6A" w:rsidRDefault="00995B6A" w:rsidP="00995B6A">
      <w:pPr>
        <w:pStyle w:val="ExampleBody"/>
      </w:pPr>
      <w:r>
        <w:t>Suppose your friend says “Everybody cheats on their taxes.” What is the minimum amount of evidence you would need to prove your friend wrong?</w:t>
      </w:r>
    </w:p>
    <w:p w:rsidR="00995B6A" w:rsidRDefault="00995B6A" w:rsidP="00995B6A">
      <w:pPr>
        <w:pStyle w:val="ExampleBody"/>
      </w:pPr>
    </w:p>
    <w:p w:rsidR="00995B6A" w:rsidRDefault="00995B6A" w:rsidP="00995B6A">
      <w:pPr>
        <w:pStyle w:val="ExampleBody"/>
      </w:pPr>
      <w:r>
        <w:t xml:space="preserve">To show that it is not true that everybody cheats on their taxes, all you need is </w:t>
      </w:r>
      <w:r w:rsidRPr="00995B6A">
        <w:rPr>
          <w:u w:val="single"/>
        </w:rPr>
        <w:t>one</w:t>
      </w:r>
      <w:r>
        <w:t xml:space="preserve"> person who does not cheat on their taxes. It would be perfectly fine to produce more people who do not cheat, but </w:t>
      </w:r>
      <w:r w:rsidR="00132524">
        <w:t>one counterexample is all you need.</w:t>
      </w:r>
    </w:p>
    <w:p w:rsidR="00995B6A" w:rsidRDefault="00995B6A" w:rsidP="00995B6A">
      <w:pPr>
        <w:pStyle w:val="ExampleBody"/>
      </w:pPr>
    </w:p>
    <w:p w:rsidR="00132524" w:rsidRPr="00132524" w:rsidRDefault="00132524" w:rsidP="00995B6A">
      <w:pPr>
        <w:pStyle w:val="ExampleBody"/>
      </w:pPr>
      <w:r>
        <w:t xml:space="preserve">It is important to note that you do </w:t>
      </w:r>
      <w:r w:rsidRPr="00132524">
        <w:rPr>
          <w:u w:val="single"/>
        </w:rPr>
        <w:t>not</w:t>
      </w:r>
      <w:r>
        <w:t xml:space="preserve"> need to show that absolutely </w:t>
      </w:r>
      <w:r w:rsidRPr="00132524">
        <w:t>nobody</w:t>
      </w:r>
      <w:r>
        <w:t xml:space="preserve"> cheats on their taxes.</w:t>
      </w:r>
    </w:p>
    <w:p w:rsidR="00995B6A" w:rsidRDefault="00995B6A" w:rsidP="00995B6A"/>
    <w:p w:rsidR="00995B6A" w:rsidRDefault="00995B6A" w:rsidP="00995B6A"/>
    <w:p w:rsidR="00132524" w:rsidRDefault="00132524" w:rsidP="00132524">
      <w:pPr>
        <w:pStyle w:val="ExampleHeader"/>
      </w:pPr>
      <w:r>
        <w:t>Example 12</w:t>
      </w:r>
    </w:p>
    <w:p w:rsidR="00132524" w:rsidRDefault="00132524" w:rsidP="00132524">
      <w:pPr>
        <w:pStyle w:val="ExampleBody"/>
      </w:pPr>
      <w:r>
        <w:t>Suppose your friend says “One of these six cartons of milk is leaking.” What is the minimum amount of evidence you would need to prove your friend wrong?</w:t>
      </w:r>
    </w:p>
    <w:p w:rsidR="00132524" w:rsidRDefault="00132524" w:rsidP="00132524">
      <w:pPr>
        <w:pStyle w:val="ExampleBody"/>
      </w:pPr>
    </w:p>
    <w:p w:rsidR="00132524" w:rsidRDefault="00132524" w:rsidP="00132524">
      <w:pPr>
        <w:pStyle w:val="ExampleBody"/>
      </w:pPr>
      <w:r>
        <w:t xml:space="preserve">In this case, you would need to check </w:t>
      </w:r>
      <w:r w:rsidRPr="00132524">
        <w:rPr>
          <w:u w:val="single"/>
        </w:rPr>
        <w:t>all</w:t>
      </w:r>
      <w:r>
        <w:t xml:space="preserve"> six cartons and show that none of them is leaking. You cannot disprove your friend’s statement by checking only one of the cartons.</w:t>
      </w:r>
    </w:p>
    <w:p w:rsidR="00132524" w:rsidRDefault="00132524" w:rsidP="00995B6A"/>
    <w:p w:rsidR="00132524" w:rsidRDefault="00132524" w:rsidP="00995B6A"/>
    <w:p w:rsidR="00995B6A" w:rsidRDefault="00132524" w:rsidP="00995B6A">
      <w:r>
        <w:t>When we negate a statement with a universal quantifier, we get a statement with an existential quantifier, and vice-versa.</w:t>
      </w:r>
    </w:p>
    <w:p w:rsidR="00995B6A" w:rsidRDefault="00995B6A" w:rsidP="00995B6A"/>
    <w:p w:rsidR="00132524" w:rsidRPr="00C05C49" w:rsidRDefault="00132524" w:rsidP="00132524">
      <w:pPr>
        <w:pStyle w:val="DefinitionHeader"/>
      </w:pPr>
      <w:r>
        <w:t>Negating a quantified statement</w:t>
      </w:r>
    </w:p>
    <w:p w:rsidR="00132524" w:rsidRPr="00995B6A" w:rsidRDefault="00132524" w:rsidP="00132524">
      <w:pPr>
        <w:pStyle w:val="DefinitionBody"/>
      </w:pPr>
      <w:r>
        <w:t>The negation of “all A are B” is “at least one A is not B”.</w:t>
      </w:r>
    </w:p>
    <w:p w:rsidR="00132524" w:rsidRPr="00995B6A" w:rsidRDefault="00132524" w:rsidP="00132524">
      <w:pPr>
        <w:pStyle w:val="DefinitionBody"/>
      </w:pPr>
      <w:r>
        <w:t>The negation of “no A are B” is “at least one A is B”.</w:t>
      </w:r>
    </w:p>
    <w:p w:rsidR="00132524" w:rsidRPr="00995B6A" w:rsidRDefault="00132524" w:rsidP="00132524">
      <w:pPr>
        <w:pStyle w:val="DefinitionBody"/>
      </w:pPr>
      <w:r>
        <w:t>The negation of “</w:t>
      </w:r>
      <w:r w:rsidR="00133D57">
        <w:t>at least one</w:t>
      </w:r>
      <w:r>
        <w:t xml:space="preserve"> A </w:t>
      </w:r>
      <w:r w:rsidR="00133D57">
        <w:t>is</w:t>
      </w:r>
      <w:r>
        <w:t xml:space="preserve"> B” is “no A are B”.</w:t>
      </w:r>
    </w:p>
    <w:p w:rsidR="00132524" w:rsidRPr="00995B6A" w:rsidRDefault="00132524" w:rsidP="00132524">
      <w:pPr>
        <w:pStyle w:val="DefinitionBody"/>
      </w:pPr>
      <w:r>
        <w:t>The negation of “</w:t>
      </w:r>
      <w:r w:rsidR="00133D57">
        <w:t>at least one</w:t>
      </w:r>
      <w:r>
        <w:t xml:space="preserve"> A </w:t>
      </w:r>
      <w:r w:rsidR="00133D57">
        <w:t>is</w:t>
      </w:r>
      <w:r>
        <w:t xml:space="preserve"> not B” is “all A are B”.</w:t>
      </w:r>
    </w:p>
    <w:p w:rsidR="00132524" w:rsidRDefault="00132524" w:rsidP="00132524"/>
    <w:p w:rsidR="00132524" w:rsidRDefault="00132524" w:rsidP="00995B6A"/>
    <w:p w:rsidR="00990816" w:rsidRDefault="00990816" w:rsidP="00990816">
      <w:pPr>
        <w:pStyle w:val="ExampleHeader"/>
      </w:pPr>
      <w:r>
        <w:t>Example 13</w:t>
      </w:r>
    </w:p>
    <w:p w:rsidR="00990816" w:rsidRDefault="005E08A6" w:rsidP="00990816">
      <w:pPr>
        <w:pStyle w:val="ExampleBody"/>
      </w:pPr>
      <w:r>
        <w:t xml:space="preserve">“Somebody brought a flashlight.” </w:t>
      </w:r>
      <w:r w:rsidR="00990816">
        <w:t>Write the negation of this statement.</w:t>
      </w:r>
    </w:p>
    <w:p w:rsidR="00990816" w:rsidRDefault="00990816" w:rsidP="00990816">
      <w:pPr>
        <w:pStyle w:val="ExampleBody"/>
      </w:pPr>
    </w:p>
    <w:p w:rsidR="00990816" w:rsidRDefault="005E08A6" w:rsidP="00990816">
      <w:pPr>
        <w:pStyle w:val="ExampleBody"/>
      </w:pPr>
      <w:r>
        <w:t>The negation is “Nobody brought a flashlight.”</w:t>
      </w:r>
    </w:p>
    <w:p w:rsidR="00990816" w:rsidRDefault="00990816" w:rsidP="00990816"/>
    <w:p w:rsidR="00990816" w:rsidRDefault="00990816" w:rsidP="00990816"/>
    <w:p w:rsidR="005E08A6" w:rsidRDefault="005E08A6" w:rsidP="005E08A6">
      <w:pPr>
        <w:pStyle w:val="ExampleHeader"/>
      </w:pPr>
      <w:r>
        <w:t>Example 14</w:t>
      </w:r>
    </w:p>
    <w:p w:rsidR="005E08A6" w:rsidRDefault="005E08A6" w:rsidP="005E08A6">
      <w:pPr>
        <w:pStyle w:val="ExampleBody"/>
      </w:pPr>
      <w:r>
        <w:t>“There are no prime numbers that are even.” Write the negation of this statement.</w:t>
      </w:r>
    </w:p>
    <w:p w:rsidR="005E08A6" w:rsidRDefault="005E08A6" w:rsidP="005E08A6">
      <w:pPr>
        <w:pStyle w:val="ExampleBody"/>
      </w:pPr>
    </w:p>
    <w:p w:rsidR="005E08A6" w:rsidRDefault="005E08A6" w:rsidP="005E08A6">
      <w:pPr>
        <w:pStyle w:val="ExampleBody"/>
      </w:pPr>
      <w:r>
        <w:t>The negation is “At least one prime number is even.”</w:t>
      </w:r>
    </w:p>
    <w:p w:rsidR="005E08A6" w:rsidRDefault="005E08A6" w:rsidP="005E08A6"/>
    <w:p w:rsidR="005E08A6" w:rsidRDefault="005E08A6" w:rsidP="005E08A6"/>
    <w:p w:rsidR="005E08A6" w:rsidRDefault="005E08A6" w:rsidP="005E08A6">
      <w:pPr>
        <w:pStyle w:val="TryitNow"/>
      </w:pPr>
      <w:r>
        <w:t>Try it Now 1</w:t>
      </w:r>
    </w:p>
    <w:p w:rsidR="005E08A6" w:rsidRPr="00C14A1D" w:rsidRDefault="005E08A6" w:rsidP="005E08A6">
      <w:pPr>
        <w:pStyle w:val="TryitNowbody"/>
      </w:pPr>
      <w:r>
        <w:t>Write the negation of “All Icelandic children learn English in school.”</w:t>
      </w:r>
    </w:p>
    <w:p w:rsidR="00990816" w:rsidRDefault="00990816" w:rsidP="00990816"/>
    <w:p w:rsidR="007B16CE" w:rsidRDefault="00827995" w:rsidP="00451A78">
      <w:pPr>
        <w:pStyle w:val="Heading2"/>
      </w:pPr>
      <w:r>
        <w:br w:type="page"/>
      </w:r>
      <w:r w:rsidR="00F97091">
        <w:lastRenderedPageBreak/>
        <w:t>Truth Tables</w:t>
      </w:r>
      <w:r w:rsidR="00451A78">
        <w:t>: Conjunction</w:t>
      </w:r>
      <w:r w:rsidR="00D504FD">
        <w:t xml:space="preserve"> (and)</w:t>
      </w:r>
      <w:r w:rsidR="00451A78">
        <w:t>, Disjunction</w:t>
      </w:r>
      <w:r w:rsidR="00D504FD">
        <w:t xml:space="preserve"> (or)</w:t>
      </w:r>
      <w:r w:rsidR="00451A78">
        <w:t>, Negation</w:t>
      </w:r>
      <w:r w:rsidR="00D504FD">
        <w:t xml:space="preserve"> (not)</w:t>
      </w:r>
    </w:p>
    <w:p w:rsidR="007565A7" w:rsidRDefault="007565A7" w:rsidP="007565A7">
      <w:r>
        <w:t xml:space="preserve">Before we focus on truth tables, we’re going to introduce some symbols that are commonly used for </w:t>
      </w:r>
      <w:r>
        <w:rPr>
          <w:i/>
        </w:rPr>
        <w:t>and</w:t>
      </w:r>
      <w:r>
        <w:t xml:space="preserve">, </w:t>
      </w:r>
      <w:r>
        <w:rPr>
          <w:i/>
        </w:rPr>
        <w:t>or</w:t>
      </w:r>
      <w:r>
        <w:t xml:space="preserve">, and </w:t>
      </w:r>
      <w:r>
        <w:rPr>
          <w:i/>
        </w:rPr>
        <w:t>not</w:t>
      </w:r>
      <w:r>
        <w:t>.</w:t>
      </w:r>
    </w:p>
    <w:p w:rsidR="007565A7" w:rsidRDefault="007565A7" w:rsidP="007565A7"/>
    <w:p w:rsidR="007565A7" w:rsidRDefault="007565A7" w:rsidP="007565A7">
      <w:pPr>
        <w:pStyle w:val="DefinitionHeader"/>
      </w:pPr>
      <w:r>
        <w:t>Symbols</w:t>
      </w:r>
    </w:p>
    <w:p w:rsidR="007565A7" w:rsidRDefault="007565A7" w:rsidP="007565A7">
      <w:pPr>
        <w:pStyle w:val="DefinitionBody"/>
      </w:pPr>
      <w:r>
        <w:t xml:space="preserve">The symbol </w:t>
      </w:r>
      <w:r>
        <w:rPr>
          <w:rFonts w:ascii="Cambria Math" w:hAnsi="Cambria Math"/>
        </w:rPr>
        <w:t>⋀</w:t>
      </w:r>
      <w:r>
        <w:t xml:space="preserve"> is used for </w:t>
      </w:r>
      <w:r w:rsidRPr="00195505">
        <w:rPr>
          <w:i/>
        </w:rPr>
        <w:t>and</w:t>
      </w:r>
      <w:r>
        <w:t xml:space="preserve">: </w:t>
      </w:r>
      <w:r>
        <w:tab/>
      </w:r>
      <w:r>
        <w:rPr>
          <w:i/>
        </w:rPr>
        <w:t>A</w:t>
      </w:r>
      <w:r>
        <w:t xml:space="preserve"> and </w:t>
      </w:r>
      <w:r>
        <w:rPr>
          <w:i/>
        </w:rPr>
        <w:t>B</w:t>
      </w:r>
      <w:r>
        <w:t xml:space="preserve"> is notated </w:t>
      </w:r>
      <w:r>
        <w:rPr>
          <w:i/>
        </w:rPr>
        <w:t>A</w:t>
      </w:r>
      <w:r>
        <w:t xml:space="preserve"> </w:t>
      </w:r>
      <w:r>
        <w:rPr>
          <w:rFonts w:ascii="Cambria Math" w:hAnsi="Cambria Math"/>
        </w:rPr>
        <w:t>⋀</w:t>
      </w:r>
      <w:r>
        <w:t xml:space="preserve"> </w:t>
      </w:r>
      <w:r>
        <w:rPr>
          <w:i/>
        </w:rPr>
        <w:t>B</w:t>
      </w:r>
    </w:p>
    <w:p w:rsidR="007565A7" w:rsidRDefault="007565A7" w:rsidP="007565A7">
      <w:pPr>
        <w:pStyle w:val="DefinitionBody"/>
      </w:pPr>
      <w:r>
        <w:t xml:space="preserve">The symbol </w:t>
      </w:r>
      <w:r>
        <w:rPr>
          <w:rFonts w:ascii="Cambria Math" w:hAnsi="Cambria Math"/>
        </w:rPr>
        <w:t>⋁</w:t>
      </w:r>
      <w:r>
        <w:t xml:space="preserve"> is used for </w:t>
      </w:r>
      <w:r>
        <w:rPr>
          <w:i/>
        </w:rPr>
        <w:t>or</w:t>
      </w:r>
      <w:r>
        <w:t xml:space="preserve">: </w:t>
      </w:r>
      <w:r>
        <w:tab/>
      </w:r>
      <w:r>
        <w:rPr>
          <w:i/>
        </w:rPr>
        <w:t>A</w:t>
      </w:r>
      <w:r>
        <w:t xml:space="preserve"> or </w:t>
      </w:r>
      <w:r>
        <w:rPr>
          <w:i/>
        </w:rPr>
        <w:t>B</w:t>
      </w:r>
      <w:r>
        <w:t xml:space="preserve"> is notated </w:t>
      </w:r>
      <w:r w:rsidRPr="00F111BC">
        <w:rPr>
          <w:i/>
        </w:rPr>
        <w:t>A</w:t>
      </w:r>
      <w:r>
        <w:t xml:space="preserve"> </w:t>
      </w:r>
      <w:r>
        <w:rPr>
          <w:rFonts w:ascii="Cambria Math" w:hAnsi="Cambria Math"/>
        </w:rPr>
        <w:t>⋁</w:t>
      </w:r>
      <w:r>
        <w:t xml:space="preserve"> </w:t>
      </w:r>
      <w:r w:rsidRPr="00F111BC">
        <w:rPr>
          <w:i/>
        </w:rPr>
        <w:t>B</w:t>
      </w:r>
    </w:p>
    <w:p w:rsidR="007565A7" w:rsidRDefault="007565A7" w:rsidP="007565A7">
      <w:pPr>
        <w:pStyle w:val="DefinitionBody"/>
      </w:pPr>
      <w:r>
        <w:t xml:space="preserve">The symbol ~ is used for </w:t>
      </w:r>
      <w:r>
        <w:rPr>
          <w:i/>
        </w:rPr>
        <w:t>not</w:t>
      </w:r>
      <w:r>
        <w:t xml:space="preserve">: </w:t>
      </w:r>
      <w:r>
        <w:tab/>
        <w:t xml:space="preserve">not </w:t>
      </w:r>
      <w:r>
        <w:rPr>
          <w:i/>
        </w:rPr>
        <w:t>A</w:t>
      </w:r>
      <w:r>
        <w:t xml:space="preserve"> is notated ~</w:t>
      </w:r>
      <w:r>
        <w:rPr>
          <w:i/>
        </w:rPr>
        <w:t>A</w:t>
      </w:r>
    </w:p>
    <w:p w:rsidR="007565A7" w:rsidRDefault="007565A7" w:rsidP="007565A7"/>
    <w:p w:rsidR="007565A7" w:rsidRPr="00195505" w:rsidRDefault="007565A7" w:rsidP="007565A7">
      <w:r>
        <w:t xml:space="preserve">You can remember the first two symbols by relating them to the shapes for the union and intersection. </w:t>
      </w:r>
      <w:r>
        <w:rPr>
          <w:i/>
        </w:rPr>
        <w:t xml:space="preserve">A </w:t>
      </w:r>
      <w:r>
        <w:rPr>
          <w:rFonts w:ascii="Cambria Math" w:hAnsi="Cambria Math"/>
        </w:rPr>
        <w:t>⋀</w:t>
      </w:r>
      <w:r>
        <w:rPr>
          <w:i/>
        </w:rPr>
        <w:t xml:space="preserve"> B</w:t>
      </w:r>
      <w:r>
        <w:t xml:space="preserve"> would be the elements that exist in both sets, in A </w:t>
      </w:r>
      <w:r>
        <w:rPr>
          <w:rFonts w:ascii="Cambria Math" w:hAnsi="Cambria Math"/>
        </w:rPr>
        <w:t>⋂</w:t>
      </w:r>
      <w:r>
        <w:t xml:space="preserve"> B. Likewise, </w:t>
      </w:r>
      <w:r>
        <w:rPr>
          <w:i/>
        </w:rPr>
        <w:t xml:space="preserve">A </w:t>
      </w:r>
      <w:r>
        <w:rPr>
          <w:rFonts w:ascii="Cambria Math" w:hAnsi="Cambria Math"/>
        </w:rPr>
        <w:t>⋁</w:t>
      </w:r>
      <w:r>
        <w:rPr>
          <w:i/>
        </w:rPr>
        <w:t xml:space="preserve"> B</w:t>
      </w:r>
      <w:r>
        <w:t xml:space="preserve"> would be the elements that exist in either set, in A </w:t>
      </w:r>
      <w:r>
        <w:rPr>
          <w:rFonts w:ascii="Cambria Math" w:hAnsi="Cambria Math"/>
        </w:rPr>
        <w:t>⋃</w:t>
      </w:r>
      <w:r>
        <w:t xml:space="preserve"> B. When we are working with sets, we use the rounded version of the symbols; when we are working with statements, we use the pointy version.</w:t>
      </w:r>
    </w:p>
    <w:p w:rsidR="007565A7" w:rsidRDefault="007565A7" w:rsidP="007565A7"/>
    <w:p w:rsidR="007565A7" w:rsidRDefault="007565A7" w:rsidP="007565A7">
      <w:pPr>
        <w:pStyle w:val="ExampleHeader"/>
      </w:pPr>
      <w:r w:rsidRPr="00FD435E">
        <w:t>Example 15</w:t>
      </w:r>
    </w:p>
    <w:p w:rsidR="007565A7" w:rsidRPr="00F34E8A" w:rsidRDefault="007565A7" w:rsidP="007565A7">
      <w:pPr>
        <w:pStyle w:val="ExampleBody"/>
      </w:pPr>
      <w:r>
        <w:t xml:space="preserve">Translate each statement into symbolic notation. Let </w:t>
      </w:r>
      <w:r>
        <w:rPr>
          <w:i/>
        </w:rPr>
        <w:t>P</w:t>
      </w:r>
      <w:r>
        <w:t xml:space="preserve"> represent “I like Pepsi” and let </w:t>
      </w:r>
      <w:r>
        <w:rPr>
          <w:i/>
        </w:rPr>
        <w:t>C</w:t>
      </w:r>
      <w:r>
        <w:t xml:space="preserve"> represent “I like Coke”.</w:t>
      </w:r>
    </w:p>
    <w:p w:rsidR="007565A7" w:rsidRDefault="007565A7" w:rsidP="007565A7">
      <w:pPr>
        <w:pStyle w:val="ExampleBody"/>
      </w:pPr>
    </w:p>
    <w:p w:rsidR="007565A7" w:rsidRDefault="007565A7" w:rsidP="007565A7">
      <w:pPr>
        <w:pStyle w:val="ExampleBody"/>
      </w:pPr>
      <w:r>
        <w:t>a. I like Pepsi or I like Coke.</w:t>
      </w:r>
    </w:p>
    <w:p w:rsidR="007565A7" w:rsidRDefault="007565A7" w:rsidP="007565A7">
      <w:pPr>
        <w:pStyle w:val="ExampleBody"/>
      </w:pPr>
      <w:r>
        <w:t>b. I like Pepsi and I like Coke.</w:t>
      </w:r>
    </w:p>
    <w:p w:rsidR="007565A7" w:rsidRDefault="007565A7" w:rsidP="007565A7">
      <w:pPr>
        <w:pStyle w:val="ExampleBody"/>
      </w:pPr>
      <w:r>
        <w:t>c. I do not like Pepsi.</w:t>
      </w:r>
    </w:p>
    <w:p w:rsidR="007565A7" w:rsidRDefault="007565A7" w:rsidP="007565A7">
      <w:pPr>
        <w:pStyle w:val="ExampleBody"/>
      </w:pPr>
      <w:r>
        <w:t>d. It is not the case that I like Pepsi or Coke.</w:t>
      </w:r>
    </w:p>
    <w:p w:rsidR="007565A7" w:rsidRDefault="007565A7" w:rsidP="007565A7">
      <w:pPr>
        <w:pStyle w:val="ExampleBody"/>
      </w:pPr>
      <w:r>
        <w:t>e. I like Pepsi and I do not like Coke.</w:t>
      </w:r>
    </w:p>
    <w:p w:rsidR="007565A7" w:rsidRDefault="007565A7" w:rsidP="007565A7">
      <w:pPr>
        <w:pStyle w:val="ExampleBody"/>
      </w:pPr>
    </w:p>
    <w:p w:rsidR="007565A7" w:rsidRDefault="007565A7" w:rsidP="007565A7">
      <w:pPr>
        <w:pStyle w:val="ExampleBody"/>
      </w:pPr>
      <w:r>
        <w:t xml:space="preserve">a.   </w:t>
      </w:r>
      <w:r>
        <w:rPr>
          <w:i/>
        </w:rPr>
        <w:t>P</w:t>
      </w:r>
      <w:r>
        <w:t xml:space="preserve"> </w:t>
      </w:r>
      <w:r>
        <w:rPr>
          <w:rFonts w:ascii="Cambria Math" w:hAnsi="Cambria Math"/>
        </w:rPr>
        <w:t>⋁</w:t>
      </w:r>
      <w:r>
        <w:t xml:space="preserve"> </w:t>
      </w:r>
      <w:r>
        <w:rPr>
          <w:i/>
        </w:rPr>
        <w:t>C</w:t>
      </w:r>
    </w:p>
    <w:p w:rsidR="007565A7" w:rsidRDefault="007565A7" w:rsidP="007565A7">
      <w:pPr>
        <w:pStyle w:val="ExampleBody"/>
      </w:pPr>
    </w:p>
    <w:p w:rsidR="007565A7" w:rsidRDefault="007565A7" w:rsidP="007565A7">
      <w:pPr>
        <w:pStyle w:val="ExampleBody"/>
      </w:pPr>
      <w:r>
        <w:t xml:space="preserve">b.   </w:t>
      </w:r>
      <w:r>
        <w:rPr>
          <w:i/>
        </w:rPr>
        <w:t>P</w:t>
      </w:r>
      <w:r>
        <w:t xml:space="preserve"> </w:t>
      </w:r>
      <w:r>
        <w:rPr>
          <w:rFonts w:ascii="Cambria Math" w:hAnsi="Cambria Math"/>
        </w:rPr>
        <w:t>⋀</w:t>
      </w:r>
      <w:r>
        <w:t xml:space="preserve"> </w:t>
      </w:r>
      <w:r>
        <w:rPr>
          <w:i/>
        </w:rPr>
        <w:t>C</w:t>
      </w:r>
    </w:p>
    <w:p w:rsidR="007565A7" w:rsidRDefault="007565A7" w:rsidP="007565A7">
      <w:pPr>
        <w:pStyle w:val="ExampleBody"/>
      </w:pPr>
    </w:p>
    <w:p w:rsidR="007565A7" w:rsidRDefault="007565A7" w:rsidP="007565A7">
      <w:pPr>
        <w:pStyle w:val="ExampleBody"/>
      </w:pPr>
      <w:r>
        <w:t>c.   ~</w:t>
      </w:r>
      <w:r>
        <w:rPr>
          <w:i/>
        </w:rPr>
        <w:t>P</w:t>
      </w:r>
    </w:p>
    <w:p w:rsidR="007565A7" w:rsidRDefault="007565A7" w:rsidP="007565A7">
      <w:pPr>
        <w:pStyle w:val="ExampleBody"/>
      </w:pPr>
    </w:p>
    <w:p w:rsidR="007565A7" w:rsidRDefault="007565A7" w:rsidP="007565A7">
      <w:pPr>
        <w:pStyle w:val="ExampleBody"/>
      </w:pPr>
      <w:r>
        <w:t>d.   ~(</w:t>
      </w:r>
      <w:r>
        <w:rPr>
          <w:i/>
        </w:rPr>
        <w:t>P</w:t>
      </w:r>
      <w:r>
        <w:t xml:space="preserve"> </w:t>
      </w:r>
      <w:r>
        <w:rPr>
          <w:rFonts w:ascii="Cambria Math" w:hAnsi="Cambria Math"/>
        </w:rPr>
        <w:t>⋁</w:t>
      </w:r>
      <w:r>
        <w:t xml:space="preserve"> </w:t>
      </w:r>
      <w:r>
        <w:rPr>
          <w:i/>
        </w:rPr>
        <w:t>C</w:t>
      </w:r>
      <w:r>
        <w:t>)</w:t>
      </w:r>
    </w:p>
    <w:p w:rsidR="007565A7" w:rsidRDefault="007565A7" w:rsidP="007565A7">
      <w:pPr>
        <w:pStyle w:val="ExampleBody"/>
      </w:pPr>
    </w:p>
    <w:p w:rsidR="007565A7" w:rsidRDefault="007565A7" w:rsidP="007565A7">
      <w:pPr>
        <w:pStyle w:val="ExampleBody"/>
      </w:pPr>
      <w:r>
        <w:t xml:space="preserve">e.   </w:t>
      </w:r>
      <w:r>
        <w:rPr>
          <w:i/>
        </w:rPr>
        <w:t>P</w:t>
      </w:r>
      <w:r>
        <w:t xml:space="preserve"> </w:t>
      </w:r>
      <w:r>
        <w:rPr>
          <w:rFonts w:ascii="Cambria Math" w:hAnsi="Cambria Math"/>
        </w:rPr>
        <w:t>⋀</w:t>
      </w:r>
      <w:r>
        <w:t xml:space="preserve"> ~</w:t>
      </w:r>
      <w:r>
        <w:rPr>
          <w:i/>
        </w:rPr>
        <w:t>C</w:t>
      </w:r>
    </w:p>
    <w:p w:rsidR="007565A7" w:rsidRDefault="007565A7" w:rsidP="007565A7">
      <w:pPr>
        <w:pStyle w:val="ExampleBody"/>
      </w:pPr>
    </w:p>
    <w:p w:rsidR="007565A7" w:rsidRPr="007565A7" w:rsidRDefault="007565A7" w:rsidP="007565A7">
      <w:pPr>
        <w:pStyle w:val="ExampleBody"/>
      </w:pPr>
      <w:r>
        <w:t>As you can see, we can use parentheses to organize more complicated statements.</w:t>
      </w:r>
    </w:p>
    <w:p w:rsidR="007565A7" w:rsidRDefault="007565A7" w:rsidP="007565A7"/>
    <w:p w:rsidR="007565A7" w:rsidRDefault="007565A7" w:rsidP="007565A7"/>
    <w:p w:rsidR="007565A7" w:rsidRDefault="007565A7" w:rsidP="007565A7"/>
    <w:p w:rsidR="007565A7" w:rsidRDefault="007565A7" w:rsidP="007565A7">
      <w:pPr>
        <w:pStyle w:val="TryitNow"/>
      </w:pPr>
      <w:r>
        <w:t>Try it Now 2</w:t>
      </w:r>
    </w:p>
    <w:p w:rsidR="007565A7" w:rsidRPr="00D71C6E" w:rsidRDefault="007565A7" w:rsidP="007565A7">
      <w:pPr>
        <w:pStyle w:val="TryitNowbody"/>
      </w:pPr>
      <w:r>
        <w:t>Translate “We have carrots or we will not make soup</w:t>
      </w:r>
      <w:r w:rsidR="00D71C6E">
        <w:t xml:space="preserve">” into symbols. Let </w:t>
      </w:r>
      <w:r w:rsidR="00D71C6E">
        <w:rPr>
          <w:i/>
        </w:rPr>
        <w:t>C</w:t>
      </w:r>
      <w:r w:rsidR="00D71C6E">
        <w:t xml:space="preserve"> represent “we have carrots” and let </w:t>
      </w:r>
      <w:r w:rsidR="00D71C6E">
        <w:rPr>
          <w:i/>
        </w:rPr>
        <w:t>S</w:t>
      </w:r>
      <w:r w:rsidR="00D71C6E">
        <w:t xml:space="preserve"> represent “we will make soup”.</w:t>
      </w:r>
    </w:p>
    <w:p w:rsidR="007565A7" w:rsidRDefault="007565A7" w:rsidP="007565A7"/>
    <w:p w:rsidR="007565A7" w:rsidRDefault="007565A7" w:rsidP="007565A7"/>
    <w:p w:rsidR="00F97091" w:rsidRDefault="007565A7" w:rsidP="006229E7">
      <w:r>
        <w:br w:type="page"/>
      </w:r>
      <w:r w:rsidR="00F97091">
        <w:lastRenderedPageBreak/>
        <w:t xml:space="preserve">Because complex Boolean statements can get tricky to think about, we can create a </w:t>
      </w:r>
      <w:r w:rsidR="00F97091">
        <w:rPr>
          <w:b/>
        </w:rPr>
        <w:t>truth table</w:t>
      </w:r>
      <w:r w:rsidR="00F97091">
        <w:t xml:space="preserve"> to keep track of what truth values for the simple statements make the complex statement true and false</w:t>
      </w:r>
      <w:r w:rsidR="00F111BC">
        <w:t>.</w:t>
      </w:r>
    </w:p>
    <w:p w:rsidR="00F97091" w:rsidRDefault="00F97091" w:rsidP="006229E7"/>
    <w:p w:rsidR="00F97091" w:rsidRDefault="00F97091" w:rsidP="00F97091">
      <w:pPr>
        <w:pStyle w:val="DefinitionHeader"/>
      </w:pPr>
      <w:r>
        <w:t>Truth table</w:t>
      </w:r>
    </w:p>
    <w:p w:rsidR="00F97091" w:rsidRPr="00F97091" w:rsidRDefault="00F97091" w:rsidP="00F97091">
      <w:pPr>
        <w:pStyle w:val="DefinitionBody"/>
      </w:pPr>
      <w:r>
        <w:t>A table showing what the resulting truth value of a complex statement is for all the possible truth values for the simple statements.</w:t>
      </w:r>
    </w:p>
    <w:p w:rsidR="00F97091" w:rsidRDefault="00F97091" w:rsidP="006229E7"/>
    <w:p w:rsidR="00F97091" w:rsidRDefault="00F97091" w:rsidP="006229E7"/>
    <w:p w:rsidR="00F97091" w:rsidRDefault="00F97091" w:rsidP="00884FB5">
      <w:pPr>
        <w:pStyle w:val="ExampleHeader"/>
      </w:pPr>
      <w:r>
        <w:t>Example</w:t>
      </w:r>
      <w:r w:rsidR="00274629">
        <w:t xml:space="preserve"> </w:t>
      </w:r>
      <w:r w:rsidR="001461F6">
        <w:t>1</w:t>
      </w:r>
      <w:r w:rsidR="00FD435E">
        <w:t>6</w:t>
      </w:r>
    </w:p>
    <w:p w:rsidR="00F97091" w:rsidRDefault="00CA33F3" w:rsidP="00C14A1D">
      <w:pPr>
        <w:pStyle w:val="ExampleBody"/>
      </w:pPr>
      <w:r>
        <w:t xml:space="preserve">Suppose you’re picking out a new couch, and your significant other says “get a sectional </w:t>
      </w:r>
      <w:r>
        <w:rPr>
          <w:i/>
        </w:rPr>
        <w:t>or</w:t>
      </w:r>
      <w:r>
        <w:t xml:space="preserve"> something with a chaise”.</w:t>
      </w:r>
    </w:p>
    <w:p w:rsidR="00CA33F3" w:rsidRDefault="00CA33F3" w:rsidP="00C14A1D">
      <w:pPr>
        <w:pStyle w:val="ExampleBody"/>
      </w:pPr>
    </w:p>
    <w:p w:rsidR="00CA33F3" w:rsidRDefault="00CA33F3" w:rsidP="00C14A1D">
      <w:pPr>
        <w:pStyle w:val="ExampleBody"/>
      </w:pPr>
      <w:r>
        <w:t>This is a complex statement made of two simpler conditions:</w:t>
      </w:r>
      <w:r w:rsidR="003D4693">
        <w:t xml:space="preserve"> </w:t>
      </w:r>
      <w:r>
        <w:t>“is a sectional”, and “has a chaise”.</w:t>
      </w:r>
      <w:r w:rsidR="003D4693">
        <w:t xml:space="preserve"> </w:t>
      </w:r>
      <w:r>
        <w:t xml:space="preserve">For simplicity, let’s use </w:t>
      </w:r>
      <w:r>
        <w:rPr>
          <w:i/>
        </w:rPr>
        <w:t>S</w:t>
      </w:r>
      <w:r>
        <w:t xml:space="preserve"> to designate “is a sectional”, and </w:t>
      </w:r>
      <w:r>
        <w:rPr>
          <w:i/>
        </w:rPr>
        <w:t>C</w:t>
      </w:r>
      <w:r w:rsidR="000328F9">
        <w:t xml:space="preserve"> to designate “has a chaise”</w:t>
      </w:r>
      <w:r>
        <w:t>.</w:t>
      </w:r>
    </w:p>
    <w:p w:rsidR="00CA33F3" w:rsidRDefault="00CA33F3" w:rsidP="00C14A1D">
      <w:pPr>
        <w:pStyle w:val="ExampleBody"/>
      </w:pPr>
      <w:r>
        <w:t xml:space="preserve">A truth table for this </w:t>
      </w:r>
      <w:r w:rsidR="00F111BC">
        <w:t xml:space="preserve">situation </w:t>
      </w:r>
      <w:r>
        <w:t>would look like this:</w:t>
      </w:r>
    </w:p>
    <w:p w:rsidR="00CA33F3" w:rsidRPr="00CA33F3" w:rsidRDefault="00AF0D7A" w:rsidP="00C14A1D">
      <w:pPr>
        <w:pStyle w:val="ExampleBody"/>
      </w:pPr>
      <w:r>
        <w:rPr>
          <w:noProof/>
        </w:rPr>
        <mc:AlternateContent>
          <mc:Choice Requires="wps">
            <w:drawing>
              <wp:inline distT="0" distB="0" distL="0" distR="0">
                <wp:extent cx="2517140" cy="981075"/>
                <wp:effectExtent l="0" t="0" r="0" b="1905"/>
                <wp:docPr id="21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0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90"/>
                              <w:gridCol w:w="1080"/>
                            </w:tblGrid>
                            <w:tr w:rsidR="00325C5E" w:rsidTr="005E02D0">
                              <w:tc>
                                <w:tcPr>
                                  <w:tcW w:w="990" w:type="dxa"/>
                                </w:tcPr>
                                <w:p w:rsidR="00325C5E" w:rsidRPr="00CA33F3" w:rsidRDefault="00325C5E" w:rsidP="00F111BC">
                                  <w:pPr>
                                    <w:jc w:val="center"/>
                                  </w:pPr>
                                  <w:r w:rsidRPr="003D4E7C">
                                    <w:rPr>
                                      <w:i/>
                                    </w:rPr>
                                    <w:t>S</w:t>
                                  </w:r>
                                </w:p>
                              </w:tc>
                              <w:tc>
                                <w:tcPr>
                                  <w:tcW w:w="990" w:type="dxa"/>
                                </w:tcPr>
                                <w:p w:rsidR="00325C5E" w:rsidRPr="00CA33F3" w:rsidRDefault="00325C5E" w:rsidP="00F111BC">
                                  <w:pPr>
                                    <w:jc w:val="center"/>
                                  </w:pPr>
                                  <w:r w:rsidRPr="003D4E7C">
                                    <w:rPr>
                                      <w:i/>
                                    </w:rPr>
                                    <w:t>C</w:t>
                                  </w:r>
                                </w:p>
                              </w:tc>
                              <w:tc>
                                <w:tcPr>
                                  <w:tcW w:w="1080" w:type="dxa"/>
                                </w:tcPr>
                                <w:p w:rsidR="00325C5E" w:rsidRPr="003D4E7C" w:rsidRDefault="00325C5E" w:rsidP="00F111BC">
                                  <w:pPr>
                                    <w:jc w:val="center"/>
                                    <w:rPr>
                                      <w:i/>
                                    </w:rPr>
                                  </w:pPr>
                                  <w:r w:rsidRPr="003D4E7C">
                                    <w:rPr>
                                      <w:i/>
                                    </w:rPr>
                                    <w:t xml:space="preserve">S </w:t>
                                  </w:r>
                                  <w:r w:rsidRPr="00CA33F3">
                                    <w:t>or</w:t>
                                  </w:r>
                                  <w:r w:rsidRPr="003D4E7C">
                                    <w:rPr>
                                      <w:i/>
                                    </w:rPr>
                                    <w:t xml:space="preserve"> C</w:t>
                                  </w:r>
                                </w:p>
                              </w:tc>
                            </w:tr>
                            <w:tr w:rsidR="00325C5E" w:rsidTr="005E02D0">
                              <w:tc>
                                <w:tcPr>
                                  <w:tcW w:w="990" w:type="dxa"/>
                                </w:tcPr>
                                <w:p w:rsidR="00325C5E" w:rsidRDefault="00325C5E" w:rsidP="00F111BC">
                                  <w:pPr>
                                    <w:jc w:val="center"/>
                                  </w:pPr>
                                  <w:r>
                                    <w:t>T</w:t>
                                  </w:r>
                                </w:p>
                              </w:tc>
                              <w:tc>
                                <w:tcPr>
                                  <w:tcW w:w="990" w:type="dxa"/>
                                </w:tcPr>
                                <w:p w:rsidR="00325C5E" w:rsidRDefault="00325C5E" w:rsidP="00F111BC">
                                  <w:pPr>
                                    <w:jc w:val="center"/>
                                  </w:pPr>
                                  <w:r>
                                    <w:t>T</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T</w:t>
                                  </w:r>
                                </w:p>
                              </w:tc>
                              <w:tc>
                                <w:tcPr>
                                  <w:tcW w:w="990" w:type="dxa"/>
                                </w:tcPr>
                                <w:p w:rsidR="00325C5E" w:rsidRDefault="00325C5E" w:rsidP="00F111BC">
                                  <w:pPr>
                                    <w:jc w:val="center"/>
                                  </w:pPr>
                                  <w:r>
                                    <w:t>F</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F</w:t>
                                  </w:r>
                                </w:p>
                              </w:tc>
                              <w:tc>
                                <w:tcPr>
                                  <w:tcW w:w="990" w:type="dxa"/>
                                </w:tcPr>
                                <w:p w:rsidR="00325C5E" w:rsidRDefault="00325C5E" w:rsidP="00F111BC">
                                  <w:pPr>
                                    <w:jc w:val="center"/>
                                  </w:pPr>
                                  <w:r>
                                    <w:t>T</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F</w:t>
                                  </w:r>
                                </w:p>
                              </w:tc>
                              <w:tc>
                                <w:tcPr>
                                  <w:tcW w:w="990" w:type="dxa"/>
                                </w:tcPr>
                                <w:p w:rsidR="00325C5E" w:rsidRDefault="00325C5E" w:rsidP="00F111BC">
                                  <w:pPr>
                                    <w:jc w:val="center"/>
                                  </w:pPr>
                                  <w:r>
                                    <w:t>F</w:t>
                                  </w:r>
                                </w:p>
                              </w:tc>
                              <w:tc>
                                <w:tcPr>
                                  <w:tcW w:w="1080" w:type="dxa"/>
                                </w:tcPr>
                                <w:p w:rsidR="00325C5E" w:rsidRDefault="00325C5E" w:rsidP="00F111BC">
                                  <w:pPr>
                                    <w:jc w:val="center"/>
                                  </w:pPr>
                                  <w:r>
                                    <w:t>F</w:t>
                                  </w:r>
                                </w:p>
                              </w:tc>
                            </w:tr>
                          </w:tbl>
                          <w:p w:rsidR="00325C5E" w:rsidRDefault="00325C5E"/>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02" o:spid="_x0000_s1026" type="#_x0000_t202" style="width:198.2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" filled="f" stroked="f">
                <v:textbox>
                  <w:txbxContent>
                    <w:tbl>
                      <w:tblPr>
                        <w:tblW w:w="30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90"/>
                        <w:gridCol w:w="1080"/>
                      </w:tblGrid>
                      <w:tr w:rsidR="00325C5E" w:rsidTr="005E02D0">
                        <w:tc>
                          <w:tcPr>
                            <w:tcW w:w="990" w:type="dxa"/>
                          </w:tcPr>
                          <w:p w:rsidR="00325C5E" w:rsidRPr="00CA33F3" w:rsidRDefault="00325C5E" w:rsidP="00F111BC">
                            <w:pPr>
                              <w:jc w:val="center"/>
                            </w:pPr>
                            <w:r w:rsidRPr="003D4E7C">
                              <w:rPr>
                                <w:i/>
                              </w:rPr>
                              <w:t>S</w:t>
                            </w:r>
                          </w:p>
                        </w:tc>
                        <w:tc>
                          <w:tcPr>
                            <w:tcW w:w="990" w:type="dxa"/>
                          </w:tcPr>
                          <w:p w:rsidR="00325C5E" w:rsidRPr="00CA33F3" w:rsidRDefault="00325C5E" w:rsidP="00F111BC">
                            <w:pPr>
                              <w:jc w:val="center"/>
                            </w:pPr>
                            <w:r w:rsidRPr="003D4E7C">
                              <w:rPr>
                                <w:i/>
                              </w:rPr>
                              <w:t>C</w:t>
                            </w:r>
                          </w:p>
                        </w:tc>
                        <w:tc>
                          <w:tcPr>
                            <w:tcW w:w="1080" w:type="dxa"/>
                          </w:tcPr>
                          <w:p w:rsidR="00325C5E" w:rsidRPr="003D4E7C" w:rsidRDefault="00325C5E" w:rsidP="00F111BC">
                            <w:pPr>
                              <w:jc w:val="center"/>
                              <w:rPr>
                                <w:i/>
                              </w:rPr>
                            </w:pPr>
                            <w:r w:rsidRPr="003D4E7C">
                              <w:rPr>
                                <w:i/>
                              </w:rPr>
                              <w:t xml:space="preserve">S </w:t>
                            </w:r>
                            <w:r w:rsidRPr="00CA33F3">
                              <w:t>or</w:t>
                            </w:r>
                            <w:r w:rsidRPr="003D4E7C">
                              <w:rPr>
                                <w:i/>
                              </w:rPr>
                              <w:t xml:space="preserve"> C</w:t>
                            </w:r>
                          </w:p>
                        </w:tc>
                      </w:tr>
                      <w:tr w:rsidR="00325C5E" w:rsidTr="005E02D0">
                        <w:tc>
                          <w:tcPr>
                            <w:tcW w:w="990" w:type="dxa"/>
                          </w:tcPr>
                          <w:p w:rsidR="00325C5E" w:rsidRDefault="00325C5E" w:rsidP="00F111BC">
                            <w:pPr>
                              <w:jc w:val="center"/>
                            </w:pPr>
                            <w:r>
                              <w:t>T</w:t>
                            </w:r>
                          </w:p>
                        </w:tc>
                        <w:tc>
                          <w:tcPr>
                            <w:tcW w:w="990" w:type="dxa"/>
                          </w:tcPr>
                          <w:p w:rsidR="00325C5E" w:rsidRDefault="00325C5E" w:rsidP="00F111BC">
                            <w:pPr>
                              <w:jc w:val="center"/>
                            </w:pPr>
                            <w:r>
                              <w:t>T</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T</w:t>
                            </w:r>
                          </w:p>
                        </w:tc>
                        <w:tc>
                          <w:tcPr>
                            <w:tcW w:w="990" w:type="dxa"/>
                          </w:tcPr>
                          <w:p w:rsidR="00325C5E" w:rsidRDefault="00325C5E" w:rsidP="00F111BC">
                            <w:pPr>
                              <w:jc w:val="center"/>
                            </w:pPr>
                            <w:r>
                              <w:t>F</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F</w:t>
                            </w:r>
                          </w:p>
                        </w:tc>
                        <w:tc>
                          <w:tcPr>
                            <w:tcW w:w="990" w:type="dxa"/>
                          </w:tcPr>
                          <w:p w:rsidR="00325C5E" w:rsidRDefault="00325C5E" w:rsidP="00F111BC">
                            <w:pPr>
                              <w:jc w:val="center"/>
                            </w:pPr>
                            <w:r>
                              <w:t>T</w:t>
                            </w:r>
                          </w:p>
                        </w:tc>
                        <w:tc>
                          <w:tcPr>
                            <w:tcW w:w="1080" w:type="dxa"/>
                          </w:tcPr>
                          <w:p w:rsidR="00325C5E" w:rsidRDefault="00325C5E" w:rsidP="00F111BC">
                            <w:pPr>
                              <w:jc w:val="center"/>
                            </w:pPr>
                            <w:r>
                              <w:t>T</w:t>
                            </w:r>
                          </w:p>
                        </w:tc>
                      </w:tr>
                      <w:tr w:rsidR="00325C5E" w:rsidTr="005E02D0">
                        <w:tc>
                          <w:tcPr>
                            <w:tcW w:w="990" w:type="dxa"/>
                          </w:tcPr>
                          <w:p w:rsidR="00325C5E" w:rsidRDefault="00325C5E" w:rsidP="00F111BC">
                            <w:pPr>
                              <w:jc w:val="center"/>
                            </w:pPr>
                            <w:r>
                              <w:t>F</w:t>
                            </w:r>
                          </w:p>
                        </w:tc>
                        <w:tc>
                          <w:tcPr>
                            <w:tcW w:w="990" w:type="dxa"/>
                          </w:tcPr>
                          <w:p w:rsidR="00325C5E" w:rsidRDefault="00325C5E" w:rsidP="00F111BC">
                            <w:pPr>
                              <w:jc w:val="center"/>
                            </w:pPr>
                            <w:r>
                              <w:t>F</w:t>
                            </w:r>
                          </w:p>
                        </w:tc>
                        <w:tc>
                          <w:tcPr>
                            <w:tcW w:w="1080" w:type="dxa"/>
                          </w:tcPr>
                          <w:p w:rsidR="00325C5E" w:rsidRDefault="00325C5E" w:rsidP="00F111BC">
                            <w:pPr>
                              <w:jc w:val="center"/>
                            </w:pPr>
                            <w:r>
                              <w:t>F</w:t>
                            </w:r>
                          </w:p>
                        </w:tc>
                      </w:tr>
                    </w:tbl>
                    <w:p w:rsidR="00325C5E" w:rsidRDefault="00325C5E"/>
                  </w:txbxContent>
                </v:textbox>
                <w10:anchorlock/>
              </v:shape>
            </w:pict>
          </mc:Fallback>
        </mc:AlternateContent>
      </w:r>
    </w:p>
    <w:p w:rsidR="00C14A1D" w:rsidRDefault="00C14A1D" w:rsidP="00C14A1D">
      <w:pPr>
        <w:pStyle w:val="ExampleBody"/>
      </w:pPr>
    </w:p>
    <w:p w:rsidR="00F97091" w:rsidRDefault="00CA33F3" w:rsidP="00C14A1D">
      <w:pPr>
        <w:pStyle w:val="ExampleBody"/>
      </w:pPr>
      <w:r>
        <w:t>In the table, T is used for true, and F for false.</w:t>
      </w:r>
      <w:r w:rsidR="003D4693">
        <w:t xml:space="preserve"> </w:t>
      </w:r>
      <w:r>
        <w:t xml:space="preserve">In the first row, if </w:t>
      </w:r>
      <w:r>
        <w:rPr>
          <w:i/>
        </w:rPr>
        <w:t>S</w:t>
      </w:r>
      <w:r>
        <w:t xml:space="preserve"> is true and </w:t>
      </w:r>
      <w:r>
        <w:rPr>
          <w:i/>
        </w:rPr>
        <w:t>C</w:t>
      </w:r>
      <w:r>
        <w:t xml:space="preserve"> is also true, then the complex statement “</w:t>
      </w:r>
      <w:r>
        <w:rPr>
          <w:i/>
        </w:rPr>
        <w:t xml:space="preserve">S </w:t>
      </w:r>
      <w:r>
        <w:t>or</w:t>
      </w:r>
      <w:r>
        <w:rPr>
          <w:i/>
        </w:rPr>
        <w:t xml:space="preserve"> C</w:t>
      </w:r>
      <w:r>
        <w:t>” is true.</w:t>
      </w:r>
      <w:r w:rsidR="003D4693">
        <w:t xml:space="preserve"> </w:t>
      </w:r>
      <w:r>
        <w:t>This would be a sectional that also has a chaise, which meets our desire.</w:t>
      </w:r>
      <w:r w:rsidR="003D4693">
        <w:t xml:space="preserve"> </w:t>
      </w:r>
      <w:r w:rsidR="00F111BC">
        <w:t xml:space="preserve">(Remember that </w:t>
      </w:r>
      <w:r w:rsidR="00F111BC">
        <w:rPr>
          <w:i/>
        </w:rPr>
        <w:t>or</w:t>
      </w:r>
      <w:r w:rsidR="00F111BC">
        <w:t xml:space="preserve"> in logic is not exclusive; if the couch has both features, it meets the condition.)</w:t>
      </w:r>
    </w:p>
    <w:p w:rsidR="00CA33F3" w:rsidRDefault="00CA33F3" w:rsidP="006229E7"/>
    <w:p w:rsidR="00CA33F3" w:rsidRDefault="00CA33F3" w:rsidP="006229E7"/>
    <w:p w:rsidR="00CA33F3" w:rsidRDefault="00CA33F3" w:rsidP="006229E7">
      <w:r>
        <w:t>In the previous example</w:t>
      </w:r>
      <w:r w:rsidR="00F111BC">
        <w:t xml:space="preserve"> about the couch</w:t>
      </w:r>
      <w:r>
        <w:t xml:space="preserve">, the truth table was really just summarizing what we already know about how the </w:t>
      </w:r>
      <w:r w:rsidR="00CF3B08">
        <w:rPr>
          <w:i/>
        </w:rPr>
        <w:t>or</w:t>
      </w:r>
      <w:r w:rsidR="00CF3B08">
        <w:t xml:space="preserve"> statement work.</w:t>
      </w:r>
      <w:r w:rsidR="003D4693">
        <w:t xml:space="preserve"> </w:t>
      </w:r>
      <w:r w:rsidR="00CF3B08">
        <w:t xml:space="preserve">The truth tables for the basic </w:t>
      </w:r>
      <w:r w:rsidR="00CF3B08">
        <w:rPr>
          <w:i/>
        </w:rPr>
        <w:t>and</w:t>
      </w:r>
      <w:r w:rsidR="00195505">
        <w:t xml:space="preserve">, </w:t>
      </w:r>
      <w:r w:rsidR="00195505">
        <w:rPr>
          <w:i/>
        </w:rPr>
        <w:t>or</w:t>
      </w:r>
      <w:r w:rsidR="00195505">
        <w:t>,</w:t>
      </w:r>
      <w:r w:rsidR="00CF3B08">
        <w:t xml:space="preserve"> and </w:t>
      </w:r>
      <w:r w:rsidR="00CF3B08">
        <w:rPr>
          <w:i/>
        </w:rPr>
        <w:t>not</w:t>
      </w:r>
      <w:r w:rsidR="00CF3B08">
        <w:t xml:space="preserve"> statements are shown below.</w:t>
      </w:r>
    </w:p>
    <w:p w:rsidR="00CF3B08" w:rsidRDefault="00CF3B08" w:rsidP="006229E7"/>
    <w:p w:rsidR="001461F6" w:rsidRDefault="001461F6" w:rsidP="006229E7"/>
    <w:p w:rsidR="00CF3B08" w:rsidRDefault="00CF3B08" w:rsidP="00C14A1D">
      <w:pPr>
        <w:pStyle w:val="DefinitionHeader"/>
      </w:pPr>
      <w:r>
        <w:t>Basic truth tables</w:t>
      </w:r>
    </w:p>
    <w:p w:rsidR="005A22EF" w:rsidRPr="006A4495" w:rsidRDefault="005A22EF" w:rsidP="00C14A1D">
      <w:pPr>
        <w:pStyle w:val="DefinitionHeader"/>
        <w:rPr>
          <w:color w:val="auto"/>
        </w:rPr>
      </w:pPr>
      <w:r w:rsidRPr="006A4495">
        <w:rPr>
          <w:color w:val="auto"/>
        </w:rPr>
        <w:tab/>
        <w:t xml:space="preserve">  Conjunction   </w:t>
      </w:r>
      <w:r w:rsidRPr="006A4495">
        <w:rPr>
          <w:color w:val="auto"/>
        </w:rPr>
        <w:tab/>
        <w:t xml:space="preserve">      Disjunction</w:t>
      </w:r>
      <w:r w:rsidRPr="006A4495">
        <w:rPr>
          <w:color w:val="auto"/>
        </w:rPr>
        <w:tab/>
        <w:t xml:space="preserve">       Negation</w:t>
      </w:r>
    </w:p>
    <w:p w:rsidR="00195505" w:rsidRDefault="00AF0D7A" w:rsidP="00C14A1D">
      <w:pPr>
        <w:pStyle w:val="DefinitionBody"/>
      </w:pPr>
      <w:r>
        <w:rPr>
          <w:noProof/>
        </w:rPr>
        <mc:AlternateContent>
          <mc:Choice Requires="wps">
            <w:drawing>
              <wp:inline distT="0" distB="0" distL="0" distR="0">
                <wp:extent cx="1485900" cy="1153795"/>
                <wp:effectExtent l="1905" t="3175" r="0" b="0"/>
                <wp:docPr id="209"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F111BC">
                                  <w:pPr>
                                    <w:jc w:val="center"/>
                                  </w:pPr>
                                  <w:r>
                                    <w:rPr>
                                      <w:i/>
                                    </w:rPr>
                                    <w:t>A</w:t>
                                  </w:r>
                                </w:p>
                              </w:tc>
                              <w:tc>
                                <w:tcPr>
                                  <w:tcW w:w="540" w:type="dxa"/>
                                </w:tcPr>
                                <w:p w:rsidR="00325C5E" w:rsidRPr="00CA33F3" w:rsidRDefault="00325C5E" w:rsidP="00F111BC">
                                  <w:pPr>
                                    <w:jc w:val="center"/>
                                  </w:pPr>
                                  <w:r>
                                    <w:rPr>
                                      <w:i/>
                                    </w:rPr>
                                    <w:t>B</w:t>
                                  </w:r>
                                </w:p>
                              </w:tc>
                              <w:tc>
                                <w:tcPr>
                                  <w:tcW w:w="900" w:type="dxa"/>
                                </w:tcPr>
                                <w:p w:rsidR="00325C5E" w:rsidRPr="003D4E7C" w:rsidRDefault="00325C5E" w:rsidP="00F111BC">
                                  <w:pPr>
                                    <w:jc w:val="center"/>
                                    <w:rPr>
                                      <w:i/>
                                    </w:rPr>
                                  </w:pPr>
                                  <w:r>
                                    <w:rPr>
                                      <w:i/>
                                    </w:rPr>
                                    <w:t>A</w:t>
                                  </w:r>
                                  <w:r w:rsidRPr="003D4E7C">
                                    <w:rPr>
                                      <w:i/>
                                    </w:rPr>
                                    <w:t xml:space="preserve"> </w:t>
                                  </w:r>
                                  <w:r>
                                    <w:rPr>
                                      <w:rFonts w:ascii="Cambria Math" w:hAnsi="Cambria Math"/>
                                    </w:rPr>
                                    <w:t>⋀</w:t>
                                  </w:r>
                                  <w:r>
                                    <w:rPr>
                                      <w:i/>
                                    </w:rPr>
                                    <w:t xml:space="preserve"> B</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T</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3" o:spid="_x0000_s1027" type="#_x0000_t202" style="width:117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" filled="f" stroked="f">
                <v:textbo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F111BC">
                            <w:pPr>
                              <w:jc w:val="center"/>
                            </w:pPr>
                            <w:r>
                              <w:rPr>
                                <w:i/>
                              </w:rPr>
                              <w:t>A</w:t>
                            </w:r>
                          </w:p>
                        </w:tc>
                        <w:tc>
                          <w:tcPr>
                            <w:tcW w:w="540" w:type="dxa"/>
                          </w:tcPr>
                          <w:p w:rsidR="00325C5E" w:rsidRPr="00CA33F3" w:rsidRDefault="00325C5E" w:rsidP="00F111BC">
                            <w:pPr>
                              <w:jc w:val="center"/>
                            </w:pPr>
                            <w:r>
                              <w:rPr>
                                <w:i/>
                              </w:rPr>
                              <w:t>B</w:t>
                            </w:r>
                          </w:p>
                        </w:tc>
                        <w:tc>
                          <w:tcPr>
                            <w:tcW w:w="900" w:type="dxa"/>
                          </w:tcPr>
                          <w:p w:rsidR="00325C5E" w:rsidRPr="003D4E7C" w:rsidRDefault="00325C5E" w:rsidP="00F111BC">
                            <w:pPr>
                              <w:jc w:val="center"/>
                              <w:rPr>
                                <w:i/>
                              </w:rPr>
                            </w:pPr>
                            <w:r>
                              <w:rPr>
                                <w:i/>
                              </w:rPr>
                              <w:t>A</w:t>
                            </w:r>
                            <w:r w:rsidRPr="003D4E7C">
                              <w:rPr>
                                <w:i/>
                              </w:rPr>
                              <w:t xml:space="preserve"> </w:t>
                            </w:r>
                            <w:r>
                              <w:rPr>
                                <w:rFonts w:ascii="Cambria Math" w:hAnsi="Cambria Math"/>
                              </w:rPr>
                              <w:t>⋀</w:t>
                            </w:r>
                            <w:r>
                              <w:rPr>
                                <w:i/>
                              </w:rPr>
                              <w:t xml:space="preserve"> B</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T</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bl>
                    <w:p w:rsidR="00325C5E" w:rsidRDefault="00325C5E" w:rsidP="00C14A1D"/>
                  </w:txbxContent>
                </v:textbox>
                <w10:anchorlock/>
              </v:shape>
            </w:pict>
          </mc:Fallback>
        </mc:AlternateContent>
      </w:r>
      <w:r>
        <w:rPr>
          <w:noProof/>
        </w:rPr>
        <mc:AlternateContent>
          <mc:Choice Requires="wps">
            <w:drawing>
              <wp:inline distT="0" distB="0" distL="0" distR="0">
                <wp:extent cx="1485900" cy="1153795"/>
                <wp:effectExtent l="1270" t="3175" r="0" b="0"/>
                <wp:docPr id="208"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F111BC">
                                  <w:pPr>
                                    <w:jc w:val="center"/>
                                  </w:pPr>
                                  <w:r>
                                    <w:rPr>
                                      <w:i/>
                                    </w:rPr>
                                    <w:t>A</w:t>
                                  </w:r>
                                </w:p>
                              </w:tc>
                              <w:tc>
                                <w:tcPr>
                                  <w:tcW w:w="540" w:type="dxa"/>
                                </w:tcPr>
                                <w:p w:rsidR="00325C5E" w:rsidRPr="00CA33F3" w:rsidRDefault="00325C5E" w:rsidP="00F111BC">
                                  <w:pPr>
                                    <w:jc w:val="center"/>
                                  </w:pPr>
                                  <w:r>
                                    <w:rPr>
                                      <w:i/>
                                    </w:rPr>
                                    <w:t>B</w:t>
                                  </w:r>
                                </w:p>
                              </w:tc>
                              <w:tc>
                                <w:tcPr>
                                  <w:tcW w:w="900" w:type="dxa"/>
                                </w:tcPr>
                                <w:p w:rsidR="00325C5E" w:rsidRPr="003D4E7C" w:rsidRDefault="00325C5E" w:rsidP="00F111BC">
                                  <w:pPr>
                                    <w:jc w:val="center"/>
                                    <w:rPr>
                                      <w:i/>
                                    </w:rPr>
                                  </w:pPr>
                                  <w:r>
                                    <w:rPr>
                                      <w:i/>
                                    </w:rPr>
                                    <w:t>A</w:t>
                                  </w:r>
                                  <w:r w:rsidRPr="003D4E7C">
                                    <w:rPr>
                                      <w:i/>
                                    </w:rPr>
                                    <w:t xml:space="preserve"> </w:t>
                                  </w:r>
                                  <w:r>
                                    <w:rPr>
                                      <w:rFonts w:ascii="Cambria Math" w:hAnsi="Cambria Math"/>
                                    </w:rPr>
                                    <w:t>⋁</w:t>
                                  </w:r>
                                  <w:r>
                                    <w:rPr>
                                      <w:i/>
                                    </w:rPr>
                                    <w:t xml:space="preserve"> B</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F</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4" o:spid="_x0000_s1028" type="#_x0000_t202" style="width:117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" filled="f" stroked="f">
                <v:textbo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F111BC">
                            <w:pPr>
                              <w:jc w:val="center"/>
                            </w:pPr>
                            <w:r>
                              <w:rPr>
                                <w:i/>
                              </w:rPr>
                              <w:t>A</w:t>
                            </w:r>
                          </w:p>
                        </w:tc>
                        <w:tc>
                          <w:tcPr>
                            <w:tcW w:w="540" w:type="dxa"/>
                          </w:tcPr>
                          <w:p w:rsidR="00325C5E" w:rsidRPr="00CA33F3" w:rsidRDefault="00325C5E" w:rsidP="00F111BC">
                            <w:pPr>
                              <w:jc w:val="center"/>
                            </w:pPr>
                            <w:r>
                              <w:rPr>
                                <w:i/>
                              </w:rPr>
                              <w:t>B</w:t>
                            </w:r>
                          </w:p>
                        </w:tc>
                        <w:tc>
                          <w:tcPr>
                            <w:tcW w:w="900" w:type="dxa"/>
                          </w:tcPr>
                          <w:p w:rsidR="00325C5E" w:rsidRPr="003D4E7C" w:rsidRDefault="00325C5E" w:rsidP="00F111BC">
                            <w:pPr>
                              <w:jc w:val="center"/>
                              <w:rPr>
                                <w:i/>
                              </w:rPr>
                            </w:pPr>
                            <w:r>
                              <w:rPr>
                                <w:i/>
                              </w:rPr>
                              <w:t>A</w:t>
                            </w:r>
                            <w:r w:rsidRPr="003D4E7C">
                              <w:rPr>
                                <w:i/>
                              </w:rPr>
                              <w:t xml:space="preserve"> </w:t>
                            </w:r>
                            <w:r>
                              <w:rPr>
                                <w:rFonts w:ascii="Cambria Math" w:hAnsi="Cambria Math"/>
                              </w:rPr>
                              <w:t>⋁</w:t>
                            </w:r>
                            <w:r>
                              <w:rPr>
                                <w:i/>
                              </w:rPr>
                              <w:t xml:space="preserve"> B</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T</w:t>
                            </w:r>
                          </w:p>
                        </w:tc>
                        <w:tc>
                          <w:tcPr>
                            <w:tcW w:w="540" w:type="dxa"/>
                          </w:tcPr>
                          <w:p w:rsidR="00325C5E" w:rsidRDefault="00325C5E" w:rsidP="00F111BC">
                            <w:pPr>
                              <w:jc w:val="center"/>
                            </w:pPr>
                            <w:r>
                              <w:t>F</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T</w:t>
                            </w:r>
                          </w:p>
                        </w:tc>
                        <w:tc>
                          <w:tcPr>
                            <w:tcW w:w="900" w:type="dxa"/>
                          </w:tcPr>
                          <w:p w:rsidR="00325C5E" w:rsidRDefault="00325C5E" w:rsidP="00F111BC">
                            <w:pPr>
                              <w:jc w:val="center"/>
                            </w:pPr>
                            <w:r>
                              <w:t>T</w:t>
                            </w:r>
                          </w:p>
                        </w:tc>
                      </w:tr>
                      <w:tr w:rsidR="00325C5E" w:rsidTr="00C14A1D">
                        <w:tc>
                          <w:tcPr>
                            <w:tcW w:w="450" w:type="dxa"/>
                          </w:tcPr>
                          <w:p w:rsidR="00325C5E" w:rsidRDefault="00325C5E" w:rsidP="00F111BC">
                            <w:pPr>
                              <w:jc w:val="center"/>
                            </w:pPr>
                            <w:r>
                              <w:t>F</w:t>
                            </w:r>
                          </w:p>
                        </w:tc>
                        <w:tc>
                          <w:tcPr>
                            <w:tcW w:w="540" w:type="dxa"/>
                          </w:tcPr>
                          <w:p w:rsidR="00325C5E" w:rsidRDefault="00325C5E" w:rsidP="00F111BC">
                            <w:pPr>
                              <w:jc w:val="center"/>
                            </w:pPr>
                            <w:r>
                              <w:t>F</w:t>
                            </w:r>
                          </w:p>
                        </w:tc>
                        <w:tc>
                          <w:tcPr>
                            <w:tcW w:w="900" w:type="dxa"/>
                          </w:tcPr>
                          <w:p w:rsidR="00325C5E" w:rsidRDefault="00325C5E" w:rsidP="00F111BC">
                            <w:pPr>
                              <w:jc w:val="center"/>
                            </w:pPr>
                            <w:r>
                              <w:t>F</w:t>
                            </w:r>
                          </w:p>
                        </w:tc>
                      </w:tr>
                    </w:tbl>
                    <w:p w:rsidR="00325C5E" w:rsidRDefault="00325C5E" w:rsidP="00C14A1D"/>
                  </w:txbxContent>
                </v:textbox>
                <w10:anchorlock/>
              </v:shape>
            </w:pict>
          </mc:Fallback>
        </mc:AlternateContent>
      </w:r>
      <w:r>
        <w:rPr>
          <w:noProof/>
        </w:rPr>
        <mc:AlternateContent>
          <mc:Choice Requires="wps">
            <w:drawing>
              <wp:inline distT="0" distB="0" distL="0" distR="0">
                <wp:extent cx="1485900" cy="1153795"/>
                <wp:effectExtent l="635" t="3175" r="0" b="0"/>
                <wp:docPr id="207"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900"/>
                            </w:tblGrid>
                            <w:tr w:rsidR="00325C5E" w:rsidTr="00C14A1D">
                              <w:tc>
                                <w:tcPr>
                                  <w:tcW w:w="450" w:type="dxa"/>
                                </w:tcPr>
                                <w:p w:rsidR="00325C5E" w:rsidRPr="00CA33F3" w:rsidRDefault="00325C5E" w:rsidP="00F111BC">
                                  <w:pPr>
                                    <w:jc w:val="center"/>
                                  </w:pPr>
                                  <w:r>
                                    <w:rPr>
                                      <w:i/>
                                    </w:rPr>
                                    <w:t>A</w:t>
                                  </w:r>
                                </w:p>
                              </w:tc>
                              <w:tc>
                                <w:tcPr>
                                  <w:tcW w:w="900" w:type="dxa"/>
                                </w:tcPr>
                                <w:p w:rsidR="00325C5E" w:rsidRPr="003D4E7C" w:rsidRDefault="00325C5E" w:rsidP="00F111BC">
                                  <w:pPr>
                                    <w:jc w:val="center"/>
                                    <w:rPr>
                                      <w:i/>
                                    </w:rPr>
                                  </w:pPr>
                                  <w:r>
                                    <w:rPr>
                                      <w:i/>
                                    </w:rPr>
                                    <w:t>~A</w:t>
                                  </w:r>
                                </w:p>
                              </w:tc>
                            </w:tr>
                            <w:tr w:rsidR="00325C5E" w:rsidTr="00C14A1D">
                              <w:tc>
                                <w:tcPr>
                                  <w:tcW w:w="450" w:type="dxa"/>
                                </w:tcPr>
                                <w:p w:rsidR="00325C5E" w:rsidRDefault="00325C5E" w:rsidP="00F111BC">
                                  <w:pPr>
                                    <w:jc w:val="center"/>
                                  </w:pPr>
                                  <w:r>
                                    <w:t>T</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900" w:type="dxa"/>
                                </w:tcPr>
                                <w:p w:rsidR="00325C5E" w:rsidRDefault="00325C5E" w:rsidP="00F111BC">
                                  <w:pPr>
                                    <w:jc w:val="center"/>
                                  </w:pPr>
                                  <w:r>
                                    <w:t>T</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5" o:spid="_x0000_s1029" type="#_x0000_t202" style="width:117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" filled="f" stroked="f">
                <v:textbox>
                  <w:txbxContent>
                    <w:tbl>
                      <w:tblPr>
                        <w:tblW w:w="1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900"/>
                      </w:tblGrid>
                      <w:tr w:rsidR="00325C5E" w:rsidTr="00C14A1D">
                        <w:tc>
                          <w:tcPr>
                            <w:tcW w:w="450" w:type="dxa"/>
                          </w:tcPr>
                          <w:p w:rsidR="00325C5E" w:rsidRPr="00CA33F3" w:rsidRDefault="00325C5E" w:rsidP="00F111BC">
                            <w:pPr>
                              <w:jc w:val="center"/>
                            </w:pPr>
                            <w:r>
                              <w:rPr>
                                <w:i/>
                              </w:rPr>
                              <w:t>A</w:t>
                            </w:r>
                          </w:p>
                        </w:tc>
                        <w:tc>
                          <w:tcPr>
                            <w:tcW w:w="900" w:type="dxa"/>
                          </w:tcPr>
                          <w:p w:rsidR="00325C5E" w:rsidRPr="003D4E7C" w:rsidRDefault="00325C5E" w:rsidP="00F111BC">
                            <w:pPr>
                              <w:jc w:val="center"/>
                              <w:rPr>
                                <w:i/>
                              </w:rPr>
                            </w:pPr>
                            <w:r>
                              <w:rPr>
                                <w:i/>
                              </w:rPr>
                              <w:t>~A</w:t>
                            </w:r>
                          </w:p>
                        </w:tc>
                      </w:tr>
                      <w:tr w:rsidR="00325C5E" w:rsidTr="00C14A1D">
                        <w:tc>
                          <w:tcPr>
                            <w:tcW w:w="450" w:type="dxa"/>
                          </w:tcPr>
                          <w:p w:rsidR="00325C5E" w:rsidRDefault="00325C5E" w:rsidP="00F111BC">
                            <w:pPr>
                              <w:jc w:val="center"/>
                            </w:pPr>
                            <w:r>
                              <w:t>T</w:t>
                            </w:r>
                          </w:p>
                        </w:tc>
                        <w:tc>
                          <w:tcPr>
                            <w:tcW w:w="900" w:type="dxa"/>
                          </w:tcPr>
                          <w:p w:rsidR="00325C5E" w:rsidRDefault="00325C5E" w:rsidP="00F111BC">
                            <w:pPr>
                              <w:jc w:val="center"/>
                            </w:pPr>
                            <w:r>
                              <w:t>F</w:t>
                            </w:r>
                          </w:p>
                        </w:tc>
                      </w:tr>
                      <w:tr w:rsidR="00325C5E" w:rsidTr="00C14A1D">
                        <w:tc>
                          <w:tcPr>
                            <w:tcW w:w="450" w:type="dxa"/>
                          </w:tcPr>
                          <w:p w:rsidR="00325C5E" w:rsidRDefault="00325C5E" w:rsidP="00F111BC">
                            <w:pPr>
                              <w:jc w:val="center"/>
                            </w:pPr>
                            <w:r>
                              <w:t>F</w:t>
                            </w:r>
                          </w:p>
                        </w:tc>
                        <w:tc>
                          <w:tcPr>
                            <w:tcW w:w="900" w:type="dxa"/>
                          </w:tcPr>
                          <w:p w:rsidR="00325C5E" w:rsidRDefault="00325C5E" w:rsidP="00F111BC">
                            <w:pPr>
                              <w:jc w:val="center"/>
                            </w:pPr>
                            <w:r>
                              <w:t>T</w:t>
                            </w:r>
                          </w:p>
                        </w:tc>
                      </w:tr>
                    </w:tbl>
                    <w:p w:rsidR="00325C5E" w:rsidRDefault="00325C5E" w:rsidP="00C14A1D"/>
                  </w:txbxContent>
                </v:textbox>
                <w10:anchorlock/>
              </v:shape>
            </w:pict>
          </mc:Fallback>
        </mc:AlternateContent>
      </w:r>
    </w:p>
    <w:p w:rsidR="001461F6" w:rsidRDefault="001461F6" w:rsidP="006229E7"/>
    <w:p w:rsidR="001461F6" w:rsidRDefault="001461F6" w:rsidP="006229E7"/>
    <w:p w:rsidR="00195505" w:rsidRDefault="00195505" w:rsidP="006229E7">
      <w:r>
        <w:t xml:space="preserve">Truth tables really become useful when </w:t>
      </w:r>
      <w:r w:rsidR="00F111BC">
        <w:t>we analyze</w:t>
      </w:r>
      <w:r>
        <w:t xml:space="preserve"> more complex Boolean statements.</w:t>
      </w:r>
    </w:p>
    <w:p w:rsidR="0018033A" w:rsidRDefault="00F34E8A" w:rsidP="0018033A">
      <w:pPr>
        <w:pStyle w:val="ExampleHeader"/>
      </w:pPr>
      <w:r>
        <w:br w:type="page"/>
      </w:r>
      <w:r w:rsidR="0018033A">
        <w:lastRenderedPageBreak/>
        <w:t>Example 1</w:t>
      </w:r>
      <w:r w:rsidR="00FD435E">
        <w:t>7</w:t>
      </w:r>
    </w:p>
    <w:p w:rsidR="0018033A" w:rsidRPr="00CF3B08" w:rsidRDefault="0018033A" w:rsidP="0018033A">
      <w:pPr>
        <w:pStyle w:val="ExampleBody"/>
      </w:pPr>
      <w:r>
        <w:t xml:space="preserve">Create a truth table for the statement </w:t>
      </w:r>
      <w:r w:rsidRPr="00C14A1D">
        <w:rPr>
          <w:i/>
        </w:rPr>
        <w:t>A</w:t>
      </w:r>
      <w:r>
        <w:t xml:space="preserve"> </w:t>
      </w:r>
      <w:r>
        <w:rPr>
          <w:rFonts w:ascii="Cambria Math" w:hAnsi="Cambria Math"/>
        </w:rPr>
        <w:t>⋁</w:t>
      </w:r>
      <w:r>
        <w:t xml:space="preserve"> ~</w:t>
      </w:r>
      <w:r>
        <w:rPr>
          <w:i/>
        </w:rPr>
        <w:t>B</w:t>
      </w:r>
    </w:p>
    <w:p w:rsidR="0018033A" w:rsidRDefault="0018033A" w:rsidP="0018033A">
      <w:pPr>
        <w:pStyle w:val="ExampleBody"/>
      </w:pPr>
    </w:p>
    <w:p w:rsidR="0018033A" w:rsidRDefault="0018033A" w:rsidP="0018033A">
      <w:pPr>
        <w:pStyle w:val="ExampleBody"/>
      </w:pPr>
      <w:r>
        <w:t xml:space="preserve">When we create the truth table, we need to list all the possible truth value combinations for </w:t>
      </w:r>
      <w:r w:rsidRPr="00C14A1D">
        <w:rPr>
          <w:i/>
        </w:rPr>
        <w:t>A</w:t>
      </w:r>
      <w:r>
        <w:t xml:space="preserve"> and </w:t>
      </w:r>
      <w:r>
        <w:rPr>
          <w:i/>
        </w:rPr>
        <w:t>B</w:t>
      </w:r>
      <w:r>
        <w:t xml:space="preserve">. Notice how the first column contains </w:t>
      </w:r>
      <w:r w:rsidR="008D2012">
        <w:t>2</w:t>
      </w:r>
      <w:r>
        <w:t xml:space="preserve"> Ts followed by </w:t>
      </w:r>
      <w:r w:rsidR="008D2012">
        <w:t>2</w:t>
      </w:r>
      <w:r>
        <w:t xml:space="preserve"> Fs</w:t>
      </w:r>
      <w:r w:rsidR="008D2012">
        <w:t xml:space="preserve">, </w:t>
      </w:r>
      <w:r>
        <w:t xml:space="preserve">and the </w:t>
      </w:r>
      <w:r w:rsidR="008D2012">
        <w:t>second</w:t>
      </w:r>
      <w:r>
        <w:t xml:space="preserve"> column alternates</w:t>
      </w:r>
      <w:r w:rsidR="008D2012">
        <w:t xml:space="preserve"> T, F, T, F.</w:t>
      </w:r>
      <w:r>
        <w:t xml:space="preserve"> This pattern ensures that all </w:t>
      </w:r>
      <w:r w:rsidR="008D2012">
        <w:t>4</w:t>
      </w:r>
      <w:r>
        <w:t xml:space="preserve"> combinations are considered.</w:t>
      </w:r>
    </w:p>
    <w:p w:rsidR="0018033A" w:rsidRDefault="00AF0D7A" w:rsidP="0018033A">
      <w:pPr>
        <w:pStyle w:val="ExampleBody"/>
      </w:pPr>
      <w:r>
        <w:rPr>
          <w:noProof/>
        </w:rPr>
        <mc:AlternateContent>
          <mc:Choice Requires="wps">
            <w:drawing>
              <wp:inline distT="0" distB="0" distL="0" distR="0">
                <wp:extent cx="1476375" cy="1162685"/>
                <wp:effectExtent l="0" t="0" r="0" b="1905"/>
                <wp:docPr id="206"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tblGrid>
                            <w:tr w:rsidR="00325C5E" w:rsidTr="008D2012">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r>
                            <w:tr w:rsidR="00325C5E" w:rsidTr="008D2012">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D2012">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D2012">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D2012">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18033A"/>
                        </w:txbxContent>
                      </wps:txbx>
                      <wps:bodyPr rot="0" vert="horz" wrap="square" lIns="91440" tIns="45720" rIns="91440" bIns="45720" anchor="t" anchorCtr="0" upright="1">
                        <a:noAutofit/>
                      </wps:bodyPr>
                    </wps:wsp>
                  </a:graphicData>
                </a:graphic>
              </wp:inline>
            </w:drawing>
          </mc:Choice>
          <mc:Fallback>
            <w:pict>
              <v:shape id="Text Box 284" o:spid="_x0000_s1030" type="#_x0000_t202" style="width:116.2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" filled="f" stroked="f">
                <v:textbox>
                  <w:txbxContent>
                    <w:tbl>
                      <w:tblPr>
                        <w:tblW w:w="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tblGrid>
                      <w:tr w:rsidR="00325C5E" w:rsidTr="008D2012">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r>
                      <w:tr w:rsidR="00325C5E" w:rsidTr="008D2012">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D2012">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D2012">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D2012">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18033A"/>
                  </w:txbxContent>
                </v:textbox>
                <w10:anchorlock/>
              </v:shape>
            </w:pict>
          </mc:Fallback>
        </mc:AlternateContent>
      </w:r>
    </w:p>
    <w:p w:rsidR="008D2012" w:rsidRDefault="008D2012" w:rsidP="0018033A">
      <w:pPr>
        <w:pStyle w:val="ExampleBody"/>
      </w:pPr>
      <w:r>
        <w:t>After creating columns with those initial values, we create a third column for the expression ~</w:t>
      </w:r>
      <w:r w:rsidRPr="00C14A1D">
        <w:rPr>
          <w:i/>
        </w:rPr>
        <w:t>B</w:t>
      </w:r>
      <w:r>
        <w:t xml:space="preserve">. Now we will temporarily ignore the column for </w:t>
      </w:r>
      <w:r>
        <w:rPr>
          <w:i/>
        </w:rPr>
        <w:t>A</w:t>
      </w:r>
      <w:r>
        <w:t xml:space="preserve"> and write the truth values for ~</w:t>
      </w:r>
      <w:r w:rsidRPr="00C14A1D">
        <w:rPr>
          <w:i/>
        </w:rPr>
        <w:t>B</w:t>
      </w:r>
      <w:r>
        <w:t>.</w:t>
      </w:r>
    </w:p>
    <w:p w:rsidR="008D2012" w:rsidRDefault="008D2012" w:rsidP="0018033A">
      <w:pPr>
        <w:pStyle w:val="ExampleBody"/>
      </w:pPr>
    </w:p>
    <w:p w:rsidR="008D2012" w:rsidRDefault="00AF0D7A" w:rsidP="008D2012">
      <w:pPr>
        <w:pStyle w:val="ExampleBody"/>
      </w:pPr>
      <w:r>
        <w:rPr>
          <w:noProof/>
        </w:rPr>
        <mc:AlternateContent>
          <mc:Choice Requires="wps">
            <w:drawing>
              <wp:inline distT="0" distB="0" distL="0" distR="0">
                <wp:extent cx="1476375" cy="1162685"/>
                <wp:effectExtent l="0" t="635" r="0" b="0"/>
                <wp:docPr id="205"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
                              <w:gridCol w:w="493"/>
                            </w:tblGrid>
                            <w:tr w:rsidR="00325C5E" w:rsidTr="00D1015B">
                              <w:tc>
                                <w:tcPr>
                                  <w:tcW w:w="450" w:type="dxa"/>
                                  <w:shd w:val="clear" w:color="auto" w:fill="auto"/>
                                </w:tcPr>
                                <w:p w:rsidR="00325C5E" w:rsidRPr="00C14A1D" w:rsidRDefault="00325C5E" w:rsidP="00F111BC">
                                  <w:pPr>
                                    <w:jc w:val="center"/>
                                    <w:rPr>
                                      <w:i/>
                                    </w:rPr>
                                  </w:pPr>
                                  <w:r w:rsidRPr="00C14A1D">
                                    <w:rPr>
                                      <w:i/>
                                    </w:rPr>
                                    <w:t>A</w:t>
                                  </w:r>
                                </w:p>
                              </w:tc>
                              <w:tc>
                                <w:tcPr>
                                  <w:tcW w:w="450" w:type="dxa"/>
                                  <w:shd w:val="clear" w:color="auto" w:fill="92D050"/>
                                </w:tcPr>
                                <w:p w:rsidR="00325C5E" w:rsidRPr="00C14A1D" w:rsidRDefault="00325C5E" w:rsidP="00F111BC">
                                  <w:pPr>
                                    <w:jc w:val="center"/>
                                    <w:rPr>
                                      <w:i/>
                                    </w:rPr>
                                  </w:pPr>
                                  <w:r w:rsidRPr="00C14A1D">
                                    <w:rPr>
                                      <w:i/>
                                    </w:rPr>
                                    <w:t>B</w:t>
                                  </w:r>
                                </w:p>
                              </w:tc>
                              <w:tc>
                                <w:tcPr>
                                  <w:tcW w:w="450" w:type="dxa"/>
                                  <w:shd w:val="clear" w:color="auto" w:fill="FFFF00"/>
                                </w:tcPr>
                                <w:p w:rsidR="00325C5E" w:rsidRPr="00D1015B" w:rsidRDefault="00325C5E" w:rsidP="00F111BC">
                                  <w:pPr>
                                    <w:jc w:val="center"/>
                                  </w:pPr>
                                  <w:r w:rsidRPr="00D1015B">
                                    <w:t>~</w:t>
                                  </w:r>
                                  <w:r w:rsidRPr="00D1015B">
                                    <w:rPr>
                                      <w:i/>
                                    </w:rPr>
                                    <w:t>B</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92D050"/>
                                </w:tcPr>
                                <w:p w:rsidR="00325C5E" w:rsidRDefault="00325C5E" w:rsidP="00F111BC">
                                  <w:pPr>
                                    <w:jc w:val="center"/>
                                  </w:pPr>
                                  <w:r>
                                    <w:t>T</w:t>
                                  </w:r>
                                </w:p>
                              </w:tc>
                              <w:tc>
                                <w:tcPr>
                                  <w:tcW w:w="450" w:type="dxa"/>
                                  <w:shd w:val="clear" w:color="auto" w:fill="FFFF00"/>
                                </w:tcPr>
                                <w:p w:rsidR="00325C5E" w:rsidRPr="00D1015B" w:rsidRDefault="00325C5E" w:rsidP="00F111BC">
                                  <w:pPr>
                                    <w:jc w:val="center"/>
                                  </w:pPr>
                                  <w:r w:rsidRPr="00D1015B">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92D050"/>
                                </w:tcPr>
                                <w:p w:rsidR="00325C5E" w:rsidRDefault="00325C5E" w:rsidP="00F111BC">
                                  <w:pPr>
                                    <w:jc w:val="center"/>
                                  </w:pPr>
                                  <w:r>
                                    <w:t>F</w:t>
                                  </w:r>
                                </w:p>
                              </w:tc>
                              <w:tc>
                                <w:tcPr>
                                  <w:tcW w:w="450" w:type="dxa"/>
                                  <w:shd w:val="clear" w:color="auto" w:fill="FFFF00"/>
                                </w:tcPr>
                                <w:p w:rsidR="00325C5E" w:rsidRPr="00D1015B" w:rsidRDefault="00325C5E" w:rsidP="00F111BC">
                                  <w:pPr>
                                    <w:jc w:val="center"/>
                                  </w:pPr>
                                  <w:r w:rsidRPr="00D1015B">
                                    <w:t>T</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92D050"/>
                                </w:tcPr>
                                <w:p w:rsidR="00325C5E" w:rsidRDefault="00325C5E" w:rsidP="00F111BC">
                                  <w:pPr>
                                    <w:jc w:val="center"/>
                                  </w:pPr>
                                  <w:r>
                                    <w:t>T</w:t>
                                  </w:r>
                                </w:p>
                              </w:tc>
                              <w:tc>
                                <w:tcPr>
                                  <w:tcW w:w="450" w:type="dxa"/>
                                  <w:shd w:val="clear" w:color="auto" w:fill="FFFF00"/>
                                </w:tcPr>
                                <w:p w:rsidR="00325C5E" w:rsidRPr="00D1015B" w:rsidRDefault="00325C5E" w:rsidP="00F111BC">
                                  <w:pPr>
                                    <w:jc w:val="center"/>
                                  </w:pPr>
                                  <w:r w:rsidRPr="00D1015B">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92D050"/>
                                </w:tcPr>
                                <w:p w:rsidR="00325C5E" w:rsidRDefault="00325C5E" w:rsidP="00F111BC">
                                  <w:pPr>
                                    <w:jc w:val="center"/>
                                  </w:pPr>
                                  <w:r>
                                    <w:t>F</w:t>
                                  </w:r>
                                </w:p>
                              </w:tc>
                              <w:tc>
                                <w:tcPr>
                                  <w:tcW w:w="450" w:type="dxa"/>
                                  <w:shd w:val="clear" w:color="auto" w:fill="FFFF00"/>
                                </w:tcPr>
                                <w:p w:rsidR="00325C5E" w:rsidRPr="00D1015B" w:rsidRDefault="00325C5E" w:rsidP="00F111BC">
                                  <w:pPr>
                                    <w:jc w:val="center"/>
                                  </w:pPr>
                                  <w:r w:rsidRPr="00D1015B">
                                    <w:t>T</w:t>
                                  </w:r>
                                </w:p>
                              </w:tc>
                            </w:tr>
                          </w:tbl>
                          <w:p w:rsidR="00325C5E" w:rsidRDefault="00325C5E" w:rsidP="008D2012"/>
                        </w:txbxContent>
                      </wps:txbx>
                      <wps:bodyPr rot="0" vert="horz" wrap="square" lIns="91440" tIns="45720" rIns="91440" bIns="45720" anchor="t" anchorCtr="0" upright="1">
                        <a:noAutofit/>
                      </wps:bodyPr>
                    </wps:wsp>
                  </a:graphicData>
                </a:graphic>
              </wp:inline>
            </w:drawing>
          </mc:Choice>
          <mc:Fallback>
            <w:pict>
              <v:shape id="Text Box 288" o:spid="_x0000_s1031" type="#_x0000_t202" style="width:116.2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" filled="f" stroked="f">
                <v:textbo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
                        <w:gridCol w:w="428"/>
                        <w:gridCol w:w="493"/>
                      </w:tblGrid>
                      <w:tr w:rsidR="00325C5E" w:rsidTr="00D1015B">
                        <w:tc>
                          <w:tcPr>
                            <w:tcW w:w="450" w:type="dxa"/>
                            <w:shd w:val="clear" w:color="auto" w:fill="auto"/>
                          </w:tcPr>
                          <w:p w:rsidR="00325C5E" w:rsidRPr="00C14A1D" w:rsidRDefault="00325C5E" w:rsidP="00F111BC">
                            <w:pPr>
                              <w:jc w:val="center"/>
                              <w:rPr>
                                <w:i/>
                              </w:rPr>
                            </w:pPr>
                            <w:r w:rsidRPr="00C14A1D">
                              <w:rPr>
                                <w:i/>
                              </w:rPr>
                              <w:t>A</w:t>
                            </w:r>
                          </w:p>
                        </w:tc>
                        <w:tc>
                          <w:tcPr>
                            <w:tcW w:w="450" w:type="dxa"/>
                            <w:shd w:val="clear" w:color="auto" w:fill="92D050"/>
                          </w:tcPr>
                          <w:p w:rsidR="00325C5E" w:rsidRPr="00C14A1D" w:rsidRDefault="00325C5E" w:rsidP="00F111BC">
                            <w:pPr>
                              <w:jc w:val="center"/>
                              <w:rPr>
                                <w:i/>
                              </w:rPr>
                            </w:pPr>
                            <w:r w:rsidRPr="00C14A1D">
                              <w:rPr>
                                <w:i/>
                              </w:rPr>
                              <w:t>B</w:t>
                            </w:r>
                          </w:p>
                        </w:tc>
                        <w:tc>
                          <w:tcPr>
                            <w:tcW w:w="450" w:type="dxa"/>
                            <w:shd w:val="clear" w:color="auto" w:fill="FFFF00"/>
                          </w:tcPr>
                          <w:p w:rsidR="00325C5E" w:rsidRPr="00D1015B" w:rsidRDefault="00325C5E" w:rsidP="00F111BC">
                            <w:pPr>
                              <w:jc w:val="center"/>
                            </w:pPr>
                            <w:r w:rsidRPr="00D1015B">
                              <w:t>~</w:t>
                            </w:r>
                            <w:r w:rsidRPr="00D1015B">
                              <w:rPr>
                                <w:i/>
                              </w:rPr>
                              <w:t>B</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92D050"/>
                          </w:tcPr>
                          <w:p w:rsidR="00325C5E" w:rsidRDefault="00325C5E" w:rsidP="00F111BC">
                            <w:pPr>
                              <w:jc w:val="center"/>
                            </w:pPr>
                            <w:r>
                              <w:t>T</w:t>
                            </w:r>
                          </w:p>
                        </w:tc>
                        <w:tc>
                          <w:tcPr>
                            <w:tcW w:w="450" w:type="dxa"/>
                            <w:shd w:val="clear" w:color="auto" w:fill="FFFF00"/>
                          </w:tcPr>
                          <w:p w:rsidR="00325C5E" w:rsidRPr="00D1015B" w:rsidRDefault="00325C5E" w:rsidP="00F111BC">
                            <w:pPr>
                              <w:jc w:val="center"/>
                            </w:pPr>
                            <w:r w:rsidRPr="00D1015B">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92D050"/>
                          </w:tcPr>
                          <w:p w:rsidR="00325C5E" w:rsidRDefault="00325C5E" w:rsidP="00F111BC">
                            <w:pPr>
                              <w:jc w:val="center"/>
                            </w:pPr>
                            <w:r>
                              <w:t>F</w:t>
                            </w:r>
                          </w:p>
                        </w:tc>
                        <w:tc>
                          <w:tcPr>
                            <w:tcW w:w="450" w:type="dxa"/>
                            <w:shd w:val="clear" w:color="auto" w:fill="FFFF00"/>
                          </w:tcPr>
                          <w:p w:rsidR="00325C5E" w:rsidRPr="00D1015B" w:rsidRDefault="00325C5E" w:rsidP="00F111BC">
                            <w:pPr>
                              <w:jc w:val="center"/>
                            </w:pPr>
                            <w:r w:rsidRPr="00D1015B">
                              <w:t>T</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92D050"/>
                          </w:tcPr>
                          <w:p w:rsidR="00325C5E" w:rsidRDefault="00325C5E" w:rsidP="00F111BC">
                            <w:pPr>
                              <w:jc w:val="center"/>
                            </w:pPr>
                            <w:r>
                              <w:t>T</w:t>
                            </w:r>
                          </w:p>
                        </w:tc>
                        <w:tc>
                          <w:tcPr>
                            <w:tcW w:w="450" w:type="dxa"/>
                            <w:shd w:val="clear" w:color="auto" w:fill="FFFF00"/>
                          </w:tcPr>
                          <w:p w:rsidR="00325C5E" w:rsidRPr="00D1015B" w:rsidRDefault="00325C5E" w:rsidP="00F111BC">
                            <w:pPr>
                              <w:jc w:val="center"/>
                            </w:pPr>
                            <w:r w:rsidRPr="00D1015B">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92D050"/>
                          </w:tcPr>
                          <w:p w:rsidR="00325C5E" w:rsidRDefault="00325C5E" w:rsidP="00F111BC">
                            <w:pPr>
                              <w:jc w:val="center"/>
                            </w:pPr>
                            <w:r>
                              <w:t>F</w:t>
                            </w:r>
                          </w:p>
                        </w:tc>
                        <w:tc>
                          <w:tcPr>
                            <w:tcW w:w="450" w:type="dxa"/>
                            <w:shd w:val="clear" w:color="auto" w:fill="FFFF00"/>
                          </w:tcPr>
                          <w:p w:rsidR="00325C5E" w:rsidRPr="00D1015B" w:rsidRDefault="00325C5E" w:rsidP="00F111BC">
                            <w:pPr>
                              <w:jc w:val="center"/>
                            </w:pPr>
                            <w:r w:rsidRPr="00D1015B">
                              <w:t>T</w:t>
                            </w:r>
                          </w:p>
                        </w:tc>
                      </w:tr>
                    </w:tbl>
                    <w:p w:rsidR="00325C5E" w:rsidRDefault="00325C5E" w:rsidP="008D2012"/>
                  </w:txbxContent>
                </v:textbox>
                <w10:anchorlock/>
              </v:shape>
            </w:pict>
          </mc:Fallback>
        </mc:AlternateContent>
      </w:r>
    </w:p>
    <w:p w:rsidR="0018033A" w:rsidRDefault="0018033A" w:rsidP="0018033A">
      <w:pPr>
        <w:pStyle w:val="ExampleBody"/>
      </w:pPr>
      <w:r>
        <w:t xml:space="preserve">Next we can find the </w:t>
      </w:r>
      <w:r w:rsidR="008D2012">
        <w:t>truth values</w:t>
      </w:r>
      <w:r>
        <w:t xml:space="preserve"> of </w:t>
      </w:r>
      <w:r w:rsidR="008D2012">
        <w:rPr>
          <w:i/>
        </w:rPr>
        <w:t>A</w:t>
      </w:r>
      <w:r>
        <w:t xml:space="preserve"> </w:t>
      </w:r>
      <w:r>
        <w:rPr>
          <w:rFonts w:ascii="Cambria Math" w:hAnsi="Cambria Math"/>
        </w:rPr>
        <w:t>⋁</w:t>
      </w:r>
      <w:r>
        <w:t xml:space="preserve"> </w:t>
      </w:r>
      <w:r w:rsidR="008D2012">
        <w:t>~</w:t>
      </w:r>
      <w:r w:rsidR="008D2012">
        <w:rPr>
          <w:i/>
        </w:rPr>
        <w:t>B</w:t>
      </w:r>
      <w:r>
        <w:t xml:space="preserve">, </w:t>
      </w:r>
      <w:r w:rsidR="008D2012">
        <w:t>using the first and third columns.</w:t>
      </w:r>
    </w:p>
    <w:p w:rsidR="00E615A7" w:rsidRDefault="00AF0D7A" w:rsidP="00E615A7">
      <w:pPr>
        <w:pStyle w:val="ExampleBody"/>
      </w:pPr>
      <w:r>
        <w:rPr>
          <w:noProof/>
        </w:rPr>
        <mc:AlternateContent>
          <mc:Choice Requires="wps">
            <w:drawing>
              <wp:inline distT="0" distB="0" distL="0" distR="0">
                <wp:extent cx="1885950" cy="1162685"/>
                <wp:effectExtent l="0" t="0" r="0" b="0"/>
                <wp:docPr id="204"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2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493"/>
                              <w:gridCol w:w="943"/>
                            </w:tblGrid>
                            <w:tr w:rsidR="00325C5E" w:rsidTr="00D1015B">
                              <w:tc>
                                <w:tcPr>
                                  <w:tcW w:w="407" w:type="dxa"/>
                                  <w:shd w:val="clear" w:color="auto" w:fill="92D050"/>
                                </w:tcPr>
                                <w:p w:rsidR="00325C5E" w:rsidRPr="00C14A1D" w:rsidRDefault="00325C5E" w:rsidP="00F111BC">
                                  <w:pPr>
                                    <w:jc w:val="center"/>
                                    <w:rPr>
                                      <w:i/>
                                    </w:rPr>
                                  </w:pPr>
                                  <w:r w:rsidRPr="00C14A1D">
                                    <w:rPr>
                                      <w:i/>
                                    </w:rPr>
                                    <w:t>A</w:t>
                                  </w:r>
                                </w:p>
                              </w:tc>
                              <w:tc>
                                <w:tcPr>
                                  <w:tcW w:w="407" w:type="dxa"/>
                                  <w:shd w:val="clear" w:color="auto" w:fill="auto"/>
                                </w:tcPr>
                                <w:p w:rsidR="00325C5E" w:rsidRPr="00C14A1D" w:rsidRDefault="00325C5E" w:rsidP="00F111BC">
                                  <w:pPr>
                                    <w:jc w:val="center"/>
                                    <w:rPr>
                                      <w:i/>
                                    </w:rPr>
                                  </w:pPr>
                                  <w:r w:rsidRPr="00C14A1D">
                                    <w:rPr>
                                      <w:i/>
                                    </w:rPr>
                                    <w:t>B</w:t>
                                  </w:r>
                                </w:p>
                              </w:tc>
                              <w:tc>
                                <w:tcPr>
                                  <w:tcW w:w="493" w:type="dxa"/>
                                  <w:shd w:val="clear" w:color="auto" w:fill="92D050"/>
                                </w:tcPr>
                                <w:p w:rsidR="00325C5E" w:rsidRPr="008D2012" w:rsidRDefault="00325C5E" w:rsidP="00F111BC">
                                  <w:pPr>
                                    <w:jc w:val="center"/>
                                  </w:pPr>
                                  <w:r>
                                    <w:t>~</w:t>
                                  </w:r>
                                  <w:r>
                                    <w:rPr>
                                      <w:i/>
                                    </w:rPr>
                                    <w:t>B</w:t>
                                  </w:r>
                                </w:p>
                              </w:tc>
                              <w:tc>
                                <w:tcPr>
                                  <w:tcW w:w="943" w:type="dxa"/>
                                  <w:shd w:val="clear" w:color="auto" w:fill="FFFF00"/>
                                </w:tcPr>
                                <w:p w:rsidR="00325C5E" w:rsidRDefault="00325C5E" w:rsidP="00F111BC">
                                  <w:pPr>
                                    <w:jc w:val="center"/>
                                  </w:pPr>
                                  <w:r>
                                    <w:rPr>
                                      <w:i/>
                                    </w:rPr>
                                    <w:t>A</w:t>
                                  </w:r>
                                  <w:r>
                                    <w:t xml:space="preserve"> </w:t>
                                  </w:r>
                                  <w:r>
                                    <w:rPr>
                                      <w:rFonts w:ascii="Cambria Math" w:hAnsi="Cambria Math"/>
                                    </w:rPr>
                                    <w:t>⋁</w:t>
                                  </w:r>
                                  <w:r>
                                    <w:t xml:space="preserve"> ~</w:t>
                                  </w:r>
                                  <w:r>
                                    <w:rPr>
                                      <w:i/>
                                    </w:rPr>
                                    <w:t>B</w:t>
                                  </w:r>
                                </w:p>
                              </w:tc>
                            </w:tr>
                            <w:tr w:rsidR="00325C5E" w:rsidTr="00D1015B">
                              <w:tc>
                                <w:tcPr>
                                  <w:tcW w:w="407" w:type="dxa"/>
                                  <w:shd w:val="clear" w:color="auto" w:fill="92D050"/>
                                </w:tcPr>
                                <w:p w:rsidR="00325C5E" w:rsidRDefault="00325C5E" w:rsidP="00F111BC">
                                  <w:pPr>
                                    <w:jc w:val="center"/>
                                  </w:pPr>
                                  <w:r>
                                    <w:t>T</w:t>
                                  </w:r>
                                </w:p>
                              </w:tc>
                              <w:tc>
                                <w:tcPr>
                                  <w:tcW w:w="407" w:type="dxa"/>
                                  <w:shd w:val="clear" w:color="auto" w:fill="auto"/>
                                </w:tcPr>
                                <w:p w:rsidR="00325C5E" w:rsidRDefault="00325C5E" w:rsidP="00F111BC">
                                  <w:pPr>
                                    <w:jc w:val="center"/>
                                  </w:pPr>
                                  <w:r>
                                    <w:t>T</w:t>
                                  </w:r>
                                </w:p>
                              </w:tc>
                              <w:tc>
                                <w:tcPr>
                                  <w:tcW w:w="493" w:type="dxa"/>
                                  <w:shd w:val="clear" w:color="auto" w:fill="92D050"/>
                                </w:tcPr>
                                <w:p w:rsidR="00325C5E" w:rsidRDefault="00325C5E" w:rsidP="00F111BC">
                                  <w:pPr>
                                    <w:jc w:val="center"/>
                                  </w:pPr>
                                  <w:r>
                                    <w:t>F</w:t>
                                  </w:r>
                                </w:p>
                              </w:tc>
                              <w:tc>
                                <w:tcPr>
                                  <w:tcW w:w="943" w:type="dxa"/>
                                  <w:shd w:val="clear" w:color="auto" w:fill="FFFF00"/>
                                </w:tcPr>
                                <w:p w:rsidR="00325C5E" w:rsidRDefault="00325C5E" w:rsidP="00F111BC">
                                  <w:pPr>
                                    <w:jc w:val="center"/>
                                  </w:pPr>
                                  <w:r>
                                    <w:t>T</w:t>
                                  </w:r>
                                </w:p>
                              </w:tc>
                            </w:tr>
                            <w:tr w:rsidR="00325C5E" w:rsidTr="00D1015B">
                              <w:tc>
                                <w:tcPr>
                                  <w:tcW w:w="407" w:type="dxa"/>
                                  <w:shd w:val="clear" w:color="auto" w:fill="92D050"/>
                                </w:tcPr>
                                <w:p w:rsidR="00325C5E" w:rsidRDefault="00325C5E" w:rsidP="00F111BC">
                                  <w:pPr>
                                    <w:jc w:val="center"/>
                                  </w:pPr>
                                  <w:r>
                                    <w:t>T</w:t>
                                  </w:r>
                                </w:p>
                              </w:tc>
                              <w:tc>
                                <w:tcPr>
                                  <w:tcW w:w="407" w:type="dxa"/>
                                  <w:shd w:val="clear" w:color="auto" w:fill="auto"/>
                                </w:tcPr>
                                <w:p w:rsidR="00325C5E" w:rsidRDefault="00325C5E" w:rsidP="00F111BC">
                                  <w:pPr>
                                    <w:jc w:val="center"/>
                                  </w:pPr>
                                  <w:r>
                                    <w:t>F</w:t>
                                  </w:r>
                                </w:p>
                              </w:tc>
                              <w:tc>
                                <w:tcPr>
                                  <w:tcW w:w="493" w:type="dxa"/>
                                  <w:shd w:val="clear" w:color="auto" w:fill="92D050"/>
                                </w:tcPr>
                                <w:p w:rsidR="00325C5E" w:rsidRDefault="00325C5E" w:rsidP="00F111BC">
                                  <w:pPr>
                                    <w:jc w:val="center"/>
                                  </w:pPr>
                                  <w:r>
                                    <w:t>T</w:t>
                                  </w:r>
                                </w:p>
                              </w:tc>
                              <w:tc>
                                <w:tcPr>
                                  <w:tcW w:w="943" w:type="dxa"/>
                                  <w:shd w:val="clear" w:color="auto" w:fill="FFFF00"/>
                                </w:tcPr>
                                <w:p w:rsidR="00325C5E" w:rsidRDefault="00325C5E" w:rsidP="00F111BC">
                                  <w:pPr>
                                    <w:jc w:val="center"/>
                                  </w:pPr>
                                  <w:r>
                                    <w:t>T</w:t>
                                  </w:r>
                                </w:p>
                              </w:tc>
                            </w:tr>
                            <w:tr w:rsidR="00325C5E" w:rsidTr="00D1015B">
                              <w:tc>
                                <w:tcPr>
                                  <w:tcW w:w="407" w:type="dxa"/>
                                  <w:shd w:val="clear" w:color="auto" w:fill="92D050"/>
                                </w:tcPr>
                                <w:p w:rsidR="00325C5E" w:rsidRDefault="00325C5E" w:rsidP="00F111BC">
                                  <w:pPr>
                                    <w:jc w:val="center"/>
                                  </w:pPr>
                                  <w:r>
                                    <w:t>F</w:t>
                                  </w:r>
                                </w:p>
                              </w:tc>
                              <w:tc>
                                <w:tcPr>
                                  <w:tcW w:w="407" w:type="dxa"/>
                                  <w:shd w:val="clear" w:color="auto" w:fill="auto"/>
                                </w:tcPr>
                                <w:p w:rsidR="00325C5E" w:rsidRDefault="00325C5E" w:rsidP="00F111BC">
                                  <w:pPr>
                                    <w:jc w:val="center"/>
                                  </w:pPr>
                                  <w:r>
                                    <w:t>T</w:t>
                                  </w:r>
                                </w:p>
                              </w:tc>
                              <w:tc>
                                <w:tcPr>
                                  <w:tcW w:w="493" w:type="dxa"/>
                                  <w:shd w:val="clear" w:color="auto" w:fill="92D050"/>
                                </w:tcPr>
                                <w:p w:rsidR="00325C5E" w:rsidRDefault="00325C5E" w:rsidP="00F111BC">
                                  <w:pPr>
                                    <w:jc w:val="center"/>
                                  </w:pPr>
                                  <w:r>
                                    <w:t>F</w:t>
                                  </w:r>
                                </w:p>
                              </w:tc>
                              <w:tc>
                                <w:tcPr>
                                  <w:tcW w:w="943" w:type="dxa"/>
                                  <w:shd w:val="clear" w:color="auto" w:fill="FFFF00"/>
                                </w:tcPr>
                                <w:p w:rsidR="00325C5E" w:rsidRDefault="00325C5E" w:rsidP="00F111BC">
                                  <w:pPr>
                                    <w:jc w:val="center"/>
                                  </w:pPr>
                                  <w:r>
                                    <w:t>F</w:t>
                                  </w:r>
                                </w:p>
                              </w:tc>
                            </w:tr>
                            <w:tr w:rsidR="00325C5E" w:rsidTr="00D1015B">
                              <w:tc>
                                <w:tcPr>
                                  <w:tcW w:w="407" w:type="dxa"/>
                                  <w:shd w:val="clear" w:color="auto" w:fill="92D050"/>
                                </w:tcPr>
                                <w:p w:rsidR="00325C5E" w:rsidRDefault="00325C5E" w:rsidP="00F111BC">
                                  <w:pPr>
                                    <w:jc w:val="center"/>
                                  </w:pPr>
                                  <w:r>
                                    <w:t>F</w:t>
                                  </w:r>
                                </w:p>
                              </w:tc>
                              <w:tc>
                                <w:tcPr>
                                  <w:tcW w:w="407" w:type="dxa"/>
                                  <w:shd w:val="clear" w:color="auto" w:fill="auto"/>
                                </w:tcPr>
                                <w:p w:rsidR="00325C5E" w:rsidRDefault="00325C5E" w:rsidP="00F111BC">
                                  <w:pPr>
                                    <w:jc w:val="center"/>
                                  </w:pPr>
                                  <w:r>
                                    <w:t>F</w:t>
                                  </w:r>
                                </w:p>
                              </w:tc>
                              <w:tc>
                                <w:tcPr>
                                  <w:tcW w:w="493" w:type="dxa"/>
                                  <w:shd w:val="clear" w:color="auto" w:fill="92D050"/>
                                </w:tcPr>
                                <w:p w:rsidR="00325C5E" w:rsidRDefault="00325C5E" w:rsidP="00F111BC">
                                  <w:pPr>
                                    <w:jc w:val="center"/>
                                  </w:pPr>
                                  <w:r>
                                    <w:t>T</w:t>
                                  </w:r>
                                </w:p>
                              </w:tc>
                              <w:tc>
                                <w:tcPr>
                                  <w:tcW w:w="943" w:type="dxa"/>
                                  <w:shd w:val="clear" w:color="auto" w:fill="FFFF00"/>
                                </w:tcPr>
                                <w:p w:rsidR="00325C5E" w:rsidRDefault="00325C5E" w:rsidP="00F111BC">
                                  <w:pPr>
                                    <w:jc w:val="center"/>
                                  </w:pPr>
                                  <w:r>
                                    <w:t>T</w:t>
                                  </w:r>
                                </w:p>
                              </w:tc>
                            </w:tr>
                          </w:tbl>
                          <w:p w:rsidR="00325C5E" w:rsidRDefault="00325C5E" w:rsidP="00E615A7"/>
                        </w:txbxContent>
                      </wps:txbx>
                      <wps:bodyPr rot="0" vert="horz" wrap="square" lIns="91440" tIns="45720" rIns="91440" bIns="45720" anchor="t" anchorCtr="0" upright="1">
                        <a:noAutofit/>
                      </wps:bodyPr>
                    </wps:wsp>
                  </a:graphicData>
                </a:graphic>
              </wp:inline>
            </w:drawing>
          </mc:Choice>
          <mc:Fallback>
            <w:pict>
              <v:shape id="Text Box 289" o:spid="_x0000_s1032" type="#_x0000_t202" style="width:148.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" filled="f" stroked="f">
                <v:textbox>
                  <w:txbxContent>
                    <w:tbl>
                      <w:tblPr>
                        <w:tblW w:w="22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493"/>
                        <w:gridCol w:w="943"/>
                      </w:tblGrid>
                      <w:tr w:rsidR="00325C5E" w:rsidTr="00D1015B">
                        <w:tc>
                          <w:tcPr>
                            <w:tcW w:w="407" w:type="dxa"/>
                            <w:shd w:val="clear" w:color="auto" w:fill="92D050"/>
                          </w:tcPr>
                          <w:p w:rsidR="00325C5E" w:rsidRPr="00C14A1D" w:rsidRDefault="00325C5E" w:rsidP="00F111BC">
                            <w:pPr>
                              <w:jc w:val="center"/>
                              <w:rPr>
                                <w:i/>
                              </w:rPr>
                            </w:pPr>
                            <w:r w:rsidRPr="00C14A1D">
                              <w:rPr>
                                <w:i/>
                              </w:rPr>
                              <w:t>A</w:t>
                            </w:r>
                          </w:p>
                        </w:tc>
                        <w:tc>
                          <w:tcPr>
                            <w:tcW w:w="407" w:type="dxa"/>
                            <w:shd w:val="clear" w:color="auto" w:fill="auto"/>
                          </w:tcPr>
                          <w:p w:rsidR="00325C5E" w:rsidRPr="00C14A1D" w:rsidRDefault="00325C5E" w:rsidP="00F111BC">
                            <w:pPr>
                              <w:jc w:val="center"/>
                              <w:rPr>
                                <w:i/>
                              </w:rPr>
                            </w:pPr>
                            <w:r w:rsidRPr="00C14A1D">
                              <w:rPr>
                                <w:i/>
                              </w:rPr>
                              <w:t>B</w:t>
                            </w:r>
                          </w:p>
                        </w:tc>
                        <w:tc>
                          <w:tcPr>
                            <w:tcW w:w="493" w:type="dxa"/>
                            <w:shd w:val="clear" w:color="auto" w:fill="92D050"/>
                          </w:tcPr>
                          <w:p w:rsidR="00325C5E" w:rsidRPr="008D2012" w:rsidRDefault="00325C5E" w:rsidP="00F111BC">
                            <w:pPr>
                              <w:jc w:val="center"/>
                            </w:pPr>
                            <w:r>
                              <w:t>~</w:t>
                            </w:r>
                            <w:r>
                              <w:rPr>
                                <w:i/>
                              </w:rPr>
                              <w:t>B</w:t>
                            </w:r>
                          </w:p>
                        </w:tc>
                        <w:tc>
                          <w:tcPr>
                            <w:tcW w:w="943" w:type="dxa"/>
                            <w:shd w:val="clear" w:color="auto" w:fill="FFFF00"/>
                          </w:tcPr>
                          <w:p w:rsidR="00325C5E" w:rsidRDefault="00325C5E" w:rsidP="00F111BC">
                            <w:pPr>
                              <w:jc w:val="center"/>
                            </w:pPr>
                            <w:r>
                              <w:rPr>
                                <w:i/>
                              </w:rPr>
                              <w:t>A</w:t>
                            </w:r>
                            <w:r>
                              <w:t xml:space="preserve"> </w:t>
                            </w:r>
                            <w:r>
                              <w:rPr>
                                <w:rFonts w:ascii="Cambria Math" w:hAnsi="Cambria Math"/>
                              </w:rPr>
                              <w:t>⋁</w:t>
                            </w:r>
                            <w:r>
                              <w:t xml:space="preserve"> ~</w:t>
                            </w:r>
                            <w:r>
                              <w:rPr>
                                <w:i/>
                              </w:rPr>
                              <w:t>B</w:t>
                            </w:r>
                          </w:p>
                        </w:tc>
                      </w:tr>
                      <w:tr w:rsidR="00325C5E" w:rsidTr="00D1015B">
                        <w:tc>
                          <w:tcPr>
                            <w:tcW w:w="407" w:type="dxa"/>
                            <w:shd w:val="clear" w:color="auto" w:fill="92D050"/>
                          </w:tcPr>
                          <w:p w:rsidR="00325C5E" w:rsidRDefault="00325C5E" w:rsidP="00F111BC">
                            <w:pPr>
                              <w:jc w:val="center"/>
                            </w:pPr>
                            <w:r>
                              <w:t>T</w:t>
                            </w:r>
                          </w:p>
                        </w:tc>
                        <w:tc>
                          <w:tcPr>
                            <w:tcW w:w="407" w:type="dxa"/>
                            <w:shd w:val="clear" w:color="auto" w:fill="auto"/>
                          </w:tcPr>
                          <w:p w:rsidR="00325C5E" w:rsidRDefault="00325C5E" w:rsidP="00F111BC">
                            <w:pPr>
                              <w:jc w:val="center"/>
                            </w:pPr>
                            <w:r>
                              <w:t>T</w:t>
                            </w:r>
                          </w:p>
                        </w:tc>
                        <w:tc>
                          <w:tcPr>
                            <w:tcW w:w="493" w:type="dxa"/>
                            <w:shd w:val="clear" w:color="auto" w:fill="92D050"/>
                          </w:tcPr>
                          <w:p w:rsidR="00325C5E" w:rsidRDefault="00325C5E" w:rsidP="00F111BC">
                            <w:pPr>
                              <w:jc w:val="center"/>
                            </w:pPr>
                            <w:r>
                              <w:t>F</w:t>
                            </w:r>
                          </w:p>
                        </w:tc>
                        <w:tc>
                          <w:tcPr>
                            <w:tcW w:w="943" w:type="dxa"/>
                            <w:shd w:val="clear" w:color="auto" w:fill="FFFF00"/>
                          </w:tcPr>
                          <w:p w:rsidR="00325C5E" w:rsidRDefault="00325C5E" w:rsidP="00F111BC">
                            <w:pPr>
                              <w:jc w:val="center"/>
                            </w:pPr>
                            <w:r>
                              <w:t>T</w:t>
                            </w:r>
                          </w:p>
                        </w:tc>
                      </w:tr>
                      <w:tr w:rsidR="00325C5E" w:rsidTr="00D1015B">
                        <w:tc>
                          <w:tcPr>
                            <w:tcW w:w="407" w:type="dxa"/>
                            <w:shd w:val="clear" w:color="auto" w:fill="92D050"/>
                          </w:tcPr>
                          <w:p w:rsidR="00325C5E" w:rsidRDefault="00325C5E" w:rsidP="00F111BC">
                            <w:pPr>
                              <w:jc w:val="center"/>
                            </w:pPr>
                            <w:r>
                              <w:t>T</w:t>
                            </w:r>
                          </w:p>
                        </w:tc>
                        <w:tc>
                          <w:tcPr>
                            <w:tcW w:w="407" w:type="dxa"/>
                            <w:shd w:val="clear" w:color="auto" w:fill="auto"/>
                          </w:tcPr>
                          <w:p w:rsidR="00325C5E" w:rsidRDefault="00325C5E" w:rsidP="00F111BC">
                            <w:pPr>
                              <w:jc w:val="center"/>
                            </w:pPr>
                            <w:r>
                              <w:t>F</w:t>
                            </w:r>
                          </w:p>
                        </w:tc>
                        <w:tc>
                          <w:tcPr>
                            <w:tcW w:w="493" w:type="dxa"/>
                            <w:shd w:val="clear" w:color="auto" w:fill="92D050"/>
                          </w:tcPr>
                          <w:p w:rsidR="00325C5E" w:rsidRDefault="00325C5E" w:rsidP="00F111BC">
                            <w:pPr>
                              <w:jc w:val="center"/>
                            </w:pPr>
                            <w:r>
                              <w:t>T</w:t>
                            </w:r>
                          </w:p>
                        </w:tc>
                        <w:tc>
                          <w:tcPr>
                            <w:tcW w:w="943" w:type="dxa"/>
                            <w:shd w:val="clear" w:color="auto" w:fill="FFFF00"/>
                          </w:tcPr>
                          <w:p w:rsidR="00325C5E" w:rsidRDefault="00325C5E" w:rsidP="00F111BC">
                            <w:pPr>
                              <w:jc w:val="center"/>
                            </w:pPr>
                            <w:r>
                              <w:t>T</w:t>
                            </w:r>
                          </w:p>
                        </w:tc>
                      </w:tr>
                      <w:tr w:rsidR="00325C5E" w:rsidTr="00D1015B">
                        <w:tc>
                          <w:tcPr>
                            <w:tcW w:w="407" w:type="dxa"/>
                            <w:shd w:val="clear" w:color="auto" w:fill="92D050"/>
                          </w:tcPr>
                          <w:p w:rsidR="00325C5E" w:rsidRDefault="00325C5E" w:rsidP="00F111BC">
                            <w:pPr>
                              <w:jc w:val="center"/>
                            </w:pPr>
                            <w:r>
                              <w:t>F</w:t>
                            </w:r>
                          </w:p>
                        </w:tc>
                        <w:tc>
                          <w:tcPr>
                            <w:tcW w:w="407" w:type="dxa"/>
                            <w:shd w:val="clear" w:color="auto" w:fill="auto"/>
                          </w:tcPr>
                          <w:p w:rsidR="00325C5E" w:rsidRDefault="00325C5E" w:rsidP="00F111BC">
                            <w:pPr>
                              <w:jc w:val="center"/>
                            </w:pPr>
                            <w:r>
                              <w:t>T</w:t>
                            </w:r>
                          </w:p>
                        </w:tc>
                        <w:tc>
                          <w:tcPr>
                            <w:tcW w:w="493" w:type="dxa"/>
                            <w:shd w:val="clear" w:color="auto" w:fill="92D050"/>
                          </w:tcPr>
                          <w:p w:rsidR="00325C5E" w:rsidRDefault="00325C5E" w:rsidP="00F111BC">
                            <w:pPr>
                              <w:jc w:val="center"/>
                            </w:pPr>
                            <w:r>
                              <w:t>F</w:t>
                            </w:r>
                          </w:p>
                        </w:tc>
                        <w:tc>
                          <w:tcPr>
                            <w:tcW w:w="943" w:type="dxa"/>
                            <w:shd w:val="clear" w:color="auto" w:fill="FFFF00"/>
                          </w:tcPr>
                          <w:p w:rsidR="00325C5E" w:rsidRDefault="00325C5E" w:rsidP="00F111BC">
                            <w:pPr>
                              <w:jc w:val="center"/>
                            </w:pPr>
                            <w:r>
                              <w:t>F</w:t>
                            </w:r>
                          </w:p>
                        </w:tc>
                      </w:tr>
                      <w:tr w:rsidR="00325C5E" w:rsidTr="00D1015B">
                        <w:tc>
                          <w:tcPr>
                            <w:tcW w:w="407" w:type="dxa"/>
                            <w:shd w:val="clear" w:color="auto" w:fill="92D050"/>
                          </w:tcPr>
                          <w:p w:rsidR="00325C5E" w:rsidRDefault="00325C5E" w:rsidP="00F111BC">
                            <w:pPr>
                              <w:jc w:val="center"/>
                            </w:pPr>
                            <w:r>
                              <w:t>F</w:t>
                            </w:r>
                          </w:p>
                        </w:tc>
                        <w:tc>
                          <w:tcPr>
                            <w:tcW w:w="407" w:type="dxa"/>
                            <w:shd w:val="clear" w:color="auto" w:fill="auto"/>
                          </w:tcPr>
                          <w:p w:rsidR="00325C5E" w:rsidRDefault="00325C5E" w:rsidP="00F111BC">
                            <w:pPr>
                              <w:jc w:val="center"/>
                            </w:pPr>
                            <w:r>
                              <w:t>F</w:t>
                            </w:r>
                          </w:p>
                        </w:tc>
                        <w:tc>
                          <w:tcPr>
                            <w:tcW w:w="493" w:type="dxa"/>
                            <w:shd w:val="clear" w:color="auto" w:fill="92D050"/>
                          </w:tcPr>
                          <w:p w:rsidR="00325C5E" w:rsidRDefault="00325C5E" w:rsidP="00F111BC">
                            <w:pPr>
                              <w:jc w:val="center"/>
                            </w:pPr>
                            <w:r>
                              <w:t>T</w:t>
                            </w:r>
                          </w:p>
                        </w:tc>
                        <w:tc>
                          <w:tcPr>
                            <w:tcW w:w="943" w:type="dxa"/>
                            <w:shd w:val="clear" w:color="auto" w:fill="FFFF00"/>
                          </w:tcPr>
                          <w:p w:rsidR="00325C5E" w:rsidRDefault="00325C5E" w:rsidP="00F111BC">
                            <w:pPr>
                              <w:jc w:val="center"/>
                            </w:pPr>
                            <w:r>
                              <w:t>T</w:t>
                            </w:r>
                          </w:p>
                        </w:tc>
                      </w:tr>
                    </w:tbl>
                    <w:p w:rsidR="00325C5E" w:rsidRDefault="00325C5E" w:rsidP="00E615A7"/>
                  </w:txbxContent>
                </v:textbox>
                <w10:anchorlock/>
              </v:shape>
            </w:pict>
          </mc:Fallback>
        </mc:AlternateContent>
      </w:r>
    </w:p>
    <w:p w:rsidR="00085BC0" w:rsidRPr="00EC524A" w:rsidRDefault="00E615A7" w:rsidP="0018033A">
      <w:pPr>
        <w:pStyle w:val="ExampleBody"/>
      </w:pPr>
      <w:r>
        <w:t xml:space="preserve">The truth table shows that </w:t>
      </w:r>
      <w:r>
        <w:rPr>
          <w:i/>
        </w:rPr>
        <w:t>A</w:t>
      </w:r>
      <w:r>
        <w:t xml:space="preserve"> </w:t>
      </w:r>
      <w:r>
        <w:rPr>
          <w:rFonts w:ascii="Cambria Math" w:hAnsi="Cambria Math"/>
        </w:rPr>
        <w:t>⋁</w:t>
      </w:r>
      <w:r>
        <w:t xml:space="preserve"> ~</w:t>
      </w:r>
      <w:r>
        <w:rPr>
          <w:i/>
        </w:rPr>
        <w:t>B</w:t>
      </w:r>
      <w:r>
        <w:t xml:space="preserve"> is true in three cases and false in one case</w:t>
      </w:r>
      <w:r w:rsidR="0018033A">
        <w:t>.</w:t>
      </w:r>
      <w:r w:rsidR="00834125">
        <w:t xml:space="preserve"> </w:t>
      </w:r>
      <w:r w:rsidR="00085BC0">
        <w:t xml:space="preserve">If you’re wondering what the point of this is, </w:t>
      </w:r>
      <w:r w:rsidR="003B0771">
        <w:t>s</w:t>
      </w:r>
      <w:r w:rsidR="00085BC0">
        <w:t xml:space="preserve">uppose it is the last day of the </w:t>
      </w:r>
      <w:r w:rsidR="00EC524A">
        <w:t>baseball s</w:t>
      </w:r>
      <w:r w:rsidR="00085BC0">
        <w:t xml:space="preserve">eason and </w:t>
      </w:r>
      <w:r w:rsidR="00EC524A">
        <w:t>two</w:t>
      </w:r>
      <w:r w:rsidR="00085BC0">
        <w:t xml:space="preserve"> teams</w:t>
      </w:r>
      <w:r w:rsidR="00EC524A">
        <w:t xml:space="preserve">, who are </w:t>
      </w:r>
      <w:r w:rsidR="003B0771">
        <w:t xml:space="preserve">not </w:t>
      </w:r>
      <w:r w:rsidR="00EC524A">
        <w:t>playing each other,</w:t>
      </w:r>
      <w:r w:rsidR="00085BC0">
        <w:t xml:space="preserve"> are competing for the final playoff spot. Anaheim will make the playoffs if it wins its game </w:t>
      </w:r>
      <w:r w:rsidR="00085BC0" w:rsidRPr="00EC524A">
        <w:rPr>
          <w:u w:val="single"/>
        </w:rPr>
        <w:t>or</w:t>
      </w:r>
      <w:r w:rsidR="00085BC0">
        <w:t xml:space="preserve"> if Boston does not win its game.</w:t>
      </w:r>
      <w:r w:rsidR="00EC524A">
        <w:t xml:space="preserve"> (Anaheim owns the tie-breaker; if both teams win, or if both teams lose, then Anaheim gets the playoff spot.)</w:t>
      </w:r>
      <w:r w:rsidR="00085BC0">
        <w:t xml:space="preserve"> If </w:t>
      </w:r>
      <w:r w:rsidR="00085BC0">
        <w:rPr>
          <w:i/>
        </w:rPr>
        <w:t>A</w:t>
      </w:r>
      <w:r w:rsidR="00085BC0">
        <w:t xml:space="preserve"> = Anaheim wins its game and </w:t>
      </w:r>
      <w:r w:rsidR="00085BC0">
        <w:rPr>
          <w:i/>
        </w:rPr>
        <w:t>B</w:t>
      </w:r>
      <w:r w:rsidR="00085BC0">
        <w:t xml:space="preserve"> = Boston wins its game, then </w:t>
      </w:r>
      <w:r w:rsidR="00085BC0">
        <w:rPr>
          <w:i/>
        </w:rPr>
        <w:t>A</w:t>
      </w:r>
      <w:r w:rsidR="00085BC0">
        <w:t xml:space="preserve"> </w:t>
      </w:r>
      <w:r w:rsidR="00085BC0">
        <w:rPr>
          <w:rFonts w:ascii="Cambria Math" w:hAnsi="Cambria Math"/>
        </w:rPr>
        <w:t>⋁</w:t>
      </w:r>
      <w:r w:rsidR="00085BC0">
        <w:t xml:space="preserve"> ~</w:t>
      </w:r>
      <w:r w:rsidR="00085BC0">
        <w:rPr>
          <w:i/>
        </w:rPr>
        <w:t>B</w:t>
      </w:r>
      <w:r w:rsidR="00085BC0">
        <w:t xml:space="preserve"> represents the situation “Anaheim wins its game or Boston does not win its game”. The truth table shows us the different scenarios </w:t>
      </w:r>
      <w:r w:rsidR="003B0771">
        <w:t>related to</w:t>
      </w:r>
      <w:r w:rsidR="00085BC0">
        <w:t xml:space="preserve"> Anaheim mak</w:t>
      </w:r>
      <w:r w:rsidR="003B0771">
        <w:t>ing</w:t>
      </w:r>
      <w:r w:rsidR="00085BC0">
        <w:t xml:space="preserve"> the playoffs.</w:t>
      </w:r>
      <w:r w:rsidR="00EC524A">
        <w:t xml:space="preserve"> In the first row, Anaheim wins its game and Boston wins its game, so it is true that Anaheim makes the playoffs. In the second row, Anaheim wins and Boston does not win, so it is true that Anaheim makes the playoffs. In the third row, Anaheim does not win its game and Boston wins its game, so it is </w:t>
      </w:r>
      <w:r w:rsidR="00EC524A" w:rsidRPr="00EC524A">
        <w:rPr>
          <w:u w:val="single"/>
        </w:rPr>
        <w:t>false</w:t>
      </w:r>
      <w:r w:rsidR="00EC524A">
        <w:t xml:space="preserve"> that Anaheim makes the playoffs. In the fourth row, Anaheim does not win and Boston does not win, so it is true that Anaheim makes the playoffs. </w:t>
      </w:r>
    </w:p>
    <w:p w:rsidR="0018033A" w:rsidRDefault="0018033A" w:rsidP="0018033A"/>
    <w:p w:rsidR="00834125" w:rsidRDefault="00834125" w:rsidP="0018033A"/>
    <w:p w:rsidR="0018033A" w:rsidRDefault="0018033A" w:rsidP="0018033A">
      <w:pPr>
        <w:pStyle w:val="TryitNow"/>
      </w:pPr>
      <w:r>
        <w:t xml:space="preserve">Try it Now </w:t>
      </w:r>
      <w:r w:rsidR="00FD435E">
        <w:t>3</w:t>
      </w:r>
    </w:p>
    <w:p w:rsidR="0018033A" w:rsidRPr="00C14A1D" w:rsidRDefault="0018033A" w:rsidP="0018033A">
      <w:pPr>
        <w:pStyle w:val="TryitNowbody"/>
      </w:pPr>
      <w:r>
        <w:t>Create a truth table for this statement:</w:t>
      </w:r>
      <w:r w:rsidR="003B0771">
        <w:t xml:space="preserve"> </w:t>
      </w:r>
      <w:r>
        <w:t>~</w:t>
      </w:r>
      <w:r>
        <w:rPr>
          <w:i/>
        </w:rPr>
        <w:t>A</w:t>
      </w:r>
      <w:r>
        <w:t xml:space="preserve"> </w:t>
      </w:r>
      <w:r>
        <w:rPr>
          <w:rFonts w:ascii="Cambria Math" w:hAnsi="Cambria Math"/>
        </w:rPr>
        <w:t>⋀</w:t>
      </w:r>
      <w:r w:rsidR="003B0771">
        <w:t xml:space="preserve"> </w:t>
      </w:r>
      <w:r w:rsidRPr="00F93BBA">
        <w:rPr>
          <w:i/>
        </w:rPr>
        <w:t>B</w:t>
      </w:r>
    </w:p>
    <w:p w:rsidR="00195505" w:rsidRDefault="00834125" w:rsidP="00C14A1D">
      <w:pPr>
        <w:pStyle w:val="ExampleHeader"/>
      </w:pPr>
      <w:r>
        <w:br w:type="page"/>
      </w:r>
      <w:r w:rsidR="00195505">
        <w:lastRenderedPageBreak/>
        <w:t>Example</w:t>
      </w:r>
      <w:r w:rsidR="00274629">
        <w:t xml:space="preserve"> </w:t>
      </w:r>
      <w:r w:rsidR="001461F6">
        <w:t>1</w:t>
      </w:r>
      <w:r w:rsidR="00FD435E">
        <w:t>8</w:t>
      </w:r>
    </w:p>
    <w:p w:rsidR="00195505" w:rsidRPr="00CF3B08" w:rsidRDefault="00195505" w:rsidP="00C14A1D">
      <w:pPr>
        <w:pStyle w:val="ExampleBody"/>
      </w:pPr>
      <w:r>
        <w:t>Create a</w:t>
      </w:r>
      <w:r w:rsidR="0042576C">
        <w:t xml:space="preserve"> truth table for the statement </w:t>
      </w:r>
      <w:r w:rsidRPr="00C14A1D">
        <w:rPr>
          <w:i/>
        </w:rPr>
        <w:t>A</w:t>
      </w:r>
      <w:r>
        <w:t xml:space="preserve"> </w:t>
      </w:r>
      <w:r w:rsidR="00C14A1D">
        <w:rPr>
          <w:rFonts w:ascii="Cambria Math" w:hAnsi="Cambria Math"/>
        </w:rPr>
        <w:t>⋀</w:t>
      </w:r>
      <w:r>
        <w:t xml:space="preserve"> ~(</w:t>
      </w:r>
      <w:r w:rsidRPr="00C14A1D">
        <w:rPr>
          <w:i/>
        </w:rPr>
        <w:t>B</w:t>
      </w:r>
      <w:r>
        <w:t xml:space="preserve"> </w:t>
      </w:r>
      <w:r w:rsidR="00C14A1D">
        <w:rPr>
          <w:rFonts w:ascii="Cambria Math" w:hAnsi="Cambria Math"/>
        </w:rPr>
        <w:t>⋁</w:t>
      </w:r>
      <w:r>
        <w:t xml:space="preserve"> </w:t>
      </w:r>
      <w:r w:rsidRPr="00C14A1D">
        <w:rPr>
          <w:i/>
        </w:rPr>
        <w:t>C</w:t>
      </w:r>
      <w:r>
        <w:t>)</w:t>
      </w:r>
    </w:p>
    <w:p w:rsidR="00F97091" w:rsidRDefault="00F97091" w:rsidP="00C14A1D">
      <w:pPr>
        <w:pStyle w:val="ExampleBody"/>
      </w:pPr>
    </w:p>
    <w:p w:rsidR="00195505" w:rsidRPr="00F111BC" w:rsidRDefault="00195505" w:rsidP="00C14A1D">
      <w:pPr>
        <w:pStyle w:val="ExampleBody"/>
      </w:pPr>
      <w:r>
        <w:t xml:space="preserve">It helps to work from the inside out when creating </w:t>
      </w:r>
      <w:r w:rsidR="00F111BC">
        <w:t>a truth table</w:t>
      </w:r>
      <w:r>
        <w:t xml:space="preserve">, and </w:t>
      </w:r>
      <w:r w:rsidR="00F111BC">
        <w:t xml:space="preserve">to </w:t>
      </w:r>
      <w:r>
        <w:t xml:space="preserve">create </w:t>
      </w:r>
      <w:r w:rsidR="00F111BC">
        <w:t>columns in the table</w:t>
      </w:r>
      <w:r>
        <w:t xml:space="preserve"> for intermediate operations.</w:t>
      </w:r>
      <w:r w:rsidR="003D4693">
        <w:t xml:space="preserve"> </w:t>
      </w:r>
      <w:r>
        <w:t xml:space="preserve">We start by listing all the possible truth value combinations for </w:t>
      </w:r>
      <w:r w:rsidRPr="00C14A1D">
        <w:rPr>
          <w:i/>
        </w:rPr>
        <w:t>A</w:t>
      </w:r>
      <w:r>
        <w:t xml:space="preserve">, </w:t>
      </w:r>
      <w:r w:rsidRPr="00C14A1D">
        <w:rPr>
          <w:i/>
        </w:rPr>
        <w:t>B</w:t>
      </w:r>
      <w:r>
        <w:t xml:space="preserve">, and </w:t>
      </w:r>
      <w:r w:rsidRPr="00C14A1D">
        <w:rPr>
          <w:i/>
        </w:rPr>
        <w:t>C</w:t>
      </w:r>
      <w:r>
        <w:t>.</w:t>
      </w:r>
      <w:r w:rsidR="003D4693">
        <w:t xml:space="preserve"> </w:t>
      </w:r>
      <w:r>
        <w:t>Notice how the first column contains 4 Ts followed by 4 Fs, the second column contains 2 Ts, 2 Fs, then repeats, and the last column alternates</w:t>
      </w:r>
      <w:r w:rsidR="00F111BC">
        <w:t xml:space="preserve"> T, F, T, F..</w:t>
      </w:r>
      <w:r>
        <w:t>.</w:t>
      </w:r>
      <w:r w:rsidR="003D4693">
        <w:t xml:space="preserve"> </w:t>
      </w:r>
      <w:r>
        <w:t xml:space="preserve">This pattern ensures that all </w:t>
      </w:r>
      <w:r w:rsidR="008A5580">
        <w:t>8</w:t>
      </w:r>
      <w:r w:rsidR="00F111BC">
        <w:t xml:space="preserve"> </w:t>
      </w:r>
      <w:r>
        <w:t>combinations are considered.</w:t>
      </w:r>
      <w:r w:rsidR="003D4693">
        <w:t xml:space="preserve"> </w:t>
      </w:r>
      <w:r w:rsidR="008A5580">
        <w:t>After creating columns with those initial values, we</w:t>
      </w:r>
      <w:r>
        <w:t xml:space="preserve"> </w:t>
      </w:r>
      <w:r w:rsidR="008A5580">
        <w:t>create a fourth column</w:t>
      </w:r>
      <w:r>
        <w:t xml:space="preserve"> for the innermost expression, </w:t>
      </w:r>
      <w:r w:rsidR="00C14A1D" w:rsidRPr="00C14A1D">
        <w:rPr>
          <w:i/>
        </w:rPr>
        <w:t>B</w:t>
      </w:r>
      <w:r w:rsidR="00C14A1D">
        <w:t xml:space="preserve"> </w:t>
      </w:r>
      <w:r w:rsidR="00C14A1D">
        <w:rPr>
          <w:rFonts w:ascii="Cambria Math" w:hAnsi="Cambria Math"/>
        </w:rPr>
        <w:t>⋁</w:t>
      </w:r>
      <w:r w:rsidR="00C14A1D">
        <w:t xml:space="preserve"> </w:t>
      </w:r>
      <w:r w:rsidR="00C14A1D" w:rsidRPr="00C14A1D">
        <w:rPr>
          <w:i/>
        </w:rPr>
        <w:t>C</w:t>
      </w:r>
      <w:r>
        <w:t>.</w:t>
      </w:r>
      <w:r w:rsidR="00F111BC">
        <w:t xml:space="preserve"> </w:t>
      </w:r>
      <w:r w:rsidR="008A5580">
        <w:t>Now we will temporarily ignore</w:t>
      </w:r>
      <w:r w:rsidR="00F111BC">
        <w:t xml:space="preserve"> the column for </w:t>
      </w:r>
      <w:r w:rsidR="00F111BC">
        <w:rPr>
          <w:i/>
        </w:rPr>
        <w:t>A</w:t>
      </w:r>
      <w:r w:rsidR="008A5580">
        <w:t xml:space="preserve"> and focus</w:t>
      </w:r>
      <w:r w:rsidR="00F111BC">
        <w:t xml:space="preserve"> on </w:t>
      </w:r>
      <w:r w:rsidR="00F111BC">
        <w:rPr>
          <w:i/>
        </w:rPr>
        <w:t>B</w:t>
      </w:r>
      <w:r w:rsidR="00F111BC">
        <w:t xml:space="preserve"> and </w:t>
      </w:r>
      <w:r w:rsidR="00F111BC">
        <w:rPr>
          <w:i/>
        </w:rPr>
        <w:t>C</w:t>
      </w:r>
      <w:r w:rsidR="008A5580">
        <w:t xml:space="preserve">, writing the truth values for </w:t>
      </w:r>
      <w:r w:rsidR="008A5580" w:rsidRPr="00C14A1D">
        <w:rPr>
          <w:i/>
        </w:rPr>
        <w:t>B</w:t>
      </w:r>
      <w:r w:rsidR="008A5580">
        <w:t xml:space="preserve"> </w:t>
      </w:r>
      <w:r w:rsidR="008A5580">
        <w:rPr>
          <w:rFonts w:ascii="Cambria Math" w:hAnsi="Cambria Math"/>
        </w:rPr>
        <w:t>⋁</w:t>
      </w:r>
      <w:r w:rsidR="008A5580">
        <w:t xml:space="preserve"> </w:t>
      </w:r>
      <w:r w:rsidR="008A5580" w:rsidRPr="00C14A1D">
        <w:rPr>
          <w:i/>
        </w:rPr>
        <w:t>C</w:t>
      </w:r>
      <w:r w:rsidR="008A5580">
        <w:t>.</w:t>
      </w:r>
    </w:p>
    <w:p w:rsidR="008A5580" w:rsidRDefault="008A5580" w:rsidP="00C14A1D">
      <w:pPr>
        <w:pStyle w:val="ExampleBody"/>
        <w:sectPr w:rsidR="008A5580" w:rsidSect="008A5F6A">
          <w:headerReference w:type="even" r:id="rId8"/>
          <w:headerReference w:type="default" r:id="rId9"/>
          <w:headerReference w:type="first" r:id="rId10"/>
          <w:footerReference w:type="first" r:id="rId11"/>
          <w:pgSz w:w="12240" w:h="15840" w:code="1"/>
          <w:pgMar w:top="1440" w:right="1080" w:bottom="1080" w:left="1080" w:header="720" w:footer="720" w:gutter="1080"/>
          <w:pgNumType w:start="407"/>
          <w:cols w:space="720"/>
          <w:titlePg/>
          <w:docGrid w:linePitch="360"/>
        </w:sectPr>
      </w:pPr>
    </w:p>
    <w:p w:rsidR="00195505" w:rsidRDefault="00AF0D7A" w:rsidP="00C14A1D">
      <w:pPr>
        <w:pStyle w:val="ExampleBody"/>
      </w:pPr>
      <w:r>
        <w:rPr>
          <w:noProof/>
        </w:rPr>
        <mc:AlternateContent>
          <mc:Choice Requires="wps">
            <w:drawing>
              <wp:inline distT="0" distB="0" distL="0" distR="0">
                <wp:extent cx="2517140" cy="1741805"/>
                <wp:effectExtent l="0" t="635" r="0" b="635"/>
                <wp:docPr id="203"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74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tblGrid>
                            <w:tr w:rsidR="00325C5E" w:rsidTr="008A5580">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c>
                                <w:tcPr>
                                  <w:tcW w:w="450" w:type="dxa"/>
                                </w:tcPr>
                                <w:p w:rsidR="00325C5E" w:rsidRPr="00C14A1D" w:rsidRDefault="00325C5E" w:rsidP="00F111BC">
                                  <w:pPr>
                                    <w:jc w:val="center"/>
                                    <w:rPr>
                                      <w:i/>
                                    </w:rPr>
                                  </w:pPr>
                                  <w:r w:rsidRPr="00C14A1D">
                                    <w:rPr>
                                      <w:i/>
                                    </w:rPr>
                                    <w:t>C</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6" o:spid="_x0000_s1033" type="#_x0000_t202" style="width:198.2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" filled="f" stroked="f">
                <v:textbo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tblGrid>
                      <w:tr w:rsidR="00325C5E" w:rsidTr="008A5580">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c>
                          <w:tcPr>
                            <w:tcW w:w="450" w:type="dxa"/>
                          </w:tcPr>
                          <w:p w:rsidR="00325C5E" w:rsidRPr="00C14A1D" w:rsidRDefault="00325C5E" w:rsidP="00F111BC">
                            <w:pPr>
                              <w:jc w:val="center"/>
                              <w:rPr>
                                <w:i/>
                              </w:rPr>
                            </w:pPr>
                            <w:r w:rsidRPr="00C14A1D">
                              <w:rPr>
                                <w:i/>
                              </w:rPr>
                              <w:t>C</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C14A1D"/>
                  </w:txbxContent>
                </v:textbox>
                <w10:anchorlock/>
              </v:shape>
            </w:pict>
          </mc:Fallback>
        </mc:AlternateContent>
      </w:r>
    </w:p>
    <w:p w:rsidR="001B7DC0" w:rsidRPr="001B7DC0" w:rsidRDefault="001B7DC0" w:rsidP="001B7DC0">
      <w:pPr>
        <w:pStyle w:val="ExampleBody"/>
        <w:pBdr>
          <w:left w:val="none" w:sz="0" w:space="0" w:color="auto"/>
        </w:pBdr>
        <w:rPr>
          <w:sz w:val="8"/>
          <w:szCs w:val="8"/>
        </w:rPr>
      </w:pPr>
    </w:p>
    <w:tbl>
      <w:tblPr>
        <w:tblW w:w="22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tblGrid>
      <w:tr w:rsidR="008A5580" w:rsidTr="00D1015B">
        <w:tc>
          <w:tcPr>
            <w:tcW w:w="450" w:type="dxa"/>
            <w:shd w:val="clear" w:color="auto" w:fill="auto"/>
          </w:tcPr>
          <w:p w:rsidR="008A5580" w:rsidRPr="00C14A1D" w:rsidRDefault="008A5580" w:rsidP="001B7DC0">
            <w:pPr>
              <w:jc w:val="center"/>
              <w:rPr>
                <w:i/>
              </w:rPr>
            </w:pPr>
            <w:r w:rsidRPr="00C14A1D">
              <w:rPr>
                <w:i/>
              </w:rPr>
              <w:t>A</w:t>
            </w:r>
          </w:p>
        </w:tc>
        <w:tc>
          <w:tcPr>
            <w:tcW w:w="450" w:type="dxa"/>
            <w:shd w:val="clear" w:color="auto" w:fill="92D050"/>
          </w:tcPr>
          <w:p w:rsidR="008A5580" w:rsidRPr="00C14A1D" w:rsidRDefault="008A5580" w:rsidP="001B7DC0">
            <w:pPr>
              <w:jc w:val="center"/>
              <w:rPr>
                <w:i/>
              </w:rPr>
            </w:pPr>
            <w:r w:rsidRPr="00C14A1D">
              <w:rPr>
                <w:i/>
              </w:rPr>
              <w:t>B</w:t>
            </w:r>
          </w:p>
        </w:tc>
        <w:tc>
          <w:tcPr>
            <w:tcW w:w="450" w:type="dxa"/>
            <w:shd w:val="clear" w:color="auto" w:fill="92D050"/>
          </w:tcPr>
          <w:p w:rsidR="008A5580" w:rsidRPr="00C14A1D" w:rsidRDefault="008A5580" w:rsidP="001B7DC0">
            <w:pPr>
              <w:jc w:val="center"/>
              <w:rPr>
                <w:i/>
              </w:rPr>
            </w:pPr>
            <w:r w:rsidRPr="00C14A1D">
              <w:rPr>
                <w:i/>
              </w:rPr>
              <w:t>C</w:t>
            </w:r>
          </w:p>
        </w:tc>
        <w:tc>
          <w:tcPr>
            <w:tcW w:w="900" w:type="dxa"/>
            <w:shd w:val="clear" w:color="auto" w:fill="FFFF00"/>
          </w:tcPr>
          <w:p w:rsidR="008A5580" w:rsidRDefault="008A5580" w:rsidP="001B7DC0">
            <w:pPr>
              <w:jc w:val="center"/>
            </w:pPr>
            <w:r w:rsidRPr="00C14A1D">
              <w:rPr>
                <w:i/>
              </w:rPr>
              <w:t>B</w:t>
            </w:r>
            <w:r>
              <w:t xml:space="preserve"> </w:t>
            </w:r>
            <w:r>
              <w:rPr>
                <w:rFonts w:ascii="Cambria Math" w:hAnsi="Cambria Math"/>
              </w:rPr>
              <w:t>⋁</w:t>
            </w:r>
            <w:r>
              <w:t xml:space="preserve"> </w:t>
            </w:r>
            <w:r w:rsidRPr="00C14A1D">
              <w:rPr>
                <w:i/>
              </w:rPr>
              <w:t>C</w:t>
            </w:r>
          </w:p>
        </w:tc>
      </w:tr>
      <w:tr w:rsidR="008A5580" w:rsidTr="00D1015B">
        <w:tc>
          <w:tcPr>
            <w:tcW w:w="450" w:type="dxa"/>
            <w:shd w:val="clear" w:color="auto" w:fill="auto"/>
          </w:tcPr>
          <w:p w:rsidR="008A5580" w:rsidRDefault="008A5580" w:rsidP="001B7DC0">
            <w:pPr>
              <w:jc w:val="center"/>
            </w:pPr>
            <w:r>
              <w:t>T</w:t>
            </w:r>
          </w:p>
        </w:tc>
        <w:tc>
          <w:tcPr>
            <w:tcW w:w="450" w:type="dxa"/>
            <w:shd w:val="clear" w:color="auto" w:fill="92D050"/>
          </w:tcPr>
          <w:p w:rsidR="008A5580" w:rsidRDefault="008A5580" w:rsidP="001B7DC0">
            <w:pPr>
              <w:jc w:val="center"/>
            </w:pPr>
            <w:r>
              <w:t>T</w:t>
            </w:r>
          </w:p>
        </w:tc>
        <w:tc>
          <w:tcPr>
            <w:tcW w:w="450" w:type="dxa"/>
            <w:shd w:val="clear" w:color="auto" w:fill="92D050"/>
          </w:tcPr>
          <w:p w:rsidR="008A5580" w:rsidRDefault="008A5580" w:rsidP="001B7DC0">
            <w:pPr>
              <w:jc w:val="center"/>
            </w:pPr>
            <w:r>
              <w:t>T</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T</w:t>
            </w:r>
          </w:p>
        </w:tc>
        <w:tc>
          <w:tcPr>
            <w:tcW w:w="450" w:type="dxa"/>
            <w:shd w:val="clear" w:color="auto" w:fill="92D050"/>
          </w:tcPr>
          <w:p w:rsidR="008A5580" w:rsidRDefault="008A5580" w:rsidP="001B7DC0">
            <w:pPr>
              <w:jc w:val="center"/>
            </w:pPr>
            <w:r>
              <w:t>T</w:t>
            </w:r>
          </w:p>
        </w:tc>
        <w:tc>
          <w:tcPr>
            <w:tcW w:w="450" w:type="dxa"/>
            <w:shd w:val="clear" w:color="auto" w:fill="92D050"/>
          </w:tcPr>
          <w:p w:rsidR="008A5580" w:rsidRDefault="008A5580" w:rsidP="001B7DC0">
            <w:pPr>
              <w:jc w:val="center"/>
            </w:pPr>
            <w:r>
              <w:t>F</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T</w:t>
            </w:r>
          </w:p>
        </w:tc>
        <w:tc>
          <w:tcPr>
            <w:tcW w:w="450" w:type="dxa"/>
            <w:shd w:val="clear" w:color="auto" w:fill="92D050"/>
          </w:tcPr>
          <w:p w:rsidR="008A5580" w:rsidRDefault="008A5580" w:rsidP="001B7DC0">
            <w:pPr>
              <w:jc w:val="center"/>
            </w:pPr>
            <w:r>
              <w:t>F</w:t>
            </w:r>
          </w:p>
        </w:tc>
        <w:tc>
          <w:tcPr>
            <w:tcW w:w="450" w:type="dxa"/>
            <w:shd w:val="clear" w:color="auto" w:fill="92D050"/>
          </w:tcPr>
          <w:p w:rsidR="008A5580" w:rsidRDefault="008A5580" w:rsidP="001B7DC0">
            <w:pPr>
              <w:jc w:val="center"/>
            </w:pPr>
            <w:r>
              <w:t>T</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T</w:t>
            </w:r>
          </w:p>
        </w:tc>
        <w:tc>
          <w:tcPr>
            <w:tcW w:w="450" w:type="dxa"/>
            <w:shd w:val="clear" w:color="auto" w:fill="92D050"/>
          </w:tcPr>
          <w:p w:rsidR="008A5580" w:rsidRDefault="008A5580" w:rsidP="001B7DC0">
            <w:pPr>
              <w:jc w:val="center"/>
            </w:pPr>
            <w:r>
              <w:t>F</w:t>
            </w:r>
          </w:p>
        </w:tc>
        <w:tc>
          <w:tcPr>
            <w:tcW w:w="450" w:type="dxa"/>
            <w:shd w:val="clear" w:color="auto" w:fill="92D050"/>
          </w:tcPr>
          <w:p w:rsidR="008A5580" w:rsidRDefault="008A5580" w:rsidP="001B7DC0">
            <w:pPr>
              <w:jc w:val="center"/>
            </w:pPr>
            <w:r>
              <w:t>F</w:t>
            </w:r>
          </w:p>
        </w:tc>
        <w:tc>
          <w:tcPr>
            <w:tcW w:w="900" w:type="dxa"/>
            <w:shd w:val="clear" w:color="auto" w:fill="FFFF00"/>
          </w:tcPr>
          <w:p w:rsidR="008A5580" w:rsidRDefault="008A5580" w:rsidP="001B7DC0">
            <w:pPr>
              <w:jc w:val="center"/>
            </w:pPr>
            <w:r>
              <w:t>F</w:t>
            </w:r>
          </w:p>
        </w:tc>
      </w:tr>
      <w:tr w:rsidR="008A5580" w:rsidTr="00D1015B">
        <w:tc>
          <w:tcPr>
            <w:tcW w:w="450" w:type="dxa"/>
            <w:shd w:val="clear" w:color="auto" w:fill="auto"/>
          </w:tcPr>
          <w:p w:rsidR="008A5580" w:rsidRDefault="008A5580" w:rsidP="001B7DC0">
            <w:pPr>
              <w:jc w:val="center"/>
            </w:pPr>
            <w:r>
              <w:t>F</w:t>
            </w:r>
          </w:p>
        </w:tc>
        <w:tc>
          <w:tcPr>
            <w:tcW w:w="450" w:type="dxa"/>
            <w:shd w:val="clear" w:color="auto" w:fill="92D050"/>
          </w:tcPr>
          <w:p w:rsidR="008A5580" w:rsidRDefault="008A5580" w:rsidP="001B7DC0">
            <w:pPr>
              <w:jc w:val="center"/>
            </w:pPr>
            <w:r>
              <w:t>T</w:t>
            </w:r>
          </w:p>
        </w:tc>
        <w:tc>
          <w:tcPr>
            <w:tcW w:w="450" w:type="dxa"/>
            <w:shd w:val="clear" w:color="auto" w:fill="92D050"/>
          </w:tcPr>
          <w:p w:rsidR="008A5580" w:rsidRDefault="008A5580" w:rsidP="001B7DC0">
            <w:pPr>
              <w:jc w:val="center"/>
            </w:pPr>
            <w:r>
              <w:t>T</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F</w:t>
            </w:r>
          </w:p>
        </w:tc>
        <w:tc>
          <w:tcPr>
            <w:tcW w:w="450" w:type="dxa"/>
            <w:shd w:val="clear" w:color="auto" w:fill="92D050"/>
          </w:tcPr>
          <w:p w:rsidR="008A5580" w:rsidRDefault="008A5580" w:rsidP="001B7DC0">
            <w:pPr>
              <w:jc w:val="center"/>
            </w:pPr>
            <w:r>
              <w:t>T</w:t>
            </w:r>
          </w:p>
        </w:tc>
        <w:tc>
          <w:tcPr>
            <w:tcW w:w="450" w:type="dxa"/>
            <w:shd w:val="clear" w:color="auto" w:fill="92D050"/>
          </w:tcPr>
          <w:p w:rsidR="008A5580" w:rsidRDefault="008A5580" w:rsidP="001B7DC0">
            <w:pPr>
              <w:jc w:val="center"/>
            </w:pPr>
            <w:r>
              <w:t>F</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F</w:t>
            </w:r>
          </w:p>
        </w:tc>
        <w:tc>
          <w:tcPr>
            <w:tcW w:w="450" w:type="dxa"/>
            <w:shd w:val="clear" w:color="auto" w:fill="92D050"/>
          </w:tcPr>
          <w:p w:rsidR="008A5580" w:rsidRDefault="008A5580" w:rsidP="001B7DC0">
            <w:pPr>
              <w:jc w:val="center"/>
            </w:pPr>
            <w:r>
              <w:t>F</w:t>
            </w:r>
          </w:p>
        </w:tc>
        <w:tc>
          <w:tcPr>
            <w:tcW w:w="450" w:type="dxa"/>
            <w:shd w:val="clear" w:color="auto" w:fill="92D050"/>
          </w:tcPr>
          <w:p w:rsidR="008A5580" w:rsidRDefault="008A5580" w:rsidP="001B7DC0">
            <w:pPr>
              <w:jc w:val="center"/>
            </w:pPr>
            <w:r>
              <w:t>T</w:t>
            </w:r>
          </w:p>
        </w:tc>
        <w:tc>
          <w:tcPr>
            <w:tcW w:w="900" w:type="dxa"/>
            <w:shd w:val="clear" w:color="auto" w:fill="FFFF00"/>
          </w:tcPr>
          <w:p w:rsidR="008A5580" w:rsidRDefault="008A5580" w:rsidP="001B7DC0">
            <w:pPr>
              <w:jc w:val="center"/>
            </w:pPr>
            <w:r>
              <w:t>T</w:t>
            </w:r>
          </w:p>
        </w:tc>
      </w:tr>
      <w:tr w:rsidR="008A5580" w:rsidTr="00D1015B">
        <w:tc>
          <w:tcPr>
            <w:tcW w:w="450" w:type="dxa"/>
            <w:shd w:val="clear" w:color="auto" w:fill="auto"/>
          </w:tcPr>
          <w:p w:rsidR="008A5580" w:rsidRDefault="008A5580" w:rsidP="001B7DC0">
            <w:pPr>
              <w:jc w:val="center"/>
            </w:pPr>
            <w:r>
              <w:t>F</w:t>
            </w:r>
          </w:p>
        </w:tc>
        <w:tc>
          <w:tcPr>
            <w:tcW w:w="450" w:type="dxa"/>
            <w:shd w:val="clear" w:color="auto" w:fill="92D050"/>
          </w:tcPr>
          <w:p w:rsidR="008A5580" w:rsidRDefault="008A5580" w:rsidP="001B7DC0">
            <w:pPr>
              <w:jc w:val="center"/>
            </w:pPr>
            <w:r>
              <w:t>F</w:t>
            </w:r>
          </w:p>
        </w:tc>
        <w:tc>
          <w:tcPr>
            <w:tcW w:w="450" w:type="dxa"/>
            <w:shd w:val="clear" w:color="auto" w:fill="92D050"/>
          </w:tcPr>
          <w:p w:rsidR="008A5580" w:rsidRDefault="008A5580" w:rsidP="001B7DC0">
            <w:pPr>
              <w:jc w:val="center"/>
            </w:pPr>
            <w:r>
              <w:t>F</w:t>
            </w:r>
          </w:p>
        </w:tc>
        <w:tc>
          <w:tcPr>
            <w:tcW w:w="900" w:type="dxa"/>
            <w:shd w:val="clear" w:color="auto" w:fill="FFFF00"/>
          </w:tcPr>
          <w:p w:rsidR="008A5580" w:rsidRDefault="008A5580" w:rsidP="001B7DC0">
            <w:pPr>
              <w:jc w:val="center"/>
            </w:pPr>
            <w:r>
              <w:t>F</w:t>
            </w:r>
          </w:p>
        </w:tc>
      </w:tr>
    </w:tbl>
    <w:p w:rsidR="008A5580" w:rsidRDefault="008A5580" w:rsidP="00C14A1D">
      <w:pPr>
        <w:pStyle w:val="ExampleBody"/>
        <w:sectPr w:rsidR="008A5580" w:rsidSect="008A5580">
          <w:type w:val="continuous"/>
          <w:pgSz w:w="12240" w:h="15840" w:code="1"/>
          <w:pgMar w:top="1440" w:right="1080" w:bottom="1080" w:left="1080" w:header="720" w:footer="720" w:gutter="1080"/>
          <w:pgNumType w:start="407"/>
          <w:cols w:num="2" w:space="720"/>
          <w:titlePg/>
          <w:docGrid w:linePitch="360"/>
        </w:sectPr>
      </w:pPr>
    </w:p>
    <w:p w:rsidR="00195505" w:rsidRDefault="00195505" w:rsidP="00C14A1D">
      <w:pPr>
        <w:pStyle w:val="ExampleBody"/>
      </w:pPr>
    </w:p>
    <w:p w:rsidR="00F97091" w:rsidRDefault="00195505" w:rsidP="00C14A1D">
      <w:pPr>
        <w:pStyle w:val="ExampleBody"/>
      </w:pPr>
      <w:r>
        <w:t xml:space="preserve">Next we can find the negation of </w:t>
      </w:r>
      <w:r w:rsidR="00C14A1D" w:rsidRPr="00C14A1D">
        <w:rPr>
          <w:i/>
        </w:rPr>
        <w:t>B</w:t>
      </w:r>
      <w:r w:rsidR="00C14A1D">
        <w:t xml:space="preserve"> </w:t>
      </w:r>
      <w:r w:rsidR="00C14A1D">
        <w:rPr>
          <w:rFonts w:ascii="Cambria Math" w:hAnsi="Cambria Math"/>
        </w:rPr>
        <w:t>⋁</w:t>
      </w:r>
      <w:r w:rsidR="00C14A1D">
        <w:t xml:space="preserve"> </w:t>
      </w:r>
      <w:r w:rsidR="00C14A1D" w:rsidRPr="00C14A1D">
        <w:rPr>
          <w:i/>
        </w:rPr>
        <w:t>C</w:t>
      </w:r>
      <w:r w:rsidR="0042576C">
        <w:t>, working</w:t>
      </w:r>
      <w:r>
        <w:t xml:space="preserve"> off the </w:t>
      </w:r>
      <w:r w:rsidR="00C14A1D" w:rsidRPr="00C14A1D">
        <w:rPr>
          <w:i/>
        </w:rPr>
        <w:t>B</w:t>
      </w:r>
      <w:r w:rsidR="00C14A1D">
        <w:t xml:space="preserve"> </w:t>
      </w:r>
      <w:r w:rsidR="00C14A1D">
        <w:rPr>
          <w:rFonts w:ascii="Cambria Math" w:hAnsi="Cambria Math"/>
        </w:rPr>
        <w:t>⋁</w:t>
      </w:r>
      <w:r w:rsidR="00C14A1D">
        <w:t xml:space="preserve"> </w:t>
      </w:r>
      <w:r w:rsidR="00C14A1D" w:rsidRPr="00C14A1D">
        <w:rPr>
          <w:i/>
        </w:rPr>
        <w:t>C</w:t>
      </w:r>
      <w:r w:rsidR="00C14A1D">
        <w:t xml:space="preserve"> </w:t>
      </w:r>
      <w:r w:rsidR="0042576C">
        <w:t>column we just created.</w:t>
      </w:r>
      <w:r w:rsidR="00F111BC">
        <w:t xml:space="preserve"> (Ignore the first three columns and simply negate the values in the </w:t>
      </w:r>
      <w:r w:rsidR="00F111BC" w:rsidRPr="00C14A1D">
        <w:rPr>
          <w:i/>
        </w:rPr>
        <w:t>B</w:t>
      </w:r>
      <w:r w:rsidR="00F111BC">
        <w:t xml:space="preserve"> </w:t>
      </w:r>
      <w:r w:rsidR="00F111BC">
        <w:rPr>
          <w:rFonts w:ascii="Cambria Math" w:hAnsi="Cambria Math"/>
        </w:rPr>
        <w:t>⋁</w:t>
      </w:r>
      <w:r w:rsidR="00F111BC">
        <w:t xml:space="preserve"> </w:t>
      </w:r>
      <w:r w:rsidR="00F111BC" w:rsidRPr="00C14A1D">
        <w:rPr>
          <w:i/>
        </w:rPr>
        <w:t>C</w:t>
      </w:r>
      <w:r w:rsidR="00F111BC">
        <w:t xml:space="preserve"> column.)</w:t>
      </w:r>
    </w:p>
    <w:p w:rsidR="00195505" w:rsidRDefault="00AF0D7A" w:rsidP="00C14A1D">
      <w:pPr>
        <w:pStyle w:val="ExampleBody"/>
      </w:pPr>
      <w:r>
        <w:rPr>
          <w:noProof/>
        </w:rPr>
        <mc:AlternateContent>
          <mc:Choice Requires="wps">
            <w:drawing>
              <wp:inline distT="0" distB="0" distL="0" distR="0">
                <wp:extent cx="2802890" cy="1732280"/>
                <wp:effectExtent l="0" t="0" r="0" b="1270"/>
                <wp:docPr id="20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173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5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1260"/>
                            </w:tblGrid>
                            <w:tr w:rsidR="00325C5E" w:rsidTr="00D1015B">
                              <w:tc>
                                <w:tcPr>
                                  <w:tcW w:w="450" w:type="dxa"/>
                                  <w:shd w:val="clear" w:color="auto" w:fill="auto"/>
                                </w:tcPr>
                                <w:p w:rsidR="00325C5E" w:rsidRPr="00C14A1D" w:rsidRDefault="00325C5E" w:rsidP="00F111BC">
                                  <w:pPr>
                                    <w:jc w:val="center"/>
                                    <w:rPr>
                                      <w:i/>
                                    </w:rPr>
                                  </w:pPr>
                                  <w:r w:rsidRPr="00C14A1D">
                                    <w:rPr>
                                      <w:i/>
                                    </w:rPr>
                                    <w:t>A</w:t>
                                  </w:r>
                                </w:p>
                              </w:tc>
                              <w:tc>
                                <w:tcPr>
                                  <w:tcW w:w="450" w:type="dxa"/>
                                  <w:shd w:val="clear" w:color="auto" w:fill="auto"/>
                                </w:tcPr>
                                <w:p w:rsidR="00325C5E" w:rsidRPr="00C14A1D" w:rsidRDefault="00325C5E" w:rsidP="00F111BC">
                                  <w:pPr>
                                    <w:jc w:val="center"/>
                                    <w:rPr>
                                      <w:i/>
                                    </w:rPr>
                                  </w:pPr>
                                  <w:r w:rsidRPr="00C14A1D">
                                    <w:rPr>
                                      <w:i/>
                                    </w:rPr>
                                    <w:t>B</w:t>
                                  </w:r>
                                </w:p>
                              </w:tc>
                              <w:tc>
                                <w:tcPr>
                                  <w:tcW w:w="450" w:type="dxa"/>
                                  <w:shd w:val="clear" w:color="auto" w:fill="auto"/>
                                </w:tcPr>
                                <w:p w:rsidR="00325C5E" w:rsidRPr="00C14A1D" w:rsidRDefault="00325C5E" w:rsidP="00F111BC">
                                  <w:pPr>
                                    <w:jc w:val="center"/>
                                    <w:rPr>
                                      <w:i/>
                                    </w:rPr>
                                  </w:pPr>
                                  <w:r w:rsidRPr="00C14A1D">
                                    <w:rPr>
                                      <w:i/>
                                    </w:rPr>
                                    <w:t>C</w:t>
                                  </w:r>
                                </w:p>
                              </w:tc>
                              <w:tc>
                                <w:tcPr>
                                  <w:tcW w:w="900" w:type="dxa"/>
                                  <w:shd w:val="clear" w:color="auto" w:fill="92D050"/>
                                </w:tcPr>
                                <w:p w:rsidR="00325C5E" w:rsidRDefault="00325C5E" w:rsidP="00F111BC">
                                  <w:pPr>
                                    <w:jc w:val="center"/>
                                  </w:pPr>
                                  <w:r w:rsidRPr="00C14A1D">
                                    <w:rPr>
                                      <w:i/>
                                    </w:rPr>
                                    <w:t>B</w:t>
                                  </w:r>
                                  <w:r>
                                    <w:t xml:space="preserve"> </w:t>
                                  </w:r>
                                  <w:r>
                                    <w:rPr>
                                      <w:rFonts w:ascii="Cambria Math" w:hAnsi="Cambria Math"/>
                                    </w:rPr>
                                    <w:t>⋁</w:t>
                                  </w:r>
                                  <w:r>
                                    <w:t xml:space="preserve"> </w:t>
                                  </w:r>
                                  <w:r w:rsidRPr="00C14A1D">
                                    <w:rPr>
                                      <w:i/>
                                    </w:rPr>
                                    <w:t>C</w:t>
                                  </w:r>
                                </w:p>
                              </w:tc>
                              <w:tc>
                                <w:tcPr>
                                  <w:tcW w:w="1260" w:type="dxa"/>
                                  <w:shd w:val="clear" w:color="auto" w:fill="FFFF00"/>
                                </w:tcPr>
                                <w:p w:rsidR="00325C5E" w:rsidRDefault="00325C5E" w:rsidP="00F111BC">
                                  <w:pPr>
                                    <w:jc w:val="center"/>
                                  </w:pPr>
                                  <w:r>
                                    <w:t>~(</w:t>
                                  </w:r>
                                  <w:r w:rsidRPr="00C14A1D">
                                    <w:rPr>
                                      <w:i/>
                                    </w:rPr>
                                    <w:t>B</w:t>
                                  </w:r>
                                  <w:r>
                                    <w:t xml:space="preserve"> </w:t>
                                  </w:r>
                                  <w:r>
                                    <w:rPr>
                                      <w:rFonts w:ascii="Cambria Math" w:hAnsi="Cambria Math"/>
                                    </w:rPr>
                                    <w:t>⋁</w:t>
                                  </w:r>
                                  <w:r>
                                    <w:t xml:space="preserve"> </w:t>
                                  </w:r>
                                  <w:r w:rsidRPr="00C14A1D">
                                    <w:rPr>
                                      <w:i/>
                                    </w:rPr>
                                    <w:t>C</w:t>
                                  </w:r>
                                  <w:r>
                                    <w:t>)</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F</w:t>
                                  </w:r>
                                </w:p>
                              </w:tc>
                              <w:tc>
                                <w:tcPr>
                                  <w:tcW w:w="1260" w:type="dxa"/>
                                  <w:shd w:val="clear" w:color="auto" w:fill="FFFF00"/>
                                </w:tcPr>
                                <w:p w:rsidR="00325C5E" w:rsidRDefault="00325C5E" w:rsidP="00F111BC">
                                  <w:pPr>
                                    <w:jc w:val="center"/>
                                  </w:pPr>
                                  <w:r>
                                    <w:t>T</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F</w:t>
                                  </w:r>
                                </w:p>
                              </w:tc>
                              <w:tc>
                                <w:tcPr>
                                  <w:tcW w:w="1260" w:type="dxa"/>
                                  <w:shd w:val="clear" w:color="auto" w:fill="FFFF00"/>
                                </w:tcPr>
                                <w:p w:rsidR="00325C5E" w:rsidRDefault="00325C5E" w:rsidP="00F111BC">
                                  <w:pPr>
                                    <w:jc w:val="center"/>
                                  </w:pPr>
                                  <w:r>
                                    <w:t>T</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7" o:spid="_x0000_s1034" type="#_x0000_t202" style="width:220.7pt;height:1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" filled="f" stroked="f">
                <v:textbox>
                  <w:txbxContent>
                    <w:tbl>
                      <w:tblPr>
                        <w:tblW w:w="35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1260"/>
                      </w:tblGrid>
                      <w:tr w:rsidR="00325C5E" w:rsidTr="00D1015B">
                        <w:tc>
                          <w:tcPr>
                            <w:tcW w:w="450" w:type="dxa"/>
                            <w:shd w:val="clear" w:color="auto" w:fill="auto"/>
                          </w:tcPr>
                          <w:p w:rsidR="00325C5E" w:rsidRPr="00C14A1D" w:rsidRDefault="00325C5E" w:rsidP="00F111BC">
                            <w:pPr>
                              <w:jc w:val="center"/>
                              <w:rPr>
                                <w:i/>
                              </w:rPr>
                            </w:pPr>
                            <w:r w:rsidRPr="00C14A1D">
                              <w:rPr>
                                <w:i/>
                              </w:rPr>
                              <w:t>A</w:t>
                            </w:r>
                          </w:p>
                        </w:tc>
                        <w:tc>
                          <w:tcPr>
                            <w:tcW w:w="450" w:type="dxa"/>
                            <w:shd w:val="clear" w:color="auto" w:fill="auto"/>
                          </w:tcPr>
                          <w:p w:rsidR="00325C5E" w:rsidRPr="00C14A1D" w:rsidRDefault="00325C5E" w:rsidP="00F111BC">
                            <w:pPr>
                              <w:jc w:val="center"/>
                              <w:rPr>
                                <w:i/>
                              </w:rPr>
                            </w:pPr>
                            <w:r w:rsidRPr="00C14A1D">
                              <w:rPr>
                                <w:i/>
                              </w:rPr>
                              <w:t>B</w:t>
                            </w:r>
                          </w:p>
                        </w:tc>
                        <w:tc>
                          <w:tcPr>
                            <w:tcW w:w="450" w:type="dxa"/>
                            <w:shd w:val="clear" w:color="auto" w:fill="auto"/>
                          </w:tcPr>
                          <w:p w:rsidR="00325C5E" w:rsidRPr="00C14A1D" w:rsidRDefault="00325C5E" w:rsidP="00F111BC">
                            <w:pPr>
                              <w:jc w:val="center"/>
                              <w:rPr>
                                <w:i/>
                              </w:rPr>
                            </w:pPr>
                            <w:r w:rsidRPr="00C14A1D">
                              <w:rPr>
                                <w:i/>
                              </w:rPr>
                              <w:t>C</w:t>
                            </w:r>
                          </w:p>
                        </w:tc>
                        <w:tc>
                          <w:tcPr>
                            <w:tcW w:w="900" w:type="dxa"/>
                            <w:shd w:val="clear" w:color="auto" w:fill="92D050"/>
                          </w:tcPr>
                          <w:p w:rsidR="00325C5E" w:rsidRDefault="00325C5E" w:rsidP="00F111BC">
                            <w:pPr>
                              <w:jc w:val="center"/>
                            </w:pPr>
                            <w:r w:rsidRPr="00C14A1D">
                              <w:rPr>
                                <w:i/>
                              </w:rPr>
                              <w:t>B</w:t>
                            </w:r>
                            <w:r>
                              <w:t xml:space="preserve"> </w:t>
                            </w:r>
                            <w:r>
                              <w:rPr>
                                <w:rFonts w:ascii="Cambria Math" w:hAnsi="Cambria Math"/>
                              </w:rPr>
                              <w:t>⋁</w:t>
                            </w:r>
                            <w:r>
                              <w:t xml:space="preserve"> </w:t>
                            </w:r>
                            <w:r w:rsidRPr="00C14A1D">
                              <w:rPr>
                                <w:i/>
                              </w:rPr>
                              <w:t>C</w:t>
                            </w:r>
                          </w:p>
                        </w:tc>
                        <w:tc>
                          <w:tcPr>
                            <w:tcW w:w="1260" w:type="dxa"/>
                            <w:shd w:val="clear" w:color="auto" w:fill="FFFF00"/>
                          </w:tcPr>
                          <w:p w:rsidR="00325C5E" w:rsidRDefault="00325C5E" w:rsidP="00F111BC">
                            <w:pPr>
                              <w:jc w:val="center"/>
                            </w:pPr>
                            <w:r>
                              <w:t>~(</w:t>
                            </w:r>
                            <w:r w:rsidRPr="00C14A1D">
                              <w:rPr>
                                <w:i/>
                              </w:rPr>
                              <w:t>B</w:t>
                            </w:r>
                            <w:r>
                              <w:t xml:space="preserve"> </w:t>
                            </w:r>
                            <w:r>
                              <w:rPr>
                                <w:rFonts w:ascii="Cambria Math" w:hAnsi="Cambria Math"/>
                              </w:rPr>
                              <w:t>⋁</w:t>
                            </w:r>
                            <w:r>
                              <w:t xml:space="preserve"> </w:t>
                            </w:r>
                            <w:r w:rsidRPr="00C14A1D">
                              <w:rPr>
                                <w:i/>
                              </w:rPr>
                              <w:t>C</w:t>
                            </w:r>
                            <w:r>
                              <w:t>)</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F</w:t>
                            </w:r>
                          </w:p>
                        </w:tc>
                        <w:tc>
                          <w:tcPr>
                            <w:tcW w:w="1260" w:type="dxa"/>
                            <w:shd w:val="clear" w:color="auto" w:fill="FFFF00"/>
                          </w:tcPr>
                          <w:p w:rsidR="00325C5E" w:rsidRDefault="00325C5E" w:rsidP="00F111BC">
                            <w:pPr>
                              <w:jc w:val="center"/>
                            </w:pPr>
                            <w:r>
                              <w:t>T</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T</w:t>
                            </w:r>
                          </w:p>
                        </w:tc>
                        <w:tc>
                          <w:tcPr>
                            <w:tcW w:w="900" w:type="dxa"/>
                            <w:shd w:val="clear" w:color="auto" w:fill="92D050"/>
                          </w:tcPr>
                          <w:p w:rsidR="00325C5E" w:rsidRDefault="00325C5E" w:rsidP="00F111BC">
                            <w:pPr>
                              <w:jc w:val="center"/>
                            </w:pPr>
                            <w:r>
                              <w:t>T</w:t>
                            </w:r>
                          </w:p>
                        </w:tc>
                        <w:tc>
                          <w:tcPr>
                            <w:tcW w:w="1260" w:type="dxa"/>
                            <w:shd w:val="clear" w:color="auto" w:fill="FFFF00"/>
                          </w:tcPr>
                          <w:p w:rsidR="00325C5E" w:rsidRDefault="00325C5E" w:rsidP="00F111BC">
                            <w:pPr>
                              <w:jc w:val="center"/>
                            </w:pPr>
                            <w:r>
                              <w:t>F</w:t>
                            </w:r>
                          </w:p>
                        </w:tc>
                      </w:tr>
                      <w:tr w:rsidR="00325C5E" w:rsidTr="00D1015B">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450" w:type="dxa"/>
                            <w:shd w:val="clear" w:color="auto" w:fill="auto"/>
                          </w:tcPr>
                          <w:p w:rsidR="00325C5E" w:rsidRDefault="00325C5E" w:rsidP="00F111BC">
                            <w:pPr>
                              <w:jc w:val="center"/>
                            </w:pPr>
                            <w:r>
                              <w:t>F</w:t>
                            </w:r>
                          </w:p>
                        </w:tc>
                        <w:tc>
                          <w:tcPr>
                            <w:tcW w:w="900" w:type="dxa"/>
                            <w:shd w:val="clear" w:color="auto" w:fill="92D050"/>
                          </w:tcPr>
                          <w:p w:rsidR="00325C5E" w:rsidRDefault="00325C5E" w:rsidP="00F111BC">
                            <w:pPr>
                              <w:jc w:val="center"/>
                            </w:pPr>
                            <w:r>
                              <w:t>F</w:t>
                            </w:r>
                          </w:p>
                        </w:tc>
                        <w:tc>
                          <w:tcPr>
                            <w:tcW w:w="1260" w:type="dxa"/>
                            <w:shd w:val="clear" w:color="auto" w:fill="FFFF00"/>
                          </w:tcPr>
                          <w:p w:rsidR="00325C5E" w:rsidRDefault="00325C5E" w:rsidP="00F111BC">
                            <w:pPr>
                              <w:jc w:val="center"/>
                            </w:pPr>
                            <w:r>
                              <w:t>T</w:t>
                            </w:r>
                          </w:p>
                        </w:tc>
                      </w:tr>
                    </w:tbl>
                    <w:p w:rsidR="00325C5E" w:rsidRDefault="00325C5E" w:rsidP="00C14A1D"/>
                  </w:txbxContent>
                </v:textbox>
                <w10:anchorlock/>
              </v:shape>
            </w:pict>
          </mc:Fallback>
        </mc:AlternateContent>
      </w:r>
    </w:p>
    <w:p w:rsidR="00195505" w:rsidRPr="00C05C49" w:rsidRDefault="00195505" w:rsidP="00C14A1D">
      <w:pPr>
        <w:pStyle w:val="ExampleBody"/>
      </w:pPr>
    </w:p>
    <w:p w:rsidR="00612A24" w:rsidRPr="00FF1C23" w:rsidRDefault="0042576C" w:rsidP="00C14A1D">
      <w:pPr>
        <w:pStyle w:val="ExampleBody"/>
      </w:pPr>
      <w:r>
        <w:t xml:space="preserve">Finally, we find the values of </w:t>
      </w:r>
      <w:r w:rsidRPr="00C14A1D">
        <w:rPr>
          <w:i/>
        </w:rPr>
        <w:t>A</w:t>
      </w:r>
      <w:r>
        <w:t xml:space="preserve"> </w:t>
      </w:r>
      <w:r>
        <w:rPr>
          <w:i/>
        </w:rPr>
        <w:t>and</w:t>
      </w:r>
      <w:r>
        <w:t xml:space="preserve"> ~(</w:t>
      </w:r>
      <w:r w:rsidR="00C14A1D" w:rsidRPr="00C14A1D">
        <w:rPr>
          <w:i/>
        </w:rPr>
        <w:t>B</w:t>
      </w:r>
      <w:r w:rsidR="00C14A1D">
        <w:t xml:space="preserve"> </w:t>
      </w:r>
      <w:r w:rsidR="00C14A1D">
        <w:rPr>
          <w:rFonts w:ascii="Cambria Math" w:hAnsi="Cambria Math"/>
        </w:rPr>
        <w:t>⋁</w:t>
      </w:r>
      <w:r w:rsidR="00C14A1D">
        <w:t xml:space="preserve"> </w:t>
      </w:r>
      <w:r w:rsidR="00C14A1D" w:rsidRPr="00C14A1D">
        <w:rPr>
          <w:i/>
        </w:rPr>
        <w:t>C</w:t>
      </w:r>
      <w:r>
        <w:t>)</w:t>
      </w:r>
      <w:r w:rsidR="00FF1C23">
        <w:t>. (Ignore the second, thir</w:t>
      </w:r>
      <w:r w:rsidR="00CF5D47">
        <w:t>d, and fourth columns.</w:t>
      </w:r>
      <w:r w:rsidR="00FF1C23">
        <w:t>)</w:t>
      </w:r>
    </w:p>
    <w:p w:rsidR="0042576C" w:rsidRDefault="00AF0D7A" w:rsidP="00C14A1D">
      <w:pPr>
        <w:pStyle w:val="ExampleBody"/>
      </w:pPr>
      <w:r>
        <w:rPr>
          <w:noProof/>
        </w:rPr>
        <mc:AlternateContent>
          <mc:Choice Requires="wps">
            <w:drawing>
              <wp:inline distT="0" distB="0" distL="0" distR="0">
                <wp:extent cx="4076700" cy="1769745"/>
                <wp:effectExtent l="0" t="1270" r="0" b="635"/>
                <wp:docPr id="201"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76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1260"/>
                              <w:gridCol w:w="1800"/>
                            </w:tblGrid>
                            <w:tr w:rsidR="00325C5E" w:rsidTr="00D1015B">
                              <w:tc>
                                <w:tcPr>
                                  <w:tcW w:w="450" w:type="dxa"/>
                                  <w:shd w:val="clear" w:color="auto" w:fill="92D050"/>
                                </w:tcPr>
                                <w:p w:rsidR="00325C5E" w:rsidRPr="00C14A1D" w:rsidRDefault="00325C5E" w:rsidP="00FF1C23">
                                  <w:pPr>
                                    <w:jc w:val="center"/>
                                    <w:rPr>
                                      <w:i/>
                                    </w:rPr>
                                  </w:pPr>
                                  <w:r w:rsidRPr="00C14A1D">
                                    <w:rPr>
                                      <w:i/>
                                    </w:rPr>
                                    <w:t>A</w:t>
                                  </w:r>
                                </w:p>
                              </w:tc>
                              <w:tc>
                                <w:tcPr>
                                  <w:tcW w:w="450" w:type="dxa"/>
                                  <w:shd w:val="clear" w:color="auto" w:fill="auto"/>
                                </w:tcPr>
                                <w:p w:rsidR="00325C5E" w:rsidRPr="00C14A1D" w:rsidRDefault="00325C5E" w:rsidP="00FF1C23">
                                  <w:pPr>
                                    <w:jc w:val="center"/>
                                    <w:rPr>
                                      <w:i/>
                                    </w:rPr>
                                  </w:pPr>
                                  <w:r w:rsidRPr="00C14A1D">
                                    <w:rPr>
                                      <w:i/>
                                    </w:rPr>
                                    <w:t>B</w:t>
                                  </w:r>
                                </w:p>
                              </w:tc>
                              <w:tc>
                                <w:tcPr>
                                  <w:tcW w:w="450" w:type="dxa"/>
                                  <w:shd w:val="clear" w:color="auto" w:fill="auto"/>
                                </w:tcPr>
                                <w:p w:rsidR="00325C5E" w:rsidRPr="00C14A1D" w:rsidRDefault="00325C5E" w:rsidP="00FF1C23">
                                  <w:pPr>
                                    <w:jc w:val="center"/>
                                    <w:rPr>
                                      <w:i/>
                                    </w:rPr>
                                  </w:pPr>
                                  <w:r w:rsidRPr="00C14A1D">
                                    <w:rPr>
                                      <w:i/>
                                    </w:rPr>
                                    <w:t>C</w:t>
                                  </w:r>
                                </w:p>
                              </w:tc>
                              <w:tc>
                                <w:tcPr>
                                  <w:tcW w:w="900" w:type="dxa"/>
                                  <w:shd w:val="clear" w:color="auto" w:fill="auto"/>
                                </w:tcPr>
                                <w:p w:rsidR="00325C5E" w:rsidRDefault="00325C5E" w:rsidP="00FF1C23">
                                  <w:pPr>
                                    <w:jc w:val="center"/>
                                  </w:pPr>
                                  <w:r w:rsidRPr="00C14A1D">
                                    <w:rPr>
                                      <w:i/>
                                    </w:rPr>
                                    <w:t>B</w:t>
                                  </w:r>
                                  <w:r>
                                    <w:t xml:space="preserve"> </w:t>
                                  </w:r>
                                  <w:r>
                                    <w:rPr>
                                      <w:rFonts w:ascii="Cambria Math" w:hAnsi="Cambria Math"/>
                                    </w:rPr>
                                    <w:t>⋁</w:t>
                                  </w:r>
                                  <w:r>
                                    <w:t xml:space="preserve"> </w:t>
                                  </w:r>
                                  <w:r w:rsidRPr="00C14A1D">
                                    <w:rPr>
                                      <w:i/>
                                    </w:rPr>
                                    <w:t>C</w:t>
                                  </w:r>
                                </w:p>
                              </w:tc>
                              <w:tc>
                                <w:tcPr>
                                  <w:tcW w:w="1260" w:type="dxa"/>
                                  <w:shd w:val="clear" w:color="auto" w:fill="92D050"/>
                                </w:tcPr>
                                <w:p w:rsidR="00325C5E" w:rsidRDefault="00325C5E" w:rsidP="00FF1C23">
                                  <w:pPr>
                                    <w:jc w:val="center"/>
                                  </w:pPr>
                                  <w:r>
                                    <w:t>~(</w:t>
                                  </w:r>
                                  <w:r w:rsidRPr="00C14A1D">
                                    <w:rPr>
                                      <w:i/>
                                    </w:rPr>
                                    <w:t>B</w:t>
                                  </w:r>
                                  <w:r>
                                    <w:t xml:space="preserve"> </w:t>
                                  </w:r>
                                  <w:r>
                                    <w:rPr>
                                      <w:rFonts w:ascii="Cambria Math" w:hAnsi="Cambria Math"/>
                                    </w:rPr>
                                    <w:t>⋁</w:t>
                                  </w:r>
                                  <w:r>
                                    <w:t xml:space="preserve"> </w:t>
                                  </w:r>
                                  <w:r w:rsidRPr="00C14A1D">
                                    <w:rPr>
                                      <w:i/>
                                    </w:rPr>
                                    <w:t>C</w:t>
                                  </w:r>
                                  <w:r>
                                    <w:t>)</w:t>
                                  </w:r>
                                </w:p>
                              </w:tc>
                              <w:tc>
                                <w:tcPr>
                                  <w:tcW w:w="1800" w:type="dxa"/>
                                  <w:shd w:val="clear" w:color="auto" w:fill="FFFF00"/>
                                </w:tcPr>
                                <w:p w:rsidR="00325C5E" w:rsidRDefault="00325C5E" w:rsidP="00FF1C23">
                                  <w:pPr>
                                    <w:jc w:val="center"/>
                                  </w:pPr>
                                  <w:r w:rsidRPr="00C14A1D">
                                    <w:rPr>
                                      <w:i/>
                                    </w:rPr>
                                    <w:t>A</w:t>
                                  </w:r>
                                  <w:r>
                                    <w:t xml:space="preserve"> </w:t>
                                  </w:r>
                                  <w:r>
                                    <w:rPr>
                                      <w:rFonts w:ascii="Cambria Math" w:hAnsi="Cambria Math"/>
                                    </w:rPr>
                                    <w:t>⋀</w:t>
                                  </w:r>
                                  <w:r>
                                    <w:t xml:space="preserve"> ~(</w:t>
                                  </w:r>
                                  <w:r w:rsidRPr="00C14A1D">
                                    <w:rPr>
                                      <w:i/>
                                    </w:rPr>
                                    <w:t>B</w:t>
                                  </w:r>
                                  <w:r>
                                    <w:t xml:space="preserve"> </w:t>
                                  </w:r>
                                  <w:r>
                                    <w:rPr>
                                      <w:rFonts w:ascii="Cambria Math" w:hAnsi="Cambria Math"/>
                                    </w:rPr>
                                    <w:t>⋁</w:t>
                                  </w:r>
                                  <w:r>
                                    <w:t xml:space="preserve"> </w:t>
                                  </w:r>
                                  <w:r w:rsidRPr="00C14A1D">
                                    <w:rPr>
                                      <w:i/>
                                    </w:rPr>
                                    <w:t>C</w:t>
                                  </w:r>
                                  <w:r>
                                    <w:t>)</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F</w:t>
                                  </w:r>
                                </w:p>
                              </w:tc>
                              <w:tc>
                                <w:tcPr>
                                  <w:tcW w:w="1260" w:type="dxa"/>
                                  <w:shd w:val="clear" w:color="auto" w:fill="92D050"/>
                                </w:tcPr>
                                <w:p w:rsidR="00325C5E" w:rsidRDefault="00325C5E" w:rsidP="00FF1C23">
                                  <w:pPr>
                                    <w:jc w:val="center"/>
                                  </w:pPr>
                                  <w:r>
                                    <w:t>T</w:t>
                                  </w:r>
                                </w:p>
                              </w:tc>
                              <w:tc>
                                <w:tcPr>
                                  <w:tcW w:w="1800" w:type="dxa"/>
                                  <w:shd w:val="clear" w:color="auto" w:fill="FFFF00"/>
                                </w:tcPr>
                                <w:p w:rsidR="00325C5E" w:rsidRDefault="00325C5E" w:rsidP="00FF1C23">
                                  <w:pPr>
                                    <w:jc w:val="center"/>
                                  </w:pPr>
                                  <w:r>
                                    <w:t>T</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F</w:t>
                                  </w:r>
                                </w:p>
                              </w:tc>
                              <w:tc>
                                <w:tcPr>
                                  <w:tcW w:w="1260" w:type="dxa"/>
                                  <w:shd w:val="clear" w:color="auto" w:fill="92D050"/>
                                </w:tcPr>
                                <w:p w:rsidR="00325C5E" w:rsidRDefault="00325C5E" w:rsidP="00FF1C23">
                                  <w:pPr>
                                    <w:jc w:val="center"/>
                                  </w:pPr>
                                  <w:r>
                                    <w:t>T</w:t>
                                  </w:r>
                                </w:p>
                              </w:tc>
                              <w:tc>
                                <w:tcPr>
                                  <w:tcW w:w="1800" w:type="dxa"/>
                                  <w:shd w:val="clear" w:color="auto" w:fill="FFFF00"/>
                                </w:tcPr>
                                <w:p w:rsidR="00325C5E" w:rsidRDefault="00325C5E" w:rsidP="00FF1C23">
                                  <w:pPr>
                                    <w:jc w:val="center"/>
                                  </w:pPr>
                                  <w:r>
                                    <w:t>F</w:t>
                                  </w:r>
                                </w:p>
                              </w:tc>
                            </w:tr>
                          </w:tbl>
                          <w:p w:rsidR="00325C5E" w:rsidRDefault="00325C5E" w:rsidP="00C14A1D"/>
                        </w:txbxContent>
                      </wps:txbx>
                      <wps:bodyPr rot="0" vert="horz" wrap="square" lIns="91440" tIns="45720" rIns="91440" bIns="45720" anchor="t" anchorCtr="0" upright="1">
                        <a:noAutofit/>
                      </wps:bodyPr>
                    </wps:wsp>
                  </a:graphicData>
                </a:graphic>
              </wp:inline>
            </w:drawing>
          </mc:Choice>
          <mc:Fallback>
            <w:pict>
              <v:shape id="Text Box 209" o:spid="_x0000_s1035" type="#_x0000_t202" style="width:321pt;height:1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" filled="f" stroked="f">
                <v:textbo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1260"/>
                        <w:gridCol w:w="1800"/>
                      </w:tblGrid>
                      <w:tr w:rsidR="00325C5E" w:rsidTr="00D1015B">
                        <w:tc>
                          <w:tcPr>
                            <w:tcW w:w="450" w:type="dxa"/>
                            <w:shd w:val="clear" w:color="auto" w:fill="92D050"/>
                          </w:tcPr>
                          <w:p w:rsidR="00325C5E" w:rsidRPr="00C14A1D" w:rsidRDefault="00325C5E" w:rsidP="00FF1C23">
                            <w:pPr>
                              <w:jc w:val="center"/>
                              <w:rPr>
                                <w:i/>
                              </w:rPr>
                            </w:pPr>
                            <w:r w:rsidRPr="00C14A1D">
                              <w:rPr>
                                <w:i/>
                              </w:rPr>
                              <w:t>A</w:t>
                            </w:r>
                          </w:p>
                        </w:tc>
                        <w:tc>
                          <w:tcPr>
                            <w:tcW w:w="450" w:type="dxa"/>
                            <w:shd w:val="clear" w:color="auto" w:fill="auto"/>
                          </w:tcPr>
                          <w:p w:rsidR="00325C5E" w:rsidRPr="00C14A1D" w:rsidRDefault="00325C5E" w:rsidP="00FF1C23">
                            <w:pPr>
                              <w:jc w:val="center"/>
                              <w:rPr>
                                <w:i/>
                              </w:rPr>
                            </w:pPr>
                            <w:r w:rsidRPr="00C14A1D">
                              <w:rPr>
                                <w:i/>
                              </w:rPr>
                              <w:t>B</w:t>
                            </w:r>
                          </w:p>
                        </w:tc>
                        <w:tc>
                          <w:tcPr>
                            <w:tcW w:w="450" w:type="dxa"/>
                            <w:shd w:val="clear" w:color="auto" w:fill="auto"/>
                          </w:tcPr>
                          <w:p w:rsidR="00325C5E" w:rsidRPr="00C14A1D" w:rsidRDefault="00325C5E" w:rsidP="00FF1C23">
                            <w:pPr>
                              <w:jc w:val="center"/>
                              <w:rPr>
                                <w:i/>
                              </w:rPr>
                            </w:pPr>
                            <w:r w:rsidRPr="00C14A1D">
                              <w:rPr>
                                <w:i/>
                              </w:rPr>
                              <w:t>C</w:t>
                            </w:r>
                          </w:p>
                        </w:tc>
                        <w:tc>
                          <w:tcPr>
                            <w:tcW w:w="900" w:type="dxa"/>
                            <w:shd w:val="clear" w:color="auto" w:fill="auto"/>
                          </w:tcPr>
                          <w:p w:rsidR="00325C5E" w:rsidRDefault="00325C5E" w:rsidP="00FF1C23">
                            <w:pPr>
                              <w:jc w:val="center"/>
                            </w:pPr>
                            <w:r w:rsidRPr="00C14A1D">
                              <w:rPr>
                                <w:i/>
                              </w:rPr>
                              <w:t>B</w:t>
                            </w:r>
                            <w:r>
                              <w:t xml:space="preserve"> </w:t>
                            </w:r>
                            <w:r>
                              <w:rPr>
                                <w:rFonts w:ascii="Cambria Math" w:hAnsi="Cambria Math"/>
                              </w:rPr>
                              <w:t>⋁</w:t>
                            </w:r>
                            <w:r>
                              <w:t xml:space="preserve"> </w:t>
                            </w:r>
                            <w:r w:rsidRPr="00C14A1D">
                              <w:rPr>
                                <w:i/>
                              </w:rPr>
                              <w:t>C</w:t>
                            </w:r>
                          </w:p>
                        </w:tc>
                        <w:tc>
                          <w:tcPr>
                            <w:tcW w:w="1260" w:type="dxa"/>
                            <w:shd w:val="clear" w:color="auto" w:fill="92D050"/>
                          </w:tcPr>
                          <w:p w:rsidR="00325C5E" w:rsidRDefault="00325C5E" w:rsidP="00FF1C23">
                            <w:pPr>
                              <w:jc w:val="center"/>
                            </w:pPr>
                            <w:r>
                              <w:t>~(</w:t>
                            </w:r>
                            <w:r w:rsidRPr="00C14A1D">
                              <w:rPr>
                                <w:i/>
                              </w:rPr>
                              <w:t>B</w:t>
                            </w:r>
                            <w:r>
                              <w:t xml:space="preserve"> </w:t>
                            </w:r>
                            <w:r>
                              <w:rPr>
                                <w:rFonts w:ascii="Cambria Math" w:hAnsi="Cambria Math"/>
                              </w:rPr>
                              <w:t>⋁</w:t>
                            </w:r>
                            <w:r>
                              <w:t xml:space="preserve"> </w:t>
                            </w:r>
                            <w:r w:rsidRPr="00C14A1D">
                              <w:rPr>
                                <w:i/>
                              </w:rPr>
                              <w:t>C</w:t>
                            </w:r>
                            <w:r>
                              <w:t>)</w:t>
                            </w:r>
                          </w:p>
                        </w:tc>
                        <w:tc>
                          <w:tcPr>
                            <w:tcW w:w="1800" w:type="dxa"/>
                            <w:shd w:val="clear" w:color="auto" w:fill="FFFF00"/>
                          </w:tcPr>
                          <w:p w:rsidR="00325C5E" w:rsidRDefault="00325C5E" w:rsidP="00FF1C23">
                            <w:pPr>
                              <w:jc w:val="center"/>
                            </w:pPr>
                            <w:r w:rsidRPr="00C14A1D">
                              <w:rPr>
                                <w:i/>
                              </w:rPr>
                              <w:t>A</w:t>
                            </w:r>
                            <w:r>
                              <w:t xml:space="preserve"> </w:t>
                            </w:r>
                            <w:r>
                              <w:rPr>
                                <w:rFonts w:ascii="Cambria Math" w:hAnsi="Cambria Math"/>
                              </w:rPr>
                              <w:t>⋀</w:t>
                            </w:r>
                            <w:r>
                              <w:t xml:space="preserve"> ~(</w:t>
                            </w:r>
                            <w:r w:rsidRPr="00C14A1D">
                              <w:rPr>
                                <w:i/>
                              </w:rPr>
                              <w:t>B</w:t>
                            </w:r>
                            <w:r>
                              <w:t xml:space="preserve"> </w:t>
                            </w:r>
                            <w:r>
                              <w:rPr>
                                <w:rFonts w:ascii="Cambria Math" w:hAnsi="Cambria Math"/>
                              </w:rPr>
                              <w:t>⋁</w:t>
                            </w:r>
                            <w:r>
                              <w:t xml:space="preserve"> </w:t>
                            </w:r>
                            <w:r w:rsidRPr="00C14A1D">
                              <w:rPr>
                                <w:i/>
                              </w:rPr>
                              <w:t>C</w:t>
                            </w:r>
                            <w:r>
                              <w:t>)</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F</w:t>
                            </w:r>
                          </w:p>
                        </w:tc>
                        <w:tc>
                          <w:tcPr>
                            <w:tcW w:w="1260" w:type="dxa"/>
                            <w:shd w:val="clear" w:color="auto" w:fill="92D050"/>
                          </w:tcPr>
                          <w:p w:rsidR="00325C5E" w:rsidRDefault="00325C5E" w:rsidP="00FF1C23">
                            <w:pPr>
                              <w:jc w:val="center"/>
                            </w:pPr>
                            <w:r>
                              <w:t>T</w:t>
                            </w:r>
                          </w:p>
                        </w:tc>
                        <w:tc>
                          <w:tcPr>
                            <w:tcW w:w="1800" w:type="dxa"/>
                            <w:shd w:val="clear" w:color="auto" w:fill="FFFF00"/>
                          </w:tcPr>
                          <w:p w:rsidR="00325C5E" w:rsidRDefault="00325C5E" w:rsidP="00FF1C23">
                            <w:pPr>
                              <w:jc w:val="center"/>
                            </w:pPr>
                            <w:r>
                              <w:t>T</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T</w:t>
                            </w:r>
                          </w:p>
                        </w:tc>
                        <w:tc>
                          <w:tcPr>
                            <w:tcW w:w="900" w:type="dxa"/>
                            <w:shd w:val="clear" w:color="auto" w:fill="auto"/>
                          </w:tcPr>
                          <w:p w:rsidR="00325C5E" w:rsidRDefault="00325C5E" w:rsidP="00FF1C23">
                            <w:pPr>
                              <w:jc w:val="center"/>
                            </w:pPr>
                            <w:r>
                              <w:t>T</w:t>
                            </w:r>
                          </w:p>
                        </w:tc>
                        <w:tc>
                          <w:tcPr>
                            <w:tcW w:w="1260" w:type="dxa"/>
                            <w:shd w:val="clear" w:color="auto" w:fill="92D050"/>
                          </w:tcPr>
                          <w:p w:rsidR="00325C5E" w:rsidRDefault="00325C5E" w:rsidP="00FF1C23">
                            <w:pPr>
                              <w:jc w:val="center"/>
                            </w:pPr>
                            <w:r>
                              <w:t>F</w:t>
                            </w:r>
                          </w:p>
                        </w:tc>
                        <w:tc>
                          <w:tcPr>
                            <w:tcW w:w="1800" w:type="dxa"/>
                            <w:shd w:val="clear" w:color="auto" w:fill="FFFF00"/>
                          </w:tcPr>
                          <w:p w:rsidR="00325C5E" w:rsidRDefault="00325C5E" w:rsidP="00FF1C23">
                            <w:pPr>
                              <w:jc w:val="center"/>
                            </w:pPr>
                            <w:r>
                              <w:t>F</w:t>
                            </w:r>
                          </w:p>
                        </w:tc>
                      </w:tr>
                      <w:tr w:rsidR="00325C5E" w:rsidTr="00D1015B">
                        <w:tc>
                          <w:tcPr>
                            <w:tcW w:w="450" w:type="dxa"/>
                            <w:shd w:val="clear" w:color="auto" w:fill="92D050"/>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450" w:type="dxa"/>
                            <w:shd w:val="clear" w:color="auto" w:fill="auto"/>
                          </w:tcPr>
                          <w:p w:rsidR="00325C5E" w:rsidRDefault="00325C5E" w:rsidP="00FF1C23">
                            <w:pPr>
                              <w:jc w:val="center"/>
                            </w:pPr>
                            <w:r>
                              <w:t>F</w:t>
                            </w:r>
                          </w:p>
                        </w:tc>
                        <w:tc>
                          <w:tcPr>
                            <w:tcW w:w="900" w:type="dxa"/>
                            <w:shd w:val="clear" w:color="auto" w:fill="auto"/>
                          </w:tcPr>
                          <w:p w:rsidR="00325C5E" w:rsidRDefault="00325C5E" w:rsidP="00FF1C23">
                            <w:pPr>
                              <w:jc w:val="center"/>
                            </w:pPr>
                            <w:r>
                              <w:t>F</w:t>
                            </w:r>
                          </w:p>
                        </w:tc>
                        <w:tc>
                          <w:tcPr>
                            <w:tcW w:w="1260" w:type="dxa"/>
                            <w:shd w:val="clear" w:color="auto" w:fill="92D050"/>
                          </w:tcPr>
                          <w:p w:rsidR="00325C5E" w:rsidRDefault="00325C5E" w:rsidP="00FF1C23">
                            <w:pPr>
                              <w:jc w:val="center"/>
                            </w:pPr>
                            <w:r>
                              <w:t>T</w:t>
                            </w:r>
                          </w:p>
                        </w:tc>
                        <w:tc>
                          <w:tcPr>
                            <w:tcW w:w="1800" w:type="dxa"/>
                            <w:shd w:val="clear" w:color="auto" w:fill="FFFF00"/>
                          </w:tcPr>
                          <w:p w:rsidR="00325C5E" w:rsidRDefault="00325C5E" w:rsidP="00FF1C23">
                            <w:pPr>
                              <w:jc w:val="center"/>
                            </w:pPr>
                            <w:r>
                              <w:t>F</w:t>
                            </w:r>
                          </w:p>
                        </w:tc>
                      </w:tr>
                    </w:tbl>
                    <w:p w:rsidR="00325C5E" w:rsidRDefault="00325C5E" w:rsidP="00C14A1D"/>
                  </w:txbxContent>
                </v:textbox>
                <w10:anchorlock/>
              </v:shape>
            </w:pict>
          </mc:Fallback>
        </mc:AlternateContent>
      </w:r>
    </w:p>
    <w:p w:rsidR="0042576C" w:rsidRDefault="0042576C" w:rsidP="00C14A1D">
      <w:pPr>
        <w:pStyle w:val="ExampleBody"/>
      </w:pPr>
    </w:p>
    <w:p w:rsidR="0042576C" w:rsidRDefault="00834125" w:rsidP="00C14A1D">
      <w:pPr>
        <w:pStyle w:val="ExampleBody"/>
      </w:pPr>
      <w:r>
        <w:br w:type="page"/>
      </w:r>
      <w:r w:rsidR="0042576C">
        <w:lastRenderedPageBreak/>
        <w:t>It turns out that this complex expre</w:t>
      </w:r>
      <w:r w:rsidR="00CF5D47">
        <w:t>ssion is</w:t>
      </w:r>
      <w:r w:rsidR="0042576C">
        <w:t xml:space="preserve"> true in </w:t>
      </w:r>
      <w:r w:rsidR="00CF5D47">
        <w:t xml:space="preserve">only </w:t>
      </w:r>
      <w:r w:rsidR="0042576C">
        <w:t>one case:</w:t>
      </w:r>
      <w:r w:rsidR="003D4693">
        <w:t xml:space="preserve"> </w:t>
      </w:r>
      <w:r w:rsidR="00CF5D47">
        <w:t>when</w:t>
      </w:r>
      <w:r w:rsidR="0042576C">
        <w:t xml:space="preserve"> </w:t>
      </w:r>
      <w:r w:rsidR="0042576C" w:rsidRPr="001B7DC0">
        <w:rPr>
          <w:i/>
        </w:rPr>
        <w:t>A</w:t>
      </w:r>
      <w:r w:rsidR="0042576C">
        <w:t xml:space="preserve"> is true, </w:t>
      </w:r>
      <w:r w:rsidR="0042576C" w:rsidRPr="001B7DC0">
        <w:rPr>
          <w:i/>
        </w:rPr>
        <w:t>B</w:t>
      </w:r>
      <w:r w:rsidR="0042576C">
        <w:t xml:space="preserve"> is false, and </w:t>
      </w:r>
      <w:r w:rsidR="0042576C" w:rsidRPr="001B7DC0">
        <w:rPr>
          <w:i/>
        </w:rPr>
        <w:t>C</w:t>
      </w:r>
      <w:r w:rsidR="0042576C">
        <w:t xml:space="preserve"> is false.</w:t>
      </w:r>
      <w:r w:rsidR="00451A78">
        <w:t xml:space="preserve"> To illustrate this situation, suppose that Anaheim will make the playoffs if: (1) Anaheim wins, and (2) neither Boston nor Cleveland wins. TFF is the only scenario in which Anaheim will make the playoffs.</w:t>
      </w:r>
    </w:p>
    <w:p w:rsidR="0042576C" w:rsidRDefault="0042576C" w:rsidP="006229E7"/>
    <w:p w:rsidR="00834125" w:rsidRDefault="00834125" w:rsidP="006229E7"/>
    <w:p w:rsidR="0042576C" w:rsidRDefault="007C37AD" w:rsidP="00C14A1D">
      <w:pPr>
        <w:pStyle w:val="TryitNow"/>
      </w:pPr>
      <w:r>
        <w:t>Try it Now</w:t>
      </w:r>
      <w:r w:rsidR="00274629">
        <w:t xml:space="preserve"> </w:t>
      </w:r>
      <w:r w:rsidR="00FD435E">
        <w:t>4</w:t>
      </w:r>
    </w:p>
    <w:p w:rsidR="007C37AD" w:rsidRPr="00C14A1D" w:rsidRDefault="007C37AD" w:rsidP="00C14A1D">
      <w:pPr>
        <w:pStyle w:val="TryitNowbody"/>
      </w:pPr>
      <w:r>
        <w:t>Create a truth table for this statement:</w:t>
      </w:r>
      <w:r w:rsidR="00C14A1D">
        <w:t xml:space="preserve"> (~</w:t>
      </w:r>
      <w:r w:rsidR="00C14A1D">
        <w:rPr>
          <w:i/>
        </w:rPr>
        <w:t>A</w:t>
      </w:r>
      <w:r w:rsidR="00C14A1D">
        <w:t xml:space="preserve"> </w:t>
      </w:r>
      <w:r w:rsidR="00C14A1D">
        <w:rPr>
          <w:rFonts w:ascii="Cambria Math" w:hAnsi="Cambria Math"/>
        </w:rPr>
        <w:t xml:space="preserve">⋀ </w:t>
      </w:r>
      <w:r w:rsidR="00C14A1D" w:rsidRPr="00F93BBA">
        <w:rPr>
          <w:i/>
        </w:rPr>
        <w:t>B</w:t>
      </w:r>
      <w:r w:rsidR="00C14A1D">
        <w:rPr>
          <w:rFonts w:ascii="Cambria Math" w:hAnsi="Cambria Math"/>
        </w:rPr>
        <w:t>) ⋁</w:t>
      </w:r>
      <w:r w:rsidR="00C14A1D">
        <w:t xml:space="preserve"> ~</w:t>
      </w:r>
      <w:r w:rsidR="00441C21">
        <w:rPr>
          <w:i/>
        </w:rPr>
        <w:t>B</w:t>
      </w:r>
    </w:p>
    <w:p w:rsidR="00C14A1D" w:rsidRDefault="00C14A1D" w:rsidP="006229E7"/>
    <w:p w:rsidR="00C14A1D" w:rsidRDefault="00C14A1D" w:rsidP="006229E7"/>
    <w:p w:rsidR="00451A78" w:rsidRDefault="00451A78" w:rsidP="00451A78">
      <w:pPr>
        <w:pStyle w:val="Heading2"/>
      </w:pPr>
      <w:r>
        <w:t>Truth Tables: Conditional, Bicondit</w:t>
      </w:r>
      <w:r w:rsidR="00D504FD">
        <w:t>i</w:t>
      </w:r>
      <w:r>
        <w:t>onal</w:t>
      </w:r>
    </w:p>
    <w:p w:rsidR="0042576C" w:rsidRPr="00250F46" w:rsidRDefault="00250F46" w:rsidP="006229E7">
      <w:r>
        <w:t>W</w:t>
      </w:r>
      <w:r w:rsidR="00C020B3" w:rsidRPr="00250F46">
        <w:t>e discussed condition</w:t>
      </w:r>
      <w:r w:rsidR="00C5418F" w:rsidRPr="00250F46">
        <w:t>al statement</w:t>
      </w:r>
      <w:r w:rsidR="00C020B3" w:rsidRPr="00250F46">
        <w:t>s earlier,</w:t>
      </w:r>
      <w:r w:rsidR="00AF3CF0" w:rsidRPr="00250F46">
        <w:t xml:space="preserve"> </w:t>
      </w:r>
      <w:r w:rsidR="00F93BBA" w:rsidRPr="00250F46">
        <w:t>in which</w:t>
      </w:r>
      <w:r w:rsidR="00AF3CF0" w:rsidRPr="00250F46">
        <w:t xml:space="preserve"> we take an action based on the value of the condition.</w:t>
      </w:r>
      <w:r w:rsidR="003D4693" w:rsidRPr="00250F46">
        <w:t xml:space="preserve"> </w:t>
      </w:r>
      <w:r w:rsidR="00AF3CF0" w:rsidRPr="00250F46">
        <w:t xml:space="preserve">We are now going to </w:t>
      </w:r>
      <w:r>
        <w:t>look at</w:t>
      </w:r>
      <w:r w:rsidR="00AF3CF0" w:rsidRPr="00250F46">
        <w:t xml:space="preserve"> </w:t>
      </w:r>
      <w:r>
        <w:t>another</w:t>
      </w:r>
      <w:r w:rsidR="00AF3CF0" w:rsidRPr="00250F46">
        <w:t xml:space="preserve"> version of a conditional, sometimes called an</w:t>
      </w:r>
      <w:r w:rsidR="00C020B3" w:rsidRPr="00250F46">
        <w:t xml:space="preserve"> implication</w:t>
      </w:r>
      <w:r w:rsidR="00730FAA" w:rsidRPr="00250F46">
        <w:t xml:space="preserve">, which states </w:t>
      </w:r>
      <w:r w:rsidRPr="00250F46">
        <w:t>that the second part must logi</w:t>
      </w:r>
      <w:r>
        <w:t>cally follow from the first</w:t>
      </w:r>
      <w:r w:rsidR="00C020B3" w:rsidRPr="00250F46">
        <w:t>.</w:t>
      </w:r>
    </w:p>
    <w:p w:rsidR="00C020B3" w:rsidRPr="00250F46" w:rsidRDefault="00C020B3" w:rsidP="006229E7"/>
    <w:p w:rsidR="00C020B3" w:rsidRPr="00250F46" w:rsidRDefault="00250F46" w:rsidP="002D7365">
      <w:pPr>
        <w:pStyle w:val="DefinitionHeader"/>
      </w:pPr>
      <w:r w:rsidRPr="00250F46">
        <w:t>Conditional</w:t>
      </w:r>
    </w:p>
    <w:p w:rsidR="00C020B3" w:rsidRPr="00250F46" w:rsidRDefault="00250F46" w:rsidP="002D7365">
      <w:pPr>
        <w:pStyle w:val="DefinitionBody"/>
      </w:pPr>
      <w:r w:rsidRPr="00250F46">
        <w:t>A conditional is a</w:t>
      </w:r>
      <w:r w:rsidR="00C020B3" w:rsidRPr="00250F46">
        <w:t xml:space="preserve"> logical</w:t>
      </w:r>
      <w:r w:rsidRPr="00250F46">
        <w:t xml:space="preserve"> </w:t>
      </w:r>
      <w:r>
        <w:t xml:space="preserve">compound </w:t>
      </w:r>
      <w:r w:rsidRPr="00250F46">
        <w:t>s</w:t>
      </w:r>
      <w:r>
        <w:t>tatement</w:t>
      </w:r>
      <w:r w:rsidR="00C020B3" w:rsidRPr="00250F46">
        <w:t xml:space="preserve"> </w:t>
      </w:r>
      <w:r w:rsidRPr="00250F46">
        <w:t>in which</w:t>
      </w:r>
      <w:r w:rsidR="00C020B3" w:rsidRPr="00250F46">
        <w:t xml:space="preserve"> a statement </w:t>
      </w:r>
      <w:r w:rsidR="00C020B3" w:rsidRPr="00250F46">
        <w:rPr>
          <w:i/>
        </w:rPr>
        <w:t>p</w:t>
      </w:r>
      <w:r w:rsidR="00C020B3" w:rsidRPr="00250F46">
        <w:t xml:space="preserve">, called the </w:t>
      </w:r>
      <w:r w:rsidR="002D7365" w:rsidRPr="00250F46">
        <w:t>antecedent</w:t>
      </w:r>
      <w:r w:rsidR="00C020B3" w:rsidRPr="00250F46">
        <w:t xml:space="preserve">, implies a </w:t>
      </w:r>
      <w:r w:rsidRPr="00250F46">
        <w:t xml:space="preserve">statement </w:t>
      </w:r>
      <w:r w:rsidR="00C020B3" w:rsidRPr="00250F46">
        <w:rPr>
          <w:i/>
        </w:rPr>
        <w:t>q</w:t>
      </w:r>
      <w:r w:rsidRPr="00250F46">
        <w:t>, called the consequent.</w:t>
      </w:r>
    </w:p>
    <w:p w:rsidR="00C020B3" w:rsidRPr="00250F46" w:rsidRDefault="00C020B3" w:rsidP="002D7365">
      <w:pPr>
        <w:pStyle w:val="DefinitionBody"/>
      </w:pPr>
    </w:p>
    <w:p w:rsidR="00C020B3" w:rsidRPr="004272CE" w:rsidRDefault="00250F46" w:rsidP="002D7365">
      <w:pPr>
        <w:pStyle w:val="DefinitionBody"/>
      </w:pPr>
      <w:r w:rsidRPr="00250F46">
        <w:t>A conditional is</w:t>
      </w:r>
      <w:r w:rsidR="00C020B3" w:rsidRPr="00250F46">
        <w:t xml:space="preserve"> written as </w:t>
      </w:r>
      <w:r w:rsidR="00C020B3" w:rsidRPr="00250F46">
        <w:rPr>
          <w:i/>
        </w:rPr>
        <w:t>p</w:t>
      </w:r>
      <w:r w:rsidR="00C020B3" w:rsidRPr="00250F46">
        <w:t xml:space="preserve"> </w:t>
      </w:r>
      <w:r w:rsidR="00441C21" w:rsidRPr="00250F46">
        <w:t>→</w:t>
      </w:r>
      <w:r w:rsidR="00C020B3" w:rsidRPr="00250F46">
        <w:t xml:space="preserve"> </w:t>
      </w:r>
      <w:r w:rsidR="00C020B3" w:rsidRPr="00250F46">
        <w:rPr>
          <w:i/>
        </w:rPr>
        <w:t>q</w:t>
      </w:r>
      <w:r w:rsidR="004272CE">
        <w:t xml:space="preserve"> and is translated </w:t>
      </w:r>
      <w:r w:rsidR="004272CE" w:rsidRPr="00250F46">
        <w:t xml:space="preserve">as “if </w:t>
      </w:r>
      <w:r w:rsidR="004272CE" w:rsidRPr="00250F46">
        <w:rPr>
          <w:i/>
        </w:rPr>
        <w:t>p</w:t>
      </w:r>
      <w:r w:rsidR="004272CE" w:rsidRPr="00250F46">
        <w:t xml:space="preserve">, then </w:t>
      </w:r>
      <w:r w:rsidR="004272CE" w:rsidRPr="00250F46">
        <w:rPr>
          <w:i/>
        </w:rPr>
        <w:t>q</w:t>
      </w:r>
      <w:r w:rsidR="004272CE" w:rsidRPr="00250F46">
        <w:t>”</w:t>
      </w:r>
      <w:r w:rsidR="004272CE">
        <w:t>.</w:t>
      </w:r>
    </w:p>
    <w:p w:rsidR="00C020B3" w:rsidRPr="00250F46" w:rsidRDefault="00C020B3" w:rsidP="006229E7"/>
    <w:p w:rsidR="00250F46" w:rsidRDefault="00250F46" w:rsidP="006229E7"/>
    <w:p w:rsidR="002D7365" w:rsidRDefault="002D7365" w:rsidP="00D26048">
      <w:pPr>
        <w:pStyle w:val="ExampleHeader"/>
      </w:pPr>
      <w:r>
        <w:t>Example</w:t>
      </w:r>
      <w:r w:rsidR="00274629">
        <w:t xml:space="preserve"> </w:t>
      </w:r>
      <w:r w:rsidR="001461F6">
        <w:t>1</w:t>
      </w:r>
      <w:r w:rsidR="00FD435E">
        <w:t>9</w:t>
      </w:r>
    </w:p>
    <w:p w:rsidR="002D7365" w:rsidRDefault="002D7365" w:rsidP="00D26048">
      <w:pPr>
        <w:pStyle w:val="ExampleBody"/>
      </w:pPr>
      <w:r>
        <w:t xml:space="preserve">The English statement “If it is raining, then there are clouds is the sky” is a </w:t>
      </w:r>
      <w:r w:rsidR="00250F46">
        <w:t>conditional statement</w:t>
      </w:r>
      <w:r>
        <w:t>.</w:t>
      </w:r>
      <w:r w:rsidR="003D4693">
        <w:t xml:space="preserve"> </w:t>
      </w:r>
      <w:r>
        <w:t xml:space="preserve">It </w:t>
      </w:r>
      <w:r w:rsidR="0018033A">
        <w:t>makes sense</w:t>
      </w:r>
      <w:r>
        <w:t xml:space="preserve"> because if the antecedent “it is raining” is true, then the </w:t>
      </w:r>
      <w:r w:rsidR="001E2042">
        <w:t>consequent</w:t>
      </w:r>
      <w:r>
        <w:t xml:space="preserve"> “there are clouds in the sky” must also be true.</w:t>
      </w:r>
      <w:r w:rsidR="003D4693">
        <w:t xml:space="preserve"> </w:t>
      </w:r>
    </w:p>
    <w:p w:rsidR="002D7365" w:rsidRDefault="002D7365" w:rsidP="006229E7"/>
    <w:p w:rsidR="00D26048" w:rsidRDefault="00D26048" w:rsidP="006229E7"/>
    <w:p w:rsidR="002D7365" w:rsidRDefault="002D7365" w:rsidP="006229E7">
      <w:r>
        <w:t>Notice that the statement tells us nothing of what to ex</w:t>
      </w:r>
      <w:r w:rsidR="00F93BBA">
        <w:t xml:space="preserve">pect if it is not raining; there might be clouds in the sky, or there might not. </w:t>
      </w:r>
      <w:r>
        <w:t xml:space="preserve">If the antecedent is false, then the </w:t>
      </w:r>
      <w:r w:rsidR="00F3030F">
        <w:t>consquent</w:t>
      </w:r>
      <w:r>
        <w:t xml:space="preserve"> becomes irrelevant.</w:t>
      </w:r>
    </w:p>
    <w:p w:rsidR="00AF3CF0" w:rsidRDefault="00AF3CF0" w:rsidP="006229E7"/>
    <w:p w:rsidR="004635A4" w:rsidRDefault="004635A4" w:rsidP="006229E7"/>
    <w:p w:rsidR="00AF3CF0" w:rsidRDefault="00AF3CF0" w:rsidP="00AF3CF0">
      <w:pPr>
        <w:pStyle w:val="ExampleHeader"/>
      </w:pPr>
      <w:r>
        <w:t>Example</w:t>
      </w:r>
      <w:r w:rsidR="00274629">
        <w:t xml:space="preserve"> </w:t>
      </w:r>
      <w:r w:rsidR="00FD435E">
        <w:t>20</w:t>
      </w:r>
    </w:p>
    <w:p w:rsidR="00B95817" w:rsidRDefault="0075695A" w:rsidP="00AF3CF0">
      <w:pPr>
        <w:pStyle w:val="ExampleBody"/>
      </w:pPr>
      <w:r>
        <w:t xml:space="preserve">Suppose you order </w:t>
      </w:r>
      <w:r w:rsidR="00B95817">
        <w:t xml:space="preserve">a team jersey online on Tuesday and want to receive it by Friday so you can wear it to Saturday’s game. The website says </w:t>
      </w:r>
      <w:r w:rsidR="000328F9">
        <w:t xml:space="preserve">that </w:t>
      </w:r>
      <w:r w:rsidR="00B95817">
        <w:t>if you pay for expedited shipping, you wi</w:t>
      </w:r>
      <w:r w:rsidR="000328F9">
        <w:t>ll receive the jersey by Friday</w:t>
      </w:r>
      <w:r w:rsidR="00B95817">
        <w:t>.</w:t>
      </w:r>
      <w:r w:rsidR="003D4693">
        <w:t xml:space="preserve"> </w:t>
      </w:r>
      <w:r w:rsidR="00B95817">
        <w:t>In what situatio</w:t>
      </w:r>
      <w:r w:rsidR="009F6F74">
        <w:t>n is the website telling a lie?</w:t>
      </w:r>
    </w:p>
    <w:p w:rsidR="00B95817" w:rsidRDefault="00B95817" w:rsidP="00AF3CF0">
      <w:pPr>
        <w:pStyle w:val="ExampleBody"/>
      </w:pPr>
    </w:p>
    <w:p w:rsidR="00AF3CF0" w:rsidRDefault="00AF3CF0" w:rsidP="00AF3CF0">
      <w:pPr>
        <w:pStyle w:val="ExampleBody"/>
      </w:pPr>
      <w:r>
        <w:t>There are four possible outcomes:</w:t>
      </w:r>
    </w:p>
    <w:p w:rsidR="00AF3CF0" w:rsidRDefault="00AF3CF0" w:rsidP="00AF3CF0">
      <w:pPr>
        <w:pStyle w:val="ExampleBody"/>
      </w:pPr>
      <w:r>
        <w:t xml:space="preserve">1) You </w:t>
      </w:r>
      <w:r w:rsidR="00B95817">
        <w:t>pay for expedited shipping and receive the jersey by Friday</w:t>
      </w:r>
    </w:p>
    <w:p w:rsidR="00AF3CF0" w:rsidRDefault="00AF3CF0" w:rsidP="00AF3CF0">
      <w:pPr>
        <w:pStyle w:val="ExampleBody"/>
      </w:pPr>
      <w:r>
        <w:t xml:space="preserve">2) </w:t>
      </w:r>
      <w:r w:rsidR="00B95817">
        <w:t xml:space="preserve">You pay </w:t>
      </w:r>
      <w:r w:rsidR="00250F46">
        <w:t>for expedited shipping and don’</w:t>
      </w:r>
      <w:r w:rsidR="00B95817">
        <w:t>t receive the jersey by Friday</w:t>
      </w:r>
    </w:p>
    <w:p w:rsidR="00AF3CF0" w:rsidRDefault="00AF3CF0" w:rsidP="00AF3CF0">
      <w:pPr>
        <w:pStyle w:val="ExampleBody"/>
      </w:pPr>
      <w:r>
        <w:t xml:space="preserve">3) </w:t>
      </w:r>
      <w:r w:rsidR="00B95817">
        <w:t>You don’t pay for expedited shipping and receive the jersey by Friday</w:t>
      </w:r>
    </w:p>
    <w:p w:rsidR="00AF3CF0" w:rsidRDefault="00AF3CF0" w:rsidP="00AF3CF0">
      <w:pPr>
        <w:pStyle w:val="ExampleBody"/>
      </w:pPr>
      <w:r>
        <w:t xml:space="preserve">4) </w:t>
      </w:r>
      <w:r w:rsidR="00B95817">
        <w:t>You don’t pay for expedited shipping and do</w:t>
      </w:r>
      <w:r w:rsidR="00250F46">
        <w:t>n’t</w:t>
      </w:r>
      <w:r w:rsidR="00B95817">
        <w:t xml:space="preserve"> receive the jersey by Friday</w:t>
      </w:r>
    </w:p>
    <w:p w:rsidR="00AF3CF0" w:rsidRDefault="00250F46" w:rsidP="00AF3CF0">
      <w:pPr>
        <w:pStyle w:val="ExampleBody"/>
      </w:pPr>
      <w:r>
        <w:br w:type="page"/>
      </w:r>
      <w:r w:rsidR="00B95817">
        <w:lastRenderedPageBreak/>
        <w:t>Only one of these outcomes proves that the website was lying</w:t>
      </w:r>
      <w:r w:rsidR="0075695A">
        <w:t>:</w:t>
      </w:r>
      <w:r w:rsidR="00AF3CF0">
        <w:t xml:space="preserve"> the </w:t>
      </w:r>
      <w:r w:rsidR="0075695A">
        <w:t>second</w:t>
      </w:r>
      <w:r w:rsidR="00AF3CF0">
        <w:t xml:space="preserve"> o</w:t>
      </w:r>
      <w:r w:rsidR="0075695A">
        <w:t>utcome</w:t>
      </w:r>
      <w:r w:rsidR="00AF3CF0">
        <w:t xml:space="preserve"> </w:t>
      </w:r>
      <w:r w:rsidR="0075695A">
        <w:t>in which</w:t>
      </w:r>
      <w:r w:rsidR="00AF3CF0">
        <w:t xml:space="preserve"> you </w:t>
      </w:r>
      <w:r w:rsidR="00B95817">
        <w:t xml:space="preserve">pay </w:t>
      </w:r>
      <w:r>
        <w:t>for expedited shipping but don’</w:t>
      </w:r>
      <w:r w:rsidR="00B95817">
        <w:t>t receive the jersey by Friday</w:t>
      </w:r>
      <w:r w:rsidR="00AF3CF0">
        <w:t>.</w:t>
      </w:r>
      <w:r w:rsidR="003D4693">
        <w:t xml:space="preserve"> </w:t>
      </w:r>
      <w:r w:rsidR="00B95817">
        <w:t>The first outcome is exactly what was promised, so there’s no problem with that. The third outcome is not a lie because the website never said what would happen if you didn’t pay for expedited shipping; maybe the jersey would arrive by Friday whether you paid for expedited shipping or not. The fourth outcome is not a lie because, again, the website didn’t make any promises about when the jersey would arrive if you didn’t pay for expedited shipping.</w:t>
      </w:r>
    </w:p>
    <w:p w:rsidR="002D7365" w:rsidRDefault="002D7365" w:rsidP="006229E7"/>
    <w:p w:rsidR="00312C73" w:rsidRDefault="00312C73" w:rsidP="006229E7"/>
    <w:p w:rsidR="00B95817" w:rsidRDefault="009F6F74" w:rsidP="006229E7">
      <w:r>
        <w:t>It may seem strange that t</w:t>
      </w:r>
      <w:r w:rsidR="00B95817">
        <w:t xml:space="preserve">he third outcome in the previous example, </w:t>
      </w:r>
      <w:r>
        <w:t>in which the first part is false but the second part is true, is not a lie. Remember, though, that if the antecedent is false, we can</w:t>
      </w:r>
      <w:r w:rsidR="002F7E36">
        <w:t>not make any judgment about the</w:t>
      </w:r>
      <w:r w:rsidR="001E2042">
        <w:t xml:space="preserve"> consequent</w:t>
      </w:r>
      <w:r>
        <w:t xml:space="preserve">. The website never said that paying for expedited shipping was the </w:t>
      </w:r>
      <w:r>
        <w:rPr>
          <w:i/>
        </w:rPr>
        <w:t>only</w:t>
      </w:r>
      <w:r>
        <w:t xml:space="preserve"> way to receive the jersey by Friday.</w:t>
      </w:r>
    </w:p>
    <w:p w:rsidR="009F6F74" w:rsidRPr="009F6F74" w:rsidRDefault="009F6F74" w:rsidP="006229E7"/>
    <w:p w:rsidR="00B95817" w:rsidRDefault="00B95817" w:rsidP="006229E7"/>
    <w:p w:rsidR="0075695A" w:rsidRDefault="0075695A" w:rsidP="0075695A">
      <w:pPr>
        <w:pStyle w:val="ExampleHeader"/>
      </w:pPr>
      <w:r>
        <w:t xml:space="preserve">Example </w:t>
      </w:r>
      <w:r w:rsidR="004272CE">
        <w:t>2</w:t>
      </w:r>
      <w:r w:rsidR="00FD435E">
        <w:t>1</w:t>
      </w:r>
    </w:p>
    <w:p w:rsidR="009F6F74" w:rsidRDefault="00250F46" w:rsidP="0075695A">
      <w:pPr>
        <w:pStyle w:val="ExampleBody"/>
      </w:pPr>
      <w:r>
        <w:t>A friend tells you</w:t>
      </w:r>
      <w:r w:rsidR="0075695A">
        <w:t xml:space="preserve"> “</w:t>
      </w:r>
      <w:r>
        <w:t>I</w:t>
      </w:r>
      <w:r w:rsidR="0075695A">
        <w:t>f you upload that picture to Facebook, you’ll lose your job</w:t>
      </w:r>
      <w:r w:rsidR="007B3A6D">
        <w:t>.”</w:t>
      </w:r>
      <w:r w:rsidR="0075695A">
        <w:t xml:space="preserve"> </w:t>
      </w:r>
      <w:r w:rsidR="009F6F74">
        <w:t>Under what conditions can you say that your friend was wrong?</w:t>
      </w:r>
    </w:p>
    <w:p w:rsidR="009F6F74" w:rsidRDefault="009F6F74" w:rsidP="0075695A">
      <w:pPr>
        <w:pStyle w:val="ExampleBody"/>
      </w:pPr>
    </w:p>
    <w:p w:rsidR="0075695A" w:rsidRDefault="0075695A" w:rsidP="0075695A">
      <w:pPr>
        <w:pStyle w:val="ExampleBody"/>
      </w:pPr>
      <w:r>
        <w:t>There are four possible outcomes:</w:t>
      </w:r>
    </w:p>
    <w:p w:rsidR="0075695A" w:rsidRDefault="0075695A" w:rsidP="0075695A">
      <w:pPr>
        <w:pStyle w:val="ExampleBody"/>
      </w:pPr>
      <w:r>
        <w:t>1) You upload the picture and lose your job</w:t>
      </w:r>
    </w:p>
    <w:p w:rsidR="0075695A" w:rsidRDefault="0075695A" w:rsidP="0075695A">
      <w:pPr>
        <w:pStyle w:val="ExampleBody"/>
      </w:pPr>
      <w:r>
        <w:t xml:space="preserve">2) You upload the picture and </w:t>
      </w:r>
      <w:r w:rsidR="000328F9">
        <w:t>don’t lose</w:t>
      </w:r>
      <w:r>
        <w:t xml:space="preserve"> your job</w:t>
      </w:r>
    </w:p>
    <w:p w:rsidR="0075695A" w:rsidRDefault="0075695A" w:rsidP="0075695A">
      <w:pPr>
        <w:pStyle w:val="ExampleBody"/>
      </w:pPr>
      <w:r>
        <w:t>3) You don’t upload the picture and lose your job</w:t>
      </w:r>
    </w:p>
    <w:p w:rsidR="0075695A" w:rsidRDefault="0075695A" w:rsidP="0075695A">
      <w:pPr>
        <w:pStyle w:val="ExampleBody"/>
      </w:pPr>
      <w:r>
        <w:t xml:space="preserve">4) You don’t upload the picture and </w:t>
      </w:r>
      <w:r w:rsidR="000328F9">
        <w:t>don’t lose</w:t>
      </w:r>
      <w:r>
        <w:t xml:space="preserve"> your job</w:t>
      </w:r>
    </w:p>
    <w:p w:rsidR="0075695A" w:rsidRDefault="0075695A" w:rsidP="0075695A">
      <w:pPr>
        <w:pStyle w:val="ExampleBody"/>
      </w:pPr>
    </w:p>
    <w:p w:rsidR="0075695A" w:rsidRDefault="0075695A" w:rsidP="0075695A">
      <w:pPr>
        <w:pStyle w:val="ExampleBody"/>
      </w:pPr>
      <w:r>
        <w:t xml:space="preserve">There is only one possible case in which you can say your friend was wrong: the second outcome in which you upload the picture </w:t>
      </w:r>
      <w:r w:rsidR="009F6F74">
        <w:t>but still</w:t>
      </w:r>
      <w:r>
        <w:t xml:space="preserve"> keep your job. In the last two cases, your friend didn’t say anything about what would happen if you didn’t upload the picture, so you can’t say that their statement was wrong</w:t>
      </w:r>
      <w:r w:rsidR="009F6F74">
        <w:t>. E</w:t>
      </w:r>
      <w:r>
        <w:t xml:space="preserve">ven if you didn’t upload the picture </w:t>
      </w:r>
      <w:r w:rsidR="009F6F74">
        <w:t>and</w:t>
      </w:r>
      <w:r>
        <w:t xml:space="preserve"> lost </w:t>
      </w:r>
      <w:r w:rsidR="009F6F74">
        <w:t>your job anyway, your friend never said that you were guaranteed to keep your job if you didn’t upload the picture; you might lose your job for missing a shift or punching your boss instead.</w:t>
      </w:r>
    </w:p>
    <w:p w:rsidR="0075695A" w:rsidRDefault="0075695A" w:rsidP="0075695A"/>
    <w:p w:rsidR="0075695A" w:rsidRDefault="0075695A" w:rsidP="0075695A"/>
    <w:p w:rsidR="008A7BFE" w:rsidRDefault="002D7365" w:rsidP="006229E7">
      <w:r>
        <w:t xml:space="preserve">In traditional logic, </w:t>
      </w:r>
      <w:r w:rsidR="00F3030F">
        <w:t>a conditional</w:t>
      </w:r>
      <w:r>
        <w:t xml:space="preserve"> is considered </w:t>
      </w:r>
      <w:r w:rsidR="007B3A6D">
        <w:t>true</w:t>
      </w:r>
      <w:r>
        <w:t xml:space="preserve"> as long as there are no cases in which the antecedent is true and the </w:t>
      </w:r>
      <w:r w:rsidR="001E2042">
        <w:t>consequent</w:t>
      </w:r>
      <w:r>
        <w:t xml:space="preserve"> is false.</w:t>
      </w:r>
      <w:r w:rsidR="003D4693">
        <w:t xml:space="preserve"> </w:t>
      </w:r>
    </w:p>
    <w:p w:rsidR="00312C73" w:rsidRDefault="00312C73" w:rsidP="006229E7"/>
    <w:p w:rsidR="008A7BFE" w:rsidRDefault="008A7BFE" w:rsidP="00312C73">
      <w:pPr>
        <w:pStyle w:val="DefinitionHeader"/>
      </w:pPr>
      <w:r>
        <w:t xml:space="preserve">Truth </w:t>
      </w:r>
      <w:r w:rsidR="007B3A6D">
        <w:t>table</w:t>
      </w:r>
      <w:r>
        <w:t xml:space="preserve"> for </w:t>
      </w:r>
      <w:r w:rsidR="007B3A6D">
        <w:t>the conditional</w:t>
      </w:r>
    </w:p>
    <w:p w:rsidR="008A7BFE" w:rsidRDefault="00AF0D7A" w:rsidP="00441C21">
      <w:pPr>
        <w:pStyle w:val="DefinitionBody"/>
      </w:pPr>
      <w:r>
        <w:rPr>
          <w:noProof/>
        </w:rPr>
        <mc:AlternateContent>
          <mc:Choice Requires="wps">
            <w:drawing>
              <wp:inline distT="0" distB="0" distL="0" distR="0">
                <wp:extent cx="1485900" cy="1153795"/>
                <wp:effectExtent l="1905" t="0" r="0" b="1270"/>
                <wp:docPr id="200"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B13895">
                                  <w:pPr>
                                    <w:jc w:val="center"/>
                                  </w:pPr>
                                  <w:r>
                                    <w:rPr>
                                      <w:i/>
                                    </w:rPr>
                                    <w:t>p</w:t>
                                  </w:r>
                                </w:p>
                              </w:tc>
                              <w:tc>
                                <w:tcPr>
                                  <w:tcW w:w="540" w:type="dxa"/>
                                </w:tcPr>
                                <w:p w:rsidR="00325C5E" w:rsidRPr="00CA33F3" w:rsidRDefault="00325C5E" w:rsidP="00B13895">
                                  <w:pPr>
                                    <w:jc w:val="center"/>
                                  </w:pPr>
                                  <w:r>
                                    <w:rPr>
                                      <w:i/>
                                    </w:rPr>
                                    <w:t>q</w:t>
                                  </w:r>
                                </w:p>
                              </w:tc>
                              <w:tc>
                                <w:tcPr>
                                  <w:tcW w:w="900" w:type="dxa"/>
                                </w:tcPr>
                                <w:p w:rsidR="00325C5E" w:rsidRPr="003D4E7C" w:rsidRDefault="00325C5E" w:rsidP="00B13895">
                                  <w:pPr>
                                    <w:jc w:val="center"/>
                                    <w:rPr>
                                      <w:i/>
                                    </w:rPr>
                                  </w:pPr>
                                  <w:r>
                                    <w:rPr>
                                      <w:i/>
                                    </w:rPr>
                                    <w:t>p</w:t>
                                  </w:r>
                                  <w:r>
                                    <w:t xml:space="preserve"> → </w:t>
                                  </w:r>
                                  <w:r>
                                    <w:rPr>
                                      <w:i/>
                                    </w:rPr>
                                    <w:t>q</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F</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F</w:t>
                                  </w:r>
                                </w:p>
                              </w:tc>
                              <w:tc>
                                <w:tcPr>
                                  <w:tcW w:w="900" w:type="dxa"/>
                                </w:tcPr>
                                <w:p w:rsidR="00325C5E" w:rsidRDefault="00325C5E" w:rsidP="00B13895">
                                  <w:pPr>
                                    <w:jc w:val="center"/>
                                  </w:pPr>
                                  <w:r>
                                    <w:t>T</w:t>
                                  </w:r>
                                </w:p>
                              </w:tc>
                            </w:tr>
                          </w:tbl>
                          <w:p w:rsidR="00325C5E" w:rsidRDefault="00325C5E" w:rsidP="00441C21"/>
                        </w:txbxContent>
                      </wps:txbx>
                      <wps:bodyPr rot="0" vert="horz" wrap="square" lIns="91440" tIns="45720" rIns="91440" bIns="45720" anchor="t" anchorCtr="0" upright="1">
                        <a:noAutofit/>
                      </wps:bodyPr>
                    </wps:wsp>
                  </a:graphicData>
                </a:graphic>
              </wp:inline>
            </w:drawing>
          </mc:Choice>
          <mc:Fallback>
            <w:pict>
              <v:shape id="Text Box 214" o:spid="_x0000_s1036" type="#_x0000_t202" style="width:117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" filled="f" stroked="f">
                <v:textbo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B13895">
                            <w:pPr>
                              <w:jc w:val="center"/>
                            </w:pPr>
                            <w:r>
                              <w:rPr>
                                <w:i/>
                              </w:rPr>
                              <w:t>p</w:t>
                            </w:r>
                          </w:p>
                        </w:tc>
                        <w:tc>
                          <w:tcPr>
                            <w:tcW w:w="540" w:type="dxa"/>
                          </w:tcPr>
                          <w:p w:rsidR="00325C5E" w:rsidRPr="00CA33F3" w:rsidRDefault="00325C5E" w:rsidP="00B13895">
                            <w:pPr>
                              <w:jc w:val="center"/>
                            </w:pPr>
                            <w:r>
                              <w:rPr>
                                <w:i/>
                              </w:rPr>
                              <w:t>q</w:t>
                            </w:r>
                          </w:p>
                        </w:tc>
                        <w:tc>
                          <w:tcPr>
                            <w:tcW w:w="900" w:type="dxa"/>
                          </w:tcPr>
                          <w:p w:rsidR="00325C5E" w:rsidRPr="003D4E7C" w:rsidRDefault="00325C5E" w:rsidP="00B13895">
                            <w:pPr>
                              <w:jc w:val="center"/>
                              <w:rPr>
                                <w:i/>
                              </w:rPr>
                            </w:pPr>
                            <w:r>
                              <w:rPr>
                                <w:i/>
                              </w:rPr>
                              <w:t>p</w:t>
                            </w:r>
                            <w:r>
                              <w:t xml:space="preserve"> → </w:t>
                            </w:r>
                            <w:r>
                              <w:rPr>
                                <w:i/>
                              </w:rPr>
                              <w:t>q</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F</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F</w:t>
                            </w:r>
                          </w:p>
                        </w:tc>
                        <w:tc>
                          <w:tcPr>
                            <w:tcW w:w="900" w:type="dxa"/>
                          </w:tcPr>
                          <w:p w:rsidR="00325C5E" w:rsidRDefault="00325C5E" w:rsidP="00B13895">
                            <w:pPr>
                              <w:jc w:val="center"/>
                            </w:pPr>
                            <w:r>
                              <w:t>T</w:t>
                            </w:r>
                          </w:p>
                        </w:tc>
                      </w:tr>
                    </w:tbl>
                    <w:p w:rsidR="00325C5E" w:rsidRDefault="00325C5E" w:rsidP="00441C21"/>
                  </w:txbxContent>
                </v:textbox>
                <w10:anchorlock/>
              </v:shape>
            </w:pict>
          </mc:Fallback>
        </mc:AlternateContent>
      </w:r>
    </w:p>
    <w:p w:rsidR="008A7BFE" w:rsidRDefault="008A7BFE" w:rsidP="008A7BFE"/>
    <w:p w:rsidR="00441C21" w:rsidRDefault="00441C21" w:rsidP="008A7BFE"/>
    <w:p w:rsidR="009F6F74" w:rsidRDefault="009F6F74" w:rsidP="008A7BFE">
      <w:r>
        <w:t xml:space="preserve">Again, if the antecedent </w:t>
      </w:r>
      <w:r>
        <w:rPr>
          <w:i/>
        </w:rPr>
        <w:t>p</w:t>
      </w:r>
      <w:r>
        <w:t xml:space="preserve"> is false, we cannot prove that th</w:t>
      </w:r>
      <w:r w:rsidR="001B7DC0">
        <w:t>e statement is a lie, so the result of the third and fourth rows is true.</w:t>
      </w:r>
    </w:p>
    <w:p w:rsidR="009F290E" w:rsidRDefault="007B3A6D" w:rsidP="00312C73">
      <w:pPr>
        <w:pStyle w:val="ExampleHeader"/>
      </w:pPr>
      <w:r>
        <w:br w:type="page"/>
      </w:r>
      <w:r w:rsidR="009F290E">
        <w:lastRenderedPageBreak/>
        <w:t>Example</w:t>
      </w:r>
      <w:r w:rsidR="00274629">
        <w:t xml:space="preserve"> </w:t>
      </w:r>
      <w:r w:rsidR="004272CE">
        <w:t>2</w:t>
      </w:r>
      <w:r w:rsidR="00FD435E">
        <w:t>2</w:t>
      </w:r>
    </w:p>
    <w:p w:rsidR="009F290E" w:rsidRDefault="009F290E" w:rsidP="00312C73">
      <w:pPr>
        <w:pStyle w:val="ExampleBody"/>
      </w:pPr>
      <w:r>
        <w:t>Construct a truth table for the statement (</w:t>
      </w:r>
      <w:r w:rsidRPr="00441C21">
        <w:rPr>
          <w:i/>
        </w:rPr>
        <w:t>m</w:t>
      </w:r>
      <w:r>
        <w:t xml:space="preserve"> </w:t>
      </w:r>
      <w:r w:rsidR="00441C21">
        <w:rPr>
          <w:rFonts w:ascii="Cambria Math" w:hAnsi="Cambria Math"/>
        </w:rPr>
        <w:t>⋀</w:t>
      </w:r>
      <w:r>
        <w:t xml:space="preserve"> ~</w:t>
      </w:r>
      <w:r w:rsidRPr="00441C21">
        <w:rPr>
          <w:i/>
        </w:rPr>
        <w:t>p</w:t>
      </w:r>
      <w:r>
        <w:t xml:space="preserve">) </w:t>
      </w:r>
      <w:r w:rsidR="00441C21">
        <w:t>→</w:t>
      </w:r>
      <w:r>
        <w:t xml:space="preserve"> </w:t>
      </w:r>
      <w:r w:rsidRPr="00441C21">
        <w:rPr>
          <w:i/>
        </w:rPr>
        <w:t>r</w:t>
      </w:r>
    </w:p>
    <w:p w:rsidR="00441C21" w:rsidRDefault="00441C21" w:rsidP="00312C73">
      <w:pPr>
        <w:pStyle w:val="ExampleBody"/>
      </w:pPr>
    </w:p>
    <w:p w:rsidR="001B7DC0" w:rsidRDefault="00441C21" w:rsidP="00312C73">
      <w:pPr>
        <w:pStyle w:val="ExampleBody"/>
        <w:sectPr w:rsidR="001B7DC0" w:rsidSect="008A5F6A">
          <w:type w:val="continuous"/>
          <w:pgSz w:w="12240" w:h="15840" w:code="1"/>
          <w:pgMar w:top="1440" w:right="1080" w:bottom="1080" w:left="1080" w:header="720" w:footer="720" w:gutter="1080"/>
          <w:pgNumType w:start="416"/>
          <w:cols w:space="720"/>
          <w:titlePg/>
          <w:docGrid w:linePitch="360"/>
        </w:sectPr>
      </w:pPr>
      <w:r>
        <w:t>We start by constructing a</w:t>
      </w:r>
      <w:r w:rsidR="00911F01">
        <w:t xml:space="preserve"> truth table with 8 rows to cover all possible scenarios. Next, we can focus on the antecedent, </w:t>
      </w:r>
      <w:r w:rsidR="00911F01" w:rsidRPr="00441C21">
        <w:rPr>
          <w:i/>
        </w:rPr>
        <w:t>m</w:t>
      </w:r>
      <w:r w:rsidR="00911F01">
        <w:t xml:space="preserve"> </w:t>
      </w:r>
      <w:r w:rsidR="00911F01">
        <w:rPr>
          <w:rFonts w:ascii="Cambria Math" w:hAnsi="Cambria Math"/>
        </w:rPr>
        <w:t>⋀</w:t>
      </w:r>
      <w:r w:rsidR="00911F01">
        <w:t xml:space="preserve"> ~</w:t>
      </w:r>
      <w:r w:rsidR="00911F01" w:rsidRPr="00441C21">
        <w:rPr>
          <w:i/>
        </w:rPr>
        <w:t>p</w:t>
      </w:r>
      <w:r w:rsidR="00911F01">
        <w:t>.</w:t>
      </w:r>
    </w:p>
    <w:p w:rsidR="00441C21" w:rsidRDefault="00AF0D7A" w:rsidP="00312C73">
      <w:pPr>
        <w:pStyle w:val="ExampleBody"/>
      </w:pPr>
      <w:r>
        <w:rPr>
          <w:noProof/>
        </w:rPr>
        <mc:AlternateContent>
          <mc:Choice Requires="wps">
            <w:drawing>
              <wp:inline distT="0" distB="0" distL="0" distR="0">
                <wp:extent cx="1447800" cy="1785620"/>
                <wp:effectExtent l="0" t="0" r="0" b="0"/>
                <wp:docPr id="199"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78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29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432"/>
                              <w:gridCol w:w="432"/>
                            </w:tblGrid>
                            <w:tr w:rsidR="00325C5E" w:rsidTr="006E2C86">
                              <w:trPr>
                                <w:trHeight w:val="288"/>
                              </w:trPr>
                              <w:tc>
                                <w:tcPr>
                                  <w:tcW w:w="432" w:type="dxa"/>
                                </w:tcPr>
                                <w:p w:rsidR="00325C5E" w:rsidRPr="00CA33F3" w:rsidRDefault="00325C5E" w:rsidP="00911F01">
                                  <w:pPr>
                                    <w:jc w:val="center"/>
                                  </w:pPr>
                                  <w:r>
                                    <w:rPr>
                                      <w:i/>
                                    </w:rPr>
                                    <w:t>m</w:t>
                                  </w:r>
                                </w:p>
                              </w:tc>
                              <w:tc>
                                <w:tcPr>
                                  <w:tcW w:w="432" w:type="dxa"/>
                                </w:tcPr>
                                <w:p w:rsidR="00325C5E" w:rsidRPr="00441C21" w:rsidRDefault="00325C5E" w:rsidP="00911F01">
                                  <w:pPr>
                                    <w:jc w:val="center"/>
                                    <w:rPr>
                                      <w:i/>
                                    </w:rPr>
                                  </w:pPr>
                                  <w:r>
                                    <w:rPr>
                                      <w:i/>
                                    </w:rPr>
                                    <w:t>p</w:t>
                                  </w:r>
                                </w:p>
                              </w:tc>
                              <w:tc>
                                <w:tcPr>
                                  <w:tcW w:w="432" w:type="dxa"/>
                                </w:tcPr>
                                <w:p w:rsidR="00325C5E" w:rsidRPr="00CA33F3" w:rsidRDefault="00325C5E" w:rsidP="00911F01">
                                  <w:pPr>
                                    <w:jc w:val="center"/>
                                  </w:pPr>
                                  <w:r>
                                    <w:rPr>
                                      <w:i/>
                                    </w:rPr>
                                    <w:t>r</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T</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T</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F</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F</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T</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T</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F</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F</w:t>
                                  </w:r>
                                </w:p>
                              </w:tc>
                              <w:tc>
                                <w:tcPr>
                                  <w:tcW w:w="432" w:type="dxa"/>
                                </w:tcPr>
                                <w:p w:rsidR="00325C5E" w:rsidRDefault="00325C5E" w:rsidP="00911F01">
                                  <w:pPr>
                                    <w:jc w:val="center"/>
                                  </w:pPr>
                                  <w:r>
                                    <w:t>F</w:t>
                                  </w:r>
                                </w:p>
                              </w:tc>
                            </w:tr>
                          </w:tbl>
                          <w:p w:rsidR="00325C5E" w:rsidRDefault="00325C5E" w:rsidP="00441C21"/>
                        </w:txbxContent>
                      </wps:txbx>
                      <wps:bodyPr rot="0" vert="horz" wrap="square" lIns="91440" tIns="45720" rIns="91440" bIns="45720" anchor="t" anchorCtr="0" upright="1">
                        <a:noAutofit/>
                      </wps:bodyPr>
                    </wps:wsp>
                  </a:graphicData>
                </a:graphic>
              </wp:inline>
            </w:drawing>
          </mc:Choice>
          <mc:Fallback>
            <w:pict>
              <v:shape id="Text Box 215" o:spid="_x0000_s1037" type="#_x0000_t202" style="width:114pt;height:14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" filled="f" stroked="f">
                <v:textbox>
                  <w:txbxContent>
                    <w:tbl>
                      <w:tblPr>
                        <w:tblW w:w="129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432"/>
                        <w:gridCol w:w="432"/>
                      </w:tblGrid>
                      <w:tr w:rsidR="00325C5E" w:rsidTr="006E2C86">
                        <w:trPr>
                          <w:trHeight w:val="288"/>
                        </w:trPr>
                        <w:tc>
                          <w:tcPr>
                            <w:tcW w:w="432" w:type="dxa"/>
                          </w:tcPr>
                          <w:p w:rsidR="00325C5E" w:rsidRPr="00CA33F3" w:rsidRDefault="00325C5E" w:rsidP="00911F01">
                            <w:pPr>
                              <w:jc w:val="center"/>
                            </w:pPr>
                            <w:r>
                              <w:rPr>
                                <w:i/>
                              </w:rPr>
                              <w:t>m</w:t>
                            </w:r>
                          </w:p>
                        </w:tc>
                        <w:tc>
                          <w:tcPr>
                            <w:tcW w:w="432" w:type="dxa"/>
                          </w:tcPr>
                          <w:p w:rsidR="00325C5E" w:rsidRPr="00441C21" w:rsidRDefault="00325C5E" w:rsidP="00911F01">
                            <w:pPr>
                              <w:jc w:val="center"/>
                              <w:rPr>
                                <w:i/>
                              </w:rPr>
                            </w:pPr>
                            <w:r>
                              <w:rPr>
                                <w:i/>
                              </w:rPr>
                              <w:t>p</w:t>
                            </w:r>
                          </w:p>
                        </w:tc>
                        <w:tc>
                          <w:tcPr>
                            <w:tcW w:w="432" w:type="dxa"/>
                          </w:tcPr>
                          <w:p w:rsidR="00325C5E" w:rsidRPr="00CA33F3" w:rsidRDefault="00325C5E" w:rsidP="00911F01">
                            <w:pPr>
                              <w:jc w:val="center"/>
                            </w:pPr>
                            <w:r>
                              <w:rPr>
                                <w:i/>
                              </w:rPr>
                              <w:t>r</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T</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T</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F</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T</w:t>
                            </w:r>
                          </w:p>
                        </w:tc>
                        <w:tc>
                          <w:tcPr>
                            <w:tcW w:w="432" w:type="dxa"/>
                          </w:tcPr>
                          <w:p w:rsidR="00325C5E" w:rsidRDefault="00325C5E" w:rsidP="00911F01">
                            <w:pPr>
                              <w:jc w:val="center"/>
                            </w:pPr>
                            <w:r>
                              <w:t>F</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T</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T</w:t>
                            </w:r>
                          </w:p>
                        </w:tc>
                        <w:tc>
                          <w:tcPr>
                            <w:tcW w:w="432" w:type="dxa"/>
                          </w:tcPr>
                          <w:p w:rsidR="00325C5E" w:rsidRDefault="00325C5E" w:rsidP="00911F01">
                            <w:pPr>
                              <w:jc w:val="center"/>
                            </w:pPr>
                            <w:r>
                              <w:t>F</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F</w:t>
                            </w:r>
                          </w:p>
                        </w:tc>
                        <w:tc>
                          <w:tcPr>
                            <w:tcW w:w="432" w:type="dxa"/>
                          </w:tcPr>
                          <w:p w:rsidR="00325C5E" w:rsidRDefault="00325C5E" w:rsidP="00911F01">
                            <w:pPr>
                              <w:jc w:val="center"/>
                            </w:pPr>
                            <w:r>
                              <w:t>T</w:t>
                            </w:r>
                          </w:p>
                        </w:tc>
                      </w:tr>
                      <w:tr w:rsidR="00325C5E" w:rsidTr="006E2C86">
                        <w:trPr>
                          <w:trHeight w:val="288"/>
                        </w:trPr>
                        <w:tc>
                          <w:tcPr>
                            <w:tcW w:w="432" w:type="dxa"/>
                          </w:tcPr>
                          <w:p w:rsidR="00325C5E" w:rsidRDefault="00325C5E" w:rsidP="00911F01">
                            <w:pPr>
                              <w:jc w:val="center"/>
                            </w:pPr>
                            <w:r>
                              <w:t>F</w:t>
                            </w:r>
                          </w:p>
                        </w:tc>
                        <w:tc>
                          <w:tcPr>
                            <w:tcW w:w="432" w:type="dxa"/>
                          </w:tcPr>
                          <w:p w:rsidR="00325C5E" w:rsidRDefault="00325C5E" w:rsidP="00911F01">
                            <w:pPr>
                              <w:jc w:val="center"/>
                            </w:pPr>
                            <w:r>
                              <w:t>F</w:t>
                            </w:r>
                          </w:p>
                        </w:tc>
                        <w:tc>
                          <w:tcPr>
                            <w:tcW w:w="432" w:type="dxa"/>
                          </w:tcPr>
                          <w:p w:rsidR="00325C5E" w:rsidRDefault="00325C5E" w:rsidP="00911F01">
                            <w:pPr>
                              <w:jc w:val="center"/>
                            </w:pPr>
                            <w:r>
                              <w:t>F</w:t>
                            </w:r>
                          </w:p>
                        </w:tc>
                      </w:tr>
                    </w:tbl>
                    <w:p w:rsidR="00325C5E" w:rsidRDefault="00325C5E" w:rsidP="00441C21"/>
                  </w:txbxContent>
                </v:textbox>
                <w10:anchorlock/>
              </v:shape>
            </w:pict>
          </mc:Fallback>
        </mc:AlternateContent>
      </w:r>
    </w:p>
    <w:p w:rsidR="001B7DC0" w:rsidRPr="001B7DC0" w:rsidRDefault="001B7DC0" w:rsidP="001B7DC0">
      <w:pPr>
        <w:pStyle w:val="ExampleBody"/>
        <w:pBdr>
          <w:left w:val="none" w:sz="0" w:space="0" w:color="auto"/>
        </w:pBdr>
        <w:rPr>
          <w:sz w:val="8"/>
          <w:szCs w:val="8"/>
        </w:rPr>
      </w:pPr>
      <w:r>
        <w:br w:type="column"/>
      </w:r>
    </w:p>
    <w:tbl>
      <w:tblPr>
        <w:tblW w:w="187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432"/>
        <w:gridCol w:w="432"/>
        <w:gridCol w:w="576"/>
      </w:tblGrid>
      <w:tr w:rsidR="006E2C86" w:rsidTr="00D1015B">
        <w:trPr>
          <w:trHeight w:val="288"/>
        </w:trPr>
        <w:tc>
          <w:tcPr>
            <w:tcW w:w="432" w:type="dxa"/>
          </w:tcPr>
          <w:p w:rsidR="006E2C86" w:rsidRPr="00CA33F3" w:rsidRDefault="006E2C86" w:rsidP="006E2C86">
            <w:pPr>
              <w:jc w:val="center"/>
            </w:pPr>
            <w:r>
              <w:rPr>
                <w:i/>
              </w:rPr>
              <w:t>m</w:t>
            </w:r>
          </w:p>
        </w:tc>
        <w:tc>
          <w:tcPr>
            <w:tcW w:w="432" w:type="dxa"/>
            <w:shd w:val="clear" w:color="auto" w:fill="92D050"/>
          </w:tcPr>
          <w:p w:rsidR="006E2C86" w:rsidRPr="00CA33F3" w:rsidRDefault="006E2C86" w:rsidP="006E2C86">
            <w:pPr>
              <w:jc w:val="center"/>
            </w:pPr>
            <w:r>
              <w:rPr>
                <w:i/>
              </w:rPr>
              <w:t>p</w:t>
            </w:r>
          </w:p>
        </w:tc>
        <w:tc>
          <w:tcPr>
            <w:tcW w:w="432" w:type="dxa"/>
          </w:tcPr>
          <w:p w:rsidR="006E2C86" w:rsidRPr="00CA33F3" w:rsidRDefault="006E2C86" w:rsidP="006E2C86">
            <w:pPr>
              <w:jc w:val="center"/>
            </w:pPr>
            <w:r>
              <w:rPr>
                <w:i/>
              </w:rPr>
              <w:t>r</w:t>
            </w:r>
          </w:p>
        </w:tc>
        <w:tc>
          <w:tcPr>
            <w:tcW w:w="576" w:type="dxa"/>
            <w:shd w:val="clear" w:color="auto" w:fill="FFFF00"/>
          </w:tcPr>
          <w:p w:rsidR="006E2C86" w:rsidRPr="003D4E7C" w:rsidRDefault="006E2C86" w:rsidP="006E2C86">
            <w:pPr>
              <w:jc w:val="center"/>
              <w:rPr>
                <w:i/>
              </w:rPr>
            </w:pPr>
            <w:r>
              <w:rPr>
                <w:i/>
              </w:rPr>
              <w:t>~p</w:t>
            </w:r>
          </w:p>
        </w:tc>
      </w:tr>
      <w:tr w:rsidR="006E2C86" w:rsidTr="00D1015B">
        <w:trPr>
          <w:trHeight w:val="288"/>
        </w:trPr>
        <w:tc>
          <w:tcPr>
            <w:tcW w:w="432" w:type="dxa"/>
          </w:tcPr>
          <w:p w:rsidR="006E2C86" w:rsidRDefault="006E2C86" w:rsidP="006E2C86">
            <w:pPr>
              <w:jc w:val="center"/>
            </w:pPr>
            <w:r>
              <w:t>T</w:t>
            </w:r>
          </w:p>
        </w:tc>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T</w:t>
            </w:r>
          </w:p>
        </w:tc>
        <w:tc>
          <w:tcPr>
            <w:tcW w:w="576" w:type="dxa"/>
            <w:shd w:val="clear" w:color="auto" w:fill="FFFF00"/>
          </w:tcPr>
          <w:p w:rsidR="006E2C86" w:rsidRDefault="006E2C86" w:rsidP="006E2C86">
            <w:pPr>
              <w:jc w:val="center"/>
            </w:pPr>
            <w:r>
              <w:t>F</w:t>
            </w:r>
          </w:p>
        </w:tc>
      </w:tr>
      <w:tr w:rsidR="006E2C86" w:rsidTr="00D1015B">
        <w:trPr>
          <w:trHeight w:val="288"/>
        </w:trPr>
        <w:tc>
          <w:tcPr>
            <w:tcW w:w="432" w:type="dxa"/>
          </w:tcPr>
          <w:p w:rsidR="006E2C86" w:rsidRDefault="006E2C86" w:rsidP="006E2C86">
            <w:pPr>
              <w:jc w:val="center"/>
            </w:pPr>
            <w:r>
              <w:t>T</w:t>
            </w:r>
          </w:p>
        </w:tc>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F</w:t>
            </w:r>
          </w:p>
        </w:tc>
        <w:tc>
          <w:tcPr>
            <w:tcW w:w="576" w:type="dxa"/>
            <w:shd w:val="clear" w:color="auto" w:fill="FFFF00"/>
          </w:tcPr>
          <w:p w:rsidR="006E2C86" w:rsidRDefault="006E2C86" w:rsidP="006E2C86">
            <w:pPr>
              <w:jc w:val="center"/>
            </w:pPr>
            <w:r>
              <w:t>F</w:t>
            </w:r>
          </w:p>
        </w:tc>
      </w:tr>
      <w:tr w:rsidR="006E2C86" w:rsidTr="00D1015B">
        <w:trPr>
          <w:trHeight w:val="288"/>
        </w:trPr>
        <w:tc>
          <w:tcPr>
            <w:tcW w:w="432" w:type="dxa"/>
          </w:tcPr>
          <w:p w:rsidR="006E2C86" w:rsidRDefault="006E2C86" w:rsidP="006E2C86">
            <w:pPr>
              <w:jc w:val="center"/>
            </w:pPr>
            <w:r>
              <w:t>T</w:t>
            </w:r>
          </w:p>
        </w:tc>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T</w:t>
            </w:r>
          </w:p>
        </w:tc>
        <w:tc>
          <w:tcPr>
            <w:tcW w:w="576" w:type="dxa"/>
            <w:shd w:val="clear" w:color="auto" w:fill="FFFF00"/>
          </w:tcPr>
          <w:p w:rsidR="006E2C86" w:rsidRDefault="006E2C86" w:rsidP="006E2C86">
            <w:pPr>
              <w:jc w:val="center"/>
            </w:pPr>
            <w:r>
              <w:t>T</w:t>
            </w:r>
          </w:p>
        </w:tc>
      </w:tr>
      <w:tr w:rsidR="006E2C86" w:rsidTr="00D1015B">
        <w:trPr>
          <w:trHeight w:val="288"/>
        </w:trPr>
        <w:tc>
          <w:tcPr>
            <w:tcW w:w="432" w:type="dxa"/>
          </w:tcPr>
          <w:p w:rsidR="006E2C86" w:rsidRDefault="006E2C86" w:rsidP="006E2C86">
            <w:pPr>
              <w:jc w:val="center"/>
            </w:pPr>
            <w:r>
              <w:t>T</w:t>
            </w:r>
          </w:p>
        </w:tc>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F</w:t>
            </w:r>
          </w:p>
        </w:tc>
        <w:tc>
          <w:tcPr>
            <w:tcW w:w="576" w:type="dxa"/>
            <w:shd w:val="clear" w:color="auto" w:fill="FFFF00"/>
          </w:tcPr>
          <w:p w:rsidR="006E2C86" w:rsidRDefault="006E2C86" w:rsidP="006E2C86">
            <w:pPr>
              <w:jc w:val="center"/>
            </w:pPr>
            <w:r>
              <w:t>T</w:t>
            </w:r>
          </w:p>
        </w:tc>
      </w:tr>
      <w:tr w:rsidR="006E2C86" w:rsidTr="00D1015B">
        <w:trPr>
          <w:trHeight w:val="288"/>
        </w:trPr>
        <w:tc>
          <w:tcPr>
            <w:tcW w:w="432" w:type="dxa"/>
          </w:tcPr>
          <w:p w:rsidR="006E2C86" w:rsidRDefault="006E2C86" w:rsidP="006E2C86">
            <w:pPr>
              <w:jc w:val="center"/>
            </w:pPr>
            <w:r>
              <w:t>F</w:t>
            </w:r>
          </w:p>
        </w:tc>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T</w:t>
            </w:r>
          </w:p>
        </w:tc>
        <w:tc>
          <w:tcPr>
            <w:tcW w:w="576" w:type="dxa"/>
            <w:shd w:val="clear" w:color="auto" w:fill="FFFF00"/>
          </w:tcPr>
          <w:p w:rsidR="006E2C86" w:rsidRDefault="006E2C86" w:rsidP="006E2C86">
            <w:pPr>
              <w:jc w:val="center"/>
            </w:pPr>
            <w:r>
              <w:t>F</w:t>
            </w:r>
          </w:p>
        </w:tc>
      </w:tr>
      <w:tr w:rsidR="006E2C86" w:rsidTr="00D1015B">
        <w:trPr>
          <w:trHeight w:val="288"/>
        </w:trPr>
        <w:tc>
          <w:tcPr>
            <w:tcW w:w="432" w:type="dxa"/>
          </w:tcPr>
          <w:p w:rsidR="006E2C86" w:rsidRDefault="006E2C86" w:rsidP="006E2C86">
            <w:pPr>
              <w:jc w:val="center"/>
            </w:pPr>
            <w:r>
              <w:t>F</w:t>
            </w:r>
          </w:p>
        </w:tc>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F</w:t>
            </w:r>
          </w:p>
        </w:tc>
        <w:tc>
          <w:tcPr>
            <w:tcW w:w="576" w:type="dxa"/>
            <w:shd w:val="clear" w:color="auto" w:fill="FFFF00"/>
          </w:tcPr>
          <w:p w:rsidR="006E2C86" w:rsidRDefault="006E2C86" w:rsidP="006E2C86">
            <w:pPr>
              <w:jc w:val="center"/>
            </w:pPr>
            <w:r>
              <w:t>F</w:t>
            </w:r>
          </w:p>
        </w:tc>
      </w:tr>
      <w:tr w:rsidR="006E2C86" w:rsidTr="00D1015B">
        <w:trPr>
          <w:trHeight w:val="288"/>
        </w:trPr>
        <w:tc>
          <w:tcPr>
            <w:tcW w:w="432" w:type="dxa"/>
          </w:tcPr>
          <w:p w:rsidR="006E2C86" w:rsidRDefault="006E2C86" w:rsidP="006E2C86">
            <w:pPr>
              <w:jc w:val="center"/>
            </w:pPr>
            <w:r>
              <w:t>F</w:t>
            </w:r>
          </w:p>
        </w:tc>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T</w:t>
            </w:r>
          </w:p>
        </w:tc>
        <w:tc>
          <w:tcPr>
            <w:tcW w:w="576" w:type="dxa"/>
            <w:shd w:val="clear" w:color="auto" w:fill="FFFF00"/>
          </w:tcPr>
          <w:p w:rsidR="006E2C86" w:rsidRDefault="006E2C86" w:rsidP="006E2C86">
            <w:pPr>
              <w:jc w:val="center"/>
            </w:pPr>
            <w:r>
              <w:t>T</w:t>
            </w:r>
          </w:p>
        </w:tc>
      </w:tr>
      <w:tr w:rsidR="006E2C86" w:rsidTr="00D1015B">
        <w:trPr>
          <w:trHeight w:val="288"/>
        </w:trPr>
        <w:tc>
          <w:tcPr>
            <w:tcW w:w="432" w:type="dxa"/>
          </w:tcPr>
          <w:p w:rsidR="006E2C86" w:rsidRDefault="006E2C86" w:rsidP="006E2C86">
            <w:pPr>
              <w:jc w:val="center"/>
            </w:pPr>
            <w:r>
              <w:t>F</w:t>
            </w:r>
          </w:p>
        </w:tc>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F</w:t>
            </w:r>
          </w:p>
        </w:tc>
        <w:tc>
          <w:tcPr>
            <w:tcW w:w="576" w:type="dxa"/>
            <w:shd w:val="clear" w:color="auto" w:fill="FFFF00"/>
          </w:tcPr>
          <w:p w:rsidR="006E2C86" w:rsidRDefault="006E2C86" w:rsidP="006E2C86">
            <w:pPr>
              <w:jc w:val="center"/>
            </w:pPr>
            <w:r>
              <w:t>T</w:t>
            </w:r>
          </w:p>
        </w:tc>
      </w:tr>
    </w:tbl>
    <w:p w:rsidR="001B7DC0" w:rsidRPr="001B7DC0" w:rsidRDefault="001B7DC0" w:rsidP="001B7DC0">
      <w:pPr>
        <w:pStyle w:val="ExampleBody"/>
        <w:pBdr>
          <w:left w:val="none" w:sz="0" w:space="0" w:color="auto"/>
        </w:pBdr>
        <w:rPr>
          <w:sz w:val="8"/>
          <w:szCs w:val="8"/>
        </w:rPr>
      </w:pPr>
      <w:r>
        <w:br w:type="column"/>
      </w:r>
    </w:p>
    <w:tbl>
      <w:tblPr>
        <w:tblW w:w="28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432"/>
        <w:gridCol w:w="432"/>
        <w:gridCol w:w="576"/>
        <w:gridCol w:w="1008"/>
      </w:tblGrid>
      <w:tr w:rsidR="006E2C86" w:rsidTr="00D1015B">
        <w:tc>
          <w:tcPr>
            <w:tcW w:w="432" w:type="dxa"/>
            <w:shd w:val="clear" w:color="auto" w:fill="92D050"/>
          </w:tcPr>
          <w:p w:rsidR="006E2C86" w:rsidRPr="00CA33F3" w:rsidRDefault="006E2C86" w:rsidP="006E2C86">
            <w:pPr>
              <w:jc w:val="center"/>
            </w:pPr>
            <w:r>
              <w:rPr>
                <w:i/>
              </w:rPr>
              <w:t>m</w:t>
            </w:r>
          </w:p>
        </w:tc>
        <w:tc>
          <w:tcPr>
            <w:tcW w:w="432" w:type="dxa"/>
          </w:tcPr>
          <w:p w:rsidR="006E2C86" w:rsidRPr="00CA33F3" w:rsidRDefault="006E2C86" w:rsidP="006E2C86">
            <w:pPr>
              <w:jc w:val="center"/>
            </w:pPr>
            <w:r>
              <w:rPr>
                <w:i/>
              </w:rPr>
              <w:t>p</w:t>
            </w:r>
          </w:p>
        </w:tc>
        <w:tc>
          <w:tcPr>
            <w:tcW w:w="432" w:type="dxa"/>
            <w:shd w:val="clear" w:color="auto" w:fill="auto"/>
          </w:tcPr>
          <w:p w:rsidR="006E2C86" w:rsidRPr="00CA33F3" w:rsidRDefault="006E2C86" w:rsidP="006E2C86">
            <w:pPr>
              <w:jc w:val="center"/>
            </w:pPr>
            <w:r>
              <w:rPr>
                <w:i/>
              </w:rPr>
              <w:t>r</w:t>
            </w:r>
          </w:p>
        </w:tc>
        <w:tc>
          <w:tcPr>
            <w:tcW w:w="576" w:type="dxa"/>
            <w:shd w:val="clear" w:color="auto" w:fill="92D050"/>
          </w:tcPr>
          <w:p w:rsidR="006E2C86" w:rsidRPr="003D4E7C" w:rsidRDefault="006E2C86" w:rsidP="006E2C86">
            <w:pPr>
              <w:jc w:val="center"/>
              <w:rPr>
                <w:i/>
              </w:rPr>
            </w:pPr>
            <w:r>
              <w:rPr>
                <w:i/>
              </w:rPr>
              <w:t>~p</w:t>
            </w:r>
          </w:p>
        </w:tc>
        <w:tc>
          <w:tcPr>
            <w:tcW w:w="1008" w:type="dxa"/>
            <w:shd w:val="clear" w:color="auto" w:fill="FFFF00"/>
          </w:tcPr>
          <w:p w:rsidR="006E2C86" w:rsidRDefault="006E2C86" w:rsidP="006E2C86">
            <w:pPr>
              <w:jc w:val="center"/>
              <w:rPr>
                <w:i/>
              </w:rPr>
            </w:pPr>
            <w:r w:rsidRPr="00441C21">
              <w:rPr>
                <w:i/>
              </w:rPr>
              <w:t>m</w:t>
            </w:r>
            <w:r>
              <w:t xml:space="preserve"> </w:t>
            </w:r>
            <w:r>
              <w:rPr>
                <w:rFonts w:ascii="Cambria Math" w:hAnsi="Cambria Math"/>
              </w:rPr>
              <w:t>⋀</w:t>
            </w:r>
            <w:r>
              <w:t xml:space="preserve"> ~</w:t>
            </w:r>
            <w:r w:rsidRPr="00441C21">
              <w:rPr>
                <w:i/>
              </w:rPr>
              <w:t>p</w:t>
            </w:r>
          </w:p>
        </w:tc>
      </w:tr>
      <w:tr w:rsidR="006E2C86" w:rsidTr="00D1015B">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T</w:t>
            </w:r>
          </w:p>
        </w:tc>
        <w:tc>
          <w:tcPr>
            <w:tcW w:w="432" w:type="dxa"/>
            <w:shd w:val="clear" w:color="auto" w:fill="auto"/>
          </w:tcPr>
          <w:p w:rsidR="006E2C86" w:rsidRDefault="006E2C86" w:rsidP="006E2C86">
            <w:pPr>
              <w:jc w:val="center"/>
            </w:pPr>
            <w:r>
              <w:t>T</w:t>
            </w:r>
          </w:p>
        </w:tc>
        <w:tc>
          <w:tcPr>
            <w:tcW w:w="576" w:type="dxa"/>
            <w:shd w:val="clear" w:color="auto" w:fill="92D050"/>
          </w:tcPr>
          <w:p w:rsidR="006E2C86" w:rsidRDefault="006E2C86" w:rsidP="006E2C86">
            <w:pPr>
              <w:jc w:val="center"/>
            </w:pPr>
            <w:r>
              <w:t>F</w:t>
            </w:r>
          </w:p>
        </w:tc>
        <w:tc>
          <w:tcPr>
            <w:tcW w:w="1008" w:type="dxa"/>
            <w:shd w:val="clear" w:color="auto" w:fill="FFFF00"/>
          </w:tcPr>
          <w:p w:rsidR="006E2C86" w:rsidRDefault="006E2C86" w:rsidP="006E2C86">
            <w:pPr>
              <w:jc w:val="center"/>
            </w:pPr>
            <w:r>
              <w:t>F</w:t>
            </w:r>
          </w:p>
        </w:tc>
      </w:tr>
      <w:tr w:rsidR="006E2C86" w:rsidTr="00D1015B">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T</w:t>
            </w:r>
          </w:p>
        </w:tc>
        <w:tc>
          <w:tcPr>
            <w:tcW w:w="432" w:type="dxa"/>
            <w:shd w:val="clear" w:color="auto" w:fill="auto"/>
          </w:tcPr>
          <w:p w:rsidR="006E2C86" w:rsidRDefault="006E2C86" w:rsidP="006E2C86">
            <w:pPr>
              <w:jc w:val="center"/>
            </w:pPr>
            <w:r>
              <w:t>F</w:t>
            </w:r>
          </w:p>
        </w:tc>
        <w:tc>
          <w:tcPr>
            <w:tcW w:w="576" w:type="dxa"/>
            <w:shd w:val="clear" w:color="auto" w:fill="92D050"/>
          </w:tcPr>
          <w:p w:rsidR="006E2C86" w:rsidRDefault="006E2C86" w:rsidP="006E2C86">
            <w:pPr>
              <w:jc w:val="center"/>
            </w:pPr>
            <w:r>
              <w:t>F</w:t>
            </w:r>
          </w:p>
        </w:tc>
        <w:tc>
          <w:tcPr>
            <w:tcW w:w="1008" w:type="dxa"/>
            <w:shd w:val="clear" w:color="auto" w:fill="FFFF00"/>
          </w:tcPr>
          <w:p w:rsidR="006E2C86" w:rsidRDefault="006E2C86" w:rsidP="006E2C86">
            <w:pPr>
              <w:jc w:val="center"/>
            </w:pPr>
            <w:r>
              <w:t>F</w:t>
            </w:r>
          </w:p>
        </w:tc>
      </w:tr>
      <w:tr w:rsidR="006E2C86" w:rsidTr="00D1015B">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F</w:t>
            </w:r>
          </w:p>
        </w:tc>
        <w:tc>
          <w:tcPr>
            <w:tcW w:w="432" w:type="dxa"/>
            <w:shd w:val="clear" w:color="auto" w:fill="auto"/>
          </w:tcPr>
          <w:p w:rsidR="006E2C86" w:rsidRDefault="006E2C86" w:rsidP="006E2C86">
            <w:pPr>
              <w:jc w:val="center"/>
            </w:pPr>
            <w:r>
              <w:t>T</w:t>
            </w:r>
          </w:p>
        </w:tc>
        <w:tc>
          <w:tcPr>
            <w:tcW w:w="576" w:type="dxa"/>
            <w:shd w:val="clear" w:color="auto" w:fill="92D050"/>
          </w:tcPr>
          <w:p w:rsidR="006E2C86" w:rsidRDefault="006E2C86" w:rsidP="006E2C86">
            <w:pPr>
              <w:jc w:val="center"/>
            </w:pPr>
            <w:r>
              <w:t>T</w:t>
            </w:r>
          </w:p>
        </w:tc>
        <w:tc>
          <w:tcPr>
            <w:tcW w:w="1008" w:type="dxa"/>
            <w:shd w:val="clear" w:color="auto" w:fill="FFFF00"/>
          </w:tcPr>
          <w:p w:rsidR="006E2C86" w:rsidRDefault="006E2C86" w:rsidP="006E2C86">
            <w:pPr>
              <w:jc w:val="center"/>
            </w:pPr>
            <w:r>
              <w:t>T</w:t>
            </w:r>
          </w:p>
        </w:tc>
      </w:tr>
      <w:tr w:rsidR="006E2C86" w:rsidTr="00D1015B">
        <w:tc>
          <w:tcPr>
            <w:tcW w:w="432" w:type="dxa"/>
            <w:shd w:val="clear" w:color="auto" w:fill="92D050"/>
          </w:tcPr>
          <w:p w:rsidR="006E2C86" w:rsidRDefault="006E2C86" w:rsidP="006E2C86">
            <w:pPr>
              <w:jc w:val="center"/>
            </w:pPr>
            <w:r>
              <w:t>T</w:t>
            </w:r>
          </w:p>
        </w:tc>
        <w:tc>
          <w:tcPr>
            <w:tcW w:w="432" w:type="dxa"/>
          </w:tcPr>
          <w:p w:rsidR="006E2C86" w:rsidRDefault="006E2C86" w:rsidP="006E2C86">
            <w:pPr>
              <w:jc w:val="center"/>
            </w:pPr>
            <w:r>
              <w:t>F</w:t>
            </w:r>
          </w:p>
        </w:tc>
        <w:tc>
          <w:tcPr>
            <w:tcW w:w="432" w:type="dxa"/>
            <w:shd w:val="clear" w:color="auto" w:fill="auto"/>
          </w:tcPr>
          <w:p w:rsidR="006E2C86" w:rsidRDefault="006E2C86" w:rsidP="006E2C86">
            <w:pPr>
              <w:jc w:val="center"/>
            </w:pPr>
            <w:r>
              <w:t>F</w:t>
            </w:r>
          </w:p>
        </w:tc>
        <w:tc>
          <w:tcPr>
            <w:tcW w:w="576" w:type="dxa"/>
            <w:shd w:val="clear" w:color="auto" w:fill="92D050"/>
          </w:tcPr>
          <w:p w:rsidR="006E2C86" w:rsidRDefault="006E2C86" w:rsidP="006E2C86">
            <w:pPr>
              <w:jc w:val="center"/>
            </w:pPr>
            <w:r>
              <w:t>T</w:t>
            </w:r>
          </w:p>
        </w:tc>
        <w:tc>
          <w:tcPr>
            <w:tcW w:w="1008" w:type="dxa"/>
            <w:shd w:val="clear" w:color="auto" w:fill="FFFF00"/>
          </w:tcPr>
          <w:p w:rsidR="006E2C86" w:rsidRDefault="006E2C86" w:rsidP="006E2C86">
            <w:pPr>
              <w:jc w:val="center"/>
            </w:pPr>
            <w:r>
              <w:t>T</w:t>
            </w:r>
          </w:p>
        </w:tc>
      </w:tr>
      <w:tr w:rsidR="006E2C86" w:rsidTr="00D1015B">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T</w:t>
            </w:r>
          </w:p>
        </w:tc>
        <w:tc>
          <w:tcPr>
            <w:tcW w:w="432" w:type="dxa"/>
            <w:shd w:val="clear" w:color="auto" w:fill="auto"/>
          </w:tcPr>
          <w:p w:rsidR="006E2C86" w:rsidRDefault="006E2C86" w:rsidP="006E2C86">
            <w:pPr>
              <w:jc w:val="center"/>
            </w:pPr>
            <w:r>
              <w:t>T</w:t>
            </w:r>
          </w:p>
        </w:tc>
        <w:tc>
          <w:tcPr>
            <w:tcW w:w="576" w:type="dxa"/>
            <w:shd w:val="clear" w:color="auto" w:fill="92D050"/>
          </w:tcPr>
          <w:p w:rsidR="006E2C86" w:rsidRDefault="006E2C86" w:rsidP="006E2C86">
            <w:pPr>
              <w:jc w:val="center"/>
            </w:pPr>
            <w:r>
              <w:t>F</w:t>
            </w:r>
          </w:p>
        </w:tc>
        <w:tc>
          <w:tcPr>
            <w:tcW w:w="1008" w:type="dxa"/>
            <w:shd w:val="clear" w:color="auto" w:fill="FFFF00"/>
          </w:tcPr>
          <w:p w:rsidR="006E2C86" w:rsidRDefault="006E2C86" w:rsidP="006E2C86">
            <w:pPr>
              <w:jc w:val="center"/>
            </w:pPr>
            <w:r>
              <w:t>F</w:t>
            </w:r>
          </w:p>
        </w:tc>
      </w:tr>
      <w:tr w:rsidR="006E2C86" w:rsidTr="00D1015B">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T</w:t>
            </w:r>
          </w:p>
        </w:tc>
        <w:tc>
          <w:tcPr>
            <w:tcW w:w="432" w:type="dxa"/>
            <w:shd w:val="clear" w:color="auto" w:fill="auto"/>
          </w:tcPr>
          <w:p w:rsidR="006E2C86" w:rsidRDefault="006E2C86" w:rsidP="006E2C86">
            <w:pPr>
              <w:jc w:val="center"/>
            </w:pPr>
            <w:r>
              <w:t>F</w:t>
            </w:r>
          </w:p>
        </w:tc>
        <w:tc>
          <w:tcPr>
            <w:tcW w:w="576" w:type="dxa"/>
            <w:shd w:val="clear" w:color="auto" w:fill="92D050"/>
          </w:tcPr>
          <w:p w:rsidR="006E2C86" w:rsidRDefault="006E2C86" w:rsidP="006E2C86">
            <w:pPr>
              <w:jc w:val="center"/>
            </w:pPr>
            <w:r>
              <w:t>F</w:t>
            </w:r>
          </w:p>
        </w:tc>
        <w:tc>
          <w:tcPr>
            <w:tcW w:w="1008" w:type="dxa"/>
            <w:shd w:val="clear" w:color="auto" w:fill="FFFF00"/>
          </w:tcPr>
          <w:p w:rsidR="006E2C86" w:rsidRDefault="006E2C86" w:rsidP="006E2C86">
            <w:pPr>
              <w:jc w:val="center"/>
            </w:pPr>
            <w:r>
              <w:t>F</w:t>
            </w:r>
          </w:p>
        </w:tc>
      </w:tr>
      <w:tr w:rsidR="006E2C86" w:rsidTr="00D1015B">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F</w:t>
            </w:r>
          </w:p>
        </w:tc>
        <w:tc>
          <w:tcPr>
            <w:tcW w:w="432" w:type="dxa"/>
            <w:shd w:val="clear" w:color="auto" w:fill="auto"/>
          </w:tcPr>
          <w:p w:rsidR="006E2C86" w:rsidRDefault="006E2C86" w:rsidP="006E2C86">
            <w:pPr>
              <w:jc w:val="center"/>
            </w:pPr>
            <w:r>
              <w:t>T</w:t>
            </w:r>
          </w:p>
        </w:tc>
        <w:tc>
          <w:tcPr>
            <w:tcW w:w="576" w:type="dxa"/>
            <w:shd w:val="clear" w:color="auto" w:fill="92D050"/>
          </w:tcPr>
          <w:p w:rsidR="006E2C86" w:rsidRDefault="006E2C86" w:rsidP="006E2C86">
            <w:pPr>
              <w:jc w:val="center"/>
            </w:pPr>
            <w:r>
              <w:t>T</w:t>
            </w:r>
          </w:p>
        </w:tc>
        <w:tc>
          <w:tcPr>
            <w:tcW w:w="1008" w:type="dxa"/>
            <w:shd w:val="clear" w:color="auto" w:fill="FFFF00"/>
          </w:tcPr>
          <w:p w:rsidR="006E2C86" w:rsidRDefault="006E2C86" w:rsidP="006E2C86">
            <w:pPr>
              <w:jc w:val="center"/>
            </w:pPr>
            <w:r>
              <w:t>F</w:t>
            </w:r>
          </w:p>
        </w:tc>
      </w:tr>
      <w:tr w:rsidR="006E2C86" w:rsidTr="00D1015B">
        <w:tc>
          <w:tcPr>
            <w:tcW w:w="432" w:type="dxa"/>
            <w:shd w:val="clear" w:color="auto" w:fill="92D050"/>
          </w:tcPr>
          <w:p w:rsidR="006E2C86" w:rsidRDefault="006E2C86" w:rsidP="006E2C86">
            <w:pPr>
              <w:jc w:val="center"/>
            </w:pPr>
            <w:r>
              <w:t>F</w:t>
            </w:r>
          </w:p>
        </w:tc>
        <w:tc>
          <w:tcPr>
            <w:tcW w:w="432" w:type="dxa"/>
          </w:tcPr>
          <w:p w:rsidR="006E2C86" w:rsidRDefault="006E2C86" w:rsidP="006E2C86">
            <w:pPr>
              <w:jc w:val="center"/>
            </w:pPr>
            <w:r>
              <w:t>F</w:t>
            </w:r>
          </w:p>
        </w:tc>
        <w:tc>
          <w:tcPr>
            <w:tcW w:w="432" w:type="dxa"/>
            <w:shd w:val="clear" w:color="auto" w:fill="auto"/>
          </w:tcPr>
          <w:p w:rsidR="006E2C86" w:rsidRDefault="006E2C86" w:rsidP="006E2C86">
            <w:pPr>
              <w:jc w:val="center"/>
            </w:pPr>
            <w:r>
              <w:t>F</w:t>
            </w:r>
          </w:p>
        </w:tc>
        <w:tc>
          <w:tcPr>
            <w:tcW w:w="576" w:type="dxa"/>
            <w:shd w:val="clear" w:color="auto" w:fill="92D050"/>
          </w:tcPr>
          <w:p w:rsidR="006E2C86" w:rsidRDefault="006E2C86" w:rsidP="006E2C86">
            <w:pPr>
              <w:jc w:val="center"/>
            </w:pPr>
            <w:r>
              <w:t>T</w:t>
            </w:r>
          </w:p>
        </w:tc>
        <w:tc>
          <w:tcPr>
            <w:tcW w:w="1008" w:type="dxa"/>
            <w:shd w:val="clear" w:color="auto" w:fill="FFFF00"/>
          </w:tcPr>
          <w:p w:rsidR="006E2C86" w:rsidRDefault="006E2C86" w:rsidP="006E2C86">
            <w:pPr>
              <w:jc w:val="center"/>
            </w:pPr>
            <w:r>
              <w:t>F</w:t>
            </w:r>
          </w:p>
        </w:tc>
      </w:tr>
    </w:tbl>
    <w:p w:rsidR="001B7DC0" w:rsidRDefault="001B7DC0" w:rsidP="00312C73">
      <w:pPr>
        <w:pStyle w:val="ExampleBody"/>
        <w:sectPr w:rsidR="001B7DC0" w:rsidSect="006E2C86">
          <w:type w:val="continuous"/>
          <w:pgSz w:w="12240" w:h="15840" w:code="1"/>
          <w:pgMar w:top="1440" w:right="1350" w:bottom="1080" w:left="1080" w:header="720" w:footer="720" w:gutter="1080"/>
          <w:pgNumType w:start="407"/>
          <w:cols w:num="3" w:space="45"/>
          <w:titlePg/>
          <w:docGrid w:linePitch="360"/>
        </w:sectPr>
      </w:pPr>
    </w:p>
    <w:p w:rsidR="00441C21" w:rsidRDefault="00441C21" w:rsidP="00312C73">
      <w:pPr>
        <w:pStyle w:val="ExampleBody"/>
      </w:pPr>
    </w:p>
    <w:p w:rsidR="00441C21" w:rsidRPr="00D74F34" w:rsidRDefault="00441C21" w:rsidP="00312C73">
      <w:pPr>
        <w:pStyle w:val="ExampleBody"/>
      </w:pPr>
      <w:r>
        <w:t xml:space="preserve">Now we can </w:t>
      </w:r>
      <w:r w:rsidR="00D74F34">
        <w:t>create a column</w:t>
      </w:r>
      <w:r>
        <w:t xml:space="preserve"> for the </w:t>
      </w:r>
      <w:r w:rsidR="00F3030F">
        <w:t>conditional</w:t>
      </w:r>
      <w:r w:rsidR="001B7DC0">
        <w:t>.</w:t>
      </w:r>
      <w:r w:rsidR="00506E7F">
        <w:t xml:space="preserve"> </w:t>
      </w:r>
      <w:r w:rsidR="00D74F34">
        <w:t xml:space="preserve">Because it can be confusing to keep track of all the Ts and Fs, why don’t we copy the column for </w:t>
      </w:r>
      <w:r w:rsidR="00D74F34">
        <w:rPr>
          <w:i/>
        </w:rPr>
        <w:t>r</w:t>
      </w:r>
      <w:r w:rsidR="00D74F34">
        <w:t xml:space="preserve"> to the right of the column for </w:t>
      </w:r>
      <w:r w:rsidR="00D74F34" w:rsidRPr="00441C21">
        <w:rPr>
          <w:i/>
        </w:rPr>
        <w:t>m</w:t>
      </w:r>
      <w:r w:rsidR="00D74F34">
        <w:t xml:space="preserve"> </w:t>
      </w:r>
      <w:r w:rsidR="00D74F34">
        <w:rPr>
          <w:rFonts w:ascii="Cambria Math" w:hAnsi="Cambria Math"/>
        </w:rPr>
        <w:t>⋀</w:t>
      </w:r>
      <w:r w:rsidR="00D74F34">
        <w:t xml:space="preserve"> ~</w:t>
      </w:r>
      <w:r w:rsidR="00D74F34" w:rsidRPr="00441C21">
        <w:rPr>
          <w:i/>
        </w:rPr>
        <w:t>p</w:t>
      </w:r>
      <w:r w:rsidR="00D74F34">
        <w:t xml:space="preserve"> ? This makes it a lot easier to read the </w:t>
      </w:r>
      <w:r w:rsidR="00F3030F">
        <w:t>conditional</w:t>
      </w:r>
      <w:r w:rsidR="00D74F34">
        <w:t xml:space="preserve"> from left to right.</w:t>
      </w:r>
    </w:p>
    <w:p w:rsidR="00D74F34" w:rsidRDefault="00D74F34" w:rsidP="00312C73">
      <w:pPr>
        <w:pStyle w:val="ExampleBody"/>
      </w:pPr>
    </w:p>
    <w:p w:rsidR="00441C21" w:rsidRDefault="00AF0D7A" w:rsidP="00312C73">
      <w:pPr>
        <w:pStyle w:val="ExampleBody"/>
      </w:pPr>
      <w:r>
        <w:rPr>
          <w:noProof/>
        </w:rPr>
        <mc:AlternateContent>
          <mc:Choice Requires="wps">
            <w:drawing>
              <wp:inline distT="0" distB="0" distL="0" distR="0">
                <wp:extent cx="3390900" cy="1741170"/>
                <wp:effectExtent l="0" t="0" r="0" b="0"/>
                <wp:docPr id="19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74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9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23"/>
                              <w:gridCol w:w="423"/>
                              <w:gridCol w:w="562"/>
                              <w:gridCol w:w="939"/>
                              <w:gridCol w:w="546"/>
                              <w:gridCol w:w="1584"/>
                            </w:tblGrid>
                            <w:tr w:rsidR="00325C5E" w:rsidTr="00D1015B">
                              <w:tc>
                                <w:tcPr>
                                  <w:tcW w:w="428" w:type="dxa"/>
                                </w:tcPr>
                                <w:p w:rsidR="00325C5E" w:rsidRPr="00CA33F3" w:rsidRDefault="00325C5E" w:rsidP="006E2C86">
                                  <w:pPr>
                                    <w:jc w:val="center"/>
                                  </w:pPr>
                                  <w:r>
                                    <w:rPr>
                                      <w:i/>
                                    </w:rPr>
                                    <w:t>m</w:t>
                                  </w:r>
                                </w:p>
                              </w:tc>
                              <w:tc>
                                <w:tcPr>
                                  <w:tcW w:w="423" w:type="dxa"/>
                                </w:tcPr>
                                <w:p w:rsidR="00325C5E" w:rsidRPr="00CA33F3" w:rsidRDefault="00325C5E" w:rsidP="006E2C86">
                                  <w:pPr>
                                    <w:jc w:val="center"/>
                                  </w:pPr>
                                  <w:r>
                                    <w:rPr>
                                      <w:i/>
                                    </w:rPr>
                                    <w:t>p</w:t>
                                  </w:r>
                                </w:p>
                              </w:tc>
                              <w:tc>
                                <w:tcPr>
                                  <w:tcW w:w="423" w:type="dxa"/>
                                </w:tcPr>
                                <w:p w:rsidR="00325C5E" w:rsidRPr="00441C21" w:rsidRDefault="00325C5E" w:rsidP="006E2C86">
                                  <w:pPr>
                                    <w:jc w:val="center"/>
                                    <w:rPr>
                                      <w:i/>
                                    </w:rPr>
                                  </w:pPr>
                                  <w:r>
                                    <w:rPr>
                                      <w:i/>
                                    </w:rPr>
                                    <w:t>r</w:t>
                                  </w:r>
                                </w:p>
                              </w:tc>
                              <w:tc>
                                <w:tcPr>
                                  <w:tcW w:w="562" w:type="dxa"/>
                                </w:tcPr>
                                <w:p w:rsidR="00325C5E" w:rsidRPr="003D4E7C" w:rsidRDefault="00325C5E" w:rsidP="006E2C86">
                                  <w:pPr>
                                    <w:jc w:val="center"/>
                                    <w:rPr>
                                      <w:i/>
                                    </w:rPr>
                                  </w:pPr>
                                  <w:r>
                                    <w:rPr>
                                      <w:i/>
                                    </w:rPr>
                                    <w:t>~p</w:t>
                                  </w:r>
                                </w:p>
                              </w:tc>
                              <w:tc>
                                <w:tcPr>
                                  <w:tcW w:w="939" w:type="dxa"/>
                                  <w:shd w:val="clear" w:color="auto" w:fill="92D050"/>
                                </w:tcPr>
                                <w:p w:rsidR="00325C5E" w:rsidRDefault="00325C5E" w:rsidP="006E2C86">
                                  <w:pPr>
                                    <w:jc w:val="center"/>
                                    <w:rPr>
                                      <w:i/>
                                    </w:rPr>
                                  </w:pPr>
                                  <w:r w:rsidRPr="00441C21">
                                    <w:rPr>
                                      <w:i/>
                                    </w:rPr>
                                    <w:t>m</w:t>
                                  </w:r>
                                  <w:r>
                                    <w:t xml:space="preserve"> </w:t>
                                  </w:r>
                                  <w:r>
                                    <w:rPr>
                                      <w:rFonts w:ascii="Cambria Math" w:hAnsi="Cambria Math"/>
                                    </w:rPr>
                                    <w:t>⋀</w:t>
                                  </w:r>
                                  <w:r>
                                    <w:t xml:space="preserve"> ~</w:t>
                                  </w:r>
                                  <w:r w:rsidRPr="00441C21">
                                    <w:rPr>
                                      <w:i/>
                                    </w:rPr>
                                    <w:t>p</w:t>
                                  </w:r>
                                </w:p>
                              </w:tc>
                              <w:tc>
                                <w:tcPr>
                                  <w:tcW w:w="546" w:type="dxa"/>
                                  <w:shd w:val="clear" w:color="auto" w:fill="92D050"/>
                                </w:tcPr>
                                <w:p w:rsidR="00325C5E" w:rsidRPr="00441C21" w:rsidRDefault="00325C5E" w:rsidP="006E2C86">
                                  <w:pPr>
                                    <w:jc w:val="center"/>
                                    <w:rPr>
                                      <w:i/>
                                    </w:rPr>
                                  </w:pPr>
                                  <w:r>
                                    <w:rPr>
                                      <w:i/>
                                    </w:rPr>
                                    <w:t>r</w:t>
                                  </w:r>
                                </w:p>
                              </w:tc>
                              <w:tc>
                                <w:tcPr>
                                  <w:tcW w:w="1584" w:type="dxa"/>
                                  <w:shd w:val="clear" w:color="auto" w:fill="FFFF00"/>
                                </w:tcPr>
                                <w:p w:rsidR="00325C5E" w:rsidRDefault="00325C5E" w:rsidP="006E2C86">
                                  <w:pPr>
                                    <w:jc w:val="center"/>
                                    <w:rPr>
                                      <w:i/>
                                    </w:rPr>
                                  </w:pPr>
                                  <w:r>
                                    <w:t>(</w:t>
                                  </w:r>
                                  <w:r w:rsidRPr="00441C21">
                                    <w:rPr>
                                      <w:i/>
                                    </w:rPr>
                                    <w:t>m</w:t>
                                  </w:r>
                                  <w:r>
                                    <w:t xml:space="preserve"> </w:t>
                                  </w:r>
                                  <w:r>
                                    <w:rPr>
                                      <w:rFonts w:ascii="Cambria Math" w:hAnsi="Cambria Math"/>
                                    </w:rPr>
                                    <w:t>⋀</w:t>
                                  </w:r>
                                  <w:r>
                                    <w:t xml:space="preserve"> ~</w:t>
                                  </w:r>
                                  <w:r w:rsidRPr="00441C21">
                                    <w:rPr>
                                      <w:i/>
                                    </w:rPr>
                                    <w:t>p</w:t>
                                  </w:r>
                                  <w:r>
                                    <w:t xml:space="preserve">) → </w:t>
                                  </w:r>
                                  <w:r w:rsidRPr="00441C21">
                                    <w:rPr>
                                      <w:i/>
                                    </w:rPr>
                                    <w:t>r</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T</w:t>
                                  </w:r>
                                </w:p>
                              </w:tc>
                              <w:tc>
                                <w:tcPr>
                                  <w:tcW w:w="423" w:type="dxa"/>
                                </w:tcPr>
                                <w:p w:rsidR="00325C5E" w:rsidRDefault="00325C5E" w:rsidP="006E2C86">
                                  <w:pPr>
                                    <w:jc w:val="center"/>
                                  </w:pPr>
                                  <w:r>
                                    <w:t>T</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T</w:t>
                                  </w:r>
                                </w:p>
                              </w:tc>
                              <w:tc>
                                <w:tcPr>
                                  <w:tcW w:w="423" w:type="dxa"/>
                                </w:tcPr>
                                <w:p w:rsidR="00325C5E" w:rsidRDefault="00325C5E" w:rsidP="006E2C86">
                                  <w:pPr>
                                    <w:jc w:val="center"/>
                                  </w:pPr>
                                  <w:r>
                                    <w:t>F</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F</w:t>
                                  </w:r>
                                </w:p>
                              </w:tc>
                              <w:tc>
                                <w:tcPr>
                                  <w:tcW w:w="423" w:type="dxa"/>
                                </w:tcPr>
                                <w:p w:rsidR="00325C5E" w:rsidRDefault="00325C5E" w:rsidP="006E2C86">
                                  <w:pPr>
                                    <w:jc w:val="center"/>
                                  </w:pPr>
                                  <w:r>
                                    <w:t>T</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T</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F</w:t>
                                  </w:r>
                                </w:p>
                              </w:tc>
                              <w:tc>
                                <w:tcPr>
                                  <w:tcW w:w="423" w:type="dxa"/>
                                </w:tcPr>
                                <w:p w:rsidR="00325C5E" w:rsidRDefault="00325C5E" w:rsidP="006E2C86">
                                  <w:pPr>
                                    <w:jc w:val="center"/>
                                  </w:pPr>
                                  <w:r>
                                    <w:t>F</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T</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F</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T</w:t>
                                  </w:r>
                                </w:p>
                              </w:tc>
                              <w:tc>
                                <w:tcPr>
                                  <w:tcW w:w="423" w:type="dxa"/>
                                </w:tcPr>
                                <w:p w:rsidR="00325C5E" w:rsidRDefault="00325C5E" w:rsidP="006E2C86">
                                  <w:pPr>
                                    <w:jc w:val="center"/>
                                  </w:pPr>
                                  <w:r>
                                    <w:t>T</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T</w:t>
                                  </w:r>
                                </w:p>
                              </w:tc>
                              <w:tc>
                                <w:tcPr>
                                  <w:tcW w:w="423" w:type="dxa"/>
                                </w:tcPr>
                                <w:p w:rsidR="00325C5E" w:rsidRDefault="00325C5E" w:rsidP="006E2C86">
                                  <w:pPr>
                                    <w:jc w:val="center"/>
                                  </w:pPr>
                                  <w:r>
                                    <w:t>F</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F</w:t>
                                  </w:r>
                                </w:p>
                              </w:tc>
                              <w:tc>
                                <w:tcPr>
                                  <w:tcW w:w="423" w:type="dxa"/>
                                </w:tcPr>
                                <w:p w:rsidR="00325C5E" w:rsidRDefault="00325C5E" w:rsidP="006E2C86">
                                  <w:pPr>
                                    <w:jc w:val="center"/>
                                  </w:pPr>
                                  <w:r>
                                    <w:t>T</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F</w:t>
                                  </w:r>
                                </w:p>
                              </w:tc>
                              <w:tc>
                                <w:tcPr>
                                  <w:tcW w:w="423" w:type="dxa"/>
                                </w:tcPr>
                                <w:p w:rsidR="00325C5E" w:rsidRDefault="00325C5E" w:rsidP="006E2C86">
                                  <w:pPr>
                                    <w:jc w:val="center"/>
                                  </w:pPr>
                                  <w:r>
                                    <w:t>F</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bl>
                          <w:p w:rsidR="00325C5E" w:rsidRDefault="00325C5E" w:rsidP="00441C21"/>
                        </w:txbxContent>
                      </wps:txbx>
                      <wps:bodyPr rot="0" vert="horz" wrap="square" lIns="91440" tIns="45720" rIns="91440" bIns="45720" anchor="t" anchorCtr="0" upright="1">
                        <a:noAutofit/>
                      </wps:bodyPr>
                    </wps:wsp>
                  </a:graphicData>
                </a:graphic>
              </wp:inline>
            </w:drawing>
          </mc:Choice>
          <mc:Fallback>
            <w:pict>
              <v:shape id="Text Box 216" o:spid="_x0000_s1038" type="#_x0000_t202" style="width:267pt;height:1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" filled="f" stroked="f">
                <v:textbox>
                  <w:txbxContent>
                    <w:tbl>
                      <w:tblPr>
                        <w:tblW w:w="49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23"/>
                        <w:gridCol w:w="423"/>
                        <w:gridCol w:w="562"/>
                        <w:gridCol w:w="939"/>
                        <w:gridCol w:w="546"/>
                        <w:gridCol w:w="1584"/>
                      </w:tblGrid>
                      <w:tr w:rsidR="00325C5E" w:rsidTr="00D1015B">
                        <w:tc>
                          <w:tcPr>
                            <w:tcW w:w="428" w:type="dxa"/>
                          </w:tcPr>
                          <w:p w:rsidR="00325C5E" w:rsidRPr="00CA33F3" w:rsidRDefault="00325C5E" w:rsidP="006E2C86">
                            <w:pPr>
                              <w:jc w:val="center"/>
                            </w:pPr>
                            <w:r>
                              <w:rPr>
                                <w:i/>
                              </w:rPr>
                              <w:t>m</w:t>
                            </w:r>
                          </w:p>
                        </w:tc>
                        <w:tc>
                          <w:tcPr>
                            <w:tcW w:w="423" w:type="dxa"/>
                          </w:tcPr>
                          <w:p w:rsidR="00325C5E" w:rsidRPr="00CA33F3" w:rsidRDefault="00325C5E" w:rsidP="006E2C86">
                            <w:pPr>
                              <w:jc w:val="center"/>
                            </w:pPr>
                            <w:r>
                              <w:rPr>
                                <w:i/>
                              </w:rPr>
                              <w:t>p</w:t>
                            </w:r>
                          </w:p>
                        </w:tc>
                        <w:tc>
                          <w:tcPr>
                            <w:tcW w:w="423" w:type="dxa"/>
                          </w:tcPr>
                          <w:p w:rsidR="00325C5E" w:rsidRPr="00441C21" w:rsidRDefault="00325C5E" w:rsidP="006E2C86">
                            <w:pPr>
                              <w:jc w:val="center"/>
                              <w:rPr>
                                <w:i/>
                              </w:rPr>
                            </w:pPr>
                            <w:r>
                              <w:rPr>
                                <w:i/>
                              </w:rPr>
                              <w:t>r</w:t>
                            </w:r>
                          </w:p>
                        </w:tc>
                        <w:tc>
                          <w:tcPr>
                            <w:tcW w:w="562" w:type="dxa"/>
                          </w:tcPr>
                          <w:p w:rsidR="00325C5E" w:rsidRPr="003D4E7C" w:rsidRDefault="00325C5E" w:rsidP="006E2C86">
                            <w:pPr>
                              <w:jc w:val="center"/>
                              <w:rPr>
                                <w:i/>
                              </w:rPr>
                            </w:pPr>
                            <w:r>
                              <w:rPr>
                                <w:i/>
                              </w:rPr>
                              <w:t>~p</w:t>
                            </w:r>
                          </w:p>
                        </w:tc>
                        <w:tc>
                          <w:tcPr>
                            <w:tcW w:w="939" w:type="dxa"/>
                            <w:shd w:val="clear" w:color="auto" w:fill="92D050"/>
                          </w:tcPr>
                          <w:p w:rsidR="00325C5E" w:rsidRDefault="00325C5E" w:rsidP="006E2C86">
                            <w:pPr>
                              <w:jc w:val="center"/>
                              <w:rPr>
                                <w:i/>
                              </w:rPr>
                            </w:pPr>
                            <w:r w:rsidRPr="00441C21">
                              <w:rPr>
                                <w:i/>
                              </w:rPr>
                              <w:t>m</w:t>
                            </w:r>
                            <w:r>
                              <w:t xml:space="preserve"> </w:t>
                            </w:r>
                            <w:r>
                              <w:rPr>
                                <w:rFonts w:ascii="Cambria Math" w:hAnsi="Cambria Math"/>
                              </w:rPr>
                              <w:t>⋀</w:t>
                            </w:r>
                            <w:r>
                              <w:t xml:space="preserve"> ~</w:t>
                            </w:r>
                            <w:r w:rsidRPr="00441C21">
                              <w:rPr>
                                <w:i/>
                              </w:rPr>
                              <w:t>p</w:t>
                            </w:r>
                          </w:p>
                        </w:tc>
                        <w:tc>
                          <w:tcPr>
                            <w:tcW w:w="546" w:type="dxa"/>
                            <w:shd w:val="clear" w:color="auto" w:fill="92D050"/>
                          </w:tcPr>
                          <w:p w:rsidR="00325C5E" w:rsidRPr="00441C21" w:rsidRDefault="00325C5E" w:rsidP="006E2C86">
                            <w:pPr>
                              <w:jc w:val="center"/>
                              <w:rPr>
                                <w:i/>
                              </w:rPr>
                            </w:pPr>
                            <w:r>
                              <w:rPr>
                                <w:i/>
                              </w:rPr>
                              <w:t>r</w:t>
                            </w:r>
                          </w:p>
                        </w:tc>
                        <w:tc>
                          <w:tcPr>
                            <w:tcW w:w="1584" w:type="dxa"/>
                            <w:shd w:val="clear" w:color="auto" w:fill="FFFF00"/>
                          </w:tcPr>
                          <w:p w:rsidR="00325C5E" w:rsidRDefault="00325C5E" w:rsidP="006E2C86">
                            <w:pPr>
                              <w:jc w:val="center"/>
                              <w:rPr>
                                <w:i/>
                              </w:rPr>
                            </w:pPr>
                            <w:r>
                              <w:t>(</w:t>
                            </w:r>
                            <w:r w:rsidRPr="00441C21">
                              <w:rPr>
                                <w:i/>
                              </w:rPr>
                              <w:t>m</w:t>
                            </w:r>
                            <w:r>
                              <w:t xml:space="preserve"> </w:t>
                            </w:r>
                            <w:r>
                              <w:rPr>
                                <w:rFonts w:ascii="Cambria Math" w:hAnsi="Cambria Math"/>
                              </w:rPr>
                              <w:t>⋀</w:t>
                            </w:r>
                            <w:r>
                              <w:t xml:space="preserve"> ~</w:t>
                            </w:r>
                            <w:r w:rsidRPr="00441C21">
                              <w:rPr>
                                <w:i/>
                              </w:rPr>
                              <w:t>p</w:t>
                            </w:r>
                            <w:r>
                              <w:t xml:space="preserve">) → </w:t>
                            </w:r>
                            <w:r w:rsidRPr="00441C21">
                              <w:rPr>
                                <w:i/>
                              </w:rPr>
                              <w:t>r</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T</w:t>
                            </w:r>
                          </w:p>
                        </w:tc>
                        <w:tc>
                          <w:tcPr>
                            <w:tcW w:w="423" w:type="dxa"/>
                          </w:tcPr>
                          <w:p w:rsidR="00325C5E" w:rsidRDefault="00325C5E" w:rsidP="006E2C86">
                            <w:pPr>
                              <w:jc w:val="center"/>
                            </w:pPr>
                            <w:r>
                              <w:t>T</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T</w:t>
                            </w:r>
                          </w:p>
                        </w:tc>
                        <w:tc>
                          <w:tcPr>
                            <w:tcW w:w="423" w:type="dxa"/>
                          </w:tcPr>
                          <w:p w:rsidR="00325C5E" w:rsidRDefault="00325C5E" w:rsidP="006E2C86">
                            <w:pPr>
                              <w:jc w:val="center"/>
                            </w:pPr>
                            <w:r>
                              <w:t>F</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F</w:t>
                            </w:r>
                          </w:p>
                        </w:tc>
                        <w:tc>
                          <w:tcPr>
                            <w:tcW w:w="423" w:type="dxa"/>
                          </w:tcPr>
                          <w:p w:rsidR="00325C5E" w:rsidRDefault="00325C5E" w:rsidP="006E2C86">
                            <w:pPr>
                              <w:jc w:val="center"/>
                            </w:pPr>
                            <w:r>
                              <w:t>T</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T</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T</w:t>
                            </w:r>
                          </w:p>
                        </w:tc>
                        <w:tc>
                          <w:tcPr>
                            <w:tcW w:w="423" w:type="dxa"/>
                          </w:tcPr>
                          <w:p w:rsidR="00325C5E" w:rsidRDefault="00325C5E" w:rsidP="006E2C86">
                            <w:pPr>
                              <w:jc w:val="center"/>
                            </w:pPr>
                            <w:r>
                              <w:t>F</w:t>
                            </w:r>
                          </w:p>
                        </w:tc>
                        <w:tc>
                          <w:tcPr>
                            <w:tcW w:w="423" w:type="dxa"/>
                          </w:tcPr>
                          <w:p w:rsidR="00325C5E" w:rsidRDefault="00325C5E" w:rsidP="006E2C86">
                            <w:pPr>
                              <w:jc w:val="center"/>
                            </w:pPr>
                            <w:r>
                              <w:t>F</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T</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F</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T</w:t>
                            </w:r>
                          </w:p>
                        </w:tc>
                        <w:tc>
                          <w:tcPr>
                            <w:tcW w:w="423" w:type="dxa"/>
                          </w:tcPr>
                          <w:p w:rsidR="00325C5E" w:rsidRDefault="00325C5E" w:rsidP="006E2C86">
                            <w:pPr>
                              <w:jc w:val="center"/>
                            </w:pPr>
                            <w:r>
                              <w:t>T</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T</w:t>
                            </w:r>
                          </w:p>
                        </w:tc>
                        <w:tc>
                          <w:tcPr>
                            <w:tcW w:w="423" w:type="dxa"/>
                          </w:tcPr>
                          <w:p w:rsidR="00325C5E" w:rsidRDefault="00325C5E" w:rsidP="006E2C86">
                            <w:pPr>
                              <w:jc w:val="center"/>
                            </w:pPr>
                            <w:r>
                              <w:t>F</w:t>
                            </w:r>
                          </w:p>
                        </w:tc>
                        <w:tc>
                          <w:tcPr>
                            <w:tcW w:w="562" w:type="dxa"/>
                          </w:tcPr>
                          <w:p w:rsidR="00325C5E" w:rsidRDefault="00325C5E" w:rsidP="006E2C86">
                            <w:pPr>
                              <w:jc w:val="center"/>
                            </w:pPr>
                            <w:r>
                              <w:t>F</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F</w:t>
                            </w:r>
                          </w:p>
                        </w:tc>
                        <w:tc>
                          <w:tcPr>
                            <w:tcW w:w="423" w:type="dxa"/>
                          </w:tcPr>
                          <w:p w:rsidR="00325C5E" w:rsidRDefault="00325C5E" w:rsidP="006E2C86">
                            <w:pPr>
                              <w:jc w:val="center"/>
                            </w:pPr>
                            <w:r>
                              <w:t>T</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T</w:t>
                            </w:r>
                          </w:p>
                        </w:tc>
                        <w:tc>
                          <w:tcPr>
                            <w:tcW w:w="1584" w:type="dxa"/>
                            <w:shd w:val="clear" w:color="auto" w:fill="FFFF00"/>
                          </w:tcPr>
                          <w:p w:rsidR="00325C5E" w:rsidRDefault="00325C5E" w:rsidP="006E2C86">
                            <w:pPr>
                              <w:jc w:val="center"/>
                            </w:pPr>
                            <w:r>
                              <w:t>T</w:t>
                            </w:r>
                          </w:p>
                        </w:tc>
                      </w:tr>
                      <w:tr w:rsidR="00325C5E" w:rsidTr="00D1015B">
                        <w:tc>
                          <w:tcPr>
                            <w:tcW w:w="428" w:type="dxa"/>
                          </w:tcPr>
                          <w:p w:rsidR="00325C5E" w:rsidRDefault="00325C5E" w:rsidP="006E2C86">
                            <w:pPr>
                              <w:jc w:val="center"/>
                            </w:pPr>
                            <w:r>
                              <w:t>F</w:t>
                            </w:r>
                          </w:p>
                        </w:tc>
                        <w:tc>
                          <w:tcPr>
                            <w:tcW w:w="423" w:type="dxa"/>
                          </w:tcPr>
                          <w:p w:rsidR="00325C5E" w:rsidRDefault="00325C5E" w:rsidP="006E2C86">
                            <w:pPr>
                              <w:jc w:val="center"/>
                            </w:pPr>
                            <w:r>
                              <w:t>F</w:t>
                            </w:r>
                          </w:p>
                        </w:tc>
                        <w:tc>
                          <w:tcPr>
                            <w:tcW w:w="423" w:type="dxa"/>
                          </w:tcPr>
                          <w:p w:rsidR="00325C5E" w:rsidRDefault="00325C5E" w:rsidP="006E2C86">
                            <w:pPr>
                              <w:jc w:val="center"/>
                            </w:pPr>
                            <w:r>
                              <w:t>F</w:t>
                            </w:r>
                          </w:p>
                        </w:tc>
                        <w:tc>
                          <w:tcPr>
                            <w:tcW w:w="562" w:type="dxa"/>
                          </w:tcPr>
                          <w:p w:rsidR="00325C5E" w:rsidRDefault="00325C5E" w:rsidP="006E2C86">
                            <w:pPr>
                              <w:jc w:val="center"/>
                            </w:pPr>
                            <w:r>
                              <w:t>T</w:t>
                            </w:r>
                          </w:p>
                        </w:tc>
                        <w:tc>
                          <w:tcPr>
                            <w:tcW w:w="939" w:type="dxa"/>
                            <w:shd w:val="clear" w:color="auto" w:fill="92D050"/>
                          </w:tcPr>
                          <w:p w:rsidR="00325C5E" w:rsidRDefault="00325C5E" w:rsidP="006E2C86">
                            <w:pPr>
                              <w:jc w:val="center"/>
                            </w:pPr>
                            <w:r>
                              <w:t>F</w:t>
                            </w:r>
                          </w:p>
                        </w:tc>
                        <w:tc>
                          <w:tcPr>
                            <w:tcW w:w="546" w:type="dxa"/>
                            <w:shd w:val="clear" w:color="auto" w:fill="92D050"/>
                          </w:tcPr>
                          <w:p w:rsidR="00325C5E" w:rsidRDefault="00325C5E" w:rsidP="006E2C86">
                            <w:pPr>
                              <w:jc w:val="center"/>
                            </w:pPr>
                            <w:r>
                              <w:t>F</w:t>
                            </w:r>
                          </w:p>
                        </w:tc>
                        <w:tc>
                          <w:tcPr>
                            <w:tcW w:w="1584" w:type="dxa"/>
                            <w:shd w:val="clear" w:color="auto" w:fill="FFFF00"/>
                          </w:tcPr>
                          <w:p w:rsidR="00325C5E" w:rsidRDefault="00325C5E" w:rsidP="006E2C86">
                            <w:pPr>
                              <w:jc w:val="center"/>
                            </w:pPr>
                            <w:r>
                              <w:t>T</w:t>
                            </w:r>
                          </w:p>
                        </w:tc>
                      </w:tr>
                    </w:tbl>
                    <w:p w:rsidR="00325C5E" w:rsidRDefault="00325C5E" w:rsidP="00441C21"/>
                  </w:txbxContent>
                </v:textbox>
                <w10:anchorlock/>
              </v:shape>
            </w:pict>
          </mc:Fallback>
        </mc:AlternateContent>
      </w:r>
    </w:p>
    <w:p w:rsidR="00CA7967" w:rsidRPr="00D74F34" w:rsidRDefault="00CA7967" w:rsidP="00D74F34">
      <w:pPr>
        <w:pStyle w:val="ExampleBody"/>
      </w:pPr>
    </w:p>
    <w:p w:rsidR="00CA7967" w:rsidRDefault="00D74F34" w:rsidP="00312C73">
      <w:pPr>
        <w:pStyle w:val="ExampleBody"/>
      </w:pPr>
      <w:r>
        <w:t>W</w:t>
      </w:r>
      <w:r w:rsidR="00CA7967">
        <w:t xml:space="preserve">hen </w:t>
      </w:r>
      <w:r w:rsidR="00CA7967">
        <w:rPr>
          <w:i/>
        </w:rPr>
        <w:t>m</w:t>
      </w:r>
      <w:r w:rsidR="00CA7967">
        <w:t xml:space="preserve"> is true, </w:t>
      </w:r>
      <w:r w:rsidR="00CA7967">
        <w:rPr>
          <w:i/>
        </w:rPr>
        <w:t>p</w:t>
      </w:r>
      <w:r w:rsidR="00CA7967">
        <w:t xml:space="preserve"> is false, and </w:t>
      </w:r>
      <w:r w:rsidR="00CA7967">
        <w:rPr>
          <w:i/>
        </w:rPr>
        <w:t>r</w:t>
      </w:r>
      <w:r>
        <w:t xml:space="preserve"> is false—the fourth row of the table—t</w:t>
      </w:r>
      <w:r w:rsidR="00CA7967">
        <w:t xml:space="preserve">hen the antecedent </w:t>
      </w:r>
      <w:r w:rsidR="00CA7967" w:rsidRPr="00441C21">
        <w:rPr>
          <w:i/>
        </w:rPr>
        <w:t>m</w:t>
      </w:r>
      <w:r w:rsidR="00CA7967">
        <w:t xml:space="preserve"> </w:t>
      </w:r>
      <w:r w:rsidR="00CA7967">
        <w:rPr>
          <w:rFonts w:ascii="Cambria Math" w:hAnsi="Cambria Math"/>
        </w:rPr>
        <w:t>⋀</w:t>
      </w:r>
      <w:r w:rsidR="00CA7967">
        <w:t xml:space="preserve"> ~</w:t>
      </w:r>
      <w:r w:rsidR="00CA7967" w:rsidRPr="00441C21">
        <w:rPr>
          <w:i/>
        </w:rPr>
        <w:t>p</w:t>
      </w:r>
      <w:r w:rsidR="002F7E36">
        <w:t xml:space="preserve"> will be true but the</w:t>
      </w:r>
      <w:r w:rsidR="001E2042">
        <w:t xml:space="preserve"> consequent</w:t>
      </w:r>
      <w:r w:rsidR="00CA7967">
        <w:t xml:space="preserve"> false, resulting in a</w:t>
      </w:r>
      <w:r w:rsidR="00506E7F">
        <w:t>n</w:t>
      </w:r>
      <w:r w:rsidR="00CA7967">
        <w:t xml:space="preserve"> invalid </w:t>
      </w:r>
      <w:r w:rsidR="00F3030F">
        <w:t>conditional</w:t>
      </w:r>
      <w:r w:rsidR="00CA7967">
        <w:t xml:space="preserve">; every other case gives a valid </w:t>
      </w:r>
      <w:r w:rsidR="00F3030F">
        <w:t>conditional</w:t>
      </w:r>
      <w:r w:rsidR="00CA7967">
        <w:t>.</w:t>
      </w:r>
    </w:p>
    <w:p w:rsidR="00506E7F" w:rsidRDefault="00506E7F" w:rsidP="00312C73">
      <w:pPr>
        <w:pStyle w:val="ExampleBody"/>
      </w:pPr>
    </w:p>
    <w:p w:rsidR="00506E7F" w:rsidRPr="00506E7F" w:rsidRDefault="00506E7F" w:rsidP="00312C73">
      <w:pPr>
        <w:pStyle w:val="ExampleBody"/>
      </w:pPr>
      <w:r>
        <w:t>If you want a real-life situation that could be modeled by (</w:t>
      </w:r>
      <w:r w:rsidRPr="00441C21">
        <w:rPr>
          <w:i/>
        </w:rPr>
        <w:t>m</w:t>
      </w:r>
      <w:r>
        <w:t xml:space="preserve"> </w:t>
      </w:r>
      <w:r>
        <w:rPr>
          <w:rFonts w:ascii="Cambria Math" w:hAnsi="Cambria Math"/>
        </w:rPr>
        <w:t>⋀</w:t>
      </w:r>
      <w:r>
        <w:t xml:space="preserve"> ~</w:t>
      </w:r>
      <w:r w:rsidRPr="00441C21">
        <w:rPr>
          <w:i/>
        </w:rPr>
        <w:t>p</w:t>
      </w:r>
      <w:r>
        <w:t xml:space="preserve">) → </w:t>
      </w:r>
      <w:r w:rsidRPr="00441C21">
        <w:rPr>
          <w:i/>
        </w:rPr>
        <w:t>r</w:t>
      </w:r>
      <w:r>
        <w:t xml:space="preserve">, consider this: let </w:t>
      </w:r>
      <w:r>
        <w:rPr>
          <w:i/>
        </w:rPr>
        <w:t>m</w:t>
      </w:r>
      <w:r>
        <w:t xml:space="preserve"> = we order meatballs, </w:t>
      </w:r>
      <w:r>
        <w:rPr>
          <w:i/>
        </w:rPr>
        <w:t>p</w:t>
      </w:r>
      <w:r>
        <w:t xml:space="preserve"> = we order pasta, and </w:t>
      </w:r>
      <w:r>
        <w:rPr>
          <w:i/>
        </w:rPr>
        <w:t>r</w:t>
      </w:r>
      <w:r>
        <w:t xml:space="preserve"> = Rob is happy. The statement (</w:t>
      </w:r>
      <w:r w:rsidRPr="00441C21">
        <w:rPr>
          <w:i/>
        </w:rPr>
        <w:t>m</w:t>
      </w:r>
      <w:r>
        <w:t xml:space="preserve"> </w:t>
      </w:r>
      <w:r>
        <w:rPr>
          <w:rFonts w:ascii="Cambria Math" w:hAnsi="Cambria Math"/>
        </w:rPr>
        <w:t>⋀</w:t>
      </w:r>
      <w:r>
        <w:t xml:space="preserve"> ~</w:t>
      </w:r>
      <w:r w:rsidRPr="00441C21">
        <w:rPr>
          <w:i/>
        </w:rPr>
        <w:t>p</w:t>
      </w:r>
      <w:r>
        <w:t xml:space="preserve">) → </w:t>
      </w:r>
      <w:r w:rsidRPr="00441C21">
        <w:rPr>
          <w:i/>
        </w:rPr>
        <w:t>r</w:t>
      </w:r>
      <w:r>
        <w:t xml:space="preserve"> is “if we order meatballs and don’t order pasta, then Rob is happy”. If </w:t>
      </w:r>
      <w:r>
        <w:rPr>
          <w:i/>
        </w:rPr>
        <w:t>m</w:t>
      </w:r>
      <w:r>
        <w:t xml:space="preserve"> is true (we order meatballs), </w:t>
      </w:r>
      <w:r>
        <w:rPr>
          <w:i/>
        </w:rPr>
        <w:t>p</w:t>
      </w:r>
      <w:r>
        <w:t xml:space="preserve"> is false (we don’t order pasta), and </w:t>
      </w:r>
      <w:r>
        <w:rPr>
          <w:i/>
        </w:rPr>
        <w:t>r</w:t>
      </w:r>
      <w:r>
        <w:t xml:space="preserve"> is false</w:t>
      </w:r>
      <w:r w:rsidR="00793DB7">
        <w:t xml:space="preserve"> (Rob is not happy)</w:t>
      </w:r>
      <w:r>
        <w:t>, then</w:t>
      </w:r>
      <w:r w:rsidR="00793DB7">
        <w:t xml:space="preserve"> the statement is false, because we satisfied the antecedent but Rob did not satisfy the </w:t>
      </w:r>
      <w:r w:rsidR="001E2042">
        <w:t>consequent</w:t>
      </w:r>
      <w:r w:rsidR="00793DB7">
        <w:t>.</w:t>
      </w:r>
    </w:p>
    <w:p w:rsidR="009F290E" w:rsidRDefault="009F290E" w:rsidP="008A7BFE"/>
    <w:p w:rsidR="009F290E" w:rsidRDefault="009F290E" w:rsidP="008A7BFE"/>
    <w:p w:rsidR="008A7BFE" w:rsidRDefault="007B3A6D" w:rsidP="008A7BFE">
      <w:r>
        <w:br w:type="page"/>
      </w:r>
      <w:r w:rsidR="00AF3CF0">
        <w:lastRenderedPageBreak/>
        <w:t xml:space="preserve">For any </w:t>
      </w:r>
      <w:r w:rsidR="00F3030F">
        <w:t>conditional</w:t>
      </w:r>
      <w:r w:rsidR="00AF3CF0">
        <w:t>, there are three related statements, the converse, the inverse, and the contrapositive</w:t>
      </w:r>
      <w:r w:rsidR="009F290E">
        <w:t>.</w:t>
      </w:r>
    </w:p>
    <w:p w:rsidR="00CA7967" w:rsidRDefault="00CA7967" w:rsidP="008A7BFE"/>
    <w:p w:rsidR="00AF3CF0" w:rsidRDefault="00AF3CF0" w:rsidP="009F290E">
      <w:pPr>
        <w:pStyle w:val="DefinitionHeader"/>
      </w:pPr>
      <w:r>
        <w:t>Related Statements</w:t>
      </w:r>
    </w:p>
    <w:p w:rsidR="00AF3CF0" w:rsidRDefault="00441C21" w:rsidP="009F290E">
      <w:pPr>
        <w:pStyle w:val="DefinitionBody"/>
      </w:pPr>
      <w:r>
        <w:t>T</w:t>
      </w:r>
      <w:r w:rsidR="00AF3CF0">
        <w:t>he origina</w:t>
      </w:r>
      <w:r>
        <w:t xml:space="preserve">l </w:t>
      </w:r>
      <w:r w:rsidR="00F3030F">
        <w:t>conditional</w:t>
      </w:r>
      <w:r>
        <w:t xml:space="preserve"> is</w:t>
      </w:r>
      <w:r w:rsidR="00F3030F">
        <w:t xml:space="preserve">  </w:t>
      </w:r>
      <w:r>
        <w:t xml:space="preserve"> </w:t>
      </w:r>
      <w:r w:rsidR="00CA7967">
        <w:tab/>
      </w:r>
      <w:r>
        <w:t xml:space="preserve">“if </w:t>
      </w:r>
      <w:r w:rsidRPr="00CA7967">
        <w:rPr>
          <w:i/>
        </w:rPr>
        <w:t>p</w:t>
      </w:r>
      <w:r w:rsidR="00793DB7">
        <w:t>,</w:t>
      </w:r>
      <w:r>
        <w:t xml:space="preserve"> then </w:t>
      </w:r>
      <w:r w:rsidRPr="00CA7967">
        <w:rPr>
          <w:i/>
        </w:rPr>
        <w:t>q</w:t>
      </w:r>
      <w:r>
        <w:t>”</w:t>
      </w:r>
      <w:r>
        <w:tab/>
      </w:r>
      <w:r>
        <w:tab/>
      </w:r>
      <w:r>
        <w:tab/>
      </w:r>
      <w:r w:rsidR="00793DB7">
        <w:t xml:space="preserve">  </w:t>
      </w:r>
      <w:r w:rsidRPr="00CA7967">
        <w:rPr>
          <w:i/>
        </w:rPr>
        <w:t xml:space="preserve">p </w:t>
      </w:r>
      <w:r>
        <w:t xml:space="preserve">→ </w:t>
      </w:r>
      <w:r w:rsidRPr="00CA7967">
        <w:rPr>
          <w:i/>
        </w:rPr>
        <w:t>q</w:t>
      </w:r>
    </w:p>
    <w:p w:rsidR="00AF3CF0" w:rsidRDefault="00793DB7" w:rsidP="009F290E">
      <w:pPr>
        <w:pStyle w:val="DefinitionBody"/>
      </w:pPr>
      <w:r>
        <w:t>The converse is</w:t>
      </w:r>
      <w:r w:rsidR="00AF3CF0">
        <w:t xml:space="preserve"> </w:t>
      </w:r>
      <w:r w:rsidR="00AF3CF0">
        <w:tab/>
      </w:r>
      <w:r w:rsidR="009F290E">
        <w:tab/>
      </w:r>
      <w:r w:rsidR="001461F6">
        <w:tab/>
      </w:r>
      <w:r w:rsidR="00AF3CF0">
        <w:t xml:space="preserve">“if </w:t>
      </w:r>
      <w:r w:rsidR="00AF3CF0" w:rsidRPr="00CA7967">
        <w:rPr>
          <w:i/>
        </w:rPr>
        <w:t>q</w:t>
      </w:r>
      <w:r>
        <w:t>,</w:t>
      </w:r>
      <w:r w:rsidR="00AF3CF0">
        <w:t xml:space="preserve"> then </w:t>
      </w:r>
      <w:r w:rsidR="00AF3CF0" w:rsidRPr="00CA7967">
        <w:rPr>
          <w:i/>
        </w:rPr>
        <w:t>p</w:t>
      </w:r>
      <w:r w:rsidR="00AF3CF0">
        <w:t>”</w:t>
      </w:r>
      <w:r w:rsidR="00AF3CF0">
        <w:tab/>
      </w:r>
      <w:r w:rsidR="00AF3CF0">
        <w:tab/>
      </w:r>
      <w:r w:rsidR="00AF3CF0">
        <w:tab/>
      </w:r>
      <w:r>
        <w:t xml:space="preserve">  </w:t>
      </w:r>
      <w:r w:rsidR="00AF3CF0" w:rsidRPr="00CA7967">
        <w:rPr>
          <w:i/>
        </w:rPr>
        <w:t>q</w:t>
      </w:r>
      <w:r w:rsidR="00AF3CF0">
        <w:t xml:space="preserve"> </w:t>
      </w:r>
      <w:r w:rsidR="00441C21">
        <w:t xml:space="preserve">→ </w:t>
      </w:r>
      <w:r w:rsidR="00AF3CF0" w:rsidRPr="00CA7967">
        <w:rPr>
          <w:i/>
        </w:rPr>
        <w:t>p</w:t>
      </w:r>
    </w:p>
    <w:p w:rsidR="00AF3CF0" w:rsidRDefault="00AF3CF0" w:rsidP="009F290E">
      <w:pPr>
        <w:pStyle w:val="DefinitionBody"/>
      </w:pPr>
      <w:r>
        <w:t xml:space="preserve">The inverse is </w:t>
      </w:r>
      <w:r>
        <w:tab/>
      </w:r>
      <w:r>
        <w:tab/>
      </w:r>
      <w:r w:rsidR="001461F6">
        <w:tab/>
      </w:r>
      <w:r>
        <w:t xml:space="preserve">“if not </w:t>
      </w:r>
      <w:r w:rsidRPr="00CA7967">
        <w:rPr>
          <w:i/>
        </w:rPr>
        <w:t>p</w:t>
      </w:r>
      <w:r w:rsidR="00793DB7">
        <w:t>,</w:t>
      </w:r>
      <w:r>
        <w:t xml:space="preserve"> then not </w:t>
      </w:r>
      <w:r w:rsidRPr="00CA7967">
        <w:rPr>
          <w:i/>
        </w:rPr>
        <w:t>q</w:t>
      </w:r>
      <w:r>
        <w:t>”</w:t>
      </w:r>
      <w:r w:rsidR="009F290E">
        <w:tab/>
      </w:r>
      <w:r w:rsidR="009F290E">
        <w:tab/>
        <w:t>~</w:t>
      </w:r>
      <w:r w:rsidR="009F290E" w:rsidRPr="00CA7967">
        <w:rPr>
          <w:i/>
        </w:rPr>
        <w:t>p</w:t>
      </w:r>
      <w:r w:rsidR="009F290E">
        <w:t xml:space="preserve"> </w:t>
      </w:r>
      <w:r w:rsidR="00441C21">
        <w:t>→</w:t>
      </w:r>
      <w:r w:rsidR="009F290E">
        <w:t xml:space="preserve"> ~</w:t>
      </w:r>
      <w:r w:rsidR="009F290E" w:rsidRPr="00CA7967">
        <w:rPr>
          <w:i/>
        </w:rPr>
        <w:t>q</w:t>
      </w:r>
    </w:p>
    <w:p w:rsidR="00AF3CF0" w:rsidRDefault="00AF3CF0" w:rsidP="009F290E">
      <w:pPr>
        <w:pStyle w:val="DefinitionBody"/>
      </w:pPr>
      <w:r>
        <w:t xml:space="preserve">The contrapositive is </w:t>
      </w:r>
      <w:r>
        <w:tab/>
      </w:r>
      <w:r w:rsidR="001461F6">
        <w:tab/>
      </w:r>
      <w:r>
        <w:t xml:space="preserve">“if not </w:t>
      </w:r>
      <w:r w:rsidRPr="00CA7967">
        <w:rPr>
          <w:i/>
        </w:rPr>
        <w:t>q</w:t>
      </w:r>
      <w:r w:rsidR="00793DB7">
        <w:t>,</w:t>
      </w:r>
      <w:r>
        <w:t xml:space="preserve"> then not </w:t>
      </w:r>
      <w:r w:rsidRPr="00CA7967">
        <w:rPr>
          <w:i/>
        </w:rPr>
        <w:t>p</w:t>
      </w:r>
      <w:r>
        <w:t>”</w:t>
      </w:r>
      <w:r w:rsidR="009F290E">
        <w:tab/>
      </w:r>
      <w:r w:rsidR="009F290E">
        <w:tab/>
        <w:t>~</w:t>
      </w:r>
      <w:r w:rsidR="009F290E" w:rsidRPr="00CA7967">
        <w:rPr>
          <w:i/>
        </w:rPr>
        <w:t>q</w:t>
      </w:r>
      <w:r w:rsidR="009F290E">
        <w:t xml:space="preserve"> </w:t>
      </w:r>
      <w:r w:rsidR="00441C21">
        <w:t>→</w:t>
      </w:r>
      <w:r w:rsidR="009F290E">
        <w:t xml:space="preserve"> ~</w:t>
      </w:r>
      <w:r w:rsidR="009F290E" w:rsidRPr="00CA7967">
        <w:rPr>
          <w:i/>
        </w:rPr>
        <w:t>p</w:t>
      </w:r>
    </w:p>
    <w:p w:rsidR="009F290E" w:rsidRDefault="009F290E" w:rsidP="008A7BFE"/>
    <w:p w:rsidR="007B3A6D" w:rsidRDefault="007B3A6D" w:rsidP="008A7BFE"/>
    <w:p w:rsidR="009F290E" w:rsidRDefault="009F290E" w:rsidP="009F290E">
      <w:pPr>
        <w:pStyle w:val="ExampleHeader"/>
      </w:pPr>
      <w:r>
        <w:t>Example</w:t>
      </w:r>
      <w:r w:rsidR="00274629">
        <w:t xml:space="preserve"> </w:t>
      </w:r>
      <w:r w:rsidR="004272CE">
        <w:t>2</w:t>
      </w:r>
      <w:r w:rsidR="00FD435E">
        <w:t>3</w:t>
      </w:r>
    </w:p>
    <w:p w:rsidR="0042576C" w:rsidRDefault="00F3030F" w:rsidP="009F290E">
      <w:pPr>
        <w:pStyle w:val="ExampleBody"/>
      </w:pPr>
      <w:r>
        <w:t>Consider again the</w:t>
      </w:r>
      <w:r w:rsidR="009F290E">
        <w:t xml:space="preserve"> </w:t>
      </w:r>
      <w:r>
        <w:t>conditional</w:t>
      </w:r>
      <w:r w:rsidR="009F290E">
        <w:t xml:space="preserve"> “If it is r</w:t>
      </w:r>
      <w:r w:rsidR="00CA7967">
        <w:t>aining, then there are clouds in</w:t>
      </w:r>
      <w:r>
        <w:t xml:space="preserve"> the sky.” It seems reasonable to assume that this is true.</w:t>
      </w:r>
    </w:p>
    <w:p w:rsidR="009F290E" w:rsidRDefault="009F290E" w:rsidP="009F290E">
      <w:pPr>
        <w:pStyle w:val="ExampleBody"/>
      </w:pPr>
    </w:p>
    <w:p w:rsidR="009F290E" w:rsidRDefault="009F290E" w:rsidP="009F290E">
      <w:pPr>
        <w:pStyle w:val="ExampleBody"/>
      </w:pPr>
      <w:r>
        <w:t xml:space="preserve">The converse would be “If there are clouds in the sky, </w:t>
      </w:r>
      <w:r w:rsidR="000328F9">
        <w:t xml:space="preserve">then </w:t>
      </w:r>
      <w:r>
        <w:t>it is raining.”</w:t>
      </w:r>
      <w:r w:rsidR="003D4693">
        <w:t xml:space="preserve"> </w:t>
      </w:r>
      <w:r>
        <w:t>This is not always true.</w:t>
      </w:r>
    </w:p>
    <w:p w:rsidR="009F290E" w:rsidRDefault="009F290E" w:rsidP="009F290E">
      <w:pPr>
        <w:pStyle w:val="ExampleBody"/>
      </w:pPr>
    </w:p>
    <w:p w:rsidR="009F290E" w:rsidRDefault="009F290E" w:rsidP="009F290E">
      <w:pPr>
        <w:pStyle w:val="ExampleBody"/>
      </w:pPr>
      <w:r>
        <w:t>The inverse would be “If it is not raining, then there are not clouds in the sky.”</w:t>
      </w:r>
      <w:r w:rsidR="003D4693">
        <w:t xml:space="preserve"> </w:t>
      </w:r>
      <w:r>
        <w:t>Likewise, this is not always true.</w:t>
      </w:r>
    </w:p>
    <w:p w:rsidR="009F290E" w:rsidRDefault="009F290E" w:rsidP="009F290E">
      <w:pPr>
        <w:pStyle w:val="ExampleBody"/>
      </w:pPr>
    </w:p>
    <w:p w:rsidR="009F290E" w:rsidRDefault="009F290E" w:rsidP="009F290E">
      <w:pPr>
        <w:pStyle w:val="ExampleBody"/>
      </w:pPr>
      <w:r>
        <w:t>The contrapositive would be “If there are not clouds in the sky, then it is not raining.”</w:t>
      </w:r>
      <w:r w:rsidR="003D4693">
        <w:t xml:space="preserve"> </w:t>
      </w:r>
      <w:r>
        <w:t xml:space="preserve">This statement is </w:t>
      </w:r>
      <w:r w:rsidR="00F3030F">
        <w:t>true</w:t>
      </w:r>
      <w:r>
        <w:t xml:space="preserve">, and is equivalent to the original </w:t>
      </w:r>
      <w:r w:rsidR="00F3030F">
        <w:t>co</w:t>
      </w:r>
      <w:r>
        <w:t>n</w:t>
      </w:r>
      <w:r w:rsidR="00F3030F">
        <w:t>ditional</w:t>
      </w:r>
      <w:r>
        <w:t>.</w:t>
      </w:r>
    </w:p>
    <w:p w:rsidR="00AF3CF0" w:rsidRDefault="00AF3CF0" w:rsidP="006229E7"/>
    <w:p w:rsidR="00AF3CF0" w:rsidRDefault="00AF3CF0" w:rsidP="006229E7"/>
    <w:p w:rsidR="009F290E" w:rsidRDefault="009F290E" w:rsidP="006229E7">
      <w:r>
        <w:t>Looking at truth tables, we can see that the original conditional and the contrapositive are logically equivalent, and that the converse and inverse are logically equivalent.</w:t>
      </w:r>
    </w:p>
    <w:p w:rsidR="009F290E" w:rsidRDefault="009F290E" w:rsidP="006229E7"/>
    <w:p w:rsidR="009F290E" w:rsidRDefault="00AF0D7A" w:rsidP="006229E7">
      <w:r>
        <w:rPr>
          <w:noProof/>
        </w:rPr>
        <mc:AlternateContent>
          <mc:Choice Requires="wps">
            <w:drawing>
              <wp:inline distT="0" distB="0" distL="0" distR="0">
                <wp:extent cx="5019675" cy="1198880"/>
                <wp:effectExtent l="0" t="0" r="0" b="3810"/>
                <wp:docPr id="19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198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66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
                              <w:gridCol w:w="363"/>
                              <w:gridCol w:w="1614"/>
                              <w:gridCol w:w="1260"/>
                              <w:gridCol w:w="1260"/>
                              <w:gridCol w:w="1800"/>
                            </w:tblGrid>
                            <w:tr w:rsidR="00325C5E" w:rsidTr="00CA7967">
                              <w:tc>
                                <w:tcPr>
                                  <w:tcW w:w="363" w:type="dxa"/>
                                </w:tcPr>
                                <w:p w:rsidR="00325C5E" w:rsidRDefault="00325C5E" w:rsidP="005E02D0">
                                  <w:pPr>
                                    <w:rPr>
                                      <w:i/>
                                    </w:rPr>
                                  </w:pPr>
                                </w:p>
                              </w:tc>
                              <w:tc>
                                <w:tcPr>
                                  <w:tcW w:w="363" w:type="dxa"/>
                                </w:tcPr>
                                <w:p w:rsidR="00325C5E" w:rsidRDefault="00325C5E" w:rsidP="005E02D0">
                                  <w:pPr>
                                    <w:rPr>
                                      <w:i/>
                                    </w:rPr>
                                  </w:pPr>
                                </w:p>
                              </w:tc>
                              <w:tc>
                                <w:tcPr>
                                  <w:tcW w:w="1614" w:type="dxa"/>
                                </w:tcPr>
                                <w:p w:rsidR="00325C5E" w:rsidRPr="00CA7967" w:rsidRDefault="00325C5E" w:rsidP="00CA7967">
                                  <w:pPr>
                                    <w:jc w:val="center"/>
                                  </w:pPr>
                                  <w:r>
                                    <w:t>Conditional</w:t>
                                  </w:r>
                                </w:p>
                              </w:tc>
                              <w:tc>
                                <w:tcPr>
                                  <w:tcW w:w="1260" w:type="dxa"/>
                                </w:tcPr>
                                <w:p w:rsidR="00325C5E" w:rsidRPr="00CA7967" w:rsidRDefault="00325C5E" w:rsidP="00CA7967">
                                  <w:pPr>
                                    <w:jc w:val="center"/>
                                  </w:pPr>
                                  <w:r>
                                    <w:t>Converse</w:t>
                                  </w:r>
                                </w:p>
                              </w:tc>
                              <w:tc>
                                <w:tcPr>
                                  <w:tcW w:w="1260" w:type="dxa"/>
                                </w:tcPr>
                                <w:p w:rsidR="00325C5E" w:rsidRPr="00CA7967" w:rsidRDefault="00325C5E" w:rsidP="00CA7967">
                                  <w:pPr>
                                    <w:jc w:val="center"/>
                                  </w:pPr>
                                  <w:r>
                                    <w:t>Inverse</w:t>
                                  </w:r>
                                </w:p>
                              </w:tc>
                              <w:tc>
                                <w:tcPr>
                                  <w:tcW w:w="1800" w:type="dxa"/>
                                </w:tcPr>
                                <w:p w:rsidR="00325C5E" w:rsidRPr="00CA7967" w:rsidRDefault="00325C5E" w:rsidP="00CA7967">
                                  <w:pPr>
                                    <w:jc w:val="center"/>
                                  </w:pPr>
                                  <w:r w:rsidRPr="00CA7967">
                                    <w:t>Contrapositive</w:t>
                                  </w:r>
                                </w:p>
                              </w:tc>
                            </w:tr>
                            <w:tr w:rsidR="00325C5E" w:rsidTr="00CA7967">
                              <w:tc>
                                <w:tcPr>
                                  <w:tcW w:w="363" w:type="dxa"/>
                                </w:tcPr>
                                <w:p w:rsidR="00325C5E" w:rsidRPr="00CA33F3" w:rsidRDefault="00325C5E" w:rsidP="005E02D0">
                                  <w:r>
                                    <w:rPr>
                                      <w:i/>
                                    </w:rPr>
                                    <w:t>p</w:t>
                                  </w:r>
                                </w:p>
                              </w:tc>
                              <w:tc>
                                <w:tcPr>
                                  <w:tcW w:w="363" w:type="dxa"/>
                                </w:tcPr>
                                <w:p w:rsidR="00325C5E" w:rsidRPr="00CA33F3" w:rsidRDefault="00325C5E" w:rsidP="005E02D0">
                                  <w:r>
                                    <w:rPr>
                                      <w:i/>
                                    </w:rPr>
                                    <w:t>q</w:t>
                                  </w:r>
                                </w:p>
                              </w:tc>
                              <w:tc>
                                <w:tcPr>
                                  <w:tcW w:w="1614" w:type="dxa"/>
                                </w:tcPr>
                                <w:p w:rsidR="00325C5E" w:rsidRPr="003D4E7C" w:rsidRDefault="00325C5E" w:rsidP="00CA7967">
                                  <w:pPr>
                                    <w:jc w:val="center"/>
                                    <w:rPr>
                                      <w:i/>
                                    </w:rPr>
                                  </w:pPr>
                                  <w:r>
                                    <w:rPr>
                                      <w:i/>
                                    </w:rPr>
                                    <w:t>p</w:t>
                                  </w:r>
                                  <w:r>
                                    <w:t xml:space="preserve"> → </w:t>
                                  </w:r>
                                  <w:r>
                                    <w:rPr>
                                      <w:i/>
                                    </w:rPr>
                                    <w:t>q</w:t>
                                  </w:r>
                                </w:p>
                              </w:tc>
                              <w:tc>
                                <w:tcPr>
                                  <w:tcW w:w="1260" w:type="dxa"/>
                                </w:tcPr>
                                <w:p w:rsidR="00325C5E" w:rsidRPr="003D4E7C" w:rsidRDefault="00325C5E" w:rsidP="005E02D0">
                                  <w:pPr>
                                    <w:jc w:val="center"/>
                                    <w:rPr>
                                      <w:i/>
                                    </w:rPr>
                                  </w:pPr>
                                  <w:r w:rsidRPr="00CA7967">
                                    <w:rPr>
                                      <w:i/>
                                    </w:rPr>
                                    <w:t>q</w:t>
                                  </w:r>
                                  <w:r>
                                    <w:t xml:space="preserve"> → </w:t>
                                  </w:r>
                                  <w:r w:rsidRPr="00CA7967">
                                    <w:rPr>
                                      <w:i/>
                                    </w:rPr>
                                    <w:t>p</w:t>
                                  </w:r>
                                </w:p>
                              </w:tc>
                              <w:tc>
                                <w:tcPr>
                                  <w:tcW w:w="1260" w:type="dxa"/>
                                </w:tcPr>
                                <w:p w:rsidR="00325C5E" w:rsidRPr="003D4E7C" w:rsidRDefault="00325C5E" w:rsidP="005E02D0">
                                  <w:pPr>
                                    <w:jc w:val="center"/>
                                    <w:rPr>
                                      <w:i/>
                                    </w:rPr>
                                  </w:pPr>
                                  <w:r>
                                    <w:t>~</w:t>
                                  </w:r>
                                  <w:r w:rsidRPr="00CA7967">
                                    <w:rPr>
                                      <w:i/>
                                    </w:rPr>
                                    <w:t>p</w:t>
                                  </w:r>
                                  <w:r>
                                    <w:t xml:space="preserve"> → ~</w:t>
                                  </w:r>
                                  <w:r w:rsidRPr="00CA7967">
                                    <w:rPr>
                                      <w:i/>
                                    </w:rPr>
                                    <w:t>q</w:t>
                                  </w:r>
                                </w:p>
                              </w:tc>
                              <w:tc>
                                <w:tcPr>
                                  <w:tcW w:w="1800" w:type="dxa"/>
                                </w:tcPr>
                                <w:p w:rsidR="00325C5E" w:rsidRPr="003D4E7C" w:rsidRDefault="00325C5E" w:rsidP="005E02D0">
                                  <w:pPr>
                                    <w:jc w:val="center"/>
                                    <w:rPr>
                                      <w:i/>
                                    </w:rPr>
                                  </w:pPr>
                                  <w:r>
                                    <w:t>~</w:t>
                                  </w:r>
                                  <w:r w:rsidRPr="00CA7967">
                                    <w:rPr>
                                      <w:i/>
                                    </w:rPr>
                                    <w:t>q</w:t>
                                  </w:r>
                                  <w:r>
                                    <w:t xml:space="preserve"> → ~</w:t>
                                  </w:r>
                                  <w:r w:rsidRPr="00CA7967">
                                    <w:rPr>
                                      <w:i/>
                                    </w:rPr>
                                    <w:t>p</w:t>
                                  </w:r>
                                </w:p>
                              </w:tc>
                            </w:tr>
                            <w:tr w:rsidR="00325C5E" w:rsidTr="00CA7967">
                              <w:tc>
                                <w:tcPr>
                                  <w:tcW w:w="363" w:type="dxa"/>
                                </w:tcPr>
                                <w:p w:rsidR="00325C5E" w:rsidRDefault="00325C5E" w:rsidP="005E02D0">
                                  <w:r>
                                    <w:t>T</w:t>
                                  </w:r>
                                </w:p>
                              </w:tc>
                              <w:tc>
                                <w:tcPr>
                                  <w:tcW w:w="363" w:type="dxa"/>
                                </w:tcPr>
                                <w:p w:rsidR="00325C5E" w:rsidRDefault="00325C5E" w:rsidP="005E02D0">
                                  <w:r>
                                    <w:t>T</w:t>
                                  </w:r>
                                </w:p>
                              </w:tc>
                              <w:tc>
                                <w:tcPr>
                                  <w:tcW w:w="1614" w:type="dxa"/>
                                </w:tcPr>
                                <w:p w:rsidR="00325C5E" w:rsidRDefault="00325C5E" w:rsidP="00CA7967">
                                  <w:pPr>
                                    <w:jc w:val="center"/>
                                  </w:pPr>
                                  <w:r>
                                    <w:t>T</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T</w:t>
                                  </w:r>
                                </w:p>
                              </w:tc>
                            </w:tr>
                            <w:tr w:rsidR="00325C5E" w:rsidTr="00CA7967">
                              <w:tc>
                                <w:tcPr>
                                  <w:tcW w:w="363" w:type="dxa"/>
                                </w:tcPr>
                                <w:p w:rsidR="00325C5E" w:rsidRDefault="00325C5E" w:rsidP="005E02D0">
                                  <w:r>
                                    <w:t>T</w:t>
                                  </w:r>
                                </w:p>
                              </w:tc>
                              <w:tc>
                                <w:tcPr>
                                  <w:tcW w:w="363" w:type="dxa"/>
                                </w:tcPr>
                                <w:p w:rsidR="00325C5E" w:rsidRDefault="00325C5E" w:rsidP="005E02D0">
                                  <w:r>
                                    <w:t>F</w:t>
                                  </w:r>
                                </w:p>
                              </w:tc>
                              <w:tc>
                                <w:tcPr>
                                  <w:tcW w:w="1614" w:type="dxa"/>
                                </w:tcPr>
                                <w:p w:rsidR="00325C5E" w:rsidRDefault="00325C5E" w:rsidP="00CA7967">
                                  <w:pPr>
                                    <w:jc w:val="center"/>
                                  </w:pPr>
                                  <w:r>
                                    <w:t>F</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F</w:t>
                                  </w:r>
                                </w:p>
                              </w:tc>
                            </w:tr>
                            <w:tr w:rsidR="00325C5E" w:rsidTr="00CA7967">
                              <w:trPr>
                                <w:trHeight w:val="70"/>
                              </w:trPr>
                              <w:tc>
                                <w:tcPr>
                                  <w:tcW w:w="363" w:type="dxa"/>
                                </w:tcPr>
                                <w:p w:rsidR="00325C5E" w:rsidRDefault="00325C5E" w:rsidP="005E02D0">
                                  <w:r>
                                    <w:t>F</w:t>
                                  </w:r>
                                </w:p>
                              </w:tc>
                              <w:tc>
                                <w:tcPr>
                                  <w:tcW w:w="363" w:type="dxa"/>
                                </w:tcPr>
                                <w:p w:rsidR="00325C5E" w:rsidRDefault="00325C5E" w:rsidP="005E02D0">
                                  <w:r>
                                    <w:t>T</w:t>
                                  </w:r>
                                </w:p>
                              </w:tc>
                              <w:tc>
                                <w:tcPr>
                                  <w:tcW w:w="1614" w:type="dxa"/>
                                </w:tcPr>
                                <w:p w:rsidR="00325C5E" w:rsidRDefault="00325C5E" w:rsidP="00CA7967">
                                  <w:pPr>
                                    <w:jc w:val="center"/>
                                  </w:pPr>
                                  <w:r>
                                    <w:t>T</w:t>
                                  </w:r>
                                </w:p>
                              </w:tc>
                              <w:tc>
                                <w:tcPr>
                                  <w:tcW w:w="1260" w:type="dxa"/>
                                </w:tcPr>
                                <w:p w:rsidR="00325C5E" w:rsidRDefault="00325C5E" w:rsidP="005E02D0">
                                  <w:pPr>
                                    <w:jc w:val="center"/>
                                  </w:pPr>
                                  <w:r>
                                    <w:t>F</w:t>
                                  </w:r>
                                </w:p>
                              </w:tc>
                              <w:tc>
                                <w:tcPr>
                                  <w:tcW w:w="1260" w:type="dxa"/>
                                </w:tcPr>
                                <w:p w:rsidR="00325C5E" w:rsidRDefault="00325C5E" w:rsidP="005E02D0">
                                  <w:pPr>
                                    <w:jc w:val="center"/>
                                  </w:pPr>
                                  <w:r>
                                    <w:t>F</w:t>
                                  </w:r>
                                </w:p>
                              </w:tc>
                              <w:tc>
                                <w:tcPr>
                                  <w:tcW w:w="1800" w:type="dxa"/>
                                </w:tcPr>
                                <w:p w:rsidR="00325C5E" w:rsidRDefault="00325C5E" w:rsidP="005E02D0">
                                  <w:pPr>
                                    <w:jc w:val="center"/>
                                  </w:pPr>
                                  <w:r>
                                    <w:t>T</w:t>
                                  </w:r>
                                </w:p>
                              </w:tc>
                            </w:tr>
                            <w:tr w:rsidR="00325C5E" w:rsidTr="00CA7967">
                              <w:tc>
                                <w:tcPr>
                                  <w:tcW w:w="363" w:type="dxa"/>
                                </w:tcPr>
                                <w:p w:rsidR="00325C5E" w:rsidRDefault="00325C5E" w:rsidP="005E02D0">
                                  <w:r>
                                    <w:t>F</w:t>
                                  </w:r>
                                </w:p>
                              </w:tc>
                              <w:tc>
                                <w:tcPr>
                                  <w:tcW w:w="363" w:type="dxa"/>
                                </w:tcPr>
                                <w:p w:rsidR="00325C5E" w:rsidRDefault="00325C5E" w:rsidP="005E02D0">
                                  <w:r>
                                    <w:t>F</w:t>
                                  </w:r>
                                </w:p>
                              </w:tc>
                              <w:tc>
                                <w:tcPr>
                                  <w:tcW w:w="1614" w:type="dxa"/>
                                </w:tcPr>
                                <w:p w:rsidR="00325C5E" w:rsidRDefault="00325C5E" w:rsidP="00CA7967">
                                  <w:pPr>
                                    <w:jc w:val="center"/>
                                  </w:pPr>
                                  <w:r>
                                    <w:t>T</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T</w:t>
                                  </w:r>
                                </w:p>
                              </w:tc>
                            </w:tr>
                          </w:tbl>
                          <w:p w:rsidR="00325C5E" w:rsidRDefault="00325C5E" w:rsidP="00CA7967"/>
                        </w:txbxContent>
                      </wps:txbx>
                      <wps:bodyPr rot="0" vert="horz" wrap="square" lIns="91440" tIns="45720" rIns="91440" bIns="45720" anchor="t" anchorCtr="0" upright="1">
                        <a:noAutofit/>
                      </wps:bodyPr>
                    </wps:wsp>
                  </a:graphicData>
                </a:graphic>
              </wp:inline>
            </w:drawing>
          </mc:Choice>
          <mc:Fallback>
            <w:pict>
              <v:shape id="Text Box 217" o:spid="_x0000_s1039" type="#_x0000_t202" style="width:395.25pt;height: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" filled="f" stroked="f">
                <v:textbox>
                  <w:txbxContent>
                    <w:tbl>
                      <w:tblPr>
                        <w:tblW w:w="66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
                        <w:gridCol w:w="363"/>
                        <w:gridCol w:w="1614"/>
                        <w:gridCol w:w="1260"/>
                        <w:gridCol w:w="1260"/>
                        <w:gridCol w:w="1800"/>
                      </w:tblGrid>
                      <w:tr w:rsidR="00325C5E" w:rsidTr="00CA7967">
                        <w:tc>
                          <w:tcPr>
                            <w:tcW w:w="363" w:type="dxa"/>
                          </w:tcPr>
                          <w:p w:rsidR="00325C5E" w:rsidRDefault="00325C5E" w:rsidP="005E02D0">
                            <w:pPr>
                              <w:rPr>
                                <w:i/>
                              </w:rPr>
                            </w:pPr>
                          </w:p>
                        </w:tc>
                        <w:tc>
                          <w:tcPr>
                            <w:tcW w:w="363" w:type="dxa"/>
                          </w:tcPr>
                          <w:p w:rsidR="00325C5E" w:rsidRDefault="00325C5E" w:rsidP="005E02D0">
                            <w:pPr>
                              <w:rPr>
                                <w:i/>
                              </w:rPr>
                            </w:pPr>
                          </w:p>
                        </w:tc>
                        <w:tc>
                          <w:tcPr>
                            <w:tcW w:w="1614" w:type="dxa"/>
                          </w:tcPr>
                          <w:p w:rsidR="00325C5E" w:rsidRPr="00CA7967" w:rsidRDefault="00325C5E" w:rsidP="00CA7967">
                            <w:pPr>
                              <w:jc w:val="center"/>
                            </w:pPr>
                            <w:r>
                              <w:t>Conditional</w:t>
                            </w:r>
                          </w:p>
                        </w:tc>
                        <w:tc>
                          <w:tcPr>
                            <w:tcW w:w="1260" w:type="dxa"/>
                          </w:tcPr>
                          <w:p w:rsidR="00325C5E" w:rsidRPr="00CA7967" w:rsidRDefault="00325C5E" w:rsidP="00CA7967">
                            <w:pPr>
                              <w:jc w:val="center"/>
                            </w:pPr>
                            <w:r>
                              <w:t>Converse</w:t>
                            </w:r>
                          </w:p>
                        </w:tc>
                        <w:tc>
                          <w:tcPr>
                            <w:tcW w:w="1260" w:type="dxa"/>
                          </w:tcPr>
                          <w:p w:rsidR="00325C5E" w:rsidRPr="00CA7967" w:rsidRDefault="00325C5E" w:rsidP="00CA7967">
                            <w:pPr>
                              <w:jc w:val="center"/>
                            </w:pPr>
                            <w:r>
                              <w:t>Inverse</w:t>
                            </w:r>
                          </w:p>
                        </w:tc>
                        <w:tc>
                          <w:tcPr>
                            <w:tcW w:w="1800" w:type="dxa"/>
                          </w:tcPr>
                          <w:p w:rsidR="00325C5E" w:rsidRPr="00CA7967" w:rsidRDefault="00325C5E" w:rsidP="00CA7967">
                            <w:pPr>
                              <w:jc w:val="center"/>
                            </w:pPr>
                            <w:r w:rsidRPr="00CA7967">
                              <w:t>Contrapositive</w:t>
                            </w:r>
                          </w:p>
                        </w:tc>
                      </w:tr>
                      <w:tr w:rsidR="00325C5E" w:rsidTr="00CA7967">
                        <w:tc>
                          <w:tcPr>
                            <w:tcW w:w="363" w:type="dxa"/>
                          </w:tcPr>
                          <w:p w:rsidR="00325C5E" w:rsidRPr="00CA33F3" w:rsidRDefault="00325C5E" w:rsidP="005E02D0">
                            <w:r>
                              <w:rPr>
                                <w:i/>
                              </w:rPr>
                              <w:t>p</w:t>
                            </w:r>
                          </w:p>
                        </w:tc>
                        <w:tc>
                          <w:tcPr>
                            <w:tcW w:w="363" w:type="dxa"/>
                          </w:tcPr>
                          <w:p w:rsidR="00325C5E" w:rsidRPr="00CA33F3" w:rsidRDefault="00325C5E" w:rsidP="005E02D0">
                            <w:r>
                              <w:rPr>
                                <w:i/>
                              </w:rPr>
                              <w:t>q</w:t>
                            </w:r>
                          </w:p>
                        </w:tc>
                        <w:tc>
                          <w:tcPr>
                            <w:tcW w:w="1614" w:type="dxa"/>
                          </w:tcPr>
                          <w:p w:rsidR="00325C5E" w:rsidRPr="003D4E7C" w:rsidRDefault="00325C5E" w:rsidP="00CA7967">
                            <w:pPr>
                              <w:jc w:val="center"/>
                              <w:rPr>
                                <w:i/>
                              </w:rPr>
                            </w:pPr>
                            <w:r>
                              <w:rPr>
                                <w:i/>
                              </w:rPr>
                              <w:t>p</w:t>
                            </w:r>
                            <w:r>
                              <w:t xml:space="preserve"> → </w:t>
                            </w:r>
                            <w:r>
                              <w:rPr>
                                <w:i/>
                              </w:rPr>
                              <w:t>q</w:t>
                            </w:r>
                          </w:p>
                        </w:tc>
                        <w:tc>
                          <w:tcPr>
                            <w:tcW w:w="1260" w:type="dxa"/>
                          </w:tcPr>
                          <w:p w:rsidR="00325C5E" w:rsidRPr="003D4E7C" w:rsidRDefault="00325C5E" w:rsidP="005E02D0">
                            <w:pPr>
                              <w:jc w:val="center"/>
                              <w:rPr>
                                <w:i/>
                              </w:rPr>
                            </w:pPr>
                            <w:r w:rsidRPr="00CA7967">
                              <w:rPr>
                                <w:i/>
                              </w:rPr>
                              <w:t>q</w:t>
                            </w:r>
                            <w:r>
                              <w:t xml:space="preserve"> → </w:t>
                            </w:r>
                            <w:r w:rsidRPr="00CA7967">
                              <w:rPr>
                                <w:i/>
                              </w:rPr>
                              <w:t>p</w:t>
                            </w:r>
                          </w:p>
                        </w:tc>
                        <w:tc>
                          <w:tcPr>
                            <w:tcW w:w="1260" w:type="dxa"/>
                          </w:tcPr>
                          <w:p w:rsidR="00325C5E" w:rsidRPr="003D4E7C" w:rsidRDefault="00325C5E" w:rsidP="005E02D0">
                            <w:pPr>
                              <w:jc w:val="center"/>
                              <w:rPr>
                                <w:i/>
                              </w:rPr>
                            </w:pPr>
                            <w:r>
                              <w:t>~</w:t>
                            </w:r>
                            <w:r w:rsidRPr="00CA7967">
                              <w:rPr>
                                <w:i/>
                              </w:rPr>
                              <w:t>p</w:t>
                            </w:r>
                            <w:r>
                              <w:t xml:space="preserve"> → ~</w:t>
                            </w:r>
                            <w:r w:rsidRPr="00CA7967">
                              <w:rPr>
                                <w:i/>
                              </w:rPr>
                              <w:t>q</w:t>
                            </w:r>
                          </w:p>
                        </w:tc>
                        <w:tc>
                          <w:tcPr>
                            <w:tcW w:w="1800" w:type="dxa"/>
                          </w:tcPr>
                          <w:p w:rsidR="00325C5E" w:rsidRPr="003D4E7C" w:rsidRDefault="00325C5E" w:rsidP="005E02D0">
                            <w:pPr>
                              <w:jc w:val="center"/>
                              <w:rPr>
                                <w:i/>
                              </w:rPr>
                            </w:pPr>
                            <w:r>
                              <w:t>~</w:t>
                            </w:r>
                            <w:r w:rsidRPr="00CA7967">
                              <w:rPr>
                                <w:i/>
                              </w:rPr>
                              <w:t>q</w:t>
                            </w:r>
                            <w:r>
                              <w:t xml:space="preserve"> → ~</w:t>
                            </w:r>
                            <w:r w:rsidRPr="00CA7967">
                              <w:rPr>
                                <w:i/>
                              </w:rPr>
                              <w:t>p</w:t>
                            </w:r>
                          </w:p>
                        </w:tc>
                      </w:tr>
                      <w:tr w:rsidR="00325C5E" w:rsidTr="00CA7967">
                        <w:tc>
                          <w:tcPr>
                            <w:tcW w:w="363" w:type="dxa"/>
                          </w:tcPr>
                          <w:p w:rsidR="00325C5E" w:rsidRDefault="00325C5E" w:rsidP="005E02D0">
                            <w:r>
                              <w:t>T</w:t>
                            </w:r>
                          </w:p>
                        </w:tc>
                        <w:tc>
                          <w:tcPr>
                            <w:tcW w:w="363" w:type="dxa"/>
                          </w:tcPr>
                          <w:p w:rsidR="00325C5E" w:rsidRDefault="00325C5E" w:rsidP="005E02D0">
                            <w:r>
                              <w:t>T</w:t>
                            </w:r>
                          </w:p>
                        </w:tc>
                        <w:tc>
                          <w:tcPr>
                            <w:tcW w:w="1614" w:type="dxa"/>
                          </w:tcPr>
                          <w:p w:rsidR="00325C5E" w:rsidRDefault="00325C5E" w:rsidP="00CA7967">
                            <w:pPr>
                              <w:jc w:val="center"/>
                            </w:pPr>
                            <w:r>
                              <w:t>T</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T</w:t>
                            </w:r>
                          </w:p>
                        </w:tc>
                      </w:tr>
                      <w:tr w:rsidR="00325C5E" w:rsidTr="00CA7967">
                        <w:tc>
                          <w:tcPr>
                            <w:tcW w:w="363" w:type="dxa"/>
                          </w:tcPr>
                          <w:p w:rsidR="00325C5E" w:rsidRDefault="00325C5E" w:rsidP="005E02D0">
                            <w:r>
                              <w:t>T</w:t>
                            </w:r>
                          </w:p>
                        </w:tc>
                        <w:tc>
                          <w:tcPr>
                            <w:tcW w:w="363" w:type="dxa"/>
                          </w:tcPr>
                          <w:p w:rsidR="00325C5E" w:rsidRDefault="00325C5E" w:rsidP="005E02D0">
                            <w:r>
                              <w:t>F</w:t>
                            </w:r>
                          </w:p>
                        </w:tc>
                        <w:tc>
                          <w:tcPr>
                            <w:tcW w:w="1614" w:type="dxa"/>
                          </w:tcPr>
                          <w:p w:rsidR="00325C5E" w:rsidRDefault="00325C5E" w:rsidP="00CA7967">
                            <w:pPr>
                              <w:jc w:val="center"/>
                            </w:pPr>
                            <w:r>
                              <w:t>F</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F</w:t>
                            </w:r>
                          </w:p>
                        </w:tc>
                      </w:tr>
                      <w:tr w:rsidR="00325C5E" w:rsidTr="00CA7967">
                        <w:trPr>
                          <w:trHeight w:val="70"/>
                        </w:trPr>
                        <w:tc>
                          <w:tcPr>
                            <w:tcW w:w="363" w:type="dxa"/>
                          </w:tcPr>
                          <w:p w:rsidR="00325C5E" w:rsidRDefault="00325C5E" w:rsidP="005E02D0">
                            <w:r>
                              <w:t>F</w:t>
                            </w:r>
                          </w:p>
                        </w:tc>
                        <w:tc>
                          <w:tcPr>
                            <w:tcW w:w="363" w:type="dxa"/>
                          </w:tcPr>
                          <w:p w:rsidR="00325C5E" w:rsidRDefault="00325C5E" w:rsidP="005E02D0">
                            <w:r>
                              <w:t>T</w:t>
                            </w:r>
                          </w:p>
                        </w:tc>
                        <w:tc>
                          <w:tcPr>
                            <w:tcW w:w="1614" w:type="dxa"/>
                          </w:tcPr>
                          <w:p w:rsidR="00325C5E" w:rsidRDefault="00325C5E" w:rsidP="00CA7967">
                            <w:pPr>
                              <w:jc w:val="center"/>
                            </w:pPr>
                            <w:r>
                              <w:t>T</w:t>
                            </w:r>
                          </w:p>
                        </w:tc>
                        <w:tc>
                          <w:tcPr>
                            <w:tcW w:w="1260" w:type="dxa"/>
                          </w:tcPr>
                          <w:p w:rsidR="00325C5E" w:rsidRDefault="00325C5E" w:rsidP="005E02D0">
                            <w:pPr>
                              <w:jc w:val="center"/>
                            </w:pPr>
                            <w:r>
                              <w:t>F</w:t>
                            </w:r>
                          </w:p>
                        </w:tc>
                        <w:tc>
                          <w:tcPr>
                            <w:tcW w:w="1260" w:type="dxa"/>
                          </w:tcPr>
                          <w:p w:rsidR="00325C5E" w:rsidRDefault="00325C5E" w:rsidP="005E02D0">
                            <w:pPr>
                              <w:jc w:val="center"/>
                            </w:pPr>
                            <w:r>
                              <w:t>F</w:t>
                            </w:r>
                          </w:p>
                        </w:tc>
                        <w:tc>
                          <w:tcPr>
                            <w:tcW w:w="1800" w:type="dxa"/>
                          </w:tcPr>
                          <w:p w:rsidR="00325C5E" w:rsidRDefault="00325C5E" w:rsidP="005E02D0">
                            <w:pPr>
                              <w:jc w:val="center"/>
                            </w:pPr>
                            <w:r>
                              <w:t>T</w:t>
                            </w:r>
                          </w:p>
                        </w:tc>
                      </w:tr>
                      <w:tr w:rsidR="00325C5E" w:rsidTr="00CA7967">
                        <w:tc>
                          <w:tcPr>
                            <w:tcW w:w="363" w:type="dxa"/>
                          </w:tcPr>
                          <w:p w:rsidR="00325C5E" w:rsidRDefault="00325C5E" w:rsidP="005E02D0">
                            <w:r>
                              <w:t>F</w:t>
                            </w:r>
                          </w:p>
                        </w:tc>
                        <w:tc>
                          <w:tcPr>
                            <w:tcW w:w="363" w:type="dxa"/>
                          </w:tcPr>
                          <w:p w:rsidR="00325C5E" w:rsidRDefault="00325C5E" w:rsidP="005E02D0">
                            <w:r>
                              <w:t>F</w:t>
                            </w:r>
                          </w:p>
                        </w:tc>
                        <w:tc>
                          <w:tcPr>
                            <w:tcW w:w="1614" w:type="dxa"/>
                          </w:tcPr>
                          <w:p w:rsidR="00325C5E" w:rsidRDefault="00325C5E" w:rsidP="00CA7967">
                            <w:pPr>
                              <w:jc w:val="center"/>
                            </w:pPr>
                            <w:r>
                              <w:t>T</w:t>
                            </w:r>
                          </w:p>
                        </w:tc>
                        <w:tc>
                          <w:tcPr>
                            <w:tcW w:w="1260" w:type="dxa"/>
                          </w:tcPr>
                          <w:p w:rsidR="00325C5E" w:rsidRDefault="00325C5E" w:rsidP="005E02D0">
                            <w:pPr>
                              <w:jc w:val="center"/>
                            </w:pPr>
                            <w:r>
                              <w:t>T</w:t>
                            </w:r>
                          </w:p>
                        </w:tc>
                        <w:tc>
                          <w:tcPr>
                            <w:tcW w:w="1260" w:type="dxa"/>
                          </w:tcPr>
                          <w:p w:rsidR="00325C5E" w:rsidRDefault="00325C5E" w:rsidP="005E02D0">
                            <w:pPr>
                              <w:jc w:val="center"/>
                            </w:pPr>
                            <w:r>
                              <w:t>T</w:t>
                            </w:r>
                          </w:p>
                        </w:tc>
                        <w:tc>
                          <w:tcPr>
                            <w:tcW w:w="1800" w:type="dxa"/>
                          </w:tcPr>
                          <w:p w:rsidR="00325C5E" w:rsidRDefault="00325C5E" w:rsidP="005E02D0">
                            <w:pPr>
                              <w:jc w:val="center"/>
                            </w:pPr>
                            <w:r>
                              <w:t>T</w:t>
                            </w:r>
                          </w:p>
                        </w:tc>
                      </w:tr>
                    </w:tbl>
                    <w:p w:rsidR="00325C5E" w:rsidRDefault="00325C5E" w:rsidP="00CA7967"/>
                  </w:txbxContent>
                </v:textbox>
                <w10:anchorlock/>
              </v:shape>
            </w:pict>
          </mc:Fallback>
        </mc:AlternateContent>
      </w:r>
    </w:p>
    <w:p w:rsidR="00CA7967" w:rsidRDefault="00AF0D7A" w:rsidP="006229E7">
      <w:r>
        <w:rPr>
          <w:noProof/>
        </w:rPr>
        <mc:AlternateContent>
          <mc:Choice Requires="wpc">
            <w:drawing>
              <wp:inline distT="0" distB="0" distL="0" distR="0">
                <wp:extent cx="4876800" cy="515620"/>
                <wp:effectExtent l="0" t="16510" r="0" b="127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4" name="Freeform 222"/>
                        <wps:cNvSpPr>
                          <a:spLocks/>
                        </wps:cNvSpPr>
                        <wps:spPr bwMode="auto">
                          <a:xfrm>
                            <a:off x="1143000" y="0"/>
                            <a:ext cx="2667000" cy="459105"/>
                          </a:xfrm>
                          <a:custGeom>
                            <a:avLst/>
                            <a:gdLst>
                              <a:gd name="T0" fmla="*/ 0 w 4200"/>
                              <a:gd name="T1" fmla="*/ 0 h 673"/>
                              <a:gd name="T2" fmla="*/ 0 w 4200"/>
                              <a:gd name="T3" fmla="*/ 673 h 673"/>
                              <a:gd name="T4" fmla="*/ 4200 w 4200"/>
                              <a:gd name="T5" fmla="*/ 673 h 673"/>
                              <a:gd name="T6" fmla="*/ 4200 w 4200"/>
                              <a:gd name="T7" fmla="*/ 0 h 673"/>
                            </a:gdLst>
                            <a:ahLst/>
                            <a:cxnLst>
                              <a:cxn ang="0">
                                <a:pos x="T0" y="T1"/>
                              </a:cxn>
                              <a:cxn ang="0">
                                <a:pos x="T2" y="T3"/>
                              </a:cxn>
                              <a:cxn ang="0">
                                <a:pos x="T4" y="T5"/>
                              </a:cxn>
                              <a:cxn ang="0">
                                <a:pos x="T6" y="T7"/>
                              </a:cxn>
                            </a:cxnLst>
                            <a:rect l="0" t="0" r="r" b="b"/>
                            <a:pathLst>
                              <a:path w="4200" h="673">
                                <a:moveTo>
                                  <a:pt x="0" y="0"/>
                                </a:moveTo>
                                <a:lnTo>
                                  <a:pt x="0" y="673"/>
                                </a:lnTo>
                                <a:lnTo>
                                  <a:pt x="4200" y="673"/>
                                </a:lnTo>
                                <a:lnTo>
                                  <a:pt x="4200"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223"/>
                        <wps:cNvSpPr>
                          <a:spLocks/>
                        </wps:cNvSpPr>
                        <wps:spPr bwMode="auto">
                          <a:xfrm>
                            <a:off x="2105025" y="0"/>
                            <a:ext cx="762000" cy="211455"/>
                          </a:xfrm>
                          <a:custGeom>
                            <a:avLst/>
                            <a:gdLst>
                              <a:gd name="T0" fmla="*/ 0 w 4200"/>
                              <a:gd name="T1" fmla="*/ 0 h 673"/>
                              <a:gd name="T2" fmla="*/ 0 w 4200"/>
                              <a:gd name="T3" fmla="*/ 673 h 673"/>
                              <a:gd name="T4" fmla="*/ 4200 w 4200"/>
                              <a:gd name="T5" fmla="*/ 673 h 673"/>
                              <a:gd name="T6" fmla="*/ 4200 w 4200"/>
                              <a:gd name="T7" fmla="*/ 0 h 673"/>
                            </a:gdLst>
                            <a:ahLst/>
                            <a:cxnLst>
                              <a:cxn ang="0">
                                <a:pos x="T0" y="T1"/>
                              </a:cxn>
                              <a:cxn ang="0">
                                <a:pos x="T2" y="T3"/>
                              </a:cxn>
                              <a:cxn ang="0">
                                <a:pos x="T4" y="T5"/>
                              </a:cxn>
                              <a:cxn ang="0">
                                <a:pos x="T6" y="T7"/>
                              </a:cxn>
                            </a:cxnLst>
                            <a:rect l="0" t="0" r="r" b="b"/>
                            <a:pathLst>
                              <a:path w="4200" h="673">
                                <a:moveTo>
                                  <a:pt x="0" y="0"/>
                                </a:moveTo>
                                <a:lnTo>
                                  <a:pt x="0" y="673"/>
                                </a:lnTo>
                                <a:lnTo>
                                  <a:pt x="4200" y="673"/>
                                </a:lnTo>
                                <a:lnTo>
                                  <a:pt x="4200"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Text Box 224"/>
                        <wps:cNvSpPr txBox="1">
                          <a:spLocks noChangeArrowheads="1"/>
                        </wps:cNvSpPr>
                        <wps:spPr bwMode="auto">
                          <a:xfrm>
                            <a:off x="2200275" y="249555"/>
                            <a:ext cx="10763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
                                <w:t>Equivalent</w:t>
                              </w:r>
                            </w:p>
                          </w:txbxContent>
                        </wps:txbx>
                        <wps:bodyPr rot="0" vert="horz" wrap="square" lIns="0" tIns="0" rIns="0" bIns="0" anchor="t" anchorCtr="0" upright="1">
                          <a:noAutofit/>
                        </wps:bodyPr>
                      </wps:wsp>
                    </wpc:wpc>
                  </a:graphicData>
                </a:graphic>
              </wp:inline>
            </w:drawing>
          </mc:Choice>
          <mc:Fallback>
            <w:pict>
              <v:group id="Canvas 219" o:spid="_x0000_s1040" editas="canvas" style="width:384pt;height:40.6pt;mso-position-horizontal-relative:char;mso-position-vertical-relative:line" coordsize="4876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48768;height:5156;visibility:visible;mso-wrap-style:square">
                  <v:fill o:detectmouseclick="t"/>
                  <v:path o:connecttype="none"/>
                </v:shape>
                <v:shape id="Freeform 222" o:spid="_x0000_s1042" style="position:absolute;left:11430;width:26670;height:4591;visibility:visible;mso-wrap-style:square;v-text-anchor:top" coordsize="420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" path="m,l,673r4200,l4200,e" filled="f">
                  <v:stroke startarrow="block" endarrow="block"/>
                  <v:path arrowok="t" o:connecttype="custom" o:connectlocs="0,0;0,459105;2667000,459105;2667000,0" o:connectangles="0,0,0,0"/>
                </v:shape>
                <v:shape id="Freeform 223" o:spid="_x0000_s1043" style="position:absolute;left:21050;width:7620;height:2114;visibility:visible;mso-wrap-style:square;v-text-anchor:top" coordsize="420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" path="m,l,673r4200,l4200,e" filled="f">
                  <v:stroke startarrow="block" endarrow="block"/>
                  <v:path arrowok="t" o:connecttype="custom" o:connectlocs="0,0;0,211455;762000,211455;762000,0" o:connectangles="0,0,0,0"/>
                </v:shape>
                <v:shape id="Text Box 224" o:spid="_x0000_s1044" type="#_x0000_t202" style="position:absolute;left:22002;top:2495;width:107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325C5E" w:rsidRDefault="00325C5E">
                        <w:r>
                          <w:t>Equivalent</w:t>
                        </w:r>
                      </w:p>
                    </w:txbxContent>
                  </v:textbox>
                </v:shape>
                <w10:anchorlock/>
              </v:group>
            </w:pict>
          </mc:Fallback>
        </mc:AlternateContent>
      </w:r>
    </w:p>
    <w:p w:rsidR="00CA7967" w:rsidRDefault="00CA7967" w:rsidP="006229E7"/>
    <w:p w:rsidR="009F290E" w:rsidRDefault="009F290E" w:rsidP="009F290E">
      <w:pPr>
        <w:pStyle w:val="DefinitionHeader"/>
      </w:pPr>
      <w:r>
        <w:t>Equivalence</w:t>
      </w:r>
    </w:p>
    <w:p w:rsidR="009F290E" w:rsidRDefault="009F290E" w:rsidP="009F290E">
      <w:pPr>
        <w:pStyle w:val="DefinitionBody"/>
      </w:pPr>
      <w:r>
        <w:t>A conditional statement and its contrapositive are logically equivalent.</w:t>
      </w:r>
    </w:p>
    <w:p w:rsidR="009F290E" w:rsidRDefault="009F290E" w:rsidP="009F290E">
      <w:pPr>
        <w:pStyle w:val="DefinitionBody"/>
      </w:pPr>
      <w:r>
        <w:t xml:space="preserve">The converse and inverse of a </w:t>
      </w:r>
      <w:r w:rsidR="00F3030F">
        <w:t xml:space="preserve">conditional </w:t>
      </w:r>
      <w:r>
        <w:t>statement are logically equivalent.</w:t>
      </w:r>
    </w:p>
    <w:p w:rsidR="009F290E" w:rsidRDefault="009F290E" w:rsidP="006229E7"/>
    <w:p w:rsidR="001461F6" w:rsidRDefault="001461F6" w:rsidP="006229E7"/>
    <w:p w:rsidR="001461F6" w:rsidRDefault="00793DB7" w:rsidP="006229E7">
      <w:r>
        <w:t>In other words, the original statement and the contrapositive must agree with each other; they must both be true, or they must both be false. Similarly, the converse and the inverse must agree with each other; they must both be true, or they must both be false.</w:t>
      </w:r>
    </w:p>
    <w:p w:rsidR="001461F6" w:rsidRDefault="001461F6" w:rsidP="006229E7"/>
    <w:p w:rsidR="00517B87" w:rsidRDefault="007B3A6D" w:rsidP="006229E7">
      <w:r>
        <w:br w:type="page"/>
      </w:r>
      <w:r>
        <w:lastRenderedPageBreak/>
        <w:t>Be aware that s</w:t>
      </w:r>
      <w:r w:rsidR="00517B87" w:rsidRPr="00517B87">
        <w:t xml:space="preserve">ymbolic logic cannot </w:t>
      </w:r>
      <w:r>
        <w:t xml:space="preserve">represent the English language perfectly. </w:t>
      </w:r>
      <w:r w:rsidR="00C363FF">
        <w:t>For example, w</w:t>
      </w:r>
      <w:r w:rsidR="00517B87">
        <w:t>e may need to change the verb tense to show that one thi</w:t>
      </w:r>
      <w:r w:rsidR="00C363FF">
        <w:t xml:space="preserve">ng </w:t>
      </w:r>
      <w:r>
        <w:t>occurr</w:t>
      </w:r>
      <w:r w:rsidR="00C363FF">
        <w:t>ed before another</w:t>
      </w:r>
      <w:r w:rsidR="00517B87">
        <w:t>.</w:t>
      </w:r>
    </w:p>
    <w:p w:rsidR="00517B87" w:rsidRDefault="00517B87" w:rsidP="006229E7"/>
    <w:p w:rsidR="00517B87" w:rsidRDefault="00517B87" w:rsidP="006229E7"/>
    <w:p w:rsidR="00D62B6F" w:rsidRDefault="00D62B6F" w:rsidP="00D62B6F">
      <w:pPr>
        <w:pStyle w:val="ExampleHeader"/>
      </w:pPr>
      <w:r>
        <w:t xml:space="preserve">Example </w:t>
      </w:r>
      <w:r w:rsidR="004272CE">
        <w:t>2</w:t>
      </w:r>
      <w:r w:rsidR="00FD435E">
        <w:t>4</w:t>
      </w:r>
    </w:p>
    <w:p w:rsidR="00D62B6F" w:rsidRDefault="00D62B6F" w:rsidP="00D62B6F">
      <w:pPr>
        <w:pStyle w:val="ExampleBody"/>
      </w:pPr>
      <w:r>
        <w:t>Suppose this statement is true: “If I eat th</w:t>
      </w:r>
      <w:r w:rsidR="004569FF">
        <w:t>is giant cookie, then I will feel sick.” Which of the following statements must also be true?</w:t>
      </w:r>
    </w:p>
    <w:p w:rsidR="00517B87" w:rsidRDefault="00517B87" w:rsidP="00D62B6F">
      <w:pPr>
        <w:pStyle w:val="ExampleBody"/>
      </w:pPr>
    </w:p>
    <w:p w:rsidR="004569FF" w:rsidRDefault="004569FF" w:rsidP="00D62B6F">
      <w:pPr>
        <w:pStyle w:val="ExampleBody"/>
      </w:pPr>
      <w:r>
        <w:t>a. If I feel sick, then I ate that giant cookie.</w:t>
      </w:r>
    </w:p>
    <w:p w:rsidR="004569FF" w:rsidRDefault="004569FF" w:rsidP="004569FF">
      <w:pPr>
        <w:pStyle w:val="ExampleBody"/>
      </w:pPr>
      <w:r>
        <w:t>b. If I don’t eat this giant cookie, then I won’t feel sick.</w:t>
      </w:r>
    </w:p>
    <w:p w:rsidR="004569FF" w:rsidRDefault="004569FF" w:rsidP="004569FF">
      <w:pPr>
        <w:pStyle w:val="ExampleBody"/>
      </w:pPr>
      <w:r>
        <w:t>c. If I don’t feel sick, then I didn’t eat that giant cookie.</w:t>
      </w:r>
    </w:p>
    <w:p w:rsidR="004569FF" w:rsidRDefault="004569FF" w:rsidP="00D62B6F">
      <w:pPr>
        <w:pStyle w:val="ExampleBody"/>
      </w:pPr>
    </w:p>
    <w:p w:rsidR="00D62B6F" w:rsidRDefault="00517B87" w:rsidP="00D62B6F">
      <w:pPr>
        <w:pStyle w:val="ExampleBody"/>
      </w:pPr>
      <w:r>
        <w:t xml:space="preserve">a. </w:t>
      </w:r>
      <w:r w:rsidR="00D62B6F">
        <w:t>T</w:t>
      </w:r>
      <w:r>
        <w:t xml:space="preserve">his is the converse, which is not necessarily </w:t>
      </w:r>
      <w:r w:rsidR="00D62B6F">
        <w:t>true.</w:t>
      </w:r>
      <w:r>
        <w:t xml:space="preserve"> I could feel sick for some other reason, such as drinking sour milk.</w:t>
      </w:r>
    </w:p>
    <w:p w:rsidR="00D62B6F" w:rsidRDefault="00D62B6F" w:rsidP="00D62B6F">
      <w:pPr>
        <w:pStyle w:val="ExampleBody"/>
      </w:pPr>
    </w:p>
    <w:p w:rsidR="00517B87" w:rsidRDefault="00517B87" w:rsidP="00517B87">
      <w:pPr>
        <w:pStyle w:val="ExampleBody"/>
      </w:pPr>
      <w:r>
        <w:t>b. This is the inverse, which is not necessarily true. Again, I could feel sick for some other reason; avoiding the cookie doesn’t guarantee that I won’t feel sick.</w:t>
      </w:r>
    </w:p>
    <w:p w:rsidR="00517B87" w:rsidRDefault="00517B87" w:rsidP="00517B87">
      <w:pPr>
        <w:pStyle w:val="ExampleBody"/>
      </w:pPr>
    </w:p>
    <w:p w:rsidR="00517B87" w:rsidRDefault="00517B87" w:rsidP="00517B87">
      <w:pPr>
        <w:pStyle w:val="ExampleBody"/>
      </w:pPr>
      <w:r>
        <w:t>c. This is the contrapositive, which is true, but we have to think somewhat backwards to explain it. If I ate the cookie, I would feel sick, but since I don’t feel sick, I must not have eaten the cookie.</w:t>
      </w:r>
    </w:p>
    <w:p w:rsidR="00517B87" w:rsidRDefault="00517B87" w:rsidP="00517B87">
      <w:pPr>
        <w:pStyle w:val="ExampleBody"/>
      </w:pPr>
    </w:p>
    <w:p w:rsidR="00517B87" w:rsidRDefault="00517B87" w:rsidP="00517B87">
      <w:pPr>
        <w:pStyle w:val="ExampleBody"/>
      </w:pPr>
      <w:r>
        <w:t xml:space="preserve">Notice again that the original statement and the contrapositive have the same truth value (both are true), and the converse and the inverse </w:t>
      </w:r>
      <w:r w:rsidR="008662D2">
        <w:t>have the same truth value (both are false).</w:t>
      </w:r>
    </w:p>
    <w:p w:rsidR="001461F6" w:rsidRDefault="001461F6" w:rsidP="006229E7"/>
    <w:p w:rsidR="009F290E" w:rsidRDefault="009F290E" w:rsidP="006229E7"/>
    <w:p w:rsidR="00C363FF" w:rsidRDefault="00C363FF" w:rsidP="00C363FF">
      <w:pPr>
        <w:pStyle w:val="TryitNow"/>
      </w:pPr>
      <w:r>
        <w:t xml:space="preserve">Try it Now </w:t>
      </w:r>
      <w:r w:rsidR="00FD435E">
        <w:t>5</w:t>
      </w:r>
    </w:p>
    <w:p w:rsidR="00C363FF" w:rsidRDefault="00C363FF" w:rsidP="00C363FF">
      <w:pPr>
        <w:pStyle w:val="TryitNowbody"/>
      </w:pPr>
      <w:r>
        <w:t xml:space="preserve">“If you microwave salmon in the staff kitchen, </w:t>
      </w:r>
      <w:r w:rsidR="000328F9">
        <w:t xml:space="preserve">then </w:t>
      </w:r>
      <w:r>
        <w:t>I will be mad at you.” If this statement is true, which of the following statements must also be true?</w:t>
      </w:r>
    </w:p>
    <w:p w:rsidR="00C363FF" w:rsidRPr="00C14A1D" w:rsidRDefault="00C363FF" w:rsidP="00C363FF">
      <w:pPr>
        <w:pStyle w:val="TryitNowbody"/>
      </w:pPr>
      <w:r>
        <w:t>a. If you don’t microwave salmon in the staff kitchen, then I won’t be mad at you.</w:t>
      </w:r>
    </w:p>
    <w:p w:rsidR="00C363FF" w:rsidRPr="00C14A1D" w:rsidRDefault="00C363FF" w:rsidP="00C363FF">
      <w:pPr>
        <w:pStyle w:val="TryitNowbody"/>
      </w:pPr>
      <w:r>
        <w:t>b. If I am not mad at you, then you didn’t microwave salmon in the staff kitchen.</w:t>
      </w:r>
    </w:p>
    <w:p w:rsidR="00C363FF" w:rsidRPr="00C14A1D" w:rsidRDefault="00C363FF" w:rsidP="00C363FF">
      <w:pPr>
        <w:pStyle w:val="TryitNowbody"/>
      </w:pPr>
      <w:r>
        <w:t>c. If I am mad at you, then you microwaved salmon in the staff kitchen.</w:t>
      </w:r>
    </w:p>
    <w:p w:rsidR="008662D2" w:rsidRDefault="008662D2" w:rsidP="006229E7"/>
    <w:p w:rsidR="009D428E" w:rsidRDefault="009D428E" w:rsidP="006229E7">
      <w:r>
        <w:t xml:space="preserve">Consider the statement “If you park here, </w:t>
      </w:r>
      <w:r w:rsidR="00B606A0">
        <w:t xml:space="preserve">then </w:t>
      </w:r>
      <w:r>
        <w:t>you will get a ticket.” What set of conditions would prove this statement false?</w:t>
      </w:r>
    </w:p>
    <w:p w:rsidR="009D428E" w:rsidRDefault="009D428E" w:rsidP="006229E7"/>
    <w:p w:rsidR="009D428E" w:rsidRDefault="009D428E" w:rsidP="006229E7">
      <w:r>
        <w:t>a. You don’t park here and you get a ticket.</w:t>
      </w:r>
    </w:p>
    <w:p w:rsidR="009D428E" w:rsidRDefault="009D428E" w:rsidP="006229E7">
      <w:r>
        <w:t>b. You don’t park here and you don’t get a ticket.</w:t>
      </w:r>
    </w:p>
    <w:p w:rsidR="009D428E" w:rsidRDefault="009D428E" w:rsidP="006229E7">
      <w:r>
        <w:t>c. You park here and you don’t get a ticket.</w:t>
      </w:r>
    </w:p>
    <w:p w:rsidR="009D428E" w:rsidRDefault="009D428E" w:rsidP="006229E7"/>
    <w:p w:rsidR="009D428E" w:rsidRDefault="009D428E" w:rsidP="006229E7">
      <w:r>
        <w:t xml:space="preserve">The first two statements are irrelevant because we don’t know what will happen if you park somewhere else. The third statement, however contradicts </w:t>
      </w:r>
      <w:r w:rsidR="00B606A0">
        <w:t xml:space="preserve">the conditional statement “If you park here, then you will get a ticket” because you parked here but didn’t get a ticket. This example demonstrates a general rule; the negation of a conditional can be written as a conjunction: “It is not the case that if you park here, then you will get a ticket” is equivalent to “You park here </w:t>
      </w:r>
      <w:r w:rsidR="00B606A0" w:rsidRPr="00B606A0">
        <w:rPr>
          <w:i/>
        </w:rPr>
        <w:t>and</w:t>
      </w:r>
      <w:r w:rsidR="00B606A0">
        <w:t xml:space="preserve"> you do not get a ticket.”</w:t>
      </w:r>
    </w:p>
    <w:p w:rsidR="00B606A0" w:rsidRDefault="00B606A0" w:rsidP="00B606A0"/>
    <w:p w:rsidR="00B606A0" w:rsidRDefault="00B606A0" w:rsidP="00B606A0">
      <w:pPr>
        <w:pStyle w:val="DefinitionHeader"/>
      </w:pPr>
      <w:r>
        <w:br w:type="page"/>
      </w:r>
      <w:r>
        <w:lastRenderedPageBreak/>
        <w:t>The Negation of a Conditional</w:t>
      </w:r>
    </w:p>
    <w:p w:rsidR="00B606A0" w:rsidRDefault="00B606A0" w:rsidP="00B606A0">
      <w:pPr>
        <w:pStyle w:val="DefinitionBody"/>
      </w:pPr>
      <w:r>
        <w:t>The negation of a conditional statement is logically equivalent to a conjunction of the antecedent and the negation of the consequent.</w:t>
      </w:r>
    </w:p>
    <w:p w:rsidR="00B606A0" w:rsidRDefault="00B606A0" w:rsidP="00B606A0">
      <w:pPr>
        <w:pStyle w:val="DefinitionBody"/>
      </w:pPr>
    </w:p>
    <w:p w:rsidR="00B606A0" w:rsidRDefault="00B606A0" w:rsidP="00B606A0">
      <w:pPr>
        <w:pStyle w:val="DefinitionBody"/>
        <w:jc w:val="center"/>
        <w:rPr>
          <w:i/>
        </w:rPr>
      </w:pPr>
      <w:r>
        <w:t>~(</w:t>
      </w:r>
      <w:r w:rsidRPr="00CA7967">
        <w:rPr>
          <w:i/>
        </w:rPr>
        <w:t xml:space="preserve">p </w:t>
      </w:r>
      <w:r>
        <w:t xml:space="preserve">→ </w:t>
      </w:r>
      <w:r w:rsidRPr="00CA7967">
        <w:rPr>
          <w:i/>
        </w:rPr>
        <w:t>q</w:t>
      </w:r>
      <w:r>
        <w:t xml:space="preserve">) is equivalent to </w:t>
      </w:r>
      <w:r>
        <w:rPr>
          <w:i/>
        </w:rPr>
        <w:t>p</w:t>
      </w:r>
      <w:r>
        <w:t xml:space="preserve"> </w:t>
      </w:r>
      <w:r>
        <w:rPr>
          <w:rFonts w:ascii="Cambria Math" w:hAnsi="Cambria Math"/>
        </w:rPr>
        <w:t>⋀</w:t>
      </w:r>
      <w:r>
        <w:t xml:space="preserve"> ~</w:t>
      </w:r>
      <w:r>
        <w:rPr>
          <w:i/>
        </w:rPr>
        <w:t>q</w:t>
      </w:r>
    </w:p>
    <w:p w:rsidR="00B606A0" w:rsidRPr="00B606A0" w:rsidRDefault="00B606A0" w:rsidP="00B606A0">
      <w:pPr>
        <w:pStyle w:val="DefinitionBody"/>
        <w:jc w:val="center"/>
        <w:rPr>
          <w:sz w:val="8"/>
          <w:szCs w:val="8"/>
        </w:rPr>
      </w:pPr>
    </w:p>
    <w:p w:rsidR="00D64CA9" w:rsidRDefault="00D64CA9" w:rsidP="00D64CA9"/>
    <w:p w:rsidR="00D64CA9" w:rsidRDefault="00D64CA9" w:rsidP="00D64CA9"/>
    <w:p w:rsidR="00D64CA9" w:rsidRDefault="00D64CA9" w:rsidP="00D64CA9">
      <w:pPr>
        <w:pStyle w:val="ExampleHeader"/>
      </w:pPr>
      <w:r>
        <w:t>Example 25</w:t>
      </w:r>
    </w:p>
    <w:p w:rsidR="00D64CA9" w:rsidRDefault="00D64CA9" w:rsidP="00D64CA9">
      <w:pPr>
        <w:pStyle w:val="ExampleBody"/>
      </w:pPr>
      <w:r>
        <w:t>Which of the following statements is equivalent to the negation of “If</w:t>
      </w:r>
      <w:r w:rsidR="00675CCC">
        <w:t xml:space="preserve"> you don’t grease the pan, then the food will stick to it”</w:t>
      </w:r>
      <w:r>
        <w:t xml:space="preserve"> ?</w:t>
      </w:r>
    </w:p>
    <w:p w:rsidR="00D64CA9" w:rsidRDefault="00D64CA9" w:rsidP="00D64CA9">
      <w:pPr>
        <w:pStyle w:val="ExampleBody"/>
      </w:pPr>
    </w:p>
    <w:p w:rsidR="00D64CA9" w:rsidRDefault="00D64CA9" w:rsidP="00D64CA9">
      <w:pPr>
        <w:pStyle w:val="ExampleBody"/>
      </w:pPr>
      <w:r>
        <w:t xml:space="preserve">a. </w:t>
      </w:r>
      <w:r w:rsidR="00675CCC">
        <w:t>I didn’t grease the pan and the food didn’t stick to it</w:t>
      </w:r>
      <w:r>
        <w:t>.</w:t>
      </w:r>
    </w:p>
    <w:p w:rsidR="00D64CA9" w:rsidRDefault="00D64CA9" w:rsidP="00D64CA9">
      <w:pPr>
        <w:pStyle w:val="ExampleBody"/>
      </w:pPr>
      <w:r>
        <w:t xml:space="preserve">b. </w:t>
      </w:r>
      <w:r w:rsidR="00675CCC">
        <w:t>I didn’t grease the pan and the food stuck to it.</w:t>
      </w:r>
    </w:p>
    <w:p w:rsidR="00D64CA9" w:rsidRDefault="00D64CA9" w:rsidP="00D64CA9">
      <w:pPr>
        <w:pStyle w:val="ExampleBody"/>
      </w:pPr>
      <w:r>
        <w:t xml:space="preserve">c. </w:t>
      </w:r>
      <w:r w:rsidR="00675CCC">
        <w:t>I greased the pan and the food didn’t stick to it.</w:t>
      </w:r>
    </w:p>
    <w:p w:rsidR="00D64CA9" w:rsidRDefault="00D64CA9" w:rsidP="00D64CA9">
      <w:pPr>
        <w:pStyle w:val="ExampleBody"/>
      </w:pPr>
    </w:p>
    <w:p w:rsidR="00D64CA9" w:rsidRDefault="00D64CA9" w:rsidP="00D64CA9">
      <w:pPr>
        <w:pStyle w:val="ExampleBody"/>
      </w:pPr>
      <w:r>
        <w:t xml:space="preserve">a. This is </w:t>
      </w:r>
      <w:r w:rsidR="00675CCC">
        <w:t>correct; it is the conjunction of the antecedent and the negation of the consequent</w:t>
      </w:r>
      <w:r>
        <w:t>.</w:t>
      </w:r>
      <w:r w:rsidR="00675CCC">
        <w:t xml:space="preserve"> To disprove that not greasing the pan will cause the food to stick, I have to not grease the pan and have the food not stick.</w:t>
      </w:r>
    </w:p>
    <w:p w:rsidR="00D64CA9" w:rsidRDefault="00D64CA9" w:rsidP="00D64CA9">
      <w:pPr>
        <w:pStyle w:val="ExampleBody"/>
      </w:pPr>
    </w:p>
    <w:p w:rsidR="00D64CA9" w:rsidRDefault="00D64CA9" w:rsidP="00D64CA9">
      <w:pPr>
        <w:pStyle w:val="ExampleBody"/>
      </w:pPr>
      <w:r>
        <w:t xml:space="preserve">b. This is </w:t>
      </w:r>
      <w:r w:rsidR="00675CCC">
        <w:t xml:space="preserve">essentially </w:t>
      </w:r>
      <w:r>
        <w:t xml:space="preserve">the </w:t>
      </w:r>
      <w:r w:rsidR="00675CCC">
        <w:t>original statement with no negation; the “if…then” has been replaced by “and”.</w:t>
      </w:r>
    </w:p>
    <w:p w:rsidR="00D64CA9" w:rsidRDefault="00D64CA9" w:rsidP="00D64CA9">
      <w:pPr>
        <w:pStyle w:val="ExampleBody"/>
      </w:pPr>
    </w:p>
    <w:p w:rsidR="00D64CA9" w:rsidRDefault="00D64CA9" w:rsidP="00D64CA9">
      <w:pPr>
        <w:pStyle w:val="ExampleBody"/>
      </w:pPr>
      <w:r>
        <w:t xml:space="preserve">c. This </w:t>
      </w:r>
      <w:r w:rsidR="00675CCC">
        <w:t>essentially agrees with the original statement</w:t>
      </w:r>
      <w:r w:rsidR="008B42C4">
        <w:t xml:space="preserve"> and cannot disprove it</w:t>
      </w:r>
      <w:r>
        <w:t>.</w:t>
      </w:r>
    </w:p>
    <w:p w:rsidR="00D64CA9" w:rsidRDefault="00D64CA9" w:rsidP="00D64CA9"/>
    <w:p w:rsidR="00B606A0" w:rsidRDefault="00B606A0" w:rsidP="00B606A0"/>
    <w:p w:rsidR="00B606A0" w:rsidRDefault="00B606A0" w:rsidP="00B606A0">
      <w:pPr>
        <w:pStyle w:val="TryitNow"/>
      </w:pPr>
      <w:r>
        <w:t>Try it Now 6</w:t>
      </w:r>
    </w:p>
    <w:p w:rsidR="00B606A0" w:rsidRDefault="00B606A0" w:rsidP="00B606A0">
      <w:pPr>
        <w:pStyle w:val="TryitNowbody"/>
      </w:pPr>
      <w:r>
        <w:t>“If you go swimming less than an hour after eating lunch, then you will get cramps.” Which of the following statements is equivalent to the negation of this statement?</w:t>
      </w:r>
    </w:p>
    <w:p w:rsidR="00B606A0" w:rsidRPr="00C14A1D" w:rsidRDefault="00B606A0" w:rsidP="00B606A0">
      <w:pPr>
        <w:pStyle w:val="TryitNowbody"/>
      </w:pPr>
      <w:r>
        <w:t xml:space="preserve">a. I </w:t>
      </w:r>
      <w:r w:rsidR="00D64CA9">
        <w:t>went</w:t>
      </w:r>
      <w:r>
        <w:t xml:space="preserve"> swimming</w:t>
      </w:r>
      <w:r w:rsidR="00D64CA9">
        <w:t xml:space="preserve"> more than an hour after eating lunch and I got cramps.</w:t>
      </w:r>
    </w:p>
    <w:p w:rsidR="00B606A0" w:rsidRPr="00C14A1D" w:rsidRDefault="00B606A0" w:rsidP="00B606A0">
      <w:pPr>
        <w:pStyle w:val="TryitNowbody"/>
      </w:pPr>
      <w:r>
        <w:t xml:space="preserve">b. </w:t>
      </w:r>
      <w:r w:rsidR="00D64CA9">
        <w:t>I went swimming less than an hour after eating lunch and I didn’t get cramps.</w:t>
      </w:r>
    </w:p>
    <w:p w:rsidR="00B606A0" w:rsidRPr="00C14A1D" w:rsidRDefault="00B606A0" w:rsidP="00B606A0">
      <w:pPr>
        <w:pStyle w:val="TryitNowbody"/>
      </w:pPr>
      <w:r>
        <w:t xml:space="preserve">c. </w:t>
      </w:r>
      <w:r w:rsidR="00D64CA9">
        <w:t>I went swimming more than an hour after eating lunch and I didn’t get cramps</w:t>
      </w:r>
      <w:r>
        <w:t>.</w:t>
      </w:r>
    </w:p>
    <w:p w:rsidR="00B606A0" w:rsidRDefault="00B606A0" w:rsidP="00B606A0"/>
    <w:p w:rsidR="006D7EB5" w:rsidRPr="006D5E27" w:rsidRDefault="007B3A6D" w:rsidP="006D7EB5">
      <w:r>
        <w:t xml:space="preserve">In </w:t>
      </w:r>
      <w:r w:rsidR="006D7EB5">
        <w:t xml:space="preserve">everyday life, we </w:t>
      </w:r>
      <w:r>
        <w:t>often</w:t>
      </w:r>
      <w:r w:rsidR="006D7EB5">
        <w:t xml:space="preserve"> have a stronger meaning in mind when we use a conditional statement. Consider “If you submit your </w:t>
      </w:r>
      <w:r w:rsidR="004272CE">
        <w:t>hours</w:t>
      </w:r>
      <w:r w:rsidR="006D7EB5">
        <w:t xml:space="preserve"> today, then you will be paid next</w:t>
      </w:r>
      <w:r>
        <w:t xml:space="preserve"> Friday.” What the payroll rep</w:t>
      </w:r>
      <w:r w:rsidR="006D7EB5">
        <w:t xml:space="preserve"> really means is “If you submit </w:t>
      </w:r>
      <w:r w:rsidR="004272CE">
        <w:t>your hours</w:t>
      </w:r>
      <w:r w:rsidR="006D7EB5">
        <w:t xml:space="preserve"> today, then you will be paid next Friday, and if you don’t submit your </w:t>
      </w:r>
      <w:r w:rsidR="004272CE">
        <w:t>hours</w:t>
      </w:r>
      <w:r w:rsidR="006D7EB5">
        <w:t xml:space="preserve"> today, then you won’t be paid next Friday.” </w:t>
      </w:r>
      <w:r w:rsidR="004272CE">
        <w:t>The</w:t>
      </w:r>
      <w:r w:rsidR="006D7EB5">
        <w:t xml:space="preserve"> conditional </w:t>
      </w:r>
      <w:r w:rsidR="004272CE">
        <w:t xml:space="preserve">statement </w:t>
      </w:r>
      <w:r w:rsidR="006D7EB5">
        <w:t xml:space="preserve">if </w:t>
      </w:r>
      <w:r w:rsidR="006D7EB5">
        <w:rPr>
          <w:i/>
        </w:rPr>
        <w:t>t</w:t>
      </w:r>
      <w:r w:rsidR="006D7EB5">
        <w:t xml:space="preserve">, then </w:t>
      </w:r>
      <w:r w:rsidR="006D7EB5">
        <w:rPr>
          <w:i/>
        </w:rPr>
        <w:t>p</w:t>
      </w:r>
      <w:r w:rsidR="006D7EB5">
        <w:t xml:space="preserve"> also include</w:t>
      </w:r>
      <w:r w:rsidR="004272CE">
        <w:t xml:space="preserve">s the inverse of the statement: </w:t>
      </w:r>
      <w:r w:rsidR="006D7EB5">
        <w:t xml:space="preserve">if not </w:t>
      </w:r>
      <w:r w:rsidR="006D7EB5">
        <w:rPr>
          <w:i/>
        </w:rPr>
        <w:t>t</w:t>
      </w:r>
      <w:r w:rsidR="006D7EB5">
        <w:t xml:space="preserve">, then not </w:t>
      </w:r>
      <w:r w:rsidR="006D7EB5">
        <w:rPr>
          <w:i/>
        </w:rPr>
        <w:t>p</w:t>
      </w:r>
      <w:r w:rsidR="006D7EB5">
        <w:t xml:space="preserve">. </w:t>
      </w:r>
      <w:r w:rsidR="006D5E27">
        <w:t>A more compact way to</w:t>
      </w:r>
      <w:r>
        <w:t xml:space="preserve"> express this statement is</w:t>
      </w:r>
      <w:r w:rsidR="006D5E27">
        <w:t xml:space="preserve"> “You will be paid next Friday </w:t>
      </w:r>
      <w:r w:rsidR="006D5E27">
        <w:rPr>
          <w:i/>
        </w:rPr>
        <w:t>if and only if</w:t>
      </w:r>
      <w:r w:rsidR="006D5E27">
        <w:t xml:space="preserve"> you</w:t>
      </w:r>
      <w:r>
        <w:t xml:space="preserve"> submit your timesheet today.” </w:t>
      </w:r>
      <w:r w:rsidR="006D7EB5">
        <w:t xml:space="preserve">A statement of this form is called a </w:t>
      </w:r>
      <w:r w:rsidR="006D7EB5">
        <w:rPr>
          <w:b/>
        </w:rPr>
        <w:t>biconditional</w:t>
      </w:r>
      <w:r w:rsidR="006D7EB5">
        <w:t>.</w:t>
      </w:r>
    </w:p>
    <w:p w:rsidR="006D7EB5" w:rsidRPr="006D7EB5" w:rsidRDefault="006D7EB5" w:rsidP="006D7EB5"/>
    <w:p w:rsidR="006D7EB5" w:rsidRPr="006D7EB5" w:rsidRDefault="006D5E27" w:rsidP="006D7EB5">
      <w:pPr>
        <w:pStyle w:val="DefinitionHeader"/>
      </w:pPr>
      <w:r>
        <w:t>Biconditional</w:t>
      </w:r>
    </w:p>
    <w:p w:rsidR="006D7EB5" w:rsidRPr="006D7EB5" w:rsidRDefault="006D5E27" w:rsidP="006D7EB5">
      <w:pPr>
        <w:pStyle w:val="DefinitionBody"/>
      </w:pPr>
      <w:r>
        <w:t>A biconditional is a</w:t>
      </w:r>
      <w:r w:rsidR="006D7EB5" w:rsidRPr="006D7EB5">
        <w:t xml:space="preserve"> logical conditional s</w:t>
      </w:r>
      <w:r w:rsidR="007B3A6D">
        <w:t>tatement</w:t>
      </w:r>
      <w:r w:rsidR="006D7EB5" w:rsidRPr="006D7EB5">
        <w:t xml:space="preserve"> </w:t>
      </w:r>
      <w:r>
        <w:t>in which the antecedent and consequent are interchangeable.</w:t>
      </w:r>
    </w:p>
    <w:p w:rsidR="006D7EB5" w:rsidRPr="006D7EB5" w:rsidRDefault="006D7EB5" w:rsidP="006D7EB5">
      <w:pPr>
        <w:pStyle w:val="DefinitionBody"/>
      </w:pPr>
    </w:p>
    <w:p w:rsidR="006D7EB5" w:rsidRPr="006D5E27" w:rsidRDefault="006D5E27" w:rsidP="006D7EB5">
      <w:pPr>
        <w:pStyle w:val="DefinitionBody"/>
      </w:pPr>
      <w:r>
        <w:t>A biconditional is</w:t>
      </w:r>
      <w:r w:rsidR="006D7EB5" w:rsidRPr="006D7EB5">
        <w:t xml:space="preserve"> written as </w:t>
      </w:r>
      <w:r w:rsidR="006D7EB5" w:rsidRPr="006D7EB5">
        <w:rPr>
          <w:i/>
        </w:rPr>
        <w:t>p</w:t>
      </w:r>
      <w:r w:rsidR="006D7EB5" w:rsidRPr="006D7EB5">
        <w:t xml:space="preserve"> </w:t>
      </w:r>
      <w:r>
        <w:t>↔</w:t>
      </w:r>
      <w:r w:rsidR="006D7EB5" w:rsidRPr="006D7EB5">
        <w:t xml:space="preserve"> </w:t>
      </w:r>
      <w:r w:rsidR="006D7EB5" w:rsidRPr="006D7EB5">
        <w:rPr>
          <w:i/>
        </w:rPr>
        <w:t>q</w:t>
      </w:r>
      <w:r>
        <w:t xml:space="preserve"> </w:t>
      </w:r>
      <w:r w:rsidR="004272CE">
        <w:t>and is translated as “</w:t>
      </w:r>
      <w:r w:rsidR="004272CE" w:rsidRPr="00250F46">
        <w:rPr>
          <w:i/>
        </w:rPr>
        <w:t>p</w:t>
      </w:r>
      <w:r w:rsidR="004272CE">
        <w:t xml:space="preserve"> if and only if</w:t>
      </w:r>
      <w:r w:rsidR="004272CE" w:rsidRPr="00250F46">
        <w:t xml:space="preserve"> </w:t>
      </w:r>
      <w:r w:rsidR="004272CE" w:rsidRPr="00250F46">
        <w:rPr>
          <w:i/>
        </w:rPr>
        <w:t>q</w:t>
      </w:r>
      <w:r w:rsidR="004272CE" w:rsidRPr="00250F46">
        <w:t>”</w:t>
      </w:r>
      <w:r w:rsidR="004272CE">
        <w:t>.</w:t>
      </w:r>
    </w:p>
    <w:p w:rsidR="00CA46BF" w:rsidRDefault="004272CE" w:rsidP="00CA46BF">
      <w:r>
        <w:br w:type="page"/>
      </w:r>
      <w:r w:rsidR="006D5E27">
        <w:lastRenderedPageBreak/>
        <w:t xml:space="preserve">Because a biconditional statement </w:t>
      </w:r>
      <w:r w:rsidR="00CA46BF" w:rsidRPr="006D7EB5">
        <w:rPr>
          <w:i/>
        </w:rPr>
        <w:t>p</w:t>
      </w:r>
      <w:r w:rsidR="00CA46BF" w:rsidRPr="006D7EB5">
        <w:t xml:space="preserve"> </w:t>
      </w:r>
      <w:r w:rsidR="00CA46BF">
        <w:t>↔</w:t>
      </w:r>
      <w:r w:rsidR="00CA46BF" w:rsidRPr="006D7EB5">
        <w:t xml:space="preserve"> </w:t>
      </w:r>
      <w:r w:rsidR="00CA46BF" w:rsidRPr="006D7EB5">
        <w:rPr>
          <w:i/>
        </w:rPr>
        <w:t>q</w:t>
      </w:r>
      <w:r w:rsidR="00CA46BF">
        <w:t xml:space="preserve"> is equivalent to (</w:t>
      </w:r>
      <w:r w:rsidR="00CA46BF">
        <w:rPr>
          <w:i/>
        </w:rPr>
        <w:t>p</w:t>
      </w:r>
      <w:r w:rsidR="00CA46BF" w:rsidRPr="006D7EB5">
        <w:t xml:space="preserve"> → </w:t>
      </w:r>
      <w:r w:rsidR="00CA46BF">
        <w:rPr>
          <w:i/>
        </w:rPr>
        <w:t>q</w:t>
      </w:r>
      <w:r w:rsidR="00CA46BF">
        <w:t xml:space="preserve">) </w:t>
      </w:r>
      <w:r w:rsidR="00CA46BF">
        <w:rPr>
          <w:rFonts w:ascii="Cambria Math" w:hAnsi="Cambria Math"/>
        </w:rPr>
        <w:t>⋀</w:t>
      </w:r>
      <w:r w:rsidR="00CA46BF">
        <w:t xml:space="preserve"> (</w:t>
      </w:r>
      <w:r w:rsidR="00CA46BF">
        <w:rPr>
          <w:i/>
        </w:rPr>
        <w:t>q</w:t>
      </w:r>
      <w:r w:rsidR="00CA46BF" w:rsidRPr="006D7EB5">
        <w:t xml:space="preserve"> → </w:t>
      </w:r>
      <w:r w:rsidR="00CA46BF">
        <w:rPr>
          <w:i/>
        </w:rPr>
        <w:t>p</w:t>
      </w:r>
      <w:r w:rsidR="00CA46BF">
        <w:t xml:space="preserve">), we may think of it as a conditional statement </w:t>
      </w:r>
      <w:r w:rsidR="006D5E27">
        <w:t>combined with</w:t>
      </w:r>
      <w:r w:rsidR="00CA46BF">
        <w:t xml:space="preserve"> its converse: if </w:t>
      </w:r>
      <w:r w:rsidR="00CA46BF">
        <w:rPr>
          <w:i/>
        </w:rPr>
        <w:t>p</w:t>
      </w:r>
      <w:r w:rsidR="00CA46BF">
        <w:t xml:space="preserve">, then </w:t>
      </w:r>
      <w:r w:rsidR="00CA46BF">
        <w:rPr>
          <w:i/>
        </w:rPr>
        <w:t>q</w:t>
      </w:r>
      <w:r w:rsidR="00CA46BF">
        <w:t xml:space="preserve"> </w:t>
      </w:r>
      <w:r w:rsidR="00CA46BF" w:rsidRPr="00CA46BF">
        <w:rPr>
          <w:u w:val="single"/>
        </w:rPr>
        <w:t>and</w:t>
      </w:r>
      <w:r w:rsidR="00CA46BF">
        <w:t xml:space="preserve"> if </w:t>
      </w:r>
      <w:r w:rsidR="00CA46BF">
        <w:rPr>
          <w:i/>
        </w:rPr>
        <w:t>q</w:t>
      </w:r>
      <w:r w:rsidR="00CA46BF">
        <w:t xml:space="preserve">, then </w:t>
      </w:r>
      <w:r w:rsidR="00CA46BF">
        <w:rPr>
          <w:i/>
        </w:rPr>
        <w:t>p</w:t>
      </w:r>
      <w:r w:rsidR="00CA46BF">
        <w:t xml:space="preserve">. The double-headed arrow shows that the conditional statement goes from left to right </w:t>
      </w:r>
      <w:r w:rsidR="00CA46BF" w:rsidRPr="00CA46BF">
        <w:rPr>
          <w:u w:val="single"/>
        </w:rPr>
        <w:t>and</w:t>
      </w:r>
      <w:r w:rsidR="00CA46BF">
        <w:t xml:space="preserve"> from right to left.</w:t>
      </w:r>
      <w:r w:rsidR="007B3A6D">
        <w:t xml:space="preserve"> </w:t>
      </w:r>
      <w:r w:rsidR="00CA46BF">
        <w:t xml:space="preserve">A biconditional is considered </w:t>
      </w:r>
      <w:r w:rsidR="007B3A6D">
        <w:t>true</w:t>
      </w:r>
      <w:r w:rsidR="00CA46BF">
        <w:t xml:space="preserve"> as long as the antecedent and the consequent have the same truth value; that is, they are either both true or both false.</w:t>
      </w:r>
    </w:p>
    <w:p w:rsidR="00CA46BF" w:rsidRDefault="00CA46BF" w:rsidP="00CA46BF"/>
    <w:p w:rsidR="00CA46BF" w:rsidRDefault="00CA46BF" w:rsidP="00CA46BF">
      <w:pPr>
        <w:pStyle w:val="DefinitionHeader"/>
      </w:pPr>
      <w:r>
        <w:t xml:space="preserve">Truth </w:t>
      </w:r>
      <w:r w:rsidR="007B3A6D">
        <w:t>table</w:t>
      </w:r>
      <w:r>
        <w:t xml:space="preserve"> for </w:t>
      </w:r>
      <w:r w:rsidR="007B3A6D">
        <w:t xml:space="preserve">the </w:t>
      </w:r>
      <w:r>
        <w:t>biconditional</w:t>
      </w:r>
    </w:p>
    <w:p w:rsidR="00CA46BF" w:rsidRDefault="00AF0D7A" w:rsidP="00CA46BF">
      <w:pPr>
        <w:pStyle w:val="DefinitionBody"/>
      </w:pPr>
      <w:r>
        <w:rPr>
          <w:noProof/>
        </w:rPr>
        <mc:AlternateContent>
          <mc:Choice Requires="wps">
            <w:drawing>
              <wp:inline distT="0" distB="0" distL="0" distR="0">
                <wp:extent cx="1485900" cy="1153795"/>
                <wp:effectExtent l="1905" t="1270" r="0" b="0"/>
                <wp:docPr id="19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B13895">
                                  <w:pPr>
                                    <w:jc w:val="center"/>
                                  </w:pPr>
                                  <w:r>
                                    <w:rPr>
                                      <w:i/>
                                    </w:rPr>
                                    <w:t>p</w:t>
                                  </w:r>
                                </w:p>
                              </w:tc>
                              <w:tc>
                                <w:tcPr>
                                  <w:tcW w:w="540" w:type="dxa"/>
                                </w:tcPr>
                                <w:p w:rsidR="00325C5E" w:rsidRPr="00CA33F3" w:rsidRDefault="00325C5E" w:rsidP="00B13895">
                                  <w:pPr>
                                    <w:jc w:val="center"/>
                                  </w:pPr>
                                  <w:r>
                                    <w:rPr>
                                      <w:i/>
                                    </w:rPr>
                                    <w:t>q</w:t>
                                  </w:r>
                                </w:p>
                              </w:tc>
                              <w:tc>
                                <w:tcPr>
                                  <w:tcW w:w="900" w:type="dxa"/>
                                </w:tcPr>
                                <w:p w:rsidR="00325C5E" w:rsidRPr="003D4E7C" w:rsidRDefault="00325C5E" w:rsidP="00B13895">
                                  <w:pPr>
                                    <w:jc w:val="center"/>
                                    <w:rPr>
                                      <w:i/>
                                    </w:rPr>
                                  </w:pPr>
                                  <w:r>
                                    <w:rPr>
                                      <w:i/>
                                    </w:rPr>
                                    <w:t>p</w:t>
                                  </w:r>
                                  <w:r>
                                    <w:t xml:space="preserve"> ↔ </w:t>
                                  </w:r>
                                  <w:r>
                                    <w:rPr>
                                      <w:i/>
                                    </w:rPr>
                                    <w:t>q</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F</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T</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F</w:t>
                                  </w:r>
                                </w:p>
                              </w:tc>
                              <w:tc>
                                <w:tcPr>
                                  <w:tcW w:w="900" w:type="dxa"/>
                                </w:tcPr>
                                <w:p w:rsidR="00325C5E" w:rsidRDefault="00325C5E" w:rsidP="00B13895">
                                  <w:pPr>
                                    <w:jc w:val="center"/>
                                  </w:pPr>
                                  <w:r>
                                    <w:t>T</w:t>
                                  </w:r>
                                </w:p>
                              </w:tc>
                            </w:tr>
                          </w:tbl>
                          <w:p w:rsidR="00325C5E" w:rsidRDefault="00325C5E" w:rsidP="00CA46BF"/>
                        </w:txbxContent>
                      </wps:txbx>
                      <wps:bodyPr rot="0" vert="horz" wrap="square" lIns="91440" tIns="45720" rIns="91440" bIns="45720" anchor="t" anchorCtr="0" upright="1">
                        <a:noAutofit/>
                      </wps:bodyPr>
                    </wps:wsp>
                  </a:graphicData>
                </a:graphic>
              </wp:inline>
            </w:drawing>
          </mc:Choice>
          <mc:Fallback>
            <w:pict>
              <v:shape id="Text Box 360" o:spid="_x0000_s1045" type="#_x0000_t202" style="width:117pt;height:9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" filled="f" stroked="f">
                <v:textbox>
                  <w:txbxContent>
                    <w:tbl>
                      <w:tblPr>
                        <w:tblW w:w="18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40"/>
                        <w:gridCol w:w="900"/>
                      </w:tblGrid>
                      <w:tr w:rsidR="00325C5E" w:rsidTr="00C14A1D">
                        <w:tc>
                          <w:tcPr>
                            <w:tcW w:w="450" w:type="dxa"/>
                          </w:tcPr>
                          <w:p w:rsidR="00325C5E" w:rsidRPr="00CA33F3" w:rsidRDefault="00325C5E" w:rsidP="00B13895">
                            <w:pPr>
                              <w:jc w:val="center"/>
                            </w:pPr>
                            <w:r>
                              <w:rPr>
                                <w:i/>
                              </w:rPr>
                              <w:t>p</w:t>
                            </w:r>
                          </w:p>
                        </w:tc>
                        <w:tc>
                          <w:tcPr>
                            <w:tcW w:w="540" w:type="dxa"/>
                          </w:tcPr>
                          <w:p w:rsidR="00325C5E" w:rsidRPr="00CA33F3" w:rsidRDefault="00325C5E" w:rsidP="00B13895">
                            <w:pPr>
                              <w:jc w:val="center"/>
                            </w:pPr>
                            <w:r>
                              <w:rPr>
                                <w:i/>
                              </w:rPr>
                              <w:t>q</w:t>
                            </w:r>
                          </w:p>
                        </w:tc>
                        <w:tc>
                          <w:tcPr>
                            <w:tcW w:w="900" w:type="dxa"/>
                          </w:tcPr>
                          <w:p w:rsidR="00325C5E" w:rsidRPr="003D4E7C" w:rsidRDefault="00325C5E" w:rsidP="00B13895">
                            <w:pPr>
                              <w:jc w:val="center"/>
                              <w:rPr>
                                <w:i/>
                              </w:rPr>
                            </w:pPr>
                            <w:r>
                              <w:rPr>
                                <w:i/>
                              </w:rPr>
                              <w:t>p</w:t>
                            </w:r>
                            <w:r>
                              <w:t xml:space="preserve"> ↔ </w:t>
                            </w:r>
                            <w:r>
                              <w:rPr>
                                <w:i/>
                              </w:rPr>
                              <w:t>q</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T</w:t>
                            </w:r>
                          </w:p>
                        </w:tc>
                        <w:tc>
                          <w:tcPr>
                            <w:tcW w:w="900" w:type="dxa"/>
                          </w:tcPr>
                          <w:p w:rsidR="00325C5E" w:rsidRDefault="00325C5E" w:rsidP="00B13895">
                            <w:pPr>
                              <w:jc w:val="center"/>
                            </w:pPr>
                            <w:r>
                              <w:t>T</w:t>
                            </w:r>
                          </w:p>
                        </w:tc>
                      </w:tr>
                      <w:tr w:rsidR="00325C5E" w:rsidTr="00C14A1D">
                        <w:tc>
                          <w:tcPr>
                            <w:tcW w:w="450" w:type="dxa"/>
                          </w:tcPr>
                          <w:p w:rsidR="00325C5E" w:rsidRDefault="00325C5E" w:rsidP="00B13895">
                            <w:pPr>
                              <w:jc w:val="center"/>
                            </w:pPr>
                            <w:r>
                              <w:t>T</w:t>
                            </w:r>
                          </w:p>
                        </w:tc>
                        <w:tc>
                          <w:tcPr>
                            <w:tcW w:w="540" w:type="dxa"/>
                          </w:tcPr>
                          <w:p w:rsidR="00325C5E" w:rsidRDefault="00325C5E" w:rsidP="00B13895">
                            <w:pPr>
                              <w:jc w:val="center"/>
                            </w:pPr>
                            <w:r>
                              <w:t>F</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T</w:t>
                            </w:r>
                          </w:p>
                        </w:tc>
                        <w:tc>
                          <w:tcPr>
                            <w:tcW w:w="900" w:type="dxa"/>
                          </w:tcPr>
                          <w:p w:rsidR="00325C5E" w:rsidRDefault="00325C5E" w:rsidP="00B13895">
                            <w:pPr>
                              <w:jc w:val="center"/>
                            </w:pPr>
                            <w:r>
                              <w:t>F</w:t>
                            </w:r>
                          </w:p>
                        </w:tc>
                      </w:tr>
                      <w:tr w:rsidR="00325C5E" w:rsidTr="00C14A1D">
                        <w:tc>
                          <w:tcPr>
                            <w:tcW w:w="450" w:type="dxa"/>
                          </w:tcPr>
                          <w:p w:rsidR="00325C5E" w:rsidRDefault="00325C5E" w:rsidP="00B13895">
                            <w:pPr>
                              <w:jc w:val="center"/>
                            </w:pPr>
                            <w:r>
                              <w:t>F</w:t>
                            </w:r>
                          </w:p>
                        </w:tc>
                        <w:tc>
                          <w:tcPr>
                            <w:tcW w:w="540" w:type="dxa"/>
                          </w:tcPr>
                          <w:p w:rsidR="00325C5E" w:rsidRDefault="00325C5E" w:rsidP="00B13895">
                            <w:pPr>
                              <w:jc w:val="center"/>
                            </w:pPr>
                            <w:r>
                              <w:t>F</w:t>
                            </w:r>
                          </w:p>
                        </w:tc>
                        <w:tc>
                          <w:tcPr>
                            <w:tcW w:w="900" w:type="dxa"/>
                          </w:tcPr>
                          <w:p w:rsidR="00325C5E" w:rsidRDefault="00325C5E" w:rsidP="00B13895">
                            <w:pPr>
                              <w:jc w:val="center"/>
                            </w:pPr>
                            <w:r>
                              <w:t>T</w:t>
                            </w:r>
                          </w:p>
                        </w:tc>
                      </w:tr>
                    </w:tbl>
                    <w:p w:rsidR="00325C5E" w:rsidRDefault="00325C5E" w:rsidP="00CA46BF"/>
                  </w:txbxContent>
                </v:textbox>
                <w10:anchorlock/>
              </v:shape>
            </w:pict>
          </mc:Fallback>
        </mc:AlternateContent>
      </w:r>
    </w:p>
    <w:p w:rsidR="00CA46BF" w:rsidRDefault="00CA46BF" w:rsidP="00CA46BF"/>
    <w:p w:rsidR="00CA46BF" w:rsidRDefault="00CA46BF" w:rsidP="00CA46BF">
      <w:r>
        <w:t>Notice that the fourth row, where both components are false, is true; if you don’t submit your timesheet and you don’t get paid, the person from payroll told you the truth.</w:t>
      </w:r>
    </w:p>
    <w:p w:rsidR="006D7EB5" w:rsidRDefault="006D7EB5" w:rsidP="006D7EB5"/>
    <w:p w:rsidR="006D7EB5" w:rsidRDefault="006D7EB5" w:rsidP="006229E7"/>
    <w:p w:rsidR="00CA46BF" w:rsidRDefault="00CA46BF" w:rsidP="00CA46BF">
      <w:pPr>
        <w:pStyle w:val="ExampleHeader"/>
      </w:pPr>
      <w:r>
        <w:t xml:space="preserve">Example </w:t>
      </w:r>
      <w:r w:rsidR="00D83D38">
        <w:t>26</w:t>
      </w:r>
    </w:p>
    <w:p w:rsidR="00CA46BF" w:rsidRDefault="00CA46BF" w:rsidP="00CA46BF">
      <w:pPr>
        <w:pStyle w:val="ExampleBody"/>
      </w:pPr>
      <w:r>
        <w:t>Suppose this statement is true: “</w:t>
      </w:r>
      <w:r w:rsidR="00797A4B">
        <w:t>The garbage truck comes down my street if and only if it is Thursday morning.</w:t>
      </w:r>
      <w:r>
        <w:t xml:space="preserve">” Which of the following statements </w:t>
      </w:r>
      <w:r w:rsidR="00797A4B">
        <w:t>could be</w:t>
      </w:r>
      <w:r>
        <w:t xml:space="preserve"> true?</w:t>
      </w:r>
    </w:p>
    <w:p w:rsidR="00CA46BF" w:rsidRDefault="00CA46BF" w:rsidP="00CA46BF">
      <w:pPr>
        <w:pStyle w:val="ExampleBody"/>
      </w:pPr>
    </w:p>
    <w:p w:rsidR="00797A4B" w:rsidRDefault="00797A4B" w:rsidP="00797A4B">
      <w:pPr>
        <w:pStyle w:val="ExampleBody"/>
      </w:pPr>
      <w:r>
        <w:t>a. It is noon on Thursday and the garbage truck did not come down my street this morning.</w:t>
      </w:r>
    </w:p>
    <w:p w:rsidR="00CA46BF" w:rsidRDefault="00797A4B" w:rsidP="00CA46BF">
      <w:pPr>
        <w:pStyle w:val="ExampleBody"/>
      </w:pPr>
      <w:r>
        <w:t>b</w:t>
      </w:r>
      <w:r w:rsidR="00CA46BF">
        <w:t xml:space="preserve">. </w:t>
      </w:r>
      <w:r>
        <w:t>It is Monday and the garbage truck is coming down my street.</w:t>
      </w:r>
    </w:p>
    <w:p w:rsidR="00CA46BF" w:rsidRDefault="00CA46BF" w:rsidP="00CA46BF">
      <w:pPr>
        <w:pStyle w:val="ExampleBody"/>
      </w:pPr>
      <w:r>
        <w:t xml:space="preserve">c. </w:t>
      </w:r>
      <w:r w:rsidR="00797A4B">
        <w:t>It is Wednesday at 11:59PM and the garbage truck did not come down my street today.</w:t>
      </w:r>
    </w:p>
    <w:p w:rsidR="00CA46BF" w:rsidRDefault="00CA46BF" w:rsidP="00CA46BF">
      <w:pPr>
        <w:pStyle w:val="ExampleBody"/>
      </w:pPr>
    </w:p>
    <w:p w:rsidR="00CA46BF" w:rsidRDefault="00CA46BF" w:rsidP="00CA46BF">
      <w:pPr>
        <w:pStyle w:val="ExampleBody"/>
      </w:pPr>
      <w:r>
        <w:t xml:space="preserve">a. </w:t>
      </w:r>
      <w:r w:rsidR="00797A4B">
        <w:t xml:space="preserve">This cannot be true. </w:t>
      </w:r>
      <w:r>
        <w:t xml:space="preserve">This is </w:t>
      </w:r>
      <w:r w:rsidR="00797A4B">
        <w:t>like the second row of the truth table; it is true that I just experienced Thursday morning, but it is false that the garbage truck came.</w:t>
      </w:r>
    </w:p>
    <w:p w:rsidR="00CA46BF" w:rsidRDefault="00CA46BF" w:rsidP="00CA46BF">
      <w:pPr>
        <w:pStyle w:val="ExampleBody"/>
      </w:pPr>
    </w:p>
    <w:p w:rsidR="00797A4B" w:rsidRDefault="00797A4B" w:rsidP="00797A4B">
      <w:pPr>
        <w:pStyle w:val="ExampleBody"/>
      </w:pPr>
      <w:r>
        <w:t>b. This cannot be true. This is like the third row of the truth table; it is false that it is Thursday, but it is true that the garbage truck came.</w:t>
      </w:r>
    </w:p>
    <w:p w:rsidR="00797A4B" w:rsidRDefault="00797A4B" w:rsidP="00797A4B">
      <w:pPr>
        <w:pStyle w:val="ExampleBody"/>
      </w:pPr>
    </w:p>
    <w:p w:rsidR="00797A4B" w:rsidRDefault="00A550E2" w:rsidP="00797A4B">
      <w:pPr>
        <w:pStyle w:val="ExampleBody"/>
      </w:pPr>
      <w:r>
        <w:t>c</w:t>
      </w:r>
      <w:r w:rsidR="00797A4B">
        <w:t xml:space="preserve">. This could be true. This is like the fourth row of the truth table; it is false that it is Thursday, but it is </w:t>
      </w:r>
      <w:r>
        <w:t xml:space="preserve">also </w:t>
      </w:r>
      <w:r w:rsidR="00797A4B">
        <w:t>false that the garbage truck came</w:t>
      </w:r>
      <w:r>
        <w:t>, so everything worked out like it should</w:t>
      </w:r>
      <w:r w:rsidR="00797A4B">
        <w:t>.</w:t>
      </w:r>
    </w:p>
    <w:p w:rsidR="00CA46BF" w:rsidRDefault="00CA46BF" w:rsidP="00CA46BF"/>
    <w:p w:rsidR="00CA46BF" w:rsidRDefault="00CA46BF" w:rsidP="006229E7"/>
    <w:p w:rsidR="00964926" w:rsidRDefault="007B3A6D" w:rsidP="00964926">
      <w:pPr>
        <w:pStyle w:val="TryitNow"/>
      </w:pPr>
      <w:r>
        <w:t xml:space="preserve">Try it Now </w:t>
      </w:r>
      <w:r w:rsidR="004278E9">
        <w:t>7</w:t>
      </w:r>
    </w:p>
    <w:p w:rsidR="00964926" w:rsidRDefault="00964926" w:rsidP="00964926">
      <w:pPr>
        <w:pStyle w:val="TryitNowbody"/>
      </w:pPr>
      <w:r>
        <w:t>Suppose this statement is true: “I wear my running shoes if and only if I am exercising.” Determine whether each of the following statements must be true or false.</w:t>
      </w:r>
    </w:p>
    <w:p w:rsidR="00964926" w:rsidRPr="00C14A1D" w:rsidRDefault="00964926" w:rsidP="00964926">
      <w:pPr>
        <w:pStyle w:val="TryitNowbody"/>
      </w:pPr>
      <w:r>
        <w:t>a. I am exercising and I am not wearing my running shoes.</w:t>
      </w:r>
    </w:p>
    <w:p w:rsidR="00964926" w:rsidRPr="00C14A1D" w:rsidRDefault="00964926" w:rsidP="00964926">
      <w:pPr>
        <w:pStyle w:val="TryitNowbody"/>
      </w:pPr>
      <w:r>
        <w:t>b. I am wearing my running shoes and I am not exercising.</w:t>
      </w:r>
    </w:p>
    <w:p w:rsidR="00964926" w:rsidRPr="00C14A1D" w:rsidRDefault="00964926" w:rsidP="00964926">
      <w:pPr>
        <w:pStyle w:val="TryitNowbody"/>
      </w:pPr>
      <w:r>
        <w:t>c. I am not exercising and I am not wearing my running shoes.</w:t>
      </w:r>
    </w:p>
    <w:p w:rsidR="00964926" w:rsidRDefault="00964926" w:rsidP="00964926"/>
    <w:p w:rsidR="00964926" w:rsidRDefault="00964926" w:rsidP="006229E7"/>
    <w:p w:rsidR="00964926" w:rsidRDefault="004272CE" w:rsidP="00964926">
      <w:pPr>
        <w:pStyle w:val="ExampleHeader"/>
      </w:pPr>
      <w:r>
        <w:br w:type="page"/>
      </w:r>
      <w:r w:rsidR="00964926">
        <w:lastRenderedPageBreak/>
        <w:t xml:space="preserve">Example </w:t>
      </w:r>
      <w:r w:rsidR="001504D5">
        <w:t>2</w:t>
      </w:r>
      <w:r w:rsidR="00D83D38">
        <w:t>7</w:t>
      </w:r>
    </w:p>
    <w:p w:rsidR="00964926" w:rsidRPr="00CF3B08" w:rsidRDefault="00964926" w:rsidP="00964926">
      <w:pPr>
        <w:pStyle w:val="ExampleBody"/>
      </w:pPr>
      <w:r>
        <w:t>Create a truth table for the statement (</w:t>
      </w:r>
      <w:r w:rsidRPr="00C14A1D">
        <w:rPr>
          <w:i/>
        </w:rPr>
        <w:t>A</w:t>
      </w:r>
      <w:r>
        <w:t xml:space="preserve"> </w:t>
      </w:r>
      <w:r>
        <w:rPr>
          <w:rFonts w:ascii="Cambria Math" w:hAnsi="Cambria Math"/>
        </w:rPr>
        <w:t>⋁</w:t>
      </w:r>
      <w:r>
        <w:t xml:space="preserve"> </w:t>
      </w:r>
      <w:r>
        <w:rPr>
          <w:i/>
        </w:rPr>
        <w:t>B</w:t>
      </w:r>
      <w:r>
        <w:t>)</w:t>
      </w:r>
      <w:r w:rsidRPr="006D7EB5">
        <w:t xml:space="preserve"> </w:t>
      </w:r>
      <w:r>
        <w:t>↔</w:t>
      </w:r>
      <w:r w:rsidRPr="006D7EB5">
        <w:t xml:space="preserve"> </w:t>
      </w:r>
      <w:r w:rsidR="00895CD8">
        <w:t>~</w:t>
      </w:r>
      <w:r w:rsidR="00895CD8">
        <w:rPr>
          <w:i/>
        </w:rPr>
        <w:t>C</w:t>
      </w:r>
    </w:p>
    <w:p w:rsidR="00964926" w:rsidRDefault="00964926" w:rsidP="00964926">
      <w:pPr>
        <w:pStyle w:val="ExampleBody"/>
      </w:pPr>
    </w:p>
    <w:p w:rsidR="00895CD8" w:rsidRPr="00F111BC" w:rsidRDefault="00895CD8" w:rsidP="00895CD8">
      <w:pPr>
        <w:pStyle w:val="ExampleBody"/>
      </w:pPr>
      <w:r>
        <w:t xml:space="preserve">Whenever we have three component statements, we start by listing all the possible truth value combinations for </w:t>
      </w:r>
      <w:r w:rsidRPr="00C14A1D">
        <w:rPr>
          <w:i/>
        </w:rPr>
        <w:t>A</w:t>
      </w:r>
      <w:r>
        <w:t xml:space="preserve">, </w:t>
      </w:r>
      <w:r w:rsidRPr="00C14A1D">
        <w:rPr>
          <w:i/>
        </w:rPr>
        <w:t>B</w:t>
      </w:r>
      <w:r>
        <w:t xml:space="preserve">, and </w:t>
      </w:r>
      <w:r w:rsidRPr="00C14A1D">
        <w:rPr>
          <w:i/>
        </w:rPr>
        <w:t>C</w:t>
      </w:r>
      <w:r>
        <w:t xml:space="preserve">. After creating those three columns, we can create a fourth column for the antecedent, </w:t>
      </w:r>
      <w:r>
        <w:rPr>
          <w:i/>
        </w:rPr>
        <w:t>A</w:t>
      </w:r>
      <w:r>
        <w:t xml:space="preserve"> </w:t>
      </w:r>
      <w:r>
        <w:rPr>
          <w:rFonts w:ascii="Cambria Math" w:hAnsi="Cambria Math"/>
        </w:rPr>
        <w:t>⋁</w:t>
      </w:r>
      <w:r>
        <w:t xml:space="preserve"> </w:t>
      </w:r>
      <w:r>
        <w:rPr>
          <w:i/>
        </w:rPr>
        <w:t>B</w:t>
      </w:r>
      <w:r>
        <w:t xml:space="preserve">. Now we will temporarily ignore the column for </w:t>
      </w:r>
      <w:r>
        <w:rPr>
          <w:i/>
        </w:rPr>
        <w:t>C</w:t>
      </w:r>
      <w:r>
        <w:t xml:space="preserve"> and focus on </w:t>
      </w:r>
      <w:r>
        <w:rPr>
          <w:i/>
        </w:rPr>
        <w:t>A</w:t>
      </w:r>
      <w:r>
        <w:t xml:space="preserve"> and </w:t>
      </w:r>
      <w:r>
        <w:rPr>
          <w:i/>
        </w:rPr>
        <w:t>B</w:t>
      </w:r>
      <w:r>
        <w:t xml:space="preserve">, writing the truth values for </w:t>
      </w:r>
      <w:r>
        <w:rPr>
          <w:i/>
        </w:rPr>
        <w:t>A</w:t>
      </w:r>
      <w:r>
        <w:t xml:space="preserve"> </w:t>
      </w:r>
      <w:r>
        <w:rPr>
          <w:rFonts w:ascii="Cambria Math" w:hAnsi="Cambria Math"/>
        </w:rPr>
        <w:t>⋁</w:t>
      </w:r>
      <w:r>
        <w:t xml:space="preserve"> </w:t>
      </w:r>
      <w:r>
        <w:rPr>
          <w:i/>
        </w:rPr>
        <w:t>B</w:t>
      </w:r>
      <w:r>
        <w:t>.</w:t>
      </w:r>
    </w:p>
    <w:p w:rsidR="00895CD8" w:rsidRDefault="00895CD8" w:rsidP="00895CD8">
      <w:pPr>
        <w:pStyle w:val="ExampleBody"/>
        <w:sectPr w:rsidR="00895CD8" w:rsidSect="00DB4679">
          <w:headerReference w:type="even" r:id="rId12"/>
          <w:headerReference w:type="default" r:id="rId13"/>
          <w:headerReference w:type="first" r:id="rId14"/>
          <w:footerReference w:type="first" r:id="rId15"/>
          <w:type w:val="continuous"/>
          <w:pgSz w:w="12240" w:h="15840" w:code="1"/>
          <w:pgMar w:top="1440" w:right="1080" w:bottom="1080" w:left="1080" w:header="720" w:footer="720" w:gutter="1080"/>
          <w:pgNumType w:start="419"/>
          <w:cols w:space="720"/>
          <w:titlePg/>
          <w:docGrid w:linePitch="360"/>
        </w:sectPr>
      </w:pPr>
    </w:p>
    <w:p w:rsidR="00895CD8" w:rsidRDefault="00AF0D7A" w:rsidP="00895CD8">
      <w:pPr>
        <w:pStyle w:val="ExampleBody"/>
      </w:pPr>
      <w:r>
        <w:rPr>
          <w:noProof/>
        </w:rPr>
        <mc:AlternateContent>
          <mc:Choice Requires="wps">
            <w:drawing>
              <wp:inline distT="0" distB="0" distL="0" distR="0">
                <wp:extent cx="2517140" cy="1741805"/>
                <wp:effectExtent l="0" t="0" r="0" b="2540"/>
                <wp:docPr id="192"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74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tblGrid>
                            <w:tr w:rsidR="00325C5E" w:rsidTr="008A5580">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c>
                                <w:tcPr>
                                  <w:tcW w:w="450" w:type="dxa"/>
                                </w:tcPr>
                                <w:p w:rsidR="00325C5E" w:rsidRPr="00C14A1D" w:rsidRDefault="00325C5E" w:rsidP="00F111BC">
                                  <w:pPr>
                                    <w:jc w:val="center"/>
                                    <w:rPr>
                                      <w:i/>
                                    </w:rPr>
                                  </w:pPr>
                                  <w:r w:rsidRPr="00C14A1D">
                                    <w:rPr>
                                      <w:i/>
                                    </w:rPr>
                                    <w:t>C</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895CD8"/>
                        </w:txbxContent>
                      </wps:txbx>
                      <wps:bodyPr rot="0" vert="horz" wrap="square" lIns="91440" tIns="45720" rIns="91440" bIns="45720" anchor="t" anchorCtr="0" upright="1">
                        <a:noAutofit/>
                      </wps:bodyPr>
                    </wps:wsp>
                  </a:graphicData>
                </a:graphic>
              </wp:inline>
            </w:drawing>
          </mc:Choice>
          <mc:Fallback>
            <w:pict>
              <v:shape id="Text Box 368" o:spid="_x0000_s1046" type="#_x0000_t202" style="width:198.2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" filled="f" stroked="f">
                <v:textbox>
                  <w:txbxContent>
                    <w:tbl>
                      <w:tblPr>
                        <w:tblW w:w="13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tblGrid>
                      <w:tr w:rsidR="00325C5E" w:rsidTr="008A5580">
                        <w:tc>
                          <w:tcPr>
                            <w:tcW w:w="450" w:type="dxa"/>
                          </w:tcPr>
                          <w:p w:rsidR="00325C5E" w:rsidRPr="00C14A1D" w:rsidRDefault="00325C5E" w:rsidP="00F111BC">
                            <w:pPr>
                              <w:jc w:val="center"/>
                              <w:rPr>
                                <w:i/>
                              </w:rPr>
                            </w:pPr>
                            <w:r w:rsidRPr="00C14A1D">
                              <w:rPr>
                                <w:i/>
                              </w:rPr>
                              <w:t>A</w:t>
                            </w:r>
                          </w:p>
                        </w:tc>
                        <w:tc>
                          <w:tcPr>
                            <w:tcW w:w="450" w:type="dxa"/>
                          </w:tcPr>
                          <w:p w:rsidR="00325C5E" w:rsidRPr="00C14A1D" w:rsidRDefault="00325C5E" w:rsidP="00F111BC">
                            <w:pPr>
                              <w:jc w:val="center"/>
                              <w:rPr>
                                <w:i/>
                              </w:rPr>
                            </w:pPr>
                            <w:r w:rsidRPr="00C14A1D">
                              <w:rPr>
                                <w:i/>
                              </w:rPr>
                              <w:t>B</w:t>
                            </w:r>
                          </w:p>
                        </w:tc>
                        <w:tc>
                          <w:tcPr>
                            <w:tcW w:w="450" w:type="dxa"/>
                          </w:tcPr>
                          <w:p w:rsidR="00325C5E" w:rsidRPr="00C14A1D" w:rsidRDefault="00325C5E" w:rsidP="00F111BC">
                            <w:pPr>
                              <w:jc w:val="center"/>
                              <w:rPr>
                                <w:i/>
                              </w:rPr>
                            </w:pPr>
                            <w:r w:rsidRPr="00C14A1D">
                              <w:rPr>
                                <w:i/>
                              </w:rPr>
                              <w:t>C</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T</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T</w:t>
                            </w:r>
                          </w:p>
                        </w:tc>
                        <w:tc>
                          <w:tcPr>
                            <w:tcW w:w="450" w:type="dxa"/>
                          </w:tcPr>
                          <w:p w:rsidR="00325C5E" w:rsidRDefault="00325C5E" w:rsidP="00F111BC">
                            <w:pPr>
                              <w:jc w:val="center"/>
                            </w:pPr>
                            <w:r>
                              <w:t>F</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T</w:t>
                            </w:r>
                          </w:p>
                        </w:tc>
                      </w:tr>
                      <w:tr w:rsidR="00325C5E" w:rsidTr="008A5580">
                        <w:tc>
                          <w:tcPr>
                            <w:tcW w:w="450" w:type="dxa"/>
                          </w:tcPr>
                          <w:p w:rsidR="00325C5E" w:rsidRDefault="00325C5E" w:rsidP="00F111BC">
                            <w:pPr>
                              <w:jc w:val="center"/>
                            </w:pPr>
                            <w:r>
                              <w:t>F</w:t>
                            </w:r>
                          </w:p>
                        </w:tc>
                        <w:tc>
                          <w:tcPr>
                            <w:tcW w:w="450" w:type="dxa"/>
                          </w:tcPr>
                          <w:p w:rsidR="00325C5E" w:rsidRDefault="00325C5E" w:rsidP="00F111BC">
                            <w:pPr>
                              <w:jc w:val="center"/>
                            </w:pPr>
                            <w:r>
                              <w:t>F</w:t>
                            </w:r>
                          </w:p>
                        </w:tc>
                        <w:tc>
                          <w:tcPr>
                            <w:tcW w:w="450" w:type="dxa"/>
                          </w:tcPr>
                          <w:p w:rsidR="00325C5E" w:rsidRDefault="00325C5E" w:rsidP="00F111BC">
                            <w:pPr>
                              <w:jc w:val="center"/>
                            </w:pPr>
                            <w:r>
                              <w:t>F</w:t>
                            </w:r>
                          </w:p>
                        </w:tc>
                      </w:tr>
                    </w:tbl>
                    <w:p w:rsidR="00325C5E" w:rsidRDefault="00325C5E" w:rsidP="00895CD8"/>
                  </w:txbxContent>
                </v:textbox>
                <w10:anchorlock/>
              </v:shape>
            </w:pict>
          </mc:Fallback>
        </mc:AlternateContent>
      </w:r>
    </w:p>
    <w:p w:rsidR="00895CD8" w:rsidRPr="001B7DC0" w:rsidRDefault="00895CD8" w:rsidP="00895CD8">
      <w:pPr>
        <w:pStyle w:val="ExampleBody"/>
        <w:pBdr>
          <w:left w:val="none" w:sz="0" w:space="0" w:color="auto"/>
        </w:pBdr>
        <w:rPr>
          <w:sz w:val="8"/>
          <w:szCs w:val="8"/>
        </w:rPr>
      </w:pPr>
    </w:p>
    <w:tbl>
      <w:tblPr>
        <w:tblW w:w="22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tblGrid>
      <w:tr w:rsidR="00895CD8" w:rsidTr="00D1015B">
        <w:tc>
          <w:tcPr>
            <w:tcW w:w="450" w:type="dxa"/>
            <w:shd w:val="clear" w:color="auto" w:fill="92D050"/>
          </w:tcPr>
          <w:p w:rsidR="00895CD8" w:rsidRPr="00C14A1D" w:rsidRDefault="00895CD8" w:rsidP="00895CD8">
            <w:pPr>
              <w:jc w:val="center"/>
              <w:rPr>
                <w:i/>
              </w:rPr>
            </w:pPr>
            <w:r w:rsidRPr="00C14A1D">
              <w:rPr>
                <w:i/>
              </w:rPr>
              <w:t>A</w:t>
            </w:r>
          </w:p>
        </w:tc>
        <w:tc>
          <w:tcPr>
            <w:tcW w:w="450" w:type="dxa"/>
            <w:shd w:val="clear" w:color="auto" w:fill="92D050"/>
          </w:tcPr>
          <w:p w:rsidR="00895CD8" w:rsidRPr="00C14A1D" w:rsidRDefault="00895CD8" w:rsidP="00895CD8">
            <w:pPr>
              <w:jc w:val="center"/>
              <w:rPr>
                <w:i/>
              </w:rPr>
            </w:pPr>
            <w:r w:rsidRPr="00C14A1D">
              <w:rPr>
                <w:i/>
              </w:rPr>
              <w:t>B</w:t>
            </w:r>
          </w:p>
        </w:tc>
        <w:tc>
          <w:tcPr>
            <w:tcW w:w="450" w:type="dxa"/>
            <w:shd w:val="clear" w:color="auto" w:fill="auto"/>
          </w:tcPr>
          <w:p w:rsidR="00895CD8" w:rsidRPr="00C14A1D" w:rsidRDefault="00895CD8" w:rsidP="00895CD8">
            <w:pPr>
              <w:jc w:val="center"/>
              <w:rPr>
                <w:i/>
              </w:rPr>
            </w:pPr>
            <w:r w:rsidRPr="00C14A1D">
              <w:rPr>
                <w:i/>
              </w:rPr>
              <w:t>C</w:t>
            </w:r>
          </w:p>
        </w:tc>
        <w:tc>
          <w:tcPr>
            <w:tcW w:w="900" w:type="dxa"/>
            <w:shd w:val="clear" w:color="auto" w:fill="FFFF00"/>
          </w:tcPr>
          <w:p w:rsidR="00895CD8" w:rsidRDefault="00895CD8" w:rsidP="00895CD8">
            <w:pPr>
              <w:jc w:val="center"/>
            </w:pPr>
            <w:r>
              <w:rPr>
                <w:i/>
              </w:rPr>
              <w:t>A</w:t>
            </w:r>
            <w:r>
              <w:t xml:space="preserve"> </w:t>
            </w:r>
            <w:r>
              <w:rPr>
                <w:rFonts w:ascii="Cambria Math" w:hAnsi="Cambria Math"/>
              </w:rPr>
              <w:t>⋁</w:t>
            </w:r>
            <w:r>
              <w:t xml:space="preserve"> </w:t>
            </w:r>
            <w:r>
              <w:rPr>
                <w:i/>
              </w:rPr>
              <w:t>B</w:t>
            </w:r>
          </w:p>
        </w:tc>
      </w:tr>
      <w:tr w:rsidR="00895CD8" w:rsidTr="00D1015B">
        <w:tc>
          <w:tcPr>
            <w:tcW w:w="450" w:type="dxa"/>
            <w:shd w:val="clear" w:color="auto" w:fill="92D050"/>
          </w:tcPr>
          <w:p w:rsidR="00895CD8" w:rsidRDefault="00895CD8" w:rsidP="00895CD8">
            <w:pPr>
              <w:jc w:val="center"/>
            </w:pPr>
            <w:r>
              <w:t>T</w:t>
            </w:r>
          </w:p>
        </w:tc>
        <w:tc>
          <w:tcPr>
            <w:tcW w:w="450" w:type="dxa"/>
            <w:shd w:val="clear" w:color="auto" w:fill="92D050"/>
          </w:tcPr>
          <w:p w:rsidR="00895CD8" w:rsidRDefault="00895CD8" w:rsidP="00895CD8">
            <w:pPr>
              <w:jc w:val="center"/>
            </w:pPr>
            <w:r>
              <w:t>T</w:t>
            </w:r>
          </w:p>
        </w:tc>
        <w:tc>
          <w:tcPr>
            <w:tcW w:w="450" w:type="dxa"/>
            <w:shd w:val="clear" w:color="auto" w:fill="auto"/>
          </w:tcPr>
          <w:p w:rsidR="00895CD8" w:rsidRDefault="00895CD8" w:rsidP="00895CD8">
            <w:pPr>
              <w:jc w:val="center"/>
            </w:pPr>
            <w:r>
              <w:t>T</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T</w:t>
            </w:r>
          </w:p>
        </w:tc>
        <w:tc>
          <w:tcPr>
            <w:tcW w:w="450" w:type="dxa"/>
            <w:shd w:val="clear" w:color="auto" w:fill="92D050"/>
          </w:tcPr>
          <w:p w:rsidR="00895CD8" w:rsidRDefault="00895CD8" w:rsidP="00895CD8">
            <w:pPr>
              <w:jc w:val="center"/>
            </w:pPr>
            <w:r>
              <w:t>T</w:t>
            </w:r>
          </w:p>
        </w:tc>
        <w:tc>
          <w:tcPr>
            <w:tcW w:w="450" w:type="dxa"/>
            <w:shd w:val="clear" w:color="auto" w:fill="auto"/>
          </w:tcPr>
          <w:p w:rsidR="00895CD8" w:rsidRDefault="00895CD8" w:rsidP="00895CD8">
            <w:pPr>
              <w:jc w:val="center"/>
            </w:pPr>
            <w:r>
              <w:t>F</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T</w:t>
            </w:r>
          </w:p>
        </w:tc>
        <w:tc>
          <w:tcPr>
            <w:tcW w:w="450" w:type="dxa"/>
            <w:shd w:val="clear" w:color="auto" w:fill="92D050"/>
          </w:tcPr>
          <w:p w:rsidR="00895CD8" w:rsidRDefault="00895CD8" w:rsidP="00895CD8">
            <w:pPr>
              <w:jc w:val="center"/>
            </w:pPr>
            <w:r>
              <w:t>F</w:t>
            </w:r>
          </w:p>
        </w:tc>
        <w:tc>
          <w:tcPr>
            <w:tcW w:w="450" w:type="dxa"/>
            <w:shd w:val="clear" w:color="auto" w:fill="auto"/>
          </w:tcPr>
          <w:p w:rsidR="00895CD8" w:rsidRDefault="00895CD8" w:rsidP="00895CD8">
            <w:pPr>
              <w:jc w:val="center"/>
            </w:pPr>
            <w:r>
              <w:t>T</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T</w:t>
            </w:r>
          </w:p>
        </w:tc>
        <w:tc>
          <w:tcPr>
            <w:tcW w:w="450" w:type="dxa"/>
            <w:shd w:val="clear" w:color="auto" w:fill="92D050"/>
          </w:tcPr>
          <w:p w:rsidR="00895CD8" w:rsidRDefault="00895CD8" w:rsidP="00895CD8">
            <w:pPr>
              <w:jc w:val="center"/>
            </w:pPr>
            <w:r>
              <w:t>F</w:t>
            </w:r>
          </w:p>
        </w:tc>
        <w:tc>
          <w:tcPr>
            <w:tcW w:w="450" w:type="dxa"/>
            <w:shd w:val="clear" w:color="auto" w:fill="auto"/>
          </w:tcPr>
          <w:p w:rsidR="00895CD8" w:rsidRDefault="00895CD8" w:rsidP="00895CD8">
            <w:pPr>
              <w:jc w:val="center"/>
            </w:pPr>
            <w:r>
              <w:t>F</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F</w:t>
            </w:r>
          </w:p>
        </w:tc>
        <w:tc>
          <w:tcPr>
            <w:tcW w:w="450" w:type="dxa"/>
            <w:shd w:val="clear" w:color="auto" w:fill="92D050"/>
          </w:tcPr>
          <w:p w:rsidR="00895CD8" w:rsidRDefault="00895CD8" w:rsidP="00895CD8">
            <w:pPr>
              <w:jc w:val="center"/>
            </w:pPr>
            <w:r>
              <w:t>T</w:t>
            </w:r>
          </w:p>
        </w:tc>
        <w:tc>
          <w:tcPr>
            <w:tcW w:w="450" w:type="dxa"/>
            <w:shd w:val="clear" w:color="auto" w:fill="auto"/>
          </w:tcPr>
          <w:p w:rsidR="00895CD8" w:rsidRDefault="00895CD8" w:rsidP="00895CD8">
            <w:pPr>
              <w:jc w:val="center"/>
            </w:pPr>
            <w:r>
              <w:t>T</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F</w:t>
            </w:r>
          </w:p>
        </w:tc>
        <w:tc>
          <w:tcPr>
            <w:tcW w:w="450" w:type="dxa"/>
            <w:shd w:val="clear" w:color="auto" w:fill="92D050"/>
          </w:tcPr>
          <w:p w:rsidR="00895CD8" w:rsidRDefault="00895CD8" w:rsidP="00895CD8">
            <w:pPr>
              <w:jc w:val="center"/>
            </w:pPr>
            <w:r>
              <w:t>T</w:t>
            </w:r>
          </w:p>
        </w:tc>
        <w:tc>
          <w:tcPr>
            <w:tcW w:w="450" w:type="dxa"/>
            <w:shd w:val="clear" w:color="auto" w:fill="auto"/>
          </w:tcPr>
          <w:p w:rsidR="00895CD8" w:rsidRDefault="00895CD8" w:rsidP="00895CD8">
            <w:pPr>
              <w:jc w:val="center"/>
            </w:pPr>
            <w:r>
              <w:t>F</w:t>
            </w:r>
          </w:p>
        </w:tc>
        <w:tc>
          <w:tcPr>
            <w:tcW w:w="900" w:type="dxa"/>
            <w:shd w:val="clear" w:color="auto" w:fill="FFFF00"/>
          </w:tcPr>
          <w:p w:rsidR="00895CD8" w:rsidRDefault="00895CD8" w:rsidP="00895CD8">
            <w:pPr>
              <w:jc w:val="center"/>
            </w:pPr>
            <w:r>
              <w:t>T</w:t>
            </w:r>
          </w:p>
        </w:tc>
      </w:tr>
      <w:tr w:rsidR="00895CD8" w:rsidTr="00D1015B">
        <w:tc>
          <w:tcPr>
            <w:tcW w:w="450" w:type="dxa"/>
            <w:shd w:val="clear" w:color="auto" w:fill="92D050"/>
          </w:tcPr>
          <w:p w:rsidR="00895CD8" w:rsidRDefault="00895CD8" w:rsidP="00895CD8">
            <w:pPr>
              <w:jc w:val="center"/>
            </w:pPr>
            <w:r>
              <w:t>F</w:t>
            </w:r>
          </w:p>
        </w:tc>
        <w:tc>
          <w:tcPr>
            <w:tcW w:w="450" w:type="dxa"/>
            <w:shd w:val="clear" w:color="auto" w:fill="92D050"/>
          </w:tcPr>
          <w:p w:rsidR="00895CD8" w:rsidRDefault="00895CD8" w:rsidP="00895CD8">
            <w:pPr>
              <w:jc w:val="center"/>
            </w:pPr>
            <w:r>
              <w:t>F</w:t>
            </w:r>
          </w:p>
        </w:tc>
        <w:tc>
          <w:tcPr>
            <w:tcW w:w="450" w:type="dxa"/>
            <w:shd w:val="clear" w:color="auto" w:fill="auto"/>
          </w:tcPr>
          <w:p w:rsidR="00895CD8" w:rsidRDefault="00895CD8" w:rsidP="00895CD8">
            <w:pPr>
              <w:jc w:val="center"/>
            </w:pPr>
            <w:r>
              <w:t>T</w:t>
            </w:r>
          </w:p>
        </w:tc>
        <w:tc>
          <w:tcPr>
            <w:tcW w:w="900" w:type="dxa"/>
            <w:shd w:val="clear" w:color="auto" w:fill="FFFF00"/>
          </w:tcPr>
          <w:p w:rsidR="00895CD8" w:rsidRDefault="00895CD8" w:rsidP="00895CD8">
            <w:pPr>
              <w:jc w:val="center"/>
            </w:pPr>
            <w:r>
              <w:t>F</w:t>
            </w:r>
          </w:p>
        </w:tc>
      </w:tr>
      <w:tr w:rsidR="00895CD8" w:rsidTr="00D1015B">
        <w:tc>
          <w:tcPr>
            <w:tcW w:w="450" w:type="dxa"/>
            <w:shd w:val="clear" w:color="auto" w:fill="92D050"/>
          </w:tcPr>
          <w:p w:rsidR="00895CD8" w:rsidRDefault="00895CD8" w:rsidP="00895CD8">
            <w:pPr>
              <w:jc w:val="center"/>
            </w:pPr>
            <w:r>
              <w:t>F</w:t>
            </w:r>
          </w:p>
        </w:tc>
        <w:tc>
          <w:tcPr>
            <w:tcW w:w="450" w:type="dxa"/>
            <w:shd w:val="clear" w:color="auto" w:fill="92D050"/>
          </w:tcPr>
          <w:p w:rsidR="00895CD8" w:rsidRDefault="00895CD8" w:rsidP="00895CD8">
            <w:pPr>
              <w:jc w:val="center"/>
            </w:pPr>
            <w:r>
              <w:t>F</w:t>
            </w:r>
          </w:p>
        </w:tc>
        <w:tc>
          <w:tcPr>
            <w:tcW w:w="450" w:type="dxa"/>
            <w:shd w:val="clear" w:color="auto" w:fill="auto"/>
          </w:tcPr>
          <w:p w:rsidR="00895CD8" w:rsidRDefault="00895CD8" w:rsidP="00895CD8">
            <w:pPr>
              <w:jc w:val="center"/>
            </w:pPr>
            <w:r>
              <w:t>F</w:t>
            </w:r>
          </w:p>
        </w:tc>
        <w:tc>
          <w:tcPr>
            <w:tcW w:w="900" w:type="dxa"/>
            <w:shd w:val="clear" w:color="auto" w:fill="FFFF00"/>
          </w:tcPr>
          <w:p w:rsidR="00895CD8" w:rsidRDefault="00895CD8" w:rsidP="00895CD8">
            <w:pPr>
              <w:jc w:val="center"/>
            </w:pPr>
            <w:r>
              <w:t>F</w:t>
            </w:r>
          </w:p>
        </w:tc>
      </w:tr>
    </w:tbl>
    <w:p w:rsidR="00895CD8" w:rsidRDefault="00895CD8" w:rsidP="00895CD8">
      <w:pPr>
        <w:pStyle w:val="ExampleBody"/>
        <w:sectPr w:rsidR="00895CD8" w:rsidSect="008A5580">
          <w:type w:val="continuous"/>
          <w:pgSz w:w="12240" w:h="15840" w:code="1"/>
          <w:pgMar w:top="1440" w:right="1080" w:bottom="1080" w:left="1080" w:header="720" w:footer="720" w:gutter="1080"/>
          <w:pgNumType w:start="407"/>
          <w:cols w:num="2" w:space="720"/>
          <w:titlePg/>
          <w:docGrid w:linePitch="360"/>
        </w:sectPr>
      </w:pPr>
    </w:p>
    <w:p w:rsidR="00895CD8" w:rsidRDefault="00895CD8" w:rsidP="00895CD8">
      <w:pPr>
        <w:pStyle w:val="ExampleBody"/>
      </w:pPr>
    </w:p>
    <w:p w:rsidR="00895CD8" w:rsidRDefault="00895CD8" w:rsidP="00895CD8">
      <w:pPr>
        <w:pStyle w:val="ExampleBody"/>
      </w:pPr>
      <w:r>
        <w:t xml:space="preserve">Next we can create a column for the negation of </w:t>
      </w:r>
      <w:r w:rsidRPr="00C14A1D">
        <w:rPr>
          <w:i/>
        </w:rPr>
        <w:t>C</w:t>
      </w:r>
      <w:r>
        <w:t xml:space="preserve">. (Ignore the </w:t>
      </w:r>
      <w:r>
        <w:rPr>
          <w:i/>
        </w:rPr>
        <w:t>A</w:t>
      </w:r>
      <w:r>
        <w:t xml:space="preserve"> </w:t>
      </w:r>
      <w:r>
        <w:rPr>
          <w:rFonts w:ascii="Cambria Math" w:hAnsi="Cambria Math"/>
        </w:rPr>
        <w:t>⋁</w:t>
      </w:r>
      <w:r>
        <w:t xml:space="preserve"> </w:t>
      </w:r>
      <w:r>
        <w:rPr>
          <w:i/>
        </w:rPr>
        <w:t>B</w:t>
      </w:r>
      <w:r>
        <w:t xml:space="preserve"> column and simply negate the values in the </w:t>
      </w:r>
      <w:r w:rsidRPr="00C14A1D">
        <w:rPr>
          <w:i/>
        </w:rPr>
        <w:t>C</w:t>
      </w:r>
      <w:r>
        <w:t xml:space="preserve"> column.)</w:t>
      </w:r>
    </w:p>
    <w:p w:rsidR="00895CD8" w:rsidRDefault="00AF0D7A" w:rsidP="00895CD8">
      <w:pPr>
        <w:pStyle w:val="ExampleBody"/>
      </w:pPr>
      <w:r>
        <w:rPr>
          <w:noProof/>
        </w:rPr>
        <mc:AlternateContent>
          <mc:Choice Requires="wps">
            <w:drawing>
              <wp:inline distT="0" distB="0" distL="0" distR="0">
                <wp:extent cx="2802890" cy="1732280"/>
                <wp:effectExtent l="0" t="3810" r="0" b="0"/>
                <wp:docPr id="63"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173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7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540"/>
                            </w:tblGrid>
                            <w:tr w:rsidR="00325C5E" w:rsidTr="00D1015B">
                              <w:tc>
                                <w:tcPr>
                                  <w:tcW w:w="450" w:type="dxa"/>
                                  <w:shd w:val="clear" w:color="auto" w:fill="auto"/>
                                </w:tcPr>
                                <w:p w:rsidR="00325C5E" w:rsidRPr="00C14A1D" w:rsidRDefault="00325C5E" w:rsidP="00895CD8">
                                  <w:pPr>
                                    <w:jc w:val="center"/>
                                    <w:rPr>
                                      <w:i/>
                                    </w:rPr>
                                  </w:pPr>
                                  <w:r w:rsidRPr="00C14A1D">
                                    <w:rPr>
                                      <w:i/>
                                    </w:rPr>
                                    <w:t>A</w:t>
                                  </w:r>
                                </w:p>
                              </w:tc>
                              <w:tc>
                                <w:tcPr>
                                  <w:tcW w:w="450" w:type="dxa"/>
                                  <w:shd w:val="clear" w:color="auto" w:fill="auto"/>
                                </w:tcPr>
                                <w:p w:rsidR="00325C5E" w:rsidRPr="00C14A1D" w:rsidRDefault="00325C5E" w:rsidP="00895CD8">
                                  <w:pPr>
                                    <w:jc w:val="center"/>
                                    <w:rPr>
                                      <w:i/>
                                    </w:rPr>
                                  </w:pPr>
                                  <w:r w:rsidRPr="00C14A1D">
                                    <w:rPr>
                                      <w:i/>
                                    </w:rPr>
                                    <w:t>B</w:t>
                                  </w:r>
                                </w:p>
                              </w:tc>
                              <w:tc>
                                <w:tcPr>
                                  <w:tcW w:w="450" w:type="dxa"/>
                                  <w:shd w:val="clear" w:color="auto" w:fill="92D050"/>
                                </w:tcPr>
                                <w:p w:rsidR="00325C5E" w:rsidRPr="00C14A1D" w:rsidRDefault="00325C5E" w:rsidP="00895CD8">
                                  <w:pPr>
                                    <w:jc w:val="center"/>
                                    <w:rPr>
                                      <w:i/>
                                    </w:rPr>
                                  </w:pPr>
                                  <w:r w:rsidRPr="00C14A1D">
                                    <w:rPr>
                                      <w:i/>
                                    </w:rPr>
                                    <w:t>C</w:t>
                                  </w:r>
                                </w:p>
                              </w:tc>
                              <w:tc>
                                <w:tcPr>
                                  <w:tcW w:w="900" w:type="dxa"/>
                                </w:tcPr>
                                <w:p w:rsidR="00325C5E" w:rsidRDefault="00325C5E" w:rsidP="00895CD8">
                                  <w:pPr>
                                    <w:jc w:val="center"/>
                                  </w:pPr>
                                  <w:r>
                                    <w:rPr>
                                      <w:i/>
                                    </w:rPr>
                                    <w:t>A</w:t>
                                  </w:r>
                                  <w:r>
                                    <w:t xml:space="preserve"> </w:t>
                                  </w:r>
                                  <w:r>
                                    <w:rPr>
                                      <w:rFonts w:ascii="Cambria Math" w:hAnsi="Cambria Math"/>
                                    </w:rPr>
                                    <w:t>⋁</w:t>
                                  </w:r>
                                  <w:r>
                                    <w:t xml:space="preserve"> </w:t>
                                  </w:r>
                                  <w:r>
                                    <w:rPr>
                                      <w:i/>
                                    </w:rPr>
                                    <w:t>B</w:t>
                                  </w:r>
                                </w:p>
                              </w:tc>
                              <w:tc>
                                <w:tcPr>
                                  <w:tcW w:w="540" w:type="dxa"/>
                                  <w:shd w:val="clear" w:color="auto" w:fill="FFFF00"/>
                                </w:tcPr>
                                <w:p w:rsidR="00325C5E" w:rsidRDefault="00325C5E" w:rsidP="00895CD8">
                                  <w:pPr>
                                    <w:jc w:val="center"/>
                                  </w:pPr>
                                  <w:r>
                                    <w:t>~</w:t>
                                  </w:r>
                                  <w:r w:rsidRPr="00C14A1D">
                                    <w:rPr>
                                      <w:i/>
                                    </w:rPr>
                                    <w:t>C</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F</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F</w:t>
                                  </w:r>
                                </w:p>
                              </w:tc>
                              <w:tc>
                                <w:tcPr>
                                  <w:tcW w:w="540" w:type="dxa"/>
                                  <w:shd w:val="clear" w:color="auto" w:fill="FFFF00"/>
                                </w:tcPr>
                                <w:p w:rsidR="00325C5E" w:rsidRDefault="00325C5E" w:rsidP="00895CD8">
                                  <w:pPr>
                                    <w:jc w:val="center"/>
                                  </w:pPr>
                                  <w:r>
                                    <w:t>T</w:t>
                                  </w:r>
                                </w:p>
                              </w:tc>
                            </w:tr>
                          </w:tbl>
                          <w:p w:rsidR="00325C5E" w:rsidRDefault="00325C5E" w:rsidP="00895CD8"/>
                        </w:txbxContent>
                      </wps:txbx>
                      <wps:bodyPr rot="0" vert="horz" wrap="square" lIns="91440" tIns="45720" rIns="91440" bIns="45720" anchor="t" anchorCtr="0" upright="1">
                        <a:noAutofit/>
                      </wps:bodyPr>
                    </wps:wsp>
                  </a:graphicData>
                </a:graphic>
              </wp:inline>
            </w:drawing>
          </mc:Choice>
          <mc:Fallback>
            <w:pict>
              <v:shape id="Text Box 367" o:spid="_x0000_s1047" type="#_x0000_t202" style="width:220.7pt;height:1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" filled="f" stroked="f">
                <v:textbox>
                  <w:txbxContent>
                    <w:tbl>
                      <w:tblPr>
                        <w:tblW w:w="27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540"/>
                      </w:tblGrid>
                      <w:tr w:rsidR="00325C5E" w:rsidTr="00D1015B">
                        <w:tc>
                          <w:tcPr>
                            <w:tcW w:w="450" w:type="dxa"/>
                            <w:shd w:val="clear" w:color="auto" w:fill="auto"/>
                          </w:tcPr>
                          <w:p w:rsidR="00325C5E" w:rsidRPr="00C14A1D" w:rsidRDefault="00325C5E" w:rsidP="00895CD8">
                            <w:pPr>
                              <w:jc w:val="center"/>
                              <w:rPr>
                                <w:i/>
                              </w:rPr>
                            </w:pPr>
                            <w:r w:rsidRPr="00C14A1D">
                              <w:rPr>
                                <w:i/>
                              </w:rPr>
                              <w:t>A</w:t>
                            </w:r>
                          </w:p>
                        </w:tc>
                        <w:tc>
                          <w:tcPr>
                            <w:tcW w:w="450" w:type="dxa"/>
                            <w:shd w:val="clear" w:color="auto" w:fill="auto"/>
                          </w:tcPr>
                          <w:p w:rsidR="00325C5E" w:rsidRPr="00C14A1D" w:rsidRDefault="00325C5E" w:rsidP="00895CD8">
                            <w:pPr>
                              <w:jc w:val="center"/>
                              <w:rPr>
                                <w:i/>
                              </w:rPr>
                            </w:pPr>
                            <w:r w:rsidRPr="00C14A1D">
                              <w:rPr>
                                <w:i/>
                              </w:rPr>
                              <w:t>B</w:t>
                            </w:r>
                          </w:p>
                        </w:tc>
                        <w:tc>
                          <w:tcPr>
                            <w:tcW w:w="450" w:type="dxa"/>
                            <w:shd w:val="clear" w:color="auto" w:fill="92D050"/>
                          </w:tcPr>
                          <w:p w:rsidR="00325C5E" w:rsidRPr="00C14A1D" w:rsidRDefault="00325C5E" w:rsidP="00895CD8">
                            <w:pPr>
                              <w:jc w:val="center"/>
                              <w:rPr>
                                <w:i/>
                              </w:rPr>
                            </w:pPr>
                            <w:r w:rsidRPr="00C14A1D">
                              <w:rPr>
                                <w:i/>
                              </w:rPr>
                              <w:t>C</w:t>
                            </w:r>
                          </w:p>
                        </w:tc>
                        <w:tc>
                          <w:tcPr>
                            <w:tcW w:w="900" w:type="dxa"/>
                          </w:tcPr>
                          <w:p w:rsidR="00325C5E" w:rsidRDefault="00325C5E" w:rsidP="00895CD8">
                            <w:pPr>
                              <w:jc w:val="center"/>
                            </w:pPr>
                            <w:r>
                              <w:rPr>
                                <w:i/>
                              </w:rPr>
                              <w:t>A</w:t>
                            </w:r>
                            <w:r>
                              <w:t xml:space="preserve"> </w:t>
                            </w:r>
                            <w:r>
                              <w:rPr>
                                <w:rFonts w:ascii="Cambria Math" w:hAnsi="Cambria Math"/>
                              </w:rPr>
                              <w:t>⋁</w:t>
                            </w:r>
                            <w:r>
                              <w:t xml:space="preserve"> </w:t>
                            </w:r>
                            <w:r>
                              <w:rPr>
                                <w:i/>
                              </w:rPr>
                              <w:t>B</w:t>
                            </w:r>
                          </w:p>
                        </w:tc>
                        <w:tc>
                          <w:tcPr>
                            <w:tcW w:w="540" w:type="dxa"/>
                            <w:shd w:val="clear" w:color="auto" w:fill="FFFF00"/>
                          </w:tcPr>
                          <w:p w:rsidR="00325C5E" w:rsidRDefault="00325C5E" w:rsidP="00895CD8">
                            <w:pPr>
                              <w:jc w:val="center"/>
                            </w:pPr>
                            <w:r>
                              <w:t>~</w:t>
                            </w:r>
                            <w:r w:rsidRPr="00C14A1D">
                              <w:rPr>
                                <w:i/>
                              </w:rPr>
                              <w:t>C</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T</w:t>
                            </w:r>
                          </w:p>
                        </w:tc>
                        <w:tc>
                          <w:tcPr>
                            <w:tcW w:w="54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T</w:t>
                            </w:r>
                          </w:p>
                        </w:tc>
                        <w:tc>
                          <w:tcPr>
                            <w:tcW w:w="900" w:type="dxa"/>
                          </w:tcPr>
                          <w:p w:rsidR="00325C5E" w:rsidRDefault="00325C5E" w:rsidP="00895CD8">
                            <w:pPr>
                              <w:jc w:val="center"/>
                            </w:pPr>
                            <w:r>
                              <w:t>F</w:t>
                            </w:r>
                          </w:p>
                        </w:tc>
                        <w:tc>
                          <w:tcPr>
                            <w:tcW w:w="54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92D050"/>
                          </w:tcPr>
                          <w:p w:rsidR="00325C5E" w:rsidRDefault="00325C5E" w:rsidP="00895CD8">
                            <w:pPr>
                              <w:jc w:val="center"/>
                            </w:pPr>
                            <w:r>
                              <w:t>F</w:t>
                            </w:r>
                          </w:p>
                        </w:tc>
                        <w:tc>
                          <w:tcPr>
                            <w:tcW w:w="900" w:type="dxa"/>
                          </w:tcPr>
                          <w:p w:rsidR="00325C5E" w:rsidRDefault="00325C5E" w:rsidP="00895CD8">
                            <w:pPr>
                              <w:jc w:val="center"/>
                            </w:pPr>
                            <w:r>
                              <w:t>F</w:t>
                            </w:r>
                          </w:p>
                        </w:tc>
                        <w:tc>
                          <w:tcPr>
                            <w:tcW w:w="540" w:type="dxa"/>
                            <w:shd w:val="clear" w:color="auto" w:fill="FFFF00"/>
                          </w:tcPr>
                          <w:p w:rsidR="00325C5E" w:rsidRDefault="00325C5E" w:rsidP="00895CD8">
                            <w:pPr>
                              <w:jc w:val="center"/>
                            </w:pPr>
                            <w:r>
                              <w:t>T</w:t>
                            </w:r>
                          </w:p>
                        </w:tc>
                      </w:tr>
                    </w:tbl>
                    <w:p w:rsidR="00325C5E" w:rsidRDefault="00325C5E" w:rsidP="00895CD8"/>
                  </w:txbxContent>
                </v:textbox>
                <w10:anchorlock/>
              </v:shape>
            </w:pict>
          </mc:Fallback>
        </mc:AlternateContent>
      </w:r>
    </w:p>
    <w:p w:rsidR="00895CD8" w:rsidRPr="00C05C49" w:rsidRDefault="00895CD8" w:rsidP="00895CD8">
      <w:pPr>
        <w:pStyle w:val="ExampleBody"/>
      </w:pPr>
    </w:p>
    <w:p w:rsidR="00895CD8" w:rsidRPr="00FF1C23" w:rsidRDefault="00895CD8" w:rsidP="00895CD8">
      <w:pPr>
        <w:pStyle w:val="ExampleBody"/>
      </w:pPr>
      <w:r>
        <w:t xml:space="preserve">Finally, we find the </w:t>
      </w:r>
      <w:r w:rsidR="00107AF3">
        <w:t xml:space="preserve">truth </w:t>
      </w:r>
      <w:r>
        <w:t xml:space="preserve">values of </w:t>
      </w:r>
      <w:r w:rsidR="00107AF3">
        <w:t>(</w:t>
      </w:r>
      <w:r w:rsidR="00107AF3" w:rsidRPr="00C14A1D">
        <w:rPr>
          <w:i/>
        </w:rPr>
        <w:t>A</w:t>
      </w:r>
      <w:r w:rsidR="00107AF3">
        <w:t xml:space="preserve"> </w:t>
      </w:r>
      <w:r w:rsidR="00107AF3">
        <w:rPr>
          <w:rFonts w:ascii="Cambria Math" w:hAnsi="Cambria Math"/>
        </w:rPr>
        <w:t>⋁</w:t>
      </w:r>
      <w:r w:rsidR="00107AF3">
        <w:t xml:space="preserve"> </w:t>
      </w:r>
      <w:r w:rsidR="00107AF3">
        <w:rPr>
          <w:i/>
        </w:rPr>
        <w:t>B</w:t>
      </w:r>
      <w:r w:rsidR="00107AF3">
        <w:t>)</w:t>
      </w:r>
      <w:r w:rsidR="00107AF3" w:rsidRPr="006D7EB5">
        <w:t xml:space="preserve"> </w:t>
      </w:r>
      <w:r w:rsidR="00107AF3">
        <w:t>↔</w:t>
      </w:r>
      <w:r w:rsidR="00107AF3" w:rsidRPr="006D7EB5">
        <w:t xml:space="preserve"> </w:t>
      </w:r>
      <w:r w:rsidR="00107AF3">
        <w:t>~</w:t>
      </w:r>
      <w:r w:rsidR="00107AF3">
        <w:rPr>
          <w:i/>
        </w:rPr>
        <w:t>C</w:t>
      </w:r>
      <w:r w:rsidR="00107AF3">
        <w:t>. Remember, a biconditional is true when the truth value of the two parts match, but it is false when the truth values do not match.</w:t>
      </w:r>
    </w:p>
    <w:p w:rsidR="00107AF3" w:rsidRDefault="00AF0D7A" w:rsidP="00107AF3">
      <w:pPr>
        <w:pStyle w:val="ExampleBody"/>
      </w:pPr>
      <w:r>
        <w:rPr>
          <w:noProof/>
        </w:rPr>
        <mc:AlternateContent>
          <mc:Choice Requires="wps">
            <w:drawing>
              <wp:inline distT="0" distB="0" distL="0" distR="0">
                <wp:extent cx="3298190" cy="1732280"/>
                <wp:effectExtent l="0" t="0" r="0" b="1270"/>
                <wp:docPr id="6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73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540"/>
                              <w:gridCol w:w="1620"/>
                            </w:tblGrid>
                            <w:tr w:rsidR="00325C5E" w:rsidTr="00D1015B">
                              <w:tc>
                                <w:tcPr>
                                  <w:tcW w:w="450" w:type="dxa"/>
                                  <w:shd w:val="clear" w:color="auto" w:fill="auto"/>
                                </w:tcPr>
                                <w:p w:rsidR="00325C5E" w:rsidRPr="00C14A1D" w:rsidRDefault="00325C5E" w:rsidP="00895CD8">
                                  <w:pPr>
                                    <w:jc w:val="center"/>
                                    <w:rPr>
                                      <w:i/>
                                    </w:rPr>
                                  </w:pPr>
                                  <w:r w:rsidRPr="00C14A1D">
                                    <w:rPr>
                                      <w:i/>
                                    </w:rPr>
                                    <w:t>A</w:t>
                                  </w:r>
                                </w:p>
                              </w:tc>
                              <w:tc>
                                <w:tcPr>
                                  <w:tcW w:w="450" w:type="dxa"/>
                                  <w:shd w:val="clear" w:color="auto" w:fill="auto"/>
                                </w:tcPr>
                                <w:p w:rsidR="00325C5E" w:rsidRPr="00C14A1D" w:rsidRDefault="00325C5E" w:rsidP="00895CD8">
                                  <w:pPr>
                                    <w:jc w:val="center"/>
                                    <w:rPr>
                                      <w:i/>
                                    </w:rPr>
                                  </w:pPr>
                                  <w:r w:rsidRPr="00C14A1D">
                                    <w:rPr>
                                      <w:i/>
                                    </w:rPr>
                                    <w:t>B</w:t>
                                  </w:r>
                                </w:p>
                              </w:tc>
                              <w:tc>
                                <w:tcPr>
                                  <w:tcW w:w="450" w:type="dxa"/>
                                  <w:shd w:val="clear" w:color="auto" w:fill="auto"/>
                                </w:tcPr>
                                <w:p w:rsidR="00325C5E" w:rsidRPr="00C14A1D" w:rsidRDefault="00325C5E" w:rsidP="00895CD8">
                                  <w:pPr>
                                    <w:jc w:val="center"/>
                                    <w:rPr>
                                      <w:i/>
                                    </w:rPr>
                                  </w:pPr>
                                  <w:r w:rsidRPr="00C14A1D">
                                    <w:rPr>
                                      <w:i/>
                                    </w:rPr>
                                    <w:t>C</w:t>
                                  </w:r>
                                </w:p>
                              </w:tc>
                              <w:tc>
                                <w:tcPr>
                                  <w:tcW w:w="900" w:type="dxa"/>
                                  <w:shd w:val="clear" w:color="auto" w:fill="92D050"/>
                                </w:tcPr>
                                <w:p w:rsidR="00325C5E" w:rsidRDefault="00325C5E" w:rsidP="00895CD8">
                                  <w:pPr>
                                    <w:jc w:val="center"/>
                                  </w:pPr>
                                  <w:r>
                                    <w:rPr>
                                      <w:i/>
                                    </w:rPr>
                                    <w:t>A</w:t>
                                  </w:r>
                                  <w:r>
                                    <w:t xml:space="preserve"> </w:t>
                                  </w:r>
                                  <w:r>
                                    <w:rPr>
                                      <w:rFonts w:ascii="Cambria Math" w:hAnsi="Cambria Math"/>
                                    </w:rPr>
                                    <w:t>⋁</w:t>
                                  </w:r>
                                  <w:r>
                                    <w:t xml:space="preserve"> </w:t>
                                  </w:r>
                                  <w:r>
                                    <w:rPr>
                                      <w:i/>
                                    </w:rPr>
                                    <w:t>B</w:t>
                                  </w:r>
                                </w:p>
                              </w:tc>
                              <w:tc>
                                <w:tcPr>
                                  <w:tcW w:w="540" w:type="dxa"/>
                                  <w:shd w:val="clear" w:color="auto" w:fill="92D050"/>
                                </w:tcPr>
                                <w:p w:rsidR="00325C5E" w:rsidRDefault="00325C5E" w:rsidP="00895CD8">
                                  <w:pPr>
                                    <w:jc w:val="center"/>
                                  </w:pPr>
                                  <w:r>
                                    <w:t>~</w:t>
                                  </w:r>
                                  <w:r w:rsidRPr="00C14A1D">
                                    <w:rPr>
                                      <w:i/>
                                    </w:rPr>
                                    <w:t>C</w:t>
                                  </w:r>
                                </w:p>
                              </w:tc>
                              <w:tc>
                                <w:tcPr>
                                  <w:tcW w:w="1620" w:type="dxa"/>
                                  <w:shd w:val="clear" w:color="auto" w:fill="FFFF00"/>
                                </w:tcPr>
                                <w:p w:rsidR="00325C5E" w:rsidRDefault="00325C5E" w:rsidP="00895CD8">
                                  <w:pPr>
                                    <w:jc w:val="center"/>
                                  </w:pPr>
                                  <w:r>
                                    <w:t>(</w:t>
                                  </w:r>
                                  <w:r w:rsidRPr="00C14A1D">
                                    <w:rPr>
                                      <w:i/>
                                    </w:rPr>
                                    <w:t>A</w:t>
                                  </w:r>
                                  <w:r>
                                    <w:t xml:space="preserve"> </w:t>
                                  </w:r>
                                  <w:r>
                                    <w:rPr>
                                      <w:rFonts w:ascii="Cambria Math" w:hAnsi="Cambria Math"/>
                                    </w:rPr>
                                    <w:t>⋁</w:t>
                                  </w:r>
                                  <w:r>
                                    <w:t xml:space="preserve"> </w:t>
                                  </w:r>
                                  <w:r>
                                    <w:rPr>
                                      <w:i/>
                                    </w:rPr>
                                    <w:t>B</w:t>
                                  </w:r>
                                  <w:r>
                                    <w:t>)</w:t>
                                  </w:r>
                                  <w:r w:rsidRPr="006D7EB5">
                                    <w:t xml:space="preserve"> </w:t>
                                  </w:r>
                                  <w:r>
                                    <w:t>↔</w:t>
                                  </w:r>
                                  <w:r w:rsidRPr="006D7EB5">
                                    <w:t xml:space="preserve"> </w:t>
                                  </w:r>
                                  <w:r>
                                    <w:t>~</w:t>
                                  </w:r>
                                  <w:r>
                                    <w:rPr>
                                      <w:i/>
                                    </w:rPr>
                                    <w:t>C</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F</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F</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F</w:t>
                                  </w:r>
                                </w:p>
                              </w:tc>
                            </w:tr>
                          </w:tbl>
                          <w:p w:rsidR="00325C5E" w:rsidRDefault="00325C5E" w:rsidP="00107AF3"/>
                        </w:txbxContent>
                      </wps:txbx>
                      <wps:bodyPr rot="0" vert="horz" wrap="square" lIns="91440" tIns="45720" rIns="91440" bIns="45720" anchor="t" anchorCtr="0" upright="1">
                        <a:noAutofit/>
                      </wps:bodyPr>
                    </wps:wsp>
                  </a:graphicData>
                </a:graphic>
              </wp:inline>
            </w:drawing>
          </mc:Choice>
          <mc:Fallback>
            <w:pict>
              <v:shape id="Text Box 369" o:spid="_x0000_s1048" type="#_x0000_t202" style="width:259.7pt;height:1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" filled="f" stroked="f">
                <v:textbox>
                  <w:txbxContent>
                    <w:tbl>
                      <w:tblPr>
                        <w:tblW w:w="44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450"/>
                        <w:gridCol w:w="900"/>
                        <w:gridCol w:w="540"/>
                        <w:gridCol w:w="1620"/>
                      </w:tblGrid>
                      <w:tr w:rsidR="00325C5E" w:rsidTr="00D1015B">
                        <w:tc>
                          <w:tcPr>
                            <w:tcW w:w="450" w:type="dxa"/>
                            <w:shd w:val="clear" w:color="auto" w:fill="auto"/>
                          </w:tcPr>
                          <w:p w:rsidR="00325C5E" w:rsidRPr="00C14A1D" w:rsidRDefault="00325C5E" w:rsidP="00895CD8">
                            <w:pPr>
                              <w:jc w:val="center"/>
                              <w:rPr>
                                <w:i/>
                              </w:rPr>
                            </w:pPr>
                            <w:r w:rsidRPr="00C14A1D">
                              <w:rPr>
                                <w:i/>
                              </w:rPr>
                              <w:t>A</w:t>
                            </w:r>
                          </w:p>
                        </w:tc>
                        <w:tc>
                          <w:tcPr>
                            <w:tcW w:w="450" w:type="dxa"/>
                            <w:shd w:val="clear" w:color="auto" w:fill="auto"/>
                          </w:tcPr>
                          <w:p w:rsidR="00325C5E" w:rsidRPr="00C14A1D" w:rsidRDefault="00325C5E" w:rsidP="00895CD8">
                            <w:pPr>
                              <w:jc w:val="center"/>
                              <w:rPr>
                                <w:i/>
                              </w:rPr>
                            </w:pPr>
                            <w:r w:rsidRPr="00C14A1D">
                              <w:rPr>
                                <w:i/>
                              </w:rPr>
                              <w:t>B</w:t>
                            </w:r>
                          </w:p>
                        </w:tc>
                        <w:tc>
                          <w:tcPr>
                            <w:tcW w:w="450" w:type="dxa"/>
                            <w:shd w:val="clear" w:color="auto" w:fill="auto"/>
                          </w:tcPr>
                          <w:p w:rsidR="00325C5E" w:rsidRPr="00C14A1D" w:rsidRDefault="00325C5E" w:rsidP="00895CD8">
                            <w:pPr>
                              <w:jc w:val="center"/>
                              <w:rPr>
                                <w:i/>
                              </w:rPr>
                            </w:pPr>
                            <w:r w:rsidRPr="00C14A1D">
                              <w:rPr>
                                <w:i/>
                              </w:rPr>
                              <w:t>C</w:t>
                            </w:r>
                          </w:p>
                        </w:tc>
                        <w:tc>
                          <w:tcPr>
                            <w:tcW w:w="900" w:type="dxa"/>
                            <w:shd w:val="clear" w:color="auto" w:fill="92D050"/>
                          </w:tcPr>
                          <w:p w:rsidR="00325C5E" w:rsidRDefault="00325C5E" w:rsidP="00895CD8">
                            <w:pPr>
                              <w:jc w:val="center"/>
                            </w:pPr>
                            <w:r>
                              <w:rPr>
                                <w:i/>
                              </w:rPr>
                              <w:t>A</w:t>
                            </w:r>
                            <w:r>
                              <w:t xml:space="preserve"> </w:t>
                            </w:r>
                            <w:r>
                              <w:rPr>
                                <w:rFonts w:ascii="Cambria Math" w:hAnsi="Cambria Math"/>
                              </w:rPr>
                              <w:t>⋁</w:t>
                            </w:r>
                            <w:r>
                              <w:t xml:space="preserve"> </w:t>
                            </w:r>
                            <w:r>
                              <w:rPr>
                                <w:i/>
                              </w:rPr>
                              <w:t>B</w:t>
                            </w:r>
                          </w:p>
                        </w:tc>
                        <w:tc>
                          <w:tcPr>
                            <w:tcW w:w="540" w:type="dxa"/>
                            <w:shd w:val="clear" w:color="auto" w:fill="92D050"/>
                          </w:tcPr>
                          <w:p w:rsidR="00325C5E" w:rsidRDefault="00325C5E" w:rsidP="00895CD8">
                            <w:pPr>
                              <w:jc w:val="center"/>
                            </w:pPr>
                            <w:r>
                              <w:t>~</w:t>
                            </w:r>
                            <w:r w:rsidRPr="00C14A1D">
                              <w:rPr>
                                <w:i/>
                              </w:rPr>
                              <w:t>C</w:t>
                            </w:r>
                          </w:p>
                        </w:tc>
                        <w:tc>
                          <w:tcPr>
                            <w:tcW w:w="1620" w:type="dxa"/>
                            <w:shd w:val="clear" w:color="auto" w:fill="FFFF00"/>
                          </w:tcPr>
                          <w:p w:rsidR="00325C5E" w:rsidRDefault="00325C5E" w:rsidP="00895CD8">
                            <w:pPr>
                              <w:jc w:val="center"/>
                            </w:pPr>
                            <w:r>
                              <w:t>(</w:t>
                            </w:r>
                            <w:r w:rsidRPr="00C14A1D">
                              <w:rPr>
                                <w:i/>
                              </w:rPr>
                              <w:t>A</w:t>
                            </w:r>
                            <w:r>
                              <w:t xml:space="preserve"> </w:t>
                            </w:r>
                            <w:r>
                              <w:rPr>
                                <w:rFonts w:ascii="Cambria Math" w:hAnsi="Cambria Math"/>
                              </w:rPr>
                              <w:t>⋁</w:t>
                            </w:r>
                            <w:r>
                              <w:t xml:space="preserve"> </w:t>
                            </w:r>
                            <w:r>
                              <w:rPr>
                                <w:i/>
                              </w:rPr>
                              <w:t>B</w:t>
                            </w:r>
                            <w:r>
                              <w:t>)</w:t>
                            </w:r>
                            <w:r w:rsidRPr="006D7EB5">
                              <w:t xml:space="preserve"> </w:t>
                            </w:r>
                            <w:r>
                              <w:t>↔</w:t>
                            </w:r>
                            <w:r w:rsidRPr="006D7EB5">
                              <w:t xml:space="preserve"> </w:t>
                            </w:r>
                            <w:r>
                              <w:t>~</w:t>
                            </w:r>
                            <w:r>
                              <w:rPr>
                                <w:i/>
                              </w:rPr>
                              <w:t>C</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F</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T</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T</w:t>
                            </w:r>
                          </w:p>
                        </w:tc>
                        <w:tc>
                          <w:tcPr>
                            <w:tcW w:w="900" w:type="dxa"/>
                            <w:shd w:val="clear" w:color="auto" w:fill="92D050"/>
                          </w:tcPr>
                          <w:p w:rsidR="00325C5E" w:rsidRDefault="00325C5E" w:rsidP="00895CD8">
                            <w:pPr>
                              <w:jc w:val="center"/>
                            </w:pPr>
                            <w:r>
                              <w:t>F</w:t>
                            </w:r>
                          </w:p>
                        </w:tc>
                        <w:tc>
                          <w:tcPr>
                            <w:tcW w:w="540" w:type="dxa"/>
                            <w:shd w:val="clear" w:color="auto" w:fill="92D050"/>
                          </w:tcPr>
                          <w:p w:rsidR="00325C5E" w:rsidRDefault="00325C5E" w:rsidP="00895CD8">
                            <w:pPr>
                              <w:jc w:val="center"/>
                            </w:pPr>
                            <w:r>
                              <w:t>F</w:t>
                            </w:r>
                          </w:p>
                        </w:tc>
                        <w:tc>
                          <w:tcPr>
                            <w:tcW w:w="1620" w:type="dxa"/>
                            <w:shd w:val="clear" w:color="auto" w:fill="FFFF00"/>
                          </w:tcPr>
                          <w:p w:rsidR="00325C5E" w:rsidRDefault="00325C5E" w:rsidP="00895CD8">
                            <w:pPr>
                              <w:jc w:val="center"/>
                            </w:pPr>
                            <w:r>
                              <w:t>T</w:t>
                            </w:r>
                          </w:p>
                        </w:tc>
                      </w:tr>
                      <w:tr w:rsidR="00325C5E" w:rsidTr="00D1015B">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450" w:type="dxa"/>
                            <w:shd w:val="clear" w:color="auto" w:fill="auto"/>
                          </w:tcPr>
                          <w:p w:rsidR="00325C5E" w:rsidRDefault="00325C5E" w:rsidP="00895CD8">
                            <w:pPr>
                              <w:jc w:val="center"/>
                            </w:pPr>
                            <w:r>
                              <w:t>F</w:t>
                            </w:r>
                          </w:p>
                        </w:tc>
                        <w:tc>
                          <w:tcPr>
                            <w:tcW w:w="900" w:type="dxa"/>
                            <w:shd w:val="clear" w:color="auto" w:fill="92D050"/>
                          </w:tcPr>
                          <w:p w:rsidR="00325C5E" w:rsidRDefault="00325C5E" w:rsidP="00895CD8">
                            <w:pPr>
                              <w:jc w:val="center"/>
                            </w:pPr>
                            <w:r>
                              <w:t>F</w:t>
                            </w:r>
                          </w:p>
                        </w:tc>
                        <w:tc>
                          <w:tcPr>
                            <w:tcW w:w="540" w:type="dxa"/>
                            <w:shd w:val="clear" w:color="auto" w:fill="92D050"/>
                          </w:tcPr>
                          <w:p w:rsidR="00325C5E" w:rsidRDefault="00325C5E" w:rsidP="00895CD8">
                            <w:pPr>
                              <w:jc w:val="center"/>
                            </w:pPr>
                            <w:r>
                              <w:t>T</w:t>
                            </w:r>
                          </w:p>
                        </w:tc>
                        <w:tc>
                          <w:tcPr>
                            <w:tcW w:w="1620" w:type="dxa"/>
                            <w:shd w:val="clear" w:color="auto" w:fill="FFFF00"/>
                          </w:tcPr>
                          <w:p w:rsidR="00325C5E" w:rsidRDefault="00325C5E" w:rsidP="00895CD8">
                            <w:pPr>
                              <w:jc w:val="center"/>
                            </w:pPr>
                            <w:r>
                              <w:t>F</w:t>
                            </w:r>
                          </w:p>
                        </w:tc>
                      </w:tr>
                    </w:tbl>
                    <w:p w:rsidR="00325C5E" w:rsidRDefault="00325C5E" w:rsidP="00107AF3"/>
                  </w:txbxContent>
                </v:textbox>
                <w10:anchorlock/>
              </v:shape>
            </w:pict>
          </mc:Fallback>
        </mc:AlternateContent>
      </w:r>
    </w:p>
    <w:p w:rsidR="00895CD8" w:rsidRDefault="00895CD8" w:rsidP="00895CD8">
      <w:pPr>
        <w:pStyle w:val="ExampleBody"/>
      </w:pPr>
    </w:p>
    <w:p w:rsidR="00964926" w:rsidRPr="00986D94" w:rsidRDefault="00986D94" w:rsidP="00107AF3">
      <w:pPr>
        <w:pStyle w:val="ExampleBody"/>
      </w:pPr>
      <w:r>
        <w:t xml:space="preserve">To illustrate this situation, suppose your boss needs you to do either project </w:t>
      </w:r>
      <w:r w:rsidRPr="00986D94">
        <w:rPr>
          <w:i/>
        </w:rPr>
        <w:t>A</w:t>
      </w:r>
      <w:r>
        <w:t xml:space="preserve"> or project </w:t>
      </w:r>
      <w:r w:rsidRPr="00986D94">
        <w:rPr>
          <w:i/>
        </w:rPr>
        <w:t>B</w:t>
      </w:r>
      <w:r>
        <w:t xml:space="preserve"> (or both, if you have the time). If you do one of the projects, you will not get a crummy review (</w:t>
      </w:r>
      <w:r>
        <w:rPr>
          <w:i/>
        </w:rPr>
        <w:t>C</w:t>
      </w:r>
      <w:r>
        <w:t xml:space="preserve"> is for crummy). So (</w:t>
      </w:r>
      <w:r w:rsidRPr="00C14A1D">
        <w:rPr>
          <w:i/>
        </w:rPr>
        <w:t>A</w:t>
      </w:r>
      <w:r>
        <w:t xml:space="preserve"> </w:t>
      </w:r>
      <w:r>
        <w:rPr>
          <w:rFonts w:ascii="Cambria Math" w:hAnsi="Cambria Math"/>
        </w:rPr>
        <w:t>⋁</w:t>
      </w:r>
      <w:r>
        <w:t xml:space="preserve"> </w:t>
      </w:r>
      <w:r>
        <w:rPr>
          <w:i/>
        </w:rPr>
        <w:t>B</w:t>
      </w:r>
      <w:r>
        <w:t>)</w:t>
      </w:r>
      <w:r w:rsidRPr="006D7EB5">
        <w:t xml:space="preserve"> </w:t>
      </w:r>
      <w:r>
        <w:t>↔</w:t>
      </w:r>
      <w:r w:rsidRPr="006D7EB5">
        <w:t xml:space="preserve"> </w:t>
      </w:r>
      <w:r>
        <w:t>~</w:t>
      </w:r>
      <w:r>
        <w:rPr>
          <w:i/>
        </w:rPr>
        <w:t>C</w:t>
      </w:r>
      <w:r>
        <w:t xml:space="preserve"> means “You will not get a crummy review if and only if you do project </w:t>
      </w:r>
      <w:r>
        <w:rPr>
          <w:i/>
        </w:rPr>
        <w:t>A</w:t>
      </w:r>
      <w:r>
        <w:t xml:space="preserve"> or project </w:t>
      </w:r>
      <w:r>
        <w:rPr>
          <w:i/>
        </w:rPr>
        <w:t>B</w:t>
      </w:r>
      <w:r>
        <w:t xml:space="preserve">.” Looking at a few of the rows of the truth table, we can see </w:t>
      </w:r>
      <w:r>
        <w:lastRenderedPageBreak/>
        <w:t xml:space="preserve">how this works out. In the first row, </w:t>
      </w:r>
      <w:r>
        <w:rPr>
          <w:i/>
        </w:rPr>
        <w:t>A</w:t>
      </w:r>
      <w:r>
        <w:t xml:space="preserve">, </w:t>
      </w:r>
      <w:r>
        <w:rPr>
          <w:i/>
        </w:rPr>
        <w:t>B</w:t>
      </w:r>
      <w:r>
        <w:t xml:space="preserve">, and </w:t>
      </w:r>
      <w:r>
        <w:rPr>
          <w:i/>
        </w:rPr>
        <w:t>C</w:t>
      </w:r>
      <w:r>
        <w:t xml:space="preserve"> are all true: you did both projects and got a crummy review, which is not what your boss told you would happen! That is why the final result of the first row is false. In the fourth row, </w:t>
      </w:r>
      <w:r>
        <w:rPr>
          <w:i/>
        </w:rPr>
        <w:t>A</w:t>
      </w:r>
      <w:r>
        <w:t xml:space="preserve"> is true, </w:t>
      </w:r>
      <w:r>
        <w:rPr>
          <w:i/>
        </w:rPr>
        <w:t>B</w:t>
      </w:r>
      <w:r>
        <w:t xml:space="preserve"> is false, and </w:t>
      </w:r>
      <w:r>
        <w:rPr>
          <w:i/>
        </w:rPr>
        <w:t>C</w:t>
      </w:r>
      <w:r>
        <w:t xml:space="preserve"> is false: you did project </w:t>
      </w:r>
      <w:r>
        <w:rPr>
          <w:i/>
        </w:rPr>
        <w:t>A</w:t>
      </w:r>
      <w:r>
        <w:t xml:space="preserve"> and did not get a crummy review. This is what your boss said would happen, so the final result of this row is true.</w:t>
      </w:r>
      <w:r w:rsidR="00562F60">
        <w:t xml:space="preserve"> And in the eighth row, </w:t>
      </w:r>
      <w:r w:rsidR="00562F60">
        <w:rPr>
          <w:i/>
        </w:rPr>
        <w:t>A</w:t>
      </w:r>
      <w:r w:rsidR="00562F60">
        <w:t xml:space="preserve">, </w:t>
      </w:r>
      <w:r w:rsidR="00562F60">
        <w:rPr>
          <w:i/>
        </w:rPr>
        <w:t>B</w:t>
      </w:r>
      <w:r w:rsidR="00562F60">
        <w:t xml:space="preserve">, and </w:t>
      </w:r>
      <w:r w:rsidR="00562F60">
        <w:rPr>
          <w:i/>
        </w:rPr>
        <w:t>C</w:t>
      </w:r>
      <w:r w:rsidR="00562F60">
        <w:t xml:space="preserve"> are all false: you didn’t do either project and did not get a crummy review. This is </w:t>
      </w:r>
      <w:r w:rsidR="00562F60" w:rsidRPr="00562F60">
        <w:rPr>
          <w:u w:val="single"/>
        </w:rPr>
        <w:t>not</w:t>
      </w:r>
      <w:r w:rsidR="00562F60">
        <w:t xml:space="preserve"> what your boss said would happen, so the final result of this row is false. (Even though you may be happy that your boss didn’t follow through on the threat, the truth table shows that your boss lied about what would happen.)</w:t>
      </w:r>
    </w:p>
    <w:p w:rsidR="00A550E2" w:rsidRDefault="00A550E2" w:rsidP="00A550E2"/>
    <w:p w:rsidR="00A550E2" w:rsidRDefault="00A550E2" w:rsidP="00A550E2"/>
    <w:p w:rsidR="008B42C4" w:rsidRDefault="008B42C4" w:rsidP="008B42C4">
      <w:pPr>
        <w:pStyle w:val="Heading2"/>
      </w:pPr>
      <w:r>
        <w:t>De Morgan’s Laws</w:t>
      </w:r>
    </w:p>
    <w:p w:rsidR="008B42C4" w:rsidRPr="00250F46" w:rsidRDefault="00962401" w:rsidP="008B42C4">
      <w:r>
        <w:t>A contemporary of Boole’s,</w:t>
      </w:r>
      <w:r w:rsidR="008B42C4">
        <w:t xml:space="preserve"> Augustus De Morgan</w:t>
      </w:r>
      <w:r>
        <w:t>,</w:t>
      </w:r>
      <w:r w:rsidR="008B42C4">
        <w:t xml:space="preserve"> formalized two rules of logic that had previously been known informally</w:t>
      </w:r>
      <w:r w:rsidR="008B42C4" w:rsidRPr="00250F46">
        <w:t>.</w:t>
      </w:r>
      <w:r w:rsidR="008B42C4">
        <w:t xml:space="preserve"> They allow us to rewrite the negation of a conjunction as a disjunction, and vice-versa.</w:t>
      </w:r>
    </w:p>
    <w:p w:rsidR="005E47D4" w:rsidRPr="00250F46" w:rsidRDefault="005E47D4" w:rsidP="005E47D4"/>
    <w:p w:rsidR="005E47D4" w:rsidRDefault="005E47D4" w:rsidP="005E47D4">
      <w:pPr>
        <w:rPr>
          <w:szCs w:val="24"/>
        </w:rPr>
      </w:pPr>
      <w:r>
        <w:rPr>
          <w:szCs w:val="24"/>
        </w:rPr>
        <w:t xml:space="preserve">For example, suppose you want to schedule a meeting with two colleagues at 4:30PM on Friday, and you need both of them to be available at that time. What situation would make it impossible to have the meeting? It is NOT the case that colleague </w:t>
      </w:r>
      <w:r>
        <w:rPr>
          <w:i/>
          <w:szCs w:val="24"/>
        </w:rPr>
        <w:t>a</w:t>
      </w:r>
      <w:r>
        <w:rPr>
          <w:szCs w:val="24"/>
        </w:rPr>
        <w:t xml:space="preserve"> is available AND colleague </w:t>
      </w:r>
      <w:r>
        <w:rPr>
          <w:i/>
          <w:szCs w:val="24"/>
        </w:rPr>
        <w:t>b</w:t>
      </w:r>
      <w:r>
        <w:rPr>
          <w:szCs w:val="24"/>
        </w:rPr>
        <w:t xml:space="preserve"> is available: ~(</w:t>
      </w:r>
      <w:r>
        <w:rPr>
          <w:i/>
          <w:szCs w:val="24"/>
        </w:rPr>
        <w:t>a</w:t>
      </w:r>
      <w:r>
        <w:rPr>
          <w:szCs w:val="24"/>
        </w:rPr>
        <w:t xml:space="preserve"> </w:t>
      </w:r>
      <w:r>
        <w:rPr>
          <w:szCs w:val="24"/>
        </w:rPr>
        <w:sym w:font="Symbol" w:char="F0D9"/>
      </w:r>
      <w:r>
        <w:rPr>
          <w:szCs w:val="24"/>
        </w:rPr>
        <w:t xml:space="preserve"> </w:t>
      </w:r>
      <w:r>
        <w:rPr>
          <w:i/>
          <w:szCs w:val="24"/>
        </w:rPr>
        <w:t>b</w:t>
      </w:r>
      <w:r>
        <w:rPr>
          <w:szCs w:val="24"/>
        </w:rPr>
        <w:t xml:space="preserve">). This situation is equivalent to either colleague </w:t>
      </w:r>
      <w:r>
        <w:rPr>
          <w:i/>
          <w:szCs w:val="24"/>
        </w:rPr>
        <w:t>a</w:t>
      </w:r>
      <w:r>
        <w:rPr>
          <w:szCs w:val="24"/>
        </w:rPr>
        <w:t xml:space="preserve"> NOT being available OR colleague </w:t>
      </w:r>
      <w:r>
        <w:rPr>
          <w:i/>
          <w:szCs w:val="24"/>
        </w:rPr>
        <w:t>b</w:t>
      </w:r>
      <w:r>
        <w:rPr>
          <w:szCs w:val="24"/>
        </w:rPr>
        <w:t xml:space="preserve"> NOT being available: ~</w:t>
      </w:r>
      <w:r>
        <w:rPr>
          <w:i/>
          <w:szCs w:val="24"/>
        </w:rPr>
        <w:t>a</w:t>
      </w:r>
      <w:r>
        <w:rPr>
          <w:szCs w:val="24"/>
        </w:rPr>
        <w:t xml:space="preserve"> </w:t>
      </w:r>
      <w:r>
        <w:rPr>
          <w:szCs w:val="24"/>
        </w:rPr>
        <w:sym w:font="Symbol" w:char="F0DA"/>
      </w:r>
      <w:r>
        <w:rPr>
          <w:szCs w:val="24"/>
        </w:rPr>
        <w:t xml:space="preserve"> ~</w:t>
      </w:r>
      <w:r>
        <w:rPr>
          <w:i/>
          <w:szCs w:val="24"/>
        </w:rPr>
        <w:t>b</w:t>
      </w:r>
      <w:r>
        <w:rPr>
          <w:szCs w:val="24"/>
        </w:rPr>
        <w:t>.</w:t>
      </w:r>
    </w:p>
    <w:p w:rsidR="008B42C4" w:rsidRPr="00250F46" w:rsidRDefault="008B42C4" w:rsidP="008B42C4"/>
    <w:p w:rsidR="008B42C4" w:rsidRPr="00250F46" w:rsidRDefault="00962401" w:rsidP="008B42C4">
      <w:pPr>
        <w:pStyle w:val="DefinitionHeader"/>
      </w:pPr>
      <w:r>
        <w:t>De Morgan’s Laws</w:t>
      </w:r>
    </w:p>
    <w:p w:rsidR="00E70481" w:rsidRDefault="00962401" w:rsidP="008B42C4">
      <w:pPr>
        <w:pStyle w:val="DefinitionBody"/>
        <w:rPr>
          <w:szCs w:val="24"/>
        </w:rPr>
      </w:pPr>
      <w:r>
        <w:t xml:space="preserve">The negation of a conjunction is equivalent to the disjunction of the negation of the statements making up the conjunction. </w:t>
      </w:r>
      <w:r w:rsidR="00E70481">
        <w:rPr>
          <w:szCs w:val="24"/>
        </w:rPr>
        <w:t>To negate an “and” statement, negate each part and change the “and” to “or”.</w:t>
      </w:r>
    </w:p>
    <w:p w:rsidR="00E70481" w:rsidRPr="00E70481" w:rsidRDefault="00E70481" w:rsidP="00E70481">
      <w:pPr>
        <w:pStyle w:val="DefinitionBody"/>
        <w:rPr>
          <w:sz w:val="8"/>
          <w:szCs w:val="8"/>
        </w:rPr>
      </w:pPr>
    </w:p>
    <w:p w:rsidR="00E70481" w:rsidRDefault="00E70481" w:rsidP="00E70481">
      <w:pPr>
        <w:pStyle w:val="DefinitionBody"/>
        <w:jc w:val="center"/>
        <w:rPr>
          <w:szCs w:val="24"/>
        </w:rPr>
      </w:pPr>
      <w:r>
        <w:rPr>
          <w:szCs w:val="24"/>
        </w:rPr>
        <w:t>~(</w:t>
      </w:r>
      <w:r>
        <w:rPr>
          <w:i/>
          <w:szCs w:val="24"/>
        </w:rPr>
        <w:t>p</w:t>
      </w:r>
      <w:r>
        <w:rPr>
          <w:szCs w:val="24"/>
        </w:rPr>
        <w:t xml:space="preserve"> </w:t>
      </w:r>
      <w:r>
        <w:rPr>
          <w:szCs w:val="24"/>
        </w:rPr>
        <w:sym w:font="Symbol" w:char="F0D9"/>
      </w:r>
      <w:r>
        <w:rPr>
          <w:szCs w:val="24"/>
        </w:rPr>
        <w:t xml:space="preserve"> </w:t>
      </w:r>
      <w:r>
        <w:rPr>
          <w:i/>
          <w:szCs w:val="24"/>
        </w:rPr>
        <w:t>q</w:t>
      </w:r>
      <w:r>
        <w:rPr>
          <w:szCs w:val="24"/>
        </w:rPr>
        <w:t>) is equivalent to ~</w:t>
      </w:r>
      <w:r>
        <w:rPr>
          <w:i/>
          <w:szCs w:val="24"/>
        </w:rPr>
        <w:t>p</w:t>
      </w:r>
      <w:r>
        <w:rPr>
          <w:szCs w:val="24"/>
        </w:rPr>
        <w:t xml:space="preserve"> </w:t>
      </w:r>
      <w:r>
        <w:rPr>
          <w:szCs w:val="24"/>
        </w:rPr>
        <w:sym w:font="Symbol" w:char="F0DA"/>
      </w:r>
      <w:r>
        <w:rPr>
          <w:szCs w:val="24"/>
        </w:rPr>
        <w:t xml:space="preserve"> ~</w:t>
      </w:r>
      <w:r>
        <w:rPr>
          <w:i/>
          <w:szCs w:val="24"/>
        </w:rPr>
        <w:t>q</w:t>
      </w:r>
    </w:p>
    <w:p w:rsidR="00E70481" w:rsidRPr="00E70481" w:rsidRDefault="00E70481" w:rsidP="008B42C4">
      <w:pPr>
        <w:pStyle w:val="DefinitionBody"/>
        <w:rPr>
          <w:sz w:val="8"/>
          <w:szCs w:val="8"/>
        </w:rPr>
      </w:pPr>
    </w:p>
    <w:p w:rsidR="008B42C4" w:rsidRPr="00250F46" w:rsidRDefault="00E70481" w:rsidP="008B42C4">
      <w:pPr>
        <w:pStyle w:val="DefinitionBody"/>
      </w:pPr>
      <w:r>
        <w:t>T</w:t>
      </w:r>
      <w:r w:rsidR="00962401">
        <w:t xml:space="preserve">he negation of a disjunction is equivalent to the conjunction of the negation of the statements making up the </w:t>
      </w:r>
      <w:r w:rsidR="00DF6A60">
        <w:t>dis</w:t>
      </w:r>
      <w:r w:rsidR="00962401">
        <w:t>junction.</w:t>
      </w:r>
      <w:r>
        <w:t xml:space="preserve"> </w:t>
      </w:r>
      <w:r>
        <w:rPr>
          <w:szCs w:val="24"/>
        </w:rPr>
        <w:t>To negate an “or” statement, negate each part and change the “or” to “and”.</w:t>
      </w:r>
    </w:p>
    <w:p w:rsidR="00E70481" w:rsidRPr="00E70481" w:rsidRDefault="00E70481" w:rsidP="00E70481">
      <w:pPr>
        <w:pStyle w:val="DefinitionBody"/>
        <w:rPr>
          <w:sz w:val="8"/>
          <w:szCs w:val="8"/>
        </w:rPr>
      </w:pPr>
    </w:p>
    <w:p w:rsidR="008B42C4" w:rsidRDefault="00E70481" w:rsidP="00E70481">
      <w:pPr>
        <w:pStyle w:val="DefinitionBody"/>
        <w:jc w:val="center"/>
        <w:rPr>
          <w:i/>
          <w:szCs w:val="24"/>
        </w:rPr>
      </w:pPr>
      <w:r>
        <w:rPr>
          <w:szCs w:val="24"/>
        </w:rPr>
        <w:t>~(</w:t>
      </w:r>
      <w:r>
        <w:rPr>
          <w:i/>
          <w:szCs w:val="24"/>
        </w:rPr>
        <w:t>p</w:t>
      </w:r>
      <w:r>
        <w:rPr>
          <w:szCs w:val="24"/>
        </w:rPr>
        <w:t xml:space="preserve"> </w:t>
      </w:r>
      <w:r>
        <w:rPr>
          <w:szCs w:val="24"/>
        </w:rPr>
        <w:sym w:font="Symbol" w:char="F0DA"/>
      </w:r>
      <w:r>
        <w:rPr>
          <w:szCs w:val="24"/>
        </w:rPr>
        <w:t xml:space="preserve"> </w:t>
      </w:r>
      <w:r>
        <w:rPr>
          <w:i/>
          <w:szCs w:val="24"/>
        </w:rPr>
        <w:t>q</w:t>
      </w:r>
      <w:r>
        <w:rPr>
          <w:szCs w:val="24"/>
        </w:rPr>
        <w:t>) is equivalent to ~</w:t>
      </w:r>
      <w:r>
        <w:rPr>
          <w:i/>
          <w:szCs w:val="24"/>
        </w:rPr>
        <w:t>p</w:t>
      </w:r>
      <w:r>
        <w:rPr>
          <w:szCs w:val="24"/>
        </w:rPr>
        <w:t xml:space="preserve"> </w:t>
      </w:r>
      <w:r>
        <w:rPr>
          <w:szCs w:val="24"/>
        </w:rPr>
        <w:sym w:font="Symbol" w:char="F0D9"/>
      </w:r>
      <w:r>
        <w:rPr>
          <w:szCs w:val="24"/>
        </w:rPr>
        <w:t xml:space="preserve"> ~</w:t>
      </w:r>
      <w:r>
        <w:rPr>
          <w:i/>
          <w:szCs w:val="24"/>
        </w:rPr>
        <w:t>q</w:t>
      </w:r>
    </w:p>
    <w:p w:rsidR="00E70481" w:rsidRPr="00E70481" w:rsidRDefault="00E70481" w:rsidP="00E70481">
      <w:pPr>
        <w:pStyle w:val="DefinitionBody"/>
        <w:jc w:val="center"/>
        <w:rPr>
          <w:sz w:val="8"/>
          <w:szCs w:val="8"/>
        </w:rPr>
      </w:pPr>
    </w:p>
    <w:p w:rsidR="00E70481" w:rsidRDefault="00E70481" w:rsidP="008B42C4"/>
    <w:p w:rsidR="008B42C4" w:rsidRDefault="008B42C4" w:rsidP="008B42C4">
      <w:pPr>
        <w:pStyle w:val="ExampleHeader"/>
      </w:pPr>
      <w:r>
        <w:t xml:space="preserve">Example </w:t>
      </w:r>
      <w:r w:rsidR="00E70481">
        <w:t>2</w:t>
      </w:r>
      <w:r w:rsidR="00D83D38">
        <w:t>8</w:t>
      </w:r>
    </w:p>
    <w:p w:rsidR="007E0029" w:rsidRDefault="005E47D4" w:rsidP="008B42C4">
      <w:pPr>
        <w:pStyle w:val="ExampleBody"/>
        <w:rPr>
          <w:szCs w:val="24"/>
        </w:rPr>
      </w:pPr>
      <w:r>
        <w:rPr>
          <w:szCs w:val="24"/>
        </w:rPr>
        <w:t xml:space="preserve">For Valentine’s Day, you did not get your sweetie flowers or candy: </w:t>
      </w:r>
      <w:r w:rsidR="007E0029">
        <w:rPr>
          <w:szCs w:val="24"/>
        </w:rPr>
        <w:t>Which of the following statements</w:t>
      </w:r>
      <w:r>
        <w:rPr>
          <w:szCs w:val="24"/>
        </w:rPr>
        <w:t xml:space="preserve"> is logically </w:t>
      </w:r>
      <w:r w:rsidR="007E0029">
        <w:rPr>
          <w:szCs w:val="24"/>
        </w:rPr>
        <w:t>equivalent?</w:t>
      </w:r>
    </w:p>
    <w:p w:rsidR="007E0029" w:rsidRDefault="007E0029" w:rsidP="008B42C4">
      <w:pPr>
        <w:pStyle w:val="ExampleBody"/>
        <w:rPr>
          <w:szCs w:val="24"/>
        </w:rPr>
      </w:pPr>
    </w:p>
    <w:p w:rsidR="007E0029" w:rsidRDefault="007E0029" w:rsidP="007E0029">
      <w:pPr>
        <w:pStyle w:val="ExampleBody"/>
        <w:rPr>
          <w:szCs w:val="24"/>
        </w:rPr>
      </w:pPr>
      <w:r>
        <w:rPr>
          <w:szCs w:val="24"/>
        </w:rPr>
        <w:t>a. You did not get them flowers or did not get them candy.</w:t>
      </w:r>
    </w:p>
    <w:p w:rsidR="007E0029" w:rsidRDefault="007E0029" w:rsidP="007E0029">
      <w:pPr>
        <w:pStyle w:val="ExampleBody"/>
        <w:rPr>
          <w:szCs w:val="24"/>
        </w:rPr>
      </w:pPr>
      <w:r>
        <w:rPr>
          <w:szCs w:val="24"/>
        </w:rPr>
        <w:t>b. You did not get them flowers and did not get them candy.</w:t>
      </w:r>
    </w:p>
    <w:p w:rsidR="007E0029" w:rsidRDefault="007E0029" w:rsidP="007E0029">
      <w:pPr>
        <w:pStyle w:val="ExampleBody"/>
        <w:rPr>
          <w:szCs w:val="24"/>
        </w:rPr>
      </w:pPr>
      <w:r>
        <w:rPr>
          <w:szCs w:val="24"/>
        </w:rPr>
        <w:t>c. You got them flowers or got them candy.</w:t>
      </w:r>
    </w:p>
    <w:p w:rsidR="007E0029" w:rsidRDefault="007E0029" w:rsidP="008B42C4">
      <w:pPr>
        <w:pStyle w:val="ExampleBody"/>
      </w:pPr>
    </w:p>
    <w:p w:rsidR="007E0029" w:rsidRDefault="007E0029" w:rsidP="008B42C4">
      <w:pPr>
        <w:pStyle w:val="ExampleBody"/>
      </w:pPr>
      <w:r>
        <w:t>a. This statement does not go far enough; it leaves open the possibility that you got them one of the two things.</w:t>
      </w:r>
    </w:p>
    <w:p w:rsidR="007E0029" w:rsidRDefault="007E0029" w:rsidP="008B42C4">
      <w:pPr>
        <w:pStyle w:val="ExampleBody"/>
        <w:rPr>
          <w:szCs w:val="24"/>
        </w:rPr>
      </w:pPr>
      <w:r>
        <w:t xml:space="preserve">b. This statement is equivalent to the original; </w:t>
      </w:r>
      <w:r>
        <w:rPr>
          <w:szCs w:val="24"/>
        </w:rPr>
        <w:t>~(</w:t>
      </w:r>
      <w:r>
        <w:rPr>
          <w:i/>
          <w:szCs w:val="24"/>
        </w:rPr>
        <w:t>f</w:t>
      </w:r>
      <w:r>
        <w:rPr>
          <w:szCs w:val="24"/>
        </w:rPr>
        <w:t xml:space="preserve"> </w:t>
      </w:r>
      <w:r>
        <w:rPr>
          <w:szCs w:val="24"/>
        </w:rPr>
        <w:sym w:font="Symbol" w:char="F0DA"/>
      </w:r>
      <w:r>
        <w:rPr>
          <w:szCs w:val="24"/>
        </w:rPr>
        <w:t xml:space="preserve"> </w:t>
      </w:r>
      <w:r>
        <w:rPr>
          <w:i/>
          <w:szCs w:val="24"/>
        </w:rPr>
        <w:t>c</w:t>
      </w:r>
      <w:r>
        <w:rPr>
          <w:szCs w:val="24"/>
        </w:rPr>
        <w:t>) is equivalent to ~</w:t>
      </w:r>
      <w:r>
        <w:rPr>
          <w:i/>
          <w:szCs w:val="24"/>
        </w:rPr>
        <w:t>f</w:t>
      </w:r>
      <w:r>
        <w:rPr>
          <w:szCs w:val="24"/>
        </w:rPr>
        <w:t xml:space="preserve"> </w:t>
      </w:r>
      <w:r>
        <w:rPr>
          <w:szCs w:val="24"/>
        </w:rPr>
        <w:sym w:font="Symbol" w:char="F0D9"/>
      </w:r>
      <w:r>
        <w:rPr>
          <w:szCs w:val="24"/>
        </w:rPr>
        <w:t xml:space="preserve"> ~</w:t>
      </w:r>
      <w:r>
        <w:rPr>
          <w:i/>
          <w:szCs w:val="24"/>
        </w:rPr>
        <w:t>c</w:t>
      </w:r>
      <w:r>
        <w:rPr>
          <w:szCs w:val="24"/>
        </w:rPr>
        <w:t>.</w:t>
      </w:r>
    </w:p>
    <w:p w:rsidR="007E0029" w:rsidRPr="007E0029" w:rsidRDefault="007E0029" w:rsidP="008B42C4">
      <w:pPr>
        <w:pStyle w:val="ExampleBody"/>
      </w:pPr>
      <w:r>
        <w:rPr>
          <w:szCs w:val="24"/>
        </w:rPr>
        <w:t>c. This statement says that you got them something, but we know that you did not.</w:t>
      </w:r>
    </w:p>
    <w:p w:rsidR="008B42C4" w:rsidRDefault="008B42C4" w:rsidP="008B42C4"/>
    <w:p w:rsidR="005E47D4" w:rsidRDefault="005E47D4" w:rsidP="005E47D4">
      <w:pPr>
        <w:pStyle w:val="TryitNow"/>
      </w:pPr>
      <w:r>
        <w:br w:type="page"/>
      </w:r>
      <w:r>
        <w:lastRenderedPageBreak/>
        <w:t xml:space="preserve">Try it Now </w:t>
      </w:r>
      <w:r w:rsidR="004278E9">
        <w:t>8</w:t>
      </w:r>
    </w:p>
    <w:p w:rsidR="005E47D4" w:rsidRDefault="005E47D4" w:rsidP="005E47D4">
      <w:pPr>
        <w:pStyle w:val="TryitNowbody"/>
      </w:pPr>
      <w:r>
        <w:t>To serve as the President of the US, a person must have been born in the US, must be at least 35 years old, and must have lived in the US for at least 14 years.</w:t>
      </w:r>
      <w:r w:rsidR="007E0029">
        <w:t xml:space="preserve"> What minimum </w:t>
      </w:r>
      <w:r>
        <w:t xml:space="preserve">set of conditions </w:t>
      </w:r>
      <w:r w:rsidR="007E0029">
        <w:t>would disqualify someone from serving</w:t>
      </w:r>
      <w:r>
        <w:t xml:space="preserve"> as </w:t>
      </w:r>
      <w:r w:rsidR="008D1425">
        <w:t>P</w:t>
      </w:r>
      <w:r>
        <w:t>resident?</w:t>
      </w:r>
    </w:p>
    <w:p w:rsidR="005E47D4" w:rsidRDefault="005E47D4" w:rsidP="005E47D4"/>
    <w:p w:rsidR="008B42C4" w:rsidRDefault="008B42C4" w:rsidP="00A550E2"/>
    <w:p w:rsidR="009F290E" w:rsidRDefault="00312C73" w:rsidP="00312C73">
      <w:pPr>
        <w:pStyle w:val="Heading2"/>
      </w:pPr>
      <w:r>
        <w:t>Arguments</w:t>
      </w:r>
    </w:p>
    <w:p w:rsidR="009F290E" w:rsidRDefault="00312C73" w:rsidP="006229E7">
      <w:r>
        <w:t>A logical argument is a claim that a set of premises support a conclusion.</w:t>
      </w:r>
      <w:r w:rsidR="003D4693">
        <w:t xml:space="preserve"> </w:t>
      </w:r>
      <w:r>
        <w:t>There are two general types of arguments: inductive and deductive arguments.</w:t>
      </w:r>
    </w:p>
    <w:p w:rsidR="00312C73" w:rsidRDefault="00312C73" w:rsidP="006229E7"/>
    <w:p w:rsidR="00312C73" w:rsidRDefault="00312C73" w:rsidP="00312C73">
      <w:pPr>
        <w:pStyle w:val="DefinitionHeader"/>
      </w:pPr>
      <w:r>
        <w:t>Argument types</w:t>
      </w:r>
    </w:p>
    <w:p w:rsidR="00312C73" w:rsidRDefault="00312C73" w:rsidP="00312C73">
      <w:pPr>
        <w:pStyle w:val="DefinitionBody"/>
      </w:pPr>
      <w:r>
        <w:t xml:space="preserve">An </w:t>
      </w:r>
      <w:r>
        <w:rPr>
          <w:b/>
        </w:rPr>
        <w:t>inductive</w:t>
      </w:r>
      <w:r>
        <w:t xml:space="preserve"> argument uses a collection of specific examples as its premises and uses them to propose a general conclusion.</w:t>
      </w:r>
    </w:p>
    <w:p w:rsidR="00312C73" w:rsidRDefault="00312C73" w:rsidP="00312C73">
      <w:pPr>
        <w:pStyle w:val="DefinitionBody"/>
      </w:pPr>
    </w:p>
    <w:p w:rsidR="00312C73" w:rsidRPr="00312C73" w:rsidRDefault="00312C73" w:rsidP="00312C73">
      <w:pPr>
        <w:pStyle w:val="DefinitionBody"/>
      </w:pPr>
      <w:r>
        <w:t xml:space="preserve">A </w:t>
      </w:r>
      <w:r>
        <w:rPr>
          <w:b/>
        </w:rPr>
        <w:t>deductive</w:t>
      </w:r>
      <w:r>
        <w:t xml:space="preserve"> argument uses a collection of general statements as its premises and uses them to propose a specific situation as the conclusion.</w:t>
      </w:r>
    </w:p>
    <w:p w:rsidR="00AF3CF0" w:rsidRDefault="00AF3CF0" w:rsidP="006229E7"/>
    <w:p w:rsidR="00312C73" w:rsidRDefault="00312C73" w:rsidP="006229E7"/>
    <w:p w:rsidR="00312C73" w:rsidRDefault="00312C73" w:rsidP="0026183C">
      <w:pPr>
        <w:pStyle w:val="ExampleHeader"/>
      </w:pPr>
      <w:r>
        <w:t>Example</w:t>
      </w:r>
      <w:r w:rsidR="00274629">
        <w:t xml:space="preserve"> </w:t>
      </w:r>
      <w:r w:rsidR="006B5735">
        <w:t>2</w:t>
      </w:r>
      <w:r w:rsidR="00D83D38">
        <w:t>9</w:t>
      </w:r>
    </w:p>
    <w:p w:rsidR="00312C73" w:rsidRDefault="00312C73" w:rsidP="0026183C">
      <w:pPr>
        <w:pStyle w:val="ExampleBody"/>
      </w:pPr>
      <w:r>
        <w:t>The argument “</w:t>
      </w:r>
      <w:r w:rsidR="0026183C">
        <w:t>when I went to the store last week I forgot my purse, and when I went today I forgot my purse.</w:t>
      </w:r>
      <w:r w:rsidR="003D4693">
        <w:t xml:space="preserve"> </w:t>
      </w:r>
      <w:r w:rsidR="0026183C">
        <w:t>I always forget my purse when I go the store” is an inductive argument.</w:t>
      </w:r>
    </w:p>
    <w:p w:rsidR="0026183C" w:rsidRDefault="0026183C" w:rsidP="0026183C">
      <w:pPr>
        <w:pStyle w:val="ExampleBody"/>
      </w:pPr>
    </w:p>
    <w:p w:rsidR="0026183C" w:rsidRDefault="0026183C" w:rsidP="0026183C">
      <w:pPr>
        <w:pStyle w:val="ExampleBody"/>
      </w:pPr>
      <w:r>
        <w:t>The premises are:</w:t>
      </w:r>
    </w:p>
    <w:p w:rsidR="0026183C" w:rsidRDefault="0026183C" w:rsidP="0026183C">
      <w:pPr>
        <w:pStyle w:val="ExampleBody"/>
      </w:pPr>
      <w:r>
        <w:t>I forgot my purse last week</w:t>
      </w:r>
    </w:p>
    <w:p w:rsidR="0026183C" w:rsidRDefault="0026183C" w:rsidP="0026183C">
      <w:pPr>
        <w:pStyle w:val="ExampleBody"/>
      </w:pPr>
      <w:r>
        <w:t>I forgot my purse today</w:t>
      </w:r>
    </w:p>
    <w:p w:rsidR="0026183C" w:rsidRDefault="0026183C" w:rsidP="0026183C">
      <w:pPr>
        <w:pStyle w:val="ExampleBody"/>
      </w:pPr>
    </w:p>
    <w:p w:rsidR="0026183C" w:rsidRDefault="0026183C" w:rsidP="0026183C">
      <w:pPr>
        <w:pStyle w:val="ExampleBody"/>
      </w:pPr>
      <w:r>
        <w:t>The conclusion is:</w:t>
      </w:r>
    </w:p>
    <w:p w:rsidR="0026183C" w:rsidRDefault="0026183C" w:rsidP="0026183C">
      <w:pPr>
        <w:pStyle w:val="ExampleBody"/>
      </w:pPr>
      <w:r>
        <w:t>I always forget my purse</w:t>
      </w:r>
    </w:p>
    <w:p w:rsidR="0026183C" w:rsidRDefault="0026183C" w:rsidP="0026183C">
      <w:pPr>
        <w:pStyle w:val="ExampleBody"/>
      </w:pPr>
    </w:p>
    <w:p w:rsidR="0026183C" w:rsidRDefault="0026183C" w:rsidP="0026183C">
      <w:pPr>
        <w:pStyle w:val="ExampleBody"/>
      </w:pPr>
      <w:r>
        <w:t>Notice that the premises are specific situations, while the conclusion is a general statement.</w:t>
      </w:r>
      <w:r w:rsidR="003D4693">
        <w:t xml:space="preserve"> </w:t>
      </w:r>
      <w:r>
        <w:t>In this case, this is a fairly weak argument, since it is based on only two instances.</w:t>
      </w:r>
    </w:p>
    <w:p w:rsidR="00312C73" w:rsidRDefault="00312C73" w:rsidP="006229E7"/>
    <w:p w:rsidR="00324D4B" w:rsidRDefault="00324D4B" w:rsidP="006229E7"/>
    <w:p w:rsidR="00324D4B" w:rsidRDefault="00324D4B" w:rsidP="00324D4B">
      <w:pPr>
        <w:pStyle w:val="ExampleHeader"/>
      </w:pPr>
      <w:r>
        <w:t>Example</w:t>
      </w:r>
      <w:r w:rsidR="00274629">
        <w:t xml:space="preserve"> </w:t>
      </w:r>
      <w:r w:rsidR="00D83D38">
        <w:t>30</w:t>
      </w:r>
    </w:p>
    <w:p w:rsidR="00324D4B" w:rsidRDefault="00D04A6F" w:rsidP="00324D4B">
      <w:pPr>
        <w:pStyle w:val="ExampleBody"/>
      </w:pPr>
      <w:r>
        <w:t>The argument “every day for the past year, a plane flies over my house at 2</w:t>
      </w:r>
      <w:r w:rsidR="004C2C58">
        <w:t xml:space="preserve">:00 </w:t>
      </w:r>
      <w:r w:rsidR="004C2C58" w:rsidRPr="004C2C58">
        <w:rPr>
          <w:sz w:val="20"/>
          <w:szCs w:val="20"/>
        </w:rPr>
        <w:t>P.M</w:t>
      </w:r>
      <w:r w:rsidRPr="004C2C58">
        <w:rPr>
          <w:sz w:val="20"/>
          <w:szCs w:val="20"/>
        </w:rPr>
        <w:t>.</w:t>
      </w:r>
      <w:r w:rsidR="003D4693">
        <w:t xml:space="preserve"> </w:t>
      </w:r>
      <w:r>
        <w:t>A plane will fly over my house every day at 2</w:t>
      </w:r>
      <w:r w:rsidR="004C2C58">
        <w:t xml:space="preserve">:00 </w:t>
      </w:r>
      <w:r w:rsidR="004C2C58" w:rsidRPr="004C2C58">
        <w:rPr>
          <w:sz w:val="20"/>
          <w:szCs w:val="20"/>
        </w:rPr>
        <w:t>P.M.</w:t>
      </w:r>
      <w:r>
        <w:t>” is a stronger inductive argument, since it is based on a larger set of evidence.</w:t>
      </w:r>
      <w:r w:rsidR="007E0029">
        <w:t xml:space="preserve"> While it is not necessarily true—the airline may have cancelled its afternoon flight—it is probably a safe bet.</w:t>
      </w:r>
    </w:p>
    <w:p w:rsidR="00324D4B" w:rsidRDefault="00324D4B" w:rsidP="006229E7"/>
    <w:p w:rsidR="00312C73" w:rsidRDefault="00312C73" w:rsidP="006229E7"/>
    <w:p w:rsidR="0026183C" w:rsidRDefault="001504D5" w:rsidP="0026183C">
      <w:pPr>
        <w:pStyle w:val="DefinitionHeader"/>
      </w:pPr>
      <w:r>
        <w:br w:type="page"/>
      </w:r>
      <w:r w:rsidR="0026183C">
        <w:lastRenderedPageBreak/>
        <w:t>Evaluating inductive arguments</w:t>
      </w:r>
    </w:p>
    <w:p w:rsidR="0026183C" w:rsidRDefault="0026183C" w:rsidP="0026183C">
      <w:pPr>
        <w:pStyle w:val="DefinitionBody"/>
      </w:pPr>
      <w:r>
        <w:t xml:space="preserve">An inductive argument is never able to prove the conclusion true, but it can provide either weak or strong evidence to suggest </w:t>
      </w:r>
      <w:r w:rsidR="004C2C58">
        <w:t xml:space="preserve">that </w:t>
      </w:r>
      <w:r>
        <w:t>it may be true.</w:t>
      </w:r>
    </w:p>
    <w:p w:rsidR="0026183C" w:rsidRDefault="0026183C" w:rsidP="006229E7"/>
    <w:p w:rsidR="00324D4B" w:rsidRDefault="00324D4B" w:rsidP="006229E7"/>
    <w:p w:rsidR="00D04A6F" w:rsidRDefault="00D04A6F" w:rsidP="006229E7">
      <w:r>
        <w:t>Many scientific theories, such as the big bang theory, can never be proven.</w:t>
      </w:r>
      <w:r w:rsidR="003D4693">
        <w:t xml:space="preserve"> </w:t>
      </w:r>
      <w:r>
        <w:t>Instead, they are inductive arguments supported by a wide variety of evidence.</w:t>
      </w:r>
      <w:r w:rsidR="003D4693">
        <w:t xml:space="preserve"> </w:t>
      </w:r>
      <w:r>
        <w:t>Usually in science, an idea is considered a hypothesis until it has been well tested</w:t>
      </w:r>
      <w:r w:rsidR="008730AA">
        <w:t>, at which point it graduates to being considered a theory</w:t>
      </w:r>
      <w:r>
        <w:t>.</w:t>
      </w:r>
      <w:r w:rsidR="003D4693">
        <w:t xml:space="preserve"> </w:t>
      </w:r>
      <w:r w:rsidR="005A72FD">
        <w:t xml:space="preserve">Common </w:t>
      </w:r>
      <w:r w:rsidR="008730AA">
        <w:t>scientific theories, like Newton’s theory of gravity, have all stood up to years of testing and evidence, though sometimes they need to be</w:t>
      </w:r>
      <w:r w:rsidR="005A72FD">
        <w:t xml:space="preserve"> adjusted based on new evidence, such as </w:t>
      </w:r>
      <w:r w:rsidR="008730AA">
        <w:t>when Einstein proposed the theory of general relativity.</w:t>
      </w:r>
    </w:p>
    <w:p w:rsidR="00D04A6F" w:rsidRDefault="00D04A6F" w:rsidP="006229E7"/>
    <w:p w:rsidR="008730AA" w:rsidRDefault="008730AA" w:rsidP="006229E7"/>
    <w:p w:rsidR="00324D4B" w:rsidRDefault="00324D4B" w:rsidP="006229E7">
      <w:r>
        <w:t xml:space="preserve">A deductive argument </w:t>
      </w:r>
      <w:r w:rsidR="004635A4">
        <w:t xml:space="preserve">is more clearly valid or not, which makes </w:t>
      </w:r>
      <w:r w:rsidR="004C2C58">
        <w:t>it</w:t>
      </w:r>
      <w:r w:rsidR="004635A4">
        <w:t xml:space="preserve"> </w:t>
      </w:r>
      <w:r>
        <w:t>easier to evaluate.</w:t>
      </w:r>
    </w:p>
    <w:p w:rsidR="00324D4B" w:rsidRDefault="00324D4B" w:rsidP="006229E7"/>
    <w:p w:rsidR="00324D4B" w:rsidRDefault="00324D4B" w:rsidP="00324D4B">
      <w:pPr>
        <w:pStyle w:val="DefinitionHeader"/>
      </w:pPr>
      <w:r>
        <w:t>Evaluating deductive arguments</w:t>
      </w:r>
    </w:p>
    <w:p w:rsidR="00324D4B" w:rsidRDefault="00324D4B" w:rsidP="00324D4B">
      <w:pPr>
        <w:pStyle w:val="DefinitionBody"/>
      </w:pPr>
      <w:r>
        <w:t xml:space="preserve">A deductive </w:t>
      </w:r>
      <w:r w:rsidR="004C2C58">
        <w:t>argument is considered valid if, assuming that all the premises are true,</w:t>
      </w:r>
      <w:r>
        <w:t xml:space="preserve"> the conclusion follows logically from those premises.</w:t>
      </w:r>
      <w:r w:rsidR="003D4693">
        <w:t xml:space="preserve"> </w:t>
      </w:r>
      <w:r>
        <w:t xml:space="preserve">In other words, </w:t>
      </w:r>
      <w:r w:rsidR="004C2C58">
        <w:t xml:space="preserve">when the premises are all true, </w:t>
      </w:r>
      <w:r>
        <w:t xml:space="preserve">the conclusion </w:t>
      </w:r>
      <w:r w:rsidR="004C2C58" w:rsidRPr="004C2C58">
        <w:rPr>
          <w:i/>
        </w:rPr>
        <w:t>must</w:t>
      </w:r>
      <w:r w:rsidR="004C2C58">
        <w:t xml:space="preserve"> be true</w:t>
      </w:r>
      <w:r>
        <w:t>.</w:t>
      </w:r>
    </w:p>
    <w:p w:rsidR="00324D4B" w:rsidRDefault="00324D4B" w:rsidP="006229E7"/>
    <w:p w:rsidR="0000333E" w:rsidRDefault="0000333E" w:rsidP="0000333E">
      <w:pPr>
        <w:pStyle w:val="Heading3"/>
      </w:pPr>
      <w:r>
        <w:t xml:space="preserve">Evaluating Deductive Arguments with </w:t>
      </w:r>
      <w:r w:rsidR="00E824A4">
        <w:t>Euler</w:t>
      </w:r>
      <w:r>
        <w:t xml:space="preserve"> Diagrams</w:t>
      </w:r>
    </w:p>
    <w:p w:rsidR="0000333E" w:rsidRDefault="0000333E" w:rsidP="006229E7"/>
    <w:p w:rsidR="0000333E" w:rsidRDefault="00F8531A" w:rsidP="006229E7">
      <w:r w:rsidRPr="00F8531A">
        <w:t xml:space="preserve">We can </w:t>
      </w:r>
      <w:r>
        <w:t>interpret a ded</w:t>
      </w:r>
      <w:r w:rsidR="00E824A4">
        <w:t>uctive argument visually with an Euler diagram, which is essentially the same thing as a Venn diagram</w:t>
      </w:r>
      <w:r>
        <w:t>. This can make it easier to determine whether the argument is valid or invalid.</w:t>
      </w:r>
    </w:p>
    <w:p w:rsidR="00324D4B" w:rsidRDefault="00324D4B" w:rsidP="006229E7"/>
    <w:p w:rsidR="00324D4B" w:rsidRDefault="00324D4B" w:rsidP="00324D4B">
      <w:pPr>
        <w:pStyle w:val="ExampleHeader"/>
      </w:pPr>
      <w:r>
        <w:t>Example</w:t>
      </w:r>
      <w:r w:rsidR="00274629">
        <w:t xml:space="preserve"> </w:t>
      </w:r>
      <w:r w:rsidR="00D83D38">
        <w:t>31</w:t>
      </w:r>
    </w:p>
    <w:p w:rsidR="00324D4B" w:rsidRDefault="00F8531A" w:rsidP="00324D4B">
      <w:pPr>
        <w:pStyle w:val="ExampleBody"/>
      </w:pPr>
      <w:r>
        <w:t>Consider t</w:t>
      </w:r>
      <w:r w:rsidR="00324D4B">
        <w:t xml:space="preserve">he </w:t>
      </w:r>
      <w:r>
        <w:t xml:space="preserve">deductive </w:t>
      </w:r>
      <w:r w:rsidR="00324D4B">
        <w:t>argument “All cats are mammals and a tiger is a cat, so a tiger is a mammal</w:t>
      </w:r>
      <w:r>
        <w:t>.</w:t>
      </w:r>
      <w:r w:rsidR="00324D4B">
        <w:t xml:space="preserve">” </w:t>
      </w:r>
      <w:r>
        <w:t>I</w:t>
      </w:r>
      <w:r w:rsidR="00324D4B">
        <w:t xml:space="preserve">s </w:t>
      </w:r>
      <w:r>
        <w:t>this argument valid?</w:t>
      </w:r>
    </w:p>
    <w:p w:rsidR="00324D4B" w:rsidRDefault="00324D4B" w:rsidP="00324D4B">
      <w:pPr>
        <w:pStyle w:val="ExampleBody"/>
      </w:pPr>
    </w:p>
    <w:p w:rsidR="00324D4B" w:rsidRDefault="00324D4B" w:rsidP="00324D4B">
      <w:pPr>
        <w:pStyle w:val="ExampleBody"/>
      </w:pPr>
      <w:r>
        <w:t>The premises are:</w:t>
      </w:r>
    </w:p>
    <w:p w:rsidR="00324D4B" w:rsidRDefault="00324D4B" w:rsidP="00324D4B">
      <w:pPr>
        <w:pStyle w:val="ExampleBody"/>
      </w:pPr>
      <w:r>
        <w:t>All cats are mammals</w:t>
      </w:r>
      <w:r w:rsidR="00223E87">
        <w:t>.</w:t>
      </w:r>
    </w:p>
    <w:p w:rsidR="00324D4B" w:rsidRDefault="00AF0D7A" w:rsidP="00324D4B">
      <w:pPr>
        <w:pStyle w:val="ExampleBody"/>
      </w:pPr>
      <w:r>
        <w:rPr>
          <w:noProof/>
        </w:rPr>
        <mc:AlternateContent>
          <mc:Choice Requires="wpc">
            <w:drawing>
              <wp:anchor distT="0" distB="0" distL="114300" distR="114300" simplePos="0" relativeHeight="251639808" behindDoc="0" locked="0" layoutInCell="1" allowOverlap="1">
                <wp:simplePos x="0" y="0"/>
                <wp:positionH relativeFrom="column">
                  <wp:posOffset>3800475</wp:posOffset>
                </wp:positionH>
                <wp:positionV relativeFrom="paragraph">
                  <wp:posOffset>99695</wp:posOffset>
                </wp:positionV>
                <wp:extent cx="1924050" cy="2105660"/>
                <wp:effectExtent l="0" t="1270" r="9525" b="0"/>
                <wp:wrapSquare wrapText="bothSides"/>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Rectangle 227"/>
                        <wps:cNvSpPr>
                          <a:spLocks noChangeArrowheads="1"/>
                        </wps:cNvSpPr>
                        <wps:spPr bwMode="auto">
                          <a:xfrm>
                            <a:off x="57150" y="95250"/>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Oval 228"/>
                        <wps:cNvSpPr>
                          <a:spLocks noChangeArrowheads="1"/>
                        </wps:cNvSpPr>
                        <wps:spPr bwMode="auto">
                          <a:xfrm>
                            <a:off x="180975" y="219075"/>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58" name="Oval 229"/>
                        <wps:cNvSpPr>
                          <a:spLocks noChangeArrowheads="1"/>
                        </wps:cNvSpPr>
                        <wps:spPr bwMode="auto">
                          <a:xfrm>
                            <a:off x="447675" y="71501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59" name="Text Box 230"/>
                        <wps:cNvSpPr txBox="1">
                          <a:spLocks noChangeArrowheads="1"/>
                        </wps:cNvSpPr>
                        <wps:spPr bwMode="auto">
                          <a:xfrm>
                            <a:off x="552450" y="266700"/>
                            <a:ext cx="876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35A4">
                              <w:r>
                                <w:t>Mammals</w:t>
                              </w:r>
                            </w:p>
                          </w:txbxContent>
                        </wps:txbx>
                        <wps:bodyPr rot="0" vert="horz" wrap="square" lIns="91440" tIns="45720" rIns="91440" bIns="45720" anchor="t" anchorCtr="0" upright="1">
                          <a:noAutofit/>
                        </wps:bodyPr>
                      </wps:wsp>
                      <wps:wsp>
                        <wps:cNvPr id="60" name="Text Box 231"/>
                        <wps:cNvSpPr txBox="1">
                          <a:spLocks noChangeArrowheads="1"/>
                        </wps:cNvSpPr>
                        <wps:spPr bwMode="auto">
                          <a:xfrm>
                            <a:off x="600075" y="1123950"/>
                            <a:ext cx="6953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F8531A" w:rsidRDefault="00325C5E" w:rsidP="004635A4">
                              <w:pPr>
                                <w:jc w:val="center"/>
                                <w:rPr>
                                  <w:color w:val="FF0000"/>
                                </w:rPr>
                              </w:pPr>
                              <w:r w:rsidRPr="00F8531A">
                                <w:rPr>
                                  <w:color w:val="FF0000"/>
                                </w:rPr>
                                <w:t>Tiger</w:t>
                              </w:r>
                            </w:p>
                            <w:p w:rsidR="00325C5E" w:rsidRPr="004635A4" w:rsidRDefault="00325C5E" w:rsidP="004635A4">
                              <w:pPr>
                                <w:jc w:val="center"/>
                                <w:rPr>
                                  <w:color w:val="FF0000"/>
                                </w:rPr>
                              </w:pPr>
                              <w:r w:rsidRPr="004635A4">
                                <w:rPr>
                                  <w:color w:val="FF0000"/>
                                </w:rPr>
                                <w:t>x</w:t>
                              </w:r>
                            </w:p>
                            <w:p w:rsidR="00325C5E" w:rsidRDefault="00325C5E" w:rsidP="004635A4"/>
                          </w:txbxContent>
                        </wps:txbx>
                        <wps:bodyPr rot="0" vert="horz" wrap="square" lIns="91440" tIns="45720" rIns="91440" bIns="45720" anchor="t" anchorCtr="0" upright="1">
                          <a:noAutofit/>
                        </wps:bodyPr>
                      </wps:wsp>
                      <wps:wsp>
                        <wps:cNvPr id="61" name="Text Box 232"/>
                        <wps:cNvSpPr txBox="1">
                          <a:spLocks noChangeArrowheads="1"/>
                        </wps:cNvSpPr>
                        <wps:spPr bwMode="auto">
                          <a:xfrm>
                            <a:off x="714375" y="734060"/>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4635A4">
                              <w:r w:rsidRPr="004635A4">
                                <w:t>Cats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25" o:spid="_x0000_s1049" editas="canvas" style="position:absolute;margin-left:299.25pt;margin-top:7.85pt;width:151.5pt;height:165.8pt;z-index:251639808;mso-position-horizontal-relative:text;mso-position-vertical-relative:text" coordsize="19240,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">
                <v:shape id="_x0000_s1050" type="#_x0000_t75" style="position:absolute;width:19240;height:21056;visibility:visible;mso-wrap-style:square">
                  <v:fill o:detectmouseclick="t"/>
                  <v:path o:connecttype="none"/>
                </v:shape>
                <v:rect id="Rectangle 227" o:spid="_x0000_s1051" style="position:absolute;left:571;top:952;width:18669;height:1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oval id="Oval 228" o:spid="_x0000_s1052" style="position:absolute;left:1809;top:2190;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" fillcolor="yellow">
                  <v:fill opacity="19789f"/>
                </v:oval>
                <v:oval id="Oval 229" o:spid="_x0000_s1053" style="position:absolute;left:4476;top:715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" fillcolor="#0070c0">
                  <v:fill opacity="19789f"/>
                </v:oval>
                <v:shape id="Text Box 230" o:spid="_x0000_s1054" type="#_x0000_t202" style="position:absolute;left:5524;top:2667;width:8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325C5E" w:rsidRDefault="00325C5E" w:rsidP="004635A4">
                        <w:r>
                          <w:t>Mammals</w:t>
                        </w:r>
                      </w:p>
                    </w:txbxContent>
                  </v:textbox>
                </v:shape>
                <v:shape id="Text Box 231" o:spid="_x0000_s1055" type="#_x0000_t202" style="position:absolute;left:6000;top:11239;width:6954;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325C5E" w:rsidRPr="00F8531A" w:rsidRDefault="00325C5E" w:rsidP="004635A4">
                        <w:pPr>
                          <w:jc w:val="center"/>
                          <w:rPr>
                            <w:color w:val="FF0000"/>
                          </w:rPr>
                        </w:pPr>
                        <w:r w:rsidRPr="00F8531A">
                          <w:rPr>
                            <w:color w:val="FF0000"/>
                          </w:rPr>
                          <w:t>Tiger</w:t>
                        </w:r>
                      </w:p>
                      <w:p w:rsidR="00325C5E" w:rsidRPr="004635A4" w:rsidRDefault="00325C5E" w:rsidP="004635A4">
                        <w:pPr>
                          <w:jc w:val="center"/>
                          <w:rPr>
                            <w:color w:val="FF0000"/>
                          </w:rPr>
                        </w:pPr>
                        <w:r w:rsidRPr="004635A4">
                          <w:rPr>
                            <w:color w:val="FF0000"/>
                          </w:rPr>
                          <w:t>x</w:t>
                        </w:r>
                      </w:p>
                      <w:p w:rsidR="00325C5E" w:rsidRDefault="00325C5E" w:rsidP="004635A4"/>
                    </w:txbxContent>
                  </v:textbox>
                </v:shape>
                <v:shape id="Text Box 232" o:spid="_x0000_s1056" type="#_x0000_t202" style="position:absolute;left:7143;top:7340;width:8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325C5E" w:rsidRPr="004635A4" w:rsidRDefault="00325C5E" w:rsidP="004635A4">
                        <w:r w:rsidRPr="004635A4">
                          <w:t>Cats</w:t>
                        </w:r>
                      </w:p>
                    </w:txbxContent>
                  </v:textbox>
                </v:shape>
                <w10:wrap type="square"/>
              </v:group>
            </w:pict>
          </mc:Fallback>
        </mc:AlternateContent>
      </w:r>
      <w:r w:rsidR="00324D4B">
        <w:t>A tiger is a cat</w:t>
      </w:r>
      <w:r w:rsidR="00223E87">
        <w:t>.</w:t>
      </w:r>
    </w:p>
    <w:p w:rsidR="00324D4B" w:rsidRDefault="00324D4B" w:rsidP="00324D4B">
      <w:pPr>
        <w:pStyle w:val="ExampleBody"/>
      </w:pPr>
    </w:p>
    <w:p w:rsidR="00324D4B" w:rsidRDefault="00324D4B" w:rsidP="00324D4B">
      <w:pPr>
        <w:pStyle w:val="ExampleBody"/>
      </w:pPr>
      <w:r>
        <w:t>The conclusion is:</w:t>
      </w:r>
    </w:p>
    <w:p w:rsidR="00324D4B" w:rsidRDefault="00324D4B" w:rsidP="00324D4B">
      <w:pPr>
        <w:pStyle w:val="ExampleBody"/>
      </w:pPr>
      <w:r>
        <w:t>A tiger is a mammal</w:t>
      </w:r>
      <w:r w:rsidR="00223E87">
        <w:t>.</w:t>
      </w:r>
    </w:p>
    <w:p w:rsidR="00324D4B" w:rsidRDefault="00324D4B" w:rsidP="00324D4B">
      <w:pPr>
        <w:pStyle w:val="ExampleBody"/>
      </w:pPr>
    </w:p>
    <w:p w:rsidR="00324D4B" w:rsidRDefault="00324D4B" w:rsidP="00324D4B">
      <w:pPr>
        <w:pStyle w:val="ExampleBody"/>
      </w:pPr>
      <w:r>
        <w:t>Both the premises are true.</w:t>
      </w:r>
      <w:r w:rsidR="003D4693">
        <w:t xml:space="preserve"> </w:t>
      </w:r>
      <w:r>
        <w:t xml:space="preserve">To see that the premises must logically lead to the conclusion, </w:t>
      </w:r>
      <w:r w:rsidR="00F8531A">
        <w:t>we can</w:t>
      </w:r>
      <w:r>
        <w:t xml:space="preserve"> use a Venn diagram.</w:t>
      </w:r>
      <w:r w:rsidR="003D4693">
        <w:t xml:space="preserve"> </w:t>
      </w:r>
      <w:r>
        <w:t xml:space="preserve">From the first premise, we </w:t>
      </w:r>
      <w:r w:rsidR="00F8531A">
        <w:t>draw</w:t>
      </w:r>
      <w:r>
        <w:t xml:space="preserve"> the set of cats </w:t>
      </w:r>
      <w:r w:rsidR="00F8531A">
        <w:t>a</w:t>
      </w:r>
      <w:r>
        <w:t>s a subset of the set of mammals.</w:t>
      </w:r>
      <w:r w:rsidR="003D4693">
        <w:t xml:space="preserve"> </w:t>
      </w:r>
      <w:r>
        <w:t xml:space="preserve">From the second premise, we are told that a tiger </w:t>
      </w:r>
      <w:r w:rsidR="00F8531A">
        <w:t>is contained</w:t>
      </w:r>
      <w:r>
        <w:t xml:space="preserve"> within the set of cats.</w:t>
      </w:r>
      <w:r w:rsidR="003D4693">
        <w:t xml:space="preserve"> </w:t>
      </w:r>
      <w:r>
        <w:t xml:space="preserve">From that, we can see in the Venn diagram that the tiger </w:t>
      </w:r>
      <w:r w:rsidR="004C2C58">
        <w:t xml:space="preserve">must </w:t>
      </w:r>
      <w:r>
        <w:t>also</w:t>
      </w:r>
      <w:r w:rsidR="004C2C58">
        <w:t xml:space="preserve"> </w:t>
      </w:r>
      <w:r w:rsidR="00F8531A">
        <w:t>be</w:t>
      </w:r>
      <w:r w:rsidR="004635A4">
        <w:t xml:space="preserve"> inside the set of mammals, so the conclusion is valid.</w:t>
      </w:r>
    </w:p>
    <w:p w:rsidR="00324D4B" w:rsidRDefault="00324D4B" w:rsidP="006229E7"/>
    <w:p w:rsidR="00324D4B" w:rsidRDefault="002A0B51" w:rsidP="003E72C0">
      <w:pPr>
        <w:pStyle w:val="DefinitionHeader"/>
      </w:pPr>
      <w:r>
        <w:br w:type="page"/>
      </w:r>
      <w:r w:rsidR="003E72C0">
        <w:lastRenderedPageBreak/>
        <w:t xml:space="preserve">Analyzing arguments with </w:t>
      </w:r>
      <w:r w:rsidR="00E824A4">
        <w:t>Euler</w:t>
      </w:r>
      <w:r w:rsidR="003E72C0">
        <w:t xml:space="preserve"> diagrams</w:t>
      </w:r>
    </w:p>
    <w:p w:rsidR="003E72C0" w:rsidRDefault="003E72C0" w:rsidP="003E72C0">
      <w:pPr>
        <w:pStyle w:val="DefinitionBody"/>
      </w:pPr>
      <w:r>
        <w:t>To analyze an arg</w:t>
      </w:r>
      <w:r w:rsidR="00E824A4">
        <w:t xml:space="preserve">ument with an Euler </w:t>
      </w:r>
      <w:r>
        <w:t>diagram</w:t>
      </w:r>
      <w:r w:rsidR="004C2C58">
        <w:t>:</w:t>
      </w:r>
    </w:p>
    <w:p w:rsidR="001461F6" w:rsidRDefault="00E824A4" w:rsidP="001461F6">
      <w:pPr>
        <w:pStyle w:val="DefinitionBody"/>
        <w:ind w:left="540" w:hanging="252"/>
      </w:pPr>
      <w:r>
        <w:t xml:space="preserve">1) Draw an Euler </w:t>
      </w:r>
      <w:r w:rsidR="003E72C0">
        <w:t>diagram based on the premises of the argument</w:t>
      </w:r>
    </w:p>
    <w:p w:rsidR="004C2C58" w:rsidRDefault="004C2C58" w:rsidP="004C2C58">
      <w:pPr>
        <w:pStyle w:val="DefinitionBody"/>
        <w:ind w:left="540" w:hanging="252"/>
      </w:pPr>
      <w:r>
        <w:t>2) The argument is invalid if there is a way to draw the diagram that makes the conclusion false</w:t>
      </w:r>
    </w:p>
    <w:p w:rsidR="003E72C0" w:rsidRDefault="004C2C58" w:rsidP="001461F6">
      <w:pPr>
        <w:pStyle w:val="DefinitionBody"/>
        <w:ind w:left="540" w:hanging="252"/>
      </w:pPr>
      <w:r>
        <w:t xml:space="preserve">3) The argument is valid if the diagram </w:t>
      </w:r>
      <w:r w:rsidR="00E824A4">
        <w:t>cannot be drawn to make</w:t>
      </w:r>
      <w:r>
        <w:t xml:space="preserve"> the conclusion false</w:t>
      </w:r>
    </w:p>
    <w:p w:rsidR="004C2C58" w:rsidRDefault="004C2C58" w:rsidP="004C2C58">
      <w:pPr>
        <w:pStyle w:val="DefinitionBody"/>
        <w:ind w:left="540" w:hanging="252"/>
      </w:pPr>
      <w:r>
        <w:t>4) If the premises are insufficient to determine the location of an element</w:t>
      </w:r>
      <w:r w:rsidR="00F8531A">
        <w:t xml:space="preserve"> or a set mentioned in the conclusion</w:t>
      </w:r>
      <w:r>
        <w:t>, then the argument is invalid.</w:t>
      </w:r>
    </w:p>
    <w:p w:rsidR="00324D4B" w:rsidRDefault="00324D4B" w:rsidP="006229E7"/>
    <w:p w:rsidR="00324D4B" w:rsidRDefault="00324D4B" w:rsidP="006229E7"/>
    <w:p w:rsidR="001C0E38" w:rsidRDefault="001C0E38" w:rsidP="001C0E38">
      <w:pPr>
        <w:pStyle w:val="TryitNow"/>
      </w:pPr>
      <w:r>
        <w:t xml:space="preserve">Try it Now </w:t>
      </w:r>
      <w:r w:rsidR="004278E9">
        <w:t>9</w:t>
      </w:r>
    </w:p>
    <w:p w:rsidR="001C0E38" w:rsidRDefault="001C0E38" w:rsidP="001C0E38">
      <w:pPr>
        <w:pStyle w:val="TryitNowbody"/>
      </w:pPr>
      <w:r>
        <w:t>Determine the validity of this argument:</w:t>
      </w:r>
    </w:p>
    <w:p w:rsidR="001C0E38" w:rsidRDefault="001C0E38" w:rsidP="001C0E38">
      <w:pPr>
        <w:pStyle w:val="TryitNowbody"/>
      </w:pPr>
      <w:r>
        <w:t>Premise:</w:t>
      </w:r>
      <w:r>
        <w:tab/>
        <w:t>All cats are scared of vacuum cleaners</w:t>
      </w:r>
      <w:r w:rsidR="00223E87">
        <w:t>.</w:t>
      </w:r>
    </w:p>
    <w:p w:rsidR="001C0E38" w:rsidRDefault="001C0E38" w:rsidP="001C0E38">
      <w:pPr>
        <w:pStyle w:val="TryitNowbody"/>
      </w:pPr>
      <w:r>
        <w:t>Premise:</w:t>
      </w:r>
      <w:r>
        <w:tab/>
        <w:t>Max is a cat</w:t>
      </w:r>
      <w:r w:rsidR="00223E87">
        <w:t>.</w:t>
      </w:r>
    </w:p>
    <w:p w:rsidR="001C0E38" w:rsidRDefault="001C0E38" w:rsidP="001C0E38">
      <w:pPr>
        <w:pStyle w:val="TryitNowbody"/>
      </w:pPr>
      <w:r>
        <w:t>Conclusion:</w:t>
      </w:r>
      <w:r>
        <w:tab/>
        <w:t>Max is scared of vacuum cleaners</w:t>
      </w:r>
      <w:r w:rsidR="00223E87">
        <w:t>.</w:t>
      </w:r>
    </w:p>
    <w:p w:rsidR="001461F6" w:rsidRDefault="001461F6" w:rsidP="006229E7"/>
    <w:p w:rsidR="001461F6" w:rsidRDefault="001461F6" w:rsidP="006229E7"/>
    <w:p w:rsidR="003E72C0" w:rsidRDefault="003E72C0" w:rsidP="003E72C0">
      <w:pPr>
        <w:pStyle w:val="ExampleHeader"/>
      </w:pPr>
      <w:r>
        <w:t>Example</w:t>
      </w:r>
      <w:r w:rsidR="00274629">
        <w:t xml:space="preserve"> </w:t>
      </w:r>
      <w:r w:rsidR="00FD435E">
        <w:t>3</w:t>
      </w:r>
      <w:r w:rsidR="00D83D38">
        <w:t>2</w:t>
      </w:r>
    </w:p>
    <w:p w:rsidR="003E72C0" w:rsidRDefault="003E72C0" w:rsidP="003E72C0">
      <w:pPr>
        <w:pStyle w:val="ExampleBody"/>
      </w:pPr>
      <w:r>
        <w:t xml:space="preserve">Premise: </w:t>
      </w:r>
      <w:r>
        <w:tab/>
        <w:t>All firefighters know CPR</w:t>
      </w:r>
      <w:r w:rsidR="00223E87">
        <w:t>.</w:t>
      </w:r>
    </w:p>
    <w:p w:rsidR="003E72C0" w:rsidRDefault="00AF0D7A" w:rsidP="003E72C0">
      <w:pPr>
        <w:pStyle w:val="ExampleBody"/>
      </w:pPr>
      <w:r>
        <w:rPr>
          <w:noProof/>
        </w:rPr>
        <mc:AlternateContent>
          <mc:Choice Requires="wpc">
            <w:drawing>
              <wp:anchor distT="0" distB="0" distL="114300" distR="114300" simplePos="0" relativeHeight="251640832" behindDoc="0" locked="0" layoutInCell="1" allowOverlap="1">
                <wp:simplePos x="0" y="0"/>
                <wp:positionH relativeFrom="column">
                  <wp:posOffset>3810000</wp:posOffset>
                </wp:positionH>
                <wp:positionV relativeFrom="paragraph">
                  <wp:posOffset>110490</wp:posOffset>
                </wp:positionV>
                <wp:extent cx="1924050" cy="2105660"/>
                <wp:effectExtent l="0" t="0" r="9525" b="635"/>
                <wp:wrapSquare wrapText="bothSides"/>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237"/>
                        <wps:cNvSpPr>
                          <a:spLocks noChangeArrowheads="1"/>
                        </wps:cNvSpPr>
                        <wps:spPr bwMode="auto">
                          <a:xfrm>
                            <a:off x="57150" y="95250"/>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Oval 238"/>
                        <wps:cNvSpPr>
                          <a:spLocks noChangeArrowheads="1"/>
                        </wps:cNvSpPr>
                        <wps:spPr bwMode="auto">
                          <a:xfrm>
                            <a:off x="180975" y="219075"/>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52" name="Oval 239"/>
                        <wps:cNvSpPr>
                          <a:spLocks noChangeArrowheads="1"/>
                        </wps:cNvSpPr>
                        <wps:spPr bwMode="auto">
                          <a:xfrm>
                            <a:off x="552450" y="819785"/>
                            <a:ext cx="933450" cy="933450"/>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53" name="Text Box 240"/>
                        <wps:cNvSpPr txBox="1">
                          <a:spLocks noChangeArrowheads="1"/>
                        </wps:cNvSpPr>
                        <wps:spPr bwMode="auto">
                          <a:xfrm>
                            <a:off x="552450" y="26670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35A4">
                              <w:r>
                                <w:t>Know CPR</w:t>
                              </w:r>
                            </w:p>
                          </w:txbxContent>
                        </wps:txbx>
                        <wps:bodyPr rot="0" vert="horz" wrap="square" lIns="91440" tIns="45720" rIns="91440" bIns="45720" anchor="t" anchorCtr="0" upright="1">
                          <a:noAutofit/>
                        </wps:bodyPr>
                      </wps:wsp>
                      <wps:wsp>
                        <wps:cNvPr id="54" name="Text Box 241"/>
                        <wps:cNvSpPr txBox="1">
                          <a:spLocks noChangeArrowheads="1"/>
                        </wps:cNvSpPr>
                        <wps:spPr bwMode="auto">
                          <a:xfrm>
                            <a:off x="581025" y="552450"/>
                            <a:ext cx="69532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35A4">
                              <w:pPr>
                                <w:rPr>
                                  <w:color w:val="FF0000"/>
                                </w:rPr>
                              </w:pPr>
                              <w:r w:rsidRPr="004635A4">
                                <w:rPr>
                                  <w:color w:val="FF0000"/>
                                </w:rPr>
                                <w:t>Jill</w:t>
                              </w:r>
                              <w:r>
                                <w:rPr>
                                  <w:color w:val="FF0000"/>
                                </w:rPr>
                                <w:t xml:space="preserve">  x?</w:t>
                              </w:r>
                            </w:p>
                            <w:p w:rsidR="00325C5E" w:rsidRPr="004635A4" w:rsidRDefault="00325C5E" w:rsidP="004635A4">
                              <w:pPr>
                                <w:rPr>
                                  <w:color w:val="FF0000"/>
                                  <w:sz w:val="16"/>
                                  <w:szCs w:val="16"/>
                                </w:rPr>
                              </w:pPr>
                            </w:p>
                            <w:p w:rsidR="00325C5E" w:rsidRPr="004635A4" w:rsidRDefault="00325C5E" w:rsidP="004635A4">
                              <w:pPr>
                                <w:rPr>
                                  <w:color w:val="FF0000"/>
                                </w:rPr>
                              </w:pPr>
                              <w:r>
                                <w:rPr>
                                  <w:color w:val="FF0000"/>
                                </w:rPr>
                                <w:t xml:space="preserve">       </w:t>
                              </w:r>
                              <w:r w:rsidRPr="004635A4">
                                <w:rPr>
                                  <w:color w:val="FF0000"/>
                                </w:rPr>
                                <w:t>x</w:t>
                              </w:r>
                              <w:r>
                                <w:rPr>
                                  <w:color w:val="FF0000"/>
                                </w:rPr>
                                <w:t>?</w:t>
                              </w:r>
                            </w:p>
                            <w:p w:rsidR="00325C5E" w:rsidRDefault="00325C5E" w:rsidP="004635A4"/>
                          </w:txbxContent>
                        </wps:txbx>
                        <wps:bodyPr rot="0" vert="horz" wrap="square" lIns="91440" tIns="45720" rIns="91440" bIns="45720" anchor="t" anchorCtr="0" upright="1">
                          <a:noAutofit/>
                        </wps:bodyPr>
                      </wps:wsp>
                      <wps:wsp>
                        <wps:cNvPr id="55" name="Text Box 242"/>
                        <wps:cNvSpPr txBox="1">
                          <a:spLocks noChangeArrowheads="1"/>
                        </wps:cNvSpPr>
                        <wps:spPr bwMode="auto">
                          <a:xfrm>
                            <a:off x="561975" y="1228725"/>
                            <a:ext cx="9239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4635A4">
                              <w:r>
                                <w:t>Firefighters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35" o:spid="_x0000_s1057" editas="canvas" style="position:absolute;margin-left:300pt;margin-top:8.7pt;width:151.5pt;height:165.8pt;z-index:251640832;mso-position-horizontal-relative:text;mso-position-vertical-relative:text" coordsize="19240,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">
                <v:shape id="_x0000_s1058" type="#_x0000_t75" style="position:absolute;width:19240;height:21056;visibility:visible;mso-wrap-style:square">
                  <v:fill o:detectmouseclick="t"/>
                  <v:path o:connecttype="none"/>
                </v:shape>
                <v:rect id="Rectangle 237" o:spid="_x0000_s1059" style="position:absolute;left:571;top:952;width:18669;height:1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oval id="Oval 238" o:spid="_x0000_s1060" style="position:absolute;left:1809;top:2190;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" fillcolor="yellow">
                  <v:fill opacity="19789f"/>
                </v:oval>
                <v:oval id="Oval 239" o:spid="_x0000_s1061" style="position:absolute;left:5524;top:8197;width:9335;height: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" fillcolor="#0070c0">
                  <v:fill opacity="19789f"/>
                </v:oval>
                <v:shape id="Text Box 240" o:spid="_x0000_s1062" type="#_x0000_t202" style="position:absolute;left:5524;top:2667;width:9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325C5E" w:rsidRDefault="00325C5E" w:rsidP="004635A4">
                        <w:r>
                          <w:t>Know CPR</w:t>
                        </w:r>
                      </w:p>
                    </w:txbxContent>
                  </v:textbox>
                </v:shape>
                <v:shape id="Text Box 241" o:spid="_x0000_s1063" type="#_x0000_t202" style="position:absolute;left:5810;top:5524;width:6953;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325C5E" w:rsidRDefault="00325C5E" w:rsidP="004635A4">
                        <w:pPr>
                          <w:rPr>
                            <w:color w:val="FF0000"/>
                          </w:rPr>
                        </w:pPr>
                        <w:r w:rsidRPr="004635A4">
                          <w:rPr>
                            <w:color w:val="FF0000"/>
                          </w:rPr>
                          <w:t>Jill</w:t>
                        </w:r>
                        <w:r>
                          <w:rPr>
                            <w:color w:val="FF0000"/>
                          </w:rPr>
                          <w:t xml:space="preserve">  x?</w:t>
                        </w:r>
                      </w:p>
                      <w:p w:rsidR="00325C5E" w:rsidRPr="004635A4" w:rsidRDefault="00325C5E" w:rsidP="004635A4">
                        <w:pPr>
                          <w:rPr>
                            <w:color w:val="FF0000"/>
                            <w:sz w:val="16"/>
                            <w:szCs w:val="16"/>
                          </w:rPr>
                        </w:pPr>
                      </w:p>
                      <w:p w:rsidR="00325C5E" w:rsidRPr="004635A4" w:rsidRDefault="00325C5E" w:rsidP="004635A4">
                        <w:pPr>
                          <w:rPr>
                            <w:color w:val="FF0000"/>
                          </w:rPr>
                        </w:pPr>
                        <w:r>
                          <w:rPr>
                            <w:color w:val="FF0000"/>
                          </w:rPr>
                          <w:t xml:space="preserve">       </w:t>
                        </w:r>
                        <w:r w:rsidRPr="004635A4">
                          <w:rPr>
                            <w:color w:val="FF0000"/>
                          </w:rPr>
                          <w:t>x</w:t>
                        </w:r>
                        <w:r>
                          <w:rPr>
                            <w:color w:val="FF0000"/>
                          </w:rPr>
                          <w:t>?</w:t>
                        </w:r>
                      </w:p>
                      <w:p w:rsidR="00325C5E" w:rsidRDefault="00325C5E" w:rsidP="004635A4"/>
                    </w:txbxContent>
                  </v:textbox>
                </v:shape>
                <v:shape id="Text Box 242" o:spid="_x0000_s1064" type="#_x0000_t202" style="position:absolute;left:5619;top:12287;width:924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325C5E" w:rsidRPr="004635A4" w:rsidRDefault="00325C5E" w:rsidP="004635A4">
                        <w:r>
                          <w:t>Firefighters</w:t>
                        </w:r>
                      </w:p>
                    </w:txbxContent>
                  </v:textbox>
                </v:shape>
                <w10:wrap type="square"/>
              </v:group>
            </w:pict>
          </mc:Fallback>
        </mc:AlternateContent>
      </w:r>
      <w:r w:rsidR="003E72C0">
        <w:t xml:space="preserve">Premise: </w:t>
      </w:r>
      <w:r w:rsidR="003E72C0">
        <w:tab/>
        <w:t>Jill knows CPR</w:t>
      </w:r>
      <w:r w:rsidR="00223E87">
        <w:t>.</w:t>
      </w:r>
    </w:p>
    <w:p w:rsidR="003E72C0" w:rsidRDefault="003E72C0" w:rsidP="003E72C0">
      <w:pPr>
        <w:pStyle w:val="ExampleBody"/>
      </w:pPr>
      <w:r>
        <w:t xml:space="preserve">Conclusion: </w:t>
      </w:r>
      <w:r>
        <w:tab/>
        <w:t>Jill is a firefighter</w:t>
      </w:r>
      <w:r w:rsidR="00223E87">
        <w:t>.</w:t>
      </w:r>
    </w:p>
    <w:p w:rsidR="003E72C0" w:rsidRDefault="003E72C0" w:rsidP="003E72C0">
      <w:pPr>
        <w:pStyle w:val="ExampleBody"/>
      </w:pPr>
    </w:p>
    <w:p w:rsidR="004635A4" w:rsidRDefault="003E72C0" w:rsidP="003E72C0">
      <w:pPr>
        <w:pStyle w:val="ExampleBody"/>
      </w:pPr>
      <w:r>
        <w:t>From the first premise, we know that firefighters all lie inside the set of those who know CPR.</w:t>
      </w:r>
      <w:r w:rsidR="003D4693">
        <w:t xml:space="preserve"> </w:t>
      </w:r>
      <w:r w:rsidR="004C2C58">
        <w:t xml:space="preserve">(Firefighters are a subset of people who know CPR.) </w:t>
      </w:r>
      <w:r>
        <w:t xml:space="preserve">From the second premise, we know that Jill is a member of that larger set, but we do not have enough information to know </w:t>
      </w:r>
      <w:r w:rsidR="004C2C58">
        <w:t>whether</w:t>
      </w:r>
      <w:r>
        <w:t xml:space="preserve"> she also is a member of the smaller subset that is firefighters.</w:t>
      </w:r>
      <w:r w:rsidR="003D4693">
        <w:t xml:space="preserve"> </w:t>
      </w:r>
    </w:p>
    <w:p w:rsidR="004635A4" w:rsidRDefault="004635A4" w:rsidP="003E72C0">
      <w:pPr>
        <w:pStyle w:val="ExampleBody"/>
      </w:pPr>
    </w:p>
    <w:p w:rsidR="003E72C0" w:rsidRDefault="003E72C0" w:rsidP="003E72C0">
      <w:pPr>
        <w:pStyle w:val="ExampleBody"/>
      </w:pPr>
      <w:r>
        <w:t>Since the conclusion does not necessarily follow from the premis</w:t>
      </w:r>
      <w:r w:rsidR="004C2C58">
        <w:t>es, t</w:t>
      </w:r>
      <w:r w:rsidR="00655B0D">
        <w:t>his is an invalid argument. It’</w:t>
      </w:r>
      <w:r w:rsidR="004C2C58">
        <w:t>s possible that</w:t>
      </w:r>
      <w:r>
        <w:t xml:space="preserve"> </w:t>
      </w:r>
      <w:r w:rsidR="004C2C58">
        <w:t>Jill</w:t>
      </w:r>
      <w:r>
        <w:t xml:space="preserve"> is a firefighter</w:t>
      </w:r>
      <w:r w:rsidR="004C2C58">
        <w:t>, but the structure of the argument doesn’</w:t>
      </w:r>
      <w:r w:rsidR="00655B0D">
        <w:t>t allow us to conclude that she definitely is</w:t>
      </w:r>
      <w:r>
        <w:t>.</w:t>
      </w:r>
    </w:p>
    <w:p w:rsidR="004635A4" w:rsidRPr="004635A4" w:rsidRDefault="004635A4" w:rsidP="004635A4"/>
    <w:p w:rsidR="004635A4" w:rsidRPr="004635A4" w:rsidRDefault="004635A4" w:rsidP="004635A4">
      <w:r w:rsidRPr="004635A4">
        <w:t xml:space="preserve">It is important to note that </w:t>
      </w:r>
      <w:r>
        <w:t>whether or not Jill is actually a firefighter is not important in evaluating the validity of the argument</w:t>
      </w:r>
      <w:r w:rsidR="00466A29">
        <w:t>; we are concerned with whether the premises are enough to prove the conclusion.</w:t>
      </w:r>
    </w:p>
    <w:p w:rsidR="003E72C0" w:rsidRDefault="003E72C0" w:rsidP="006229E7"/>
    <w:p w:rsidR="003E72C0" w:rsidRDefault="003E72C0" w:rsidP="006229E7"/>
    <w:p w:rsidR="001C0E38" w:rsidRDefault="001C0E38" w:rsidP="001C0E38">
      <w:pPr>
        <w:pStyle w:val="TryitNow"/>
      </w:pPr>
      <w:r>
        <w:t xml:space="preserve">Try it Now </w:t>
      </w:r>
      <w:r w:rsidR="004278E9">
        <w:t>10</w:t>
      </w:r>
    </w:p>
    <w:p w:rsidR="001C0E38" w:rsidRDefault="001C0E38" w:rsidP="001C0E38">
      <w:pPr>
        <w:pStyle w:val="TryitNowbody"/>
      </w:pPr>
      <w:r>
        <w:t>Determine the validity of this argument:</w:t>
      </w:r>
    </w:p>
    <w:p w:rsidR="001C0E38" w:rsidRDefault="001C0E38" w:rsidP="001C0E38">
      <w:pPr>
        <w:pStyle w:val="TryitNowbody"/>
      </w:pPr>
      <w:r>
        <w:t>Premise:</w:t>
      </w:r>
      <w:r>
        <w:tab/>
        <w:t>All bicycles have two wheels</w:t>
      </w:r>
      <w:r w:rsidR="00223E87">
        <w:t>.</w:t>
      </w:r>
    </w:p>
    <w:p w:rsidR="001C0E38" w:rsidRDefault="001C0E38" w:rsidP="001C0E38">
      <w:pPr>
        <w:pStyle w:val="TryitNowbody"/>
      </w:pPr>
      <w:r>
        <w:t>Premise:</w:t>
      </w:r>
      <w:r>
        <w:tab/>
        <w:t>This Harley-Davidson has two wheels</w:t>
      </w:r>
      <w:r w:rsidR="00223E87">
        <w:t>.</w:t>
      </w:r>
    </w:p>
    <w:p w:rsidR="001C0E38" w:rsidRDefault="001C0E38" w:rsidP="001C0E38">
      <w:pPr>
        <w:pStyle w:val="TryitNowbody"/>
      </w:pPr>
      <w:r>
        <w:t>Conclusion:</w:t>
      </w:r>
      <w:r>
        <w:tab/>
        <w:t>This Harley-Davidson is a bicycle</w:t>
      </w:r>
      <w:r w:rsidR="00223E87">
        <w:t>.</w:t>
      </w:r>
    </w:p>
    <w:p w:rsidR="006C129F" w:rsidRDefault="002A0B51" w:rsidP="00466A29">
      <w:pPr>
        <w:pStyle w:val="TryitNow"/>
      </w:pPr>
      <w:r>
        <w:br w:type="page"/>
      </w:r>
      <w:r w:rsidR="006C129F">
        <w:lastRenderedPageBreak/>
        <w:t>Try it Now</w:t>
      </w:r>
      <w:r w:rsidR="00274629">
        <w:t xml:space="preserve"> </w:t>
      </w:r>
      <w:r w:rsidR="004278E9">
        <w:t>11</w:t>
      </w:r>
    </w:p>
    <w:p w:rsidR="006C129F" w:rsidRDefault="00466A29" w:rsidP="00466A29">
      <w:pPr>
        <w:pStyle w:val="TryitNowbody"/>
      </w:pPr>
      <w:r>
        <w:t>Determine the validity of this argument:</w:t>
      </w:r>
    </w:p>
    <w:p w:rsidR="00466A29" w:rsidRDefault="00466A29" w:rsidP="00466A29">
      <w:pPr>
        <w:pStyle w:val="TryitNowbody"/>
      </w:pPr>
      <w:r>
        <w:t>Premise:</w:t>
      </w:r>
      <w:r>
        <w:tab/>
        <w:t>No cows are purple</w:t>
      </w:r>
      <w:r w:rsidR="00223E87">
        <w:t>.</w:t>
      </w:r>
    </w:p>
    <w:p w:rsidR="00466A29" w:rsidRDefault="00466A29" w:rsidP="00466A29">
      <w:pPr>
        <w:pStyle w:val="TryitNowbody"/>
      </w:pPr>
      <w:r>
        <w:t>Premise:</w:t>
      </w:r>
      <w:r>
        <w:tab/>
        <w:t>Fido is not a cow</w:t>
      </w:r>
      <w:r w:rsidR="00223E87">
        <w:t>.</w:t>
      </w:r>
    </w:p>
    <w:p w:rsidR="00466A29" w:rsidRDefault="00466A29" w:rsidP="00466A29">
      <w:pPr>
        <w:pStyle w:val="TryitNowbody"/>
      </w:pPr>
      <w:r>
        <w:t>Conclusion:</w:t>
      </w:r>
      <w:r>
        <w:tab/>
        <w:t>Fido is purple</w:t>
      </w:r>
      <w:r w:rsidR="00223E87">
        <w:t>.</w:t>
      </w:r>
    </w:p>
    <w:p w:rsidR="00466A29" w:rsidRDefault="00466A29" w:rsidP="006229E7"/>
    <w:p w:rsidR="006C129F" w:rsidRDefault="006C129F" w:rsidP="006229E7">
      <w:r>
        <w:t xml:space="preserve">In addition to </w:t>
      </w:r>
      <w:r w:rsidR="00466A29">
        <w:t xml:space="preserve">these categorical style </w:t>
      </w:r>
      <w:r>
        <w:t>premises of the form “all ___”,</w:t>
      </w:r>
      <w:r w:rsidR="003D4693">
        <w:t xml:space="preserve"> </w:t>
      </w:r>
      <w:r>
        <w:t xml:space="preserve">“some ____”, and “no ____”, it is also common to see premises that are </w:t>
      </w:r>
      <w:r w:rsidR="00F3030F">
        <w:t>conditionals</w:t>
      </w:r>
      <w:r>
        <w:t>.</w:t>
      </w:r>
    </w:p>
    <w:p w:rsidR="006C129F" w:rsidRDefault="006C129F" w:rsidP="006229E7"/>
    <w:p w:rsidR="00B25C18" w:rsidRDefault="00B25C18" w:rsidP="006229E7"/>
    <w:p w:rsidR="003E72C0" w:rsidRDefault="003E72C0" w:rsidP="006C129F">
      <w:pPr>
        <w:pStyle w:val="ExampleHeader"/>
      </w:pPr>
      <w:r>
        <w:t>Example</w:t>
      </w:r>
      <w:r w:rsidR="00274629">
        <w:t xml:space="preserve"> </w:t>
      </w:r>
      <w:r w:rsidR="009D0DDB">
        <w:t>3</w:t>
      </w:r>
      <w:r w:rsidR="00D83D38">
        <w:t>3</w:t>
      </w:r>
    </w:p>
    <w:p w:rsidR="003E72C0" w:rsidRDefault="00AF0D7A" w:rsidP="006C129F">
      <w:pPr>
        <w:pStyle w:val="ExampleBody"/>
      </w:pPr>
      <w:r>
        <w:rPr>
          <w:noProof/>
        </w:rPr>
        <mc:AlternateContent>
          <mc:Choice Requires="wpc">
            <w:drawing>
              <wp:anchor distT="0" distB="0" distL="114300" distR="114300" simplePos="0" relativeHeight="251641856" behindDoc="0" locked="0" layoutInCell="1" allowOverlap="1">
                <wp:simplePos x="0" y="0"/>
                <wp:positionH relativeFrom="column">
                  <wp:posOffset>3857625</wp:posOffset>
                </wp:positionH>
                <wp:positionV relativeFrom="paragraph">
                  <wp:posOffset>122555</wp:posOffset>
                </wp:positionV>
                <wp:extent cx="1866900" cy="1924050"/>
                <wp:effectExtent l="9525" t="8890" r="9525" b="635"/>
                <wp:wrapSquare wrapText="bothSides"/>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Rectangle 245"/>
                        <wps:cNvSpPr>
                          <a:spLocks noChangeArrowheads="1"/>
                        </wps:cNvSpPr>
                        <wps:spPr bwMode="auto">
                          <a:xfrm>
                            <a:off x="0" y="0"/>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Oval 246"/>
                        <wps:cNvSpPr>
                          <a:spLocks noChangeArrowheads="1"/>
                        </wps:cNvSpPr>
                        <wps:spPr bwMode="auto">
                          <a:xfrm>
                            <a:off x="123825" y="123825"/>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46" name="Oval 247"/>
                        <wps:cNvSpPr>
                          <a:spLocks noChangeArrowheads="1"/>
                        </wps:cNvSpPr>
                        <wps:spPr bwMode="auto">
                          <a:xfrm>
                            <a:off x="495300" y="724535"/>
                            <a:ext cx="933450" cy="933450"/>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47" name="Text Box 248"/>
                        <wps:cNvSpPr txBox="1">
                          <a:spLocks noChangeArrowheads="1"/>
                        </wps:cNvSpPr>
                        <wps:spPr bwMode="auto">
                          <a:xfrm>
                            <a:off x="495300" y="17145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35A4">
                              <w:r>
                                <w:t>Washington</w:t>
                              </w:r>
                            </w:p>
                          </w:txbxContent>
                        </wps:txbx>
                        <wps:bodyPr rot="0" vert="horz" wrap="square" lIns="91440" tIns="45720" rIns="91440" bIns="45720" anchor="t" anchorCtr="0" upright="1">
                          <a:noAutofit/>
                        </wps:bodyPr>
                      </wps:wsp>
                      <wps:wsp>
                        <wps:cNvPr id="48" name="Text Box 249"/>
                        <wps:cNvSpPr txBox="1">
                          <a:spLocks noChangeArrowheads="1"/>
                        </wps:cNvSpPr>
                        <wps:spPr bwMode="auto">
                          <a:xfrm>
                            <a:off x="657225" y="0"/>
                            <a:ext cx="12096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35A4">
                              <w:pPr>
                                <w:rPr>
                                  <w:color w:val="FF0000"/>
                                </w:rPr>
                              </w:pPr>
                              <w:r>
                                <w:rPr>
                                  <w:color w:val="FF0000"/>
                                </w:rPr>
                                <w:t xml:space="preserve">                </w:t>
                              </w:r>
                              <w:r w:rsidRPr="004635A4">
                                <w:rPr>
                                  <w:color w:val="FF0000"/>
                                </w:rPr>
                                <w:t>x</w:t>
                              </w:r>
                              <w:r>
                                <w:rPr>
                                  <w:color w:val="FF0000"/>
                                </w:rPr>
                                <w:t>?</w:t>
                              </w:r>
                            </w:p>
                            <w:p w:rsidR="00325C5E" w:rsidRPr="00662374" w:rsidRDefault="00325C5E" w:rsidP="004635A4">
                              <w:pPr>
                                <w:rPr>
                                  <w:color w:val="FF0000"/>
                                  <w:szCs w:val="24"/>
                                </w:rPr>
                              </w:pPr>
                            </w:p>
                            <w:p w:rsidR="00325C5E" w:rsidRPr="00662374" w:rsidRDefault="00325C5E" w:rsidP="004635A4">
                              <w:pPr>
                                <w:rPr>
                                  <w:color w:val="FF0000"/>
                                </w:rPr>
                              </w:pPr>
                              <w:r>
                                <w:rPr>
                                  <w:color w:val="FF0000"/>
                                </w:rPr>
                                <w:t>Marcus  x?</w:t>
                              </w:r>
                            </w:p>
                          </w:txbxContent>
                        </wps:txbx>
                        <wps:bodyPr rot="0" vert="horz" wrap="square" lIns="91440" tIns="45720" rIns="91440" bIns="45720" anchor="t" anchorCtr="0" upright="1">
                          <a:noAutofit/>
                        </wps:bodyPr>
                      </wps:wsp>
                      <wps:wsp>
                        <wps:cNvPr id="49" name="Text Box 250"/>
                        <wps:cNvSpPr txBox="1">
                          <a:spLocks noChangeArrowheads="1"/>
                        </wps:cNvSpPr>
                        <wps:spPr bwMode="auto">
                          <a:xfrm>
                            <a:off x="657225" y="1009650"/>
                            <a:ext cx="9239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4635A4">
                              <w:r>
                                <w:t>Seattle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43" o:spid="_x0000_s1065" editas="canvas" style="position:absolute;margin-left:303.75pt;margin-top:9.65pt;width:147pt;height:151.5pt;z-index:251641856;mso-position-horizontal-relative:text;mso-position-vertical-relative:text" coordsize="18669,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">
                <v:shape id="_x0000_s1066" type="#_x0000_t75" style="position:absolute;width:18669;height:19240;visibility:visible;mso-wrap-style:square">
                  <v:fill o:detectmouseclick="t"/>
                  <v:path o:connecttype="none"/>
                </v:shape>
                <v:rect id="Rectangle 245" o:spid="_x0000_s1067" style="position:absolute;width:18669;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oval id="Oval 246" o:spid="_x0000_s1068" style="position:absolute;left:1238;top:1238;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" fillcolor="yellow">
                  <v:fill opacity="19789f"/>
                </v:oval>
                <v:oval id="Oval 247" o:spid="_x0000_s1069" style="position:absolute;left:4953;top:7245;width:9334;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" fillcolor="#0070c0">
                  <v:fill opacity="19789f"/>
                </v:oval>
                <v:shape id="Text Box 248" o:spid="_x0000_s1070" type="#_x0000_t202" style="position:absolute;left:4953;top:1714;width:933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325C5E" w:rsidRDefault="00325C5E" w:rsidP="004635A4">
                        <w:r>
                          <w:t>Washington</w:t>
                        </w:r>
                      </w:p>
                    </w:txbxContent>
                  </v:textbox>
                </v:shape>
                <v:shape id="Text Box 249" o:spid="_x0000_s1071" type="#_x0000_t202" style="position:absolute;left:6572;width:12097;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325C5E" w:rsidRDefault="00325C5E" w:rsidP="004635A4">
                        <w:pPr>
                          <w:rPr>
                            <w:color w:val="FF0000"/>
                          </w:rPr>
                        </w:pPr>
                        <w:r>
                          <w:rPr>
                            <w:color w:val="FF0000"/>
                          </w:rPr>
                          <w:t xml:space="preserve">                </w:t>
                        </w:r>
                        <w:r w:rsidRPr="004635A4">
                          <w:rPr>
                            <w:color w:val="FF0000"/>
                          </w:rPr>
                          <w:t>x</w:t>
                        </w:r>
                        <w:r>
                          <w:rPr>
                            <w:color w:val="FF0000"/>
                          </w:rPr>
                          <w:t>?</w:t>
                        </w:r>
                      </w:p>
                      <w:p w:rsidR="00325C5E" w:rsidRPr="00662374" w:rsidRDefault="00325C5E" w:rsidP="004635A4">
                        <w:pPr>
                          <w:rPr>
                            <w:color w:val="FF0000"/>
                            <w:szCs w:val="24"/>
                          </w:rPr>
                        </w:pPr>
                      </w:p>
                      <w:p w:rsidR="00325C5E" w:rsidRPr="00662374" w:rsidRDefault="00325C5E" w:rsidP="004635A4">
                        <w:pPr>
                          <w:rPr>
                            <w:color w:val="FF0000"/>
                          </w:rPr>
                        </w:pPr>
                        <w:r>
                          <w:rPr>
                            <w:color w:val="FF0000"/>
                          </w:rPr>
                          <w:t>Marcus  x?</w:t>
                        </w:r>
                      </w:p>
                    </w:txbxContent>
                  </v:textbox>
                </v:shape>
                <v:shape id="Text Box 250" o:spid="_x0000_s1072" type="#_x0000_t202" style="position:absolute;left:6572;top:10096;width:923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325C5E" w:rsidRPr="004635A4" w:rsidRDefault="00325C5E" w:rsidP="004635A4">
                        <w:r>
                          <w:t>Seattle</w:t>
                        </w:r>
                      </w:p>
                    </w:txbxContent>
                  </v:textbox>
                </v:shape>
                <w10:wrap type="square"/>
              </v:group>
            </w:pict>
          </mc:Fallback>
        </mc:AlternateContent>
      </w:r>
      <w:r w:rsidR="006C129F">
        <w:t>Premise:</w:t>
      </w:r>
      <w:r w:rsidR="006C129F">
        <w:tab/>
        <w:t>If you live in Seattle, you live in Washington.</w:t>
      </w:r>
    </w:p>
    <w:p w:rsidR="006C129F" w:rsidRDefault="006C129F" w:rsidP="006C129F">
      <w:pPr>
        <w:pStyle w:val="ExampleBody"/>
      </w:pPr>
      <w:r>
        <w:t>Premise:</w:t>
      </w:r>
      <w:r>
        <w:tab/>
        <w:t>Marcus does not live in Seattle</w:t>
      </w:r>
      <w:r w:rsidR="00223E87">
        <w:t>.</w:t>
      </w:r>
    </w:p>
    <w:p w:rsidR="006C129F" w:rsidRDefault="006C129F" w:rsidP="006C129F">
      <w:pPr>
        <w:pStyle w:val="ExampleBody"/>
      </w:pPr>
      <w:r>
        <w:t>Conclusion:</w:t>
      </w:r>
      <w:r>
        <w:tab/>
        <w:t>Marcus does not live in Washington</w:t>
      </w:r>
      <w:r w:rsidR="00223E87">
        <w:t>.</w:t>
      </w:r>
    </w:p>
    <w:p w:rsidR="006C129F" w:rsidRDefault="006C129F" w:rsidP="006C129F">
      <w:pPr>
        <w:pStyle w:val="ExampleBody"/>
      </w:pPr>
    </w:p>
    <w:p w:rsidR="006C129F" w:rsidRDefault="006C129F" w:rsidP="006C129F">
      <w:pPr>
        <w:pStyle w:val="ExampleBody"/>
      </w:pPr>
      <w:r>
        <w:t>From the first premise, we know that the set of people who live in Seattle is inside the set of those who live in Washington.</w:t>
      </w:r>
      <w:r w:rsidR="003D4693">
        <w:t xml:space="preserve"> </w:t>
      </w:r>
      <w:r>
        <w:t>From the second premise, we know that Marcus does not lie in the Seattle set, but we have insufficient in</w:t>
      </w:r>
      <w:r w:rsidR="001C0E38">
        <w:t>formation to know whether</w:t>
      </w:r>
      <w:r>
        <w:t xml:space="preserve"> Marcus lives in Washington or not.</w:t>
      </w:r>
      <w:r w:rsidR="003D4693">
        <w:t xml:space="preserve"> </w:t>
      </w:r>
      <w:r>
        <w:t>This is an invalid argument.</w:t>
      </w:r>
    </w:p>
    <w:p w:rsidR="001A7E78" w:rsidRDefault="001A7E78" w:rsidP="006C129F">
      <w:pPr>
        <w:pStyle w:val="ExampleBody"/>
      </w:pPr>
    </w:p>
    <w:p w:rsidR="003E72C0" w:rsidRDefault="003E72C0" w:rsidP="006229E7"/>
    <w:p w:rsidR="006C129F" w:rsidRDefault="006C129F" w:rsidP="006229E7"/>
    <w:p w:rsidR="001C0E38" w:rsidRDefault="001C0E38" w:rsidP="001C0E38">
      <w:pPr>
        <w:pStyle w:val="TryitNow"/>
      </w:pPr>
      <w:r>
        <w:t xml:space="preserve">Try it Now </w:t>
      </w:r>
      <w:r w:rsidR="00FD435E">
        <w:t>1</w:t>
      </w:r>
      <w:r w:rsidR="004278E9">
        <w:t>2</w:t>
      </w:r>
    </w:p>
    <w:p w:rsidR="001C0E38" w:rsidRDefault="001C0E38" w:rsidP="001C0E38">
      <w:pPr>
        <w:pStyle w:val="TryitNowbody"/>
      </w:pPr>
      <w:r>
        <w:t>Determine the validity of this argument:</w:t>
      </w:r>
    </w:p>
    <w:p w:rsidR="001C0E38" w:rsidRDefault="001C0E38" w:rsidP="001C0E38">
      <w:pPr>
        <w:pStyle w:val="TryitNowbody"/>
      </w:pPr>
      <w:r>
        <w:t>Premise:</w:t>
      </w:r>
      <w:r>
        <w:tab/>
        <w:t xml:space="preserve">If you </w:t>
      </w:r>
      <w:r w:rsidR="00223E87">
        <w:t>have lipstick on your collar, then you are cheating on me.</w:t>
      </w:r>
    </w:p>
    <w:p w:rsidR="001C0E38" w:rsidRDefault="001C0E38" w:rsidP="001C0E38">
      <w:pPr>
        <w:pStyle w:val="TryitNowbody"/>
      </w:pPr>
      <w:r>
        <w:t>Premise:</w:t>
      </w:r>
      <w:r>
        <w:tab/>
      </w:r>
      <w:r w:rsidR="00223E87">
        <w:t>If you are cheating on me, then I will divorce you.</w:t>
      </w:r>
    </w:p>
    <w:p w:rsidR="00223E87" w:rsidRDefault="00223E87" w:rsidP="001C0E38">
      <w:pPr>
        <w:pStyle w:val="TryitNowbody"/>
      </w:pPr>
      <w:r>
        <w:t>Premise:</w:t>
      </w:r>
      <w:r>
        <w:tab/>
        <w:t>You do not have lipstick on your collar.</w:t>
      </w:r>
    </w:p>
    <w:p w:rsidR="001C0E38" w:rsidRDefault="001C0E38" w:rsidP="001C0E38">
      <w:pPr>
        <w:pStyle w:val="TryitNowbody"/>
      </w:pPr>
      <w:r>
        <w:t>Conclusion:</w:t>
      </w:r>
      <w:r>
        <w:tab/>
      </w:r>
      <w:r w:rsidR="00223E87">
        <w:t>I will not divorce you.</w:t>
      </w:r>
    </w:p>
    <w:p w:rsidR="004635A4" w:rsidRDefault="004635A4" w:rsidP="006229E7"/>
    <w:p w:rsidR="00F8531A" w:rsidRDefault="00F8531A" w:rsidP="006229E7"/>
    <w:p w:rsidR="00F8531A" w:rsidRDefault="00F8531A" w:rsidP="00F8531A">
      <w:pPr>
        <w:pStyle w:val="Heading3"/>
      </w:pPr>
      <w:r>
        <w:t>Evaluating Deductive Arguments with Truth Tables</w:t>
      </w:r>
    </w:p>
    <w:p w:rsidR="001A7E78" w:rsidRDefault="001A7E78" w:rsidP="00AF3CF0"/>
    <w:p w:rsidR="001A7E78" w:rsidRDefault="00223E87" w:rsidP="00AF3CF0">
      <w:r>
        <w:t>A</w:t>
      </w:r>
      <w:r w:rsidR="001A7E78">
        <w:t xml:space="preserve">rguments </w:t>
      </w:r>
      <w:r>
        <w:t>can also be</w:t>
      </w:r>
      <w:r w:rsidR="00ED31F0">
        <w:t xml:space="preserve"> analyzed using truth tables, although this can be a lot of work.</w:t>
      </w:r>
    </w:p>
    <w:p w:rsidR="00ED31F0" w:rsidRDefault="00ED31F0" w:rsidP="00ED31F0"/>
    <w:p w:rsidR="00ED31F0" w:rsidRDefault="00ED31F0" w:rsidP="00ED31F0">
      <w:pPr>
        <w:pStyle w:val="DefinitionHeader"/>
      </w:pPr>
      <w:r>
        <w:t>Analyzing arguments using truth tables</w:t>
      </w:r>
    </w:p>
    <w:p w:rsidR="00ED31F0" w:rsidRDefault="00ED31F0" w:rsidP="00ED31F0">
      <w:pPr>
        <w:pStyle w:val="DefinitionBody"/>
      </w:pPr>
      <w:r>
        <w:t>To analyze an argument with a truth table:</w:t>
      </w:r>
    </w:p>
    <w:p w:rsidR="00ED31F0" w:rsidRPr="00F136D0" w:rsidRDefault="00ED31F0" w:rsidP="00ED31F0">
      <w:pPr>
        <w:pStyle w:val="DefinitionBody"/>
        <w:numPr>
          <w:ilvl w:val="0"/>
          <w:numId w:val="7"/>
        </w:numPr>
      </w:pPr>
      <w:r w:rsidRPr="00F136D0">
        <w:t>Represent each of the premises symbolically</w:t>
      </w:r>
    </w:p>
    <w:p w:rsidR="00ED31F0" w:rsidRPr="00F136D0" w:rsidRDefault="00ED31F0" w:rsidP="00ED31F0">
      <w:pPr>
        <w:pStyle w:val="DefinitionBody"/>
        <w:numPr>
          <w:ilvl w:val="0"/>
          <w:numId w:val="7"/>
        </w:numPr>
      </w:pPr>
      <w:r w:rsidRPr="00F136D0">
        <w:t>Create a conditional statement, j</w:t>
      </w:r>
      <w:r>
        <w:t>oining all the premises</w:t>
      </w:r>
      <w:r w:rsidRPr="00F136D0">
        <w:t xml:space="preserve"> to form the antecedent, and using the conclusion as the consequent.</w:t>
      </w:r>
    </w:p>
    <w:p w:rsidR="00ED31F0" w:rsidRPr="00F136D0" w:rsidRDefault="00ED31F0" w:rsidP="00ED31F0">
      <w:pPr>
        <w:pStyle w:val="DefinitionBody"/>
        <w:numPr>
          <w:ilvl w:val="0"/>
          <w:numId w:val="7"/>
        </w:numPr>
      </w:pPr>
      <w:r w:rsidRPr="00F136D0">
        <w:t xml:space="preserve">Create a truth table for </w:t>
      </w:r>
      <w:r w:rsidR="009D0DDB">
        <w:t>the</w:t>
      </w:r>
      <w:r w:rsidRPr="00F136D0">
        <w:t xml:space="preserve"> statement.</w:t>
      </w:r>
      <w:r>
        <w:t xml:space="preserve"> </w:t>
      </w:r>
      <w:r w:rsidRPr="00F136D0">
        <w:t>If it is always true, then the argument is valid.</w:t>
      </w:r>
    </w:p>
    <w:p w:rsidR="001A7E78" w:rsidRPr="00EC7A9F" w:rsidRDefault="00616037" w:rsidP="001A7E78">
      <w:pPr>
        <w:pStyle w:val="ExampleHeader"/>
      </w:pPr>
      <w:r>
        <w:br w:type="page"/>
      </w:r>
      <w:r w:rsidR="001A7E78" w:rsidRPr="00EC7A9F">
        <w:lastRenderedPageBreak/>
        <w:t>Example</w:t>
      </w:r>
      <w:r w:rsidR="00274629">
        <w:t xml:space="preserve"> </w:t>
      </w:r>
      <w:r w:rsidR="009D0DDB">
        <w:t>3</w:t>
      </w:r>
      <w:r w:rsidR="00D83D38">
        <w:t>4</w:t>
      </w:r>
    </w:p>
    <w:p w:rsidR="00EC7A9F" w:rsidRDefault="001A7E78" w:rsidP="001A7E78">
      <w:pPr>
        <w:pStyle w:val="ExampleBody"/>
      </w:pPr>
      <w:r>
        <w:t>Consider the argument</w:t>
      </w:r>
    </w:p>
    <w:p w:rsidR="001A7E78" w:rsidRDefault="001A7E78" w:rsidP="001A7E78">
      <w:pPr>
        <w:pStyle w:val="ExampleBody"/>
      </w:pPr>
      <w:r>
        <w:t>Premise:</w:t>
      </w:r>
      <w:r>
        <w:tab/>
        <w:t>If you bought bread, then you went to the store</w:t>
      </w:r>
      <w:r w:rsidR="00223E87">
        <w:t>.</w:t>
      </w:r>
    </w:p>
    <w:p w:rsidR="001A7E78" w:rsidRDefault="001A7E78" w:rsidP="001A7E78">
      <w:pPr>
        <w:pStyle w:val="ExampleBody"/>
      </w:pPr>
      <w:r>
        <w:t>Premise:</w:t>
      </w:r>
      <w:r>
        <w:tab/>
        <w:t>You bought bread</w:t>
      </w:r>
      <w:r w:rsidR="00223E87">
        <w:t>.</w:t>
      </w:r>
    </w:p>
    <w:p w:rsidR="001A7E78" w:rsidRDefault="001A7E78" w:rsidP="001A7E78">
      <w:pPr>
        <w:pStyle w:val="ExampleBody"/>
      </w:pPr>
      <w:r>
        <w:t>Conclusion:</w:t>
      </w:r>
      <w:r>
        <w:tab/>
        <w:t>You went to the store</w:t>
      </w:r>
      <w:r w:rsidR="00223E87">
        <w:t>.</w:t>
      </w:r>
    </w:p>
    <w:p w:rsidR="001A7E78" w:rsidRDefault="001A7E78" w:rsidP="001A7E78">
      <w:pPr>
        <w:pStyle w:val="ExampleBody"/>
      </w:pPr>
    </w:p>
    <w:p w:rsidR="001A7E78" w:rsidRDefault="004635A4" w:rsidP="001A7E78">
      <w:pPr>
        <w:pStyle w:val="ExampleBody"/>
      </w:pPr>
      <w:r>
        <w:t xml:space="preserve">While this example is </w:t>
      </w:r>
      <w:r w:rsidR="001A7E78">
        <w:t>fairly obviously a valid argument, we can analyze it using a truth table by representing each of the premises symbolically</w:t>
      </w:r>
      <w:r w:rsidR="00B97564">
        <w:t>.</w:t>
      </w:r>
      <w:r w:rsidR="003D4693">
        <w:t xml:space="preserve"> </w:t>
      </w:r>
      <w:r w:rsidR="00B97564">
        <w:t xml:space="preserve">We can then </w:t>
      </w:r>
      <w:r w:rsidR="00F3030F">
        <w:t>form a conditional statement showing</w:t>
      </w:r>
      <w:r w:rsidR="00B97564">
        <w:t xml:space="preserve"> that the premises together imply the conclusion.</w:t>
      </w:r>
      <w:r w:rsidR="003D4693">
        <w:t xml:space="preserve"> </w:t>
      </w:r>
      <w:r w:rsidR="00B97564">
        <w:t>If the truth table is a tautology (always true), then the argument is valid.</w:t>
      </w:r>
    </w:p>
    <w:p w:rsidR="00B97564" w:rsidRDefault="00B97564" w:rsidP="001A7E78">
      <w:pPr>
        <w:pStyle w:val="ExampleBody"/>
      </w:pPr>
    </w:p>
    <w:p w:rsidR="00B97564" w:rsidRDefault="00B97564" w:rsidP="001A7E78">
      <w:pPr>
        <w:pStyle w:val="ExampleBody"/>
      </w:pPr>
      <w:r>
        <w:t xml:space="preserve">We’ll </w:t>
      </w:r>
      <w:r w:rsidR="00223E87">
        <w:t>l</w:t>
      </w:r>
      <w:r>
        <w:t xml:space="preserve">et </w:t>
      </w:r>
      <w:r w:rsidR="00223E87">
        <w:rPr>
          <w:i/>
        </w:rPr>
        <w:t>b</w:t>
      </w:r>
      <w:r>
        <w:t xml:space="preserve"> represent “you bought bread” and </w:t>
      </w:r>
      <w:r w:rsidR="00223E87">
        <w:rPr>
          <w:i/>
        </w:rPr>
        <w:t>s</w:t>
      </w:r>
      <w:r>
        <w:t xml:space="preserve"> represent “you went to the store”.</w:t>
      </w:r>
      <w:r w:rsidR="003D4693">
        <w:t xml:space="preserve"> </w:t>
      </w:r>
      <w:r>
        <w:t>Then the argument becomes:</w:t>
      </w:r>
    </w:p>
    <w:p w:rsidR="00B97564" w:rsidRDefault="00B97564" w:rsidP="001A7E78">
      <w:pPr>
        <w:pStyle w:val="ExampleBody"/>
      </w:pPr>
      <w:r>
        <w:t>Premise:</w:t>
      </w:r>
      <w:r>
        <w:tab/>
      </w:r>
      <w:r w:rsidR="00223E87">
        <w:rPr>
          <w:i/>
        </w:rPr>
        <w:t>b</w:t>
      </w:r>
      <w:r>
        <w:t xml:space="preserve"> </w:t>
      </w:r>
      <w:r w:rsidR="00441C21">
        <w:t>→</w:t>
      </w:r>
      <w:r>
        <w:t xml:space="preserve"> </w:t>
      </w:r>
      <w:r w:rsidR="00223E87">
        <w:rPr>
          <w:i/>
        </w:rPr>
        <w:t>s</w:t>
      </w:r>
    </w:p>
    <w:p w:rsidR="00B97564" w:rsidRDefault="00B97564" w:rsidP="001A7E78">
      <w:pPr>
        <w:pStyle w:val="ExampleBody"/>
      </w:pPr>
      <w:r>
        <w:t xml:space="preserve">Premise: </w:t>
      </w:r>
      <w:r>
        <w:tab/>
      </w:r>
      <w:r w:rsidR="00223E87">
        <w:rPr>
          <w:i/>
        </w:rPr>
        <w:t>b</w:t>
      </w:r>
    </w:p>
    <w:p w:rsidR="00B97564" w:rsidRDefault="00B97564" w:rsidP="001A7E78">
      <w:pPr>
        <w:pStyle w:val="ExampleBody"/>
      </w:pPr>
      <w:r>
        <w:t xml:space="preserve">Conclusion: </w:t>
      </w:r>
      <w:r>
        <w:tab/>
      </w:r>
      <w:r w:rsidR="00223E87">
        <w:rPr>
          <w:i/>
        </w:rPr>
        <w:t>s</w:t>
      </w:r>
    </w:p>
    <w:p w:rsidR="00B97564" w:rsidRDefault="00B97564" w:rsidP="001A7E78">
      <w:pPr>
        <w:pStyle w:val="ExampleBody"/>
      </w:pPr>
    </w:p>
    <w:p w:rsidR="00B97564" w:rsidRDefault="00B97564" w:rsidP="00B97564">
      <w:pPr>
        <w:pStyle w:val="ExampleBody"/>
      </w:pPr>
      <w:r>
        <w:t>To test the validity, we look at whether the combination of both premises implies the conclusion; is it true that [(</w:t>
      </w:r>
      <w:r w:rsidR="00223E87">
        <w:rPr>
          <w:i/>
        </w:rPr>
        <w:t xml:space="preserve">b </w:t>
      </w:r>
      <w:r w:rsidR="00441C21">
        <w:t>→</w:t>
      </w:r>
      <w:r w:rsidR="00223E87">
        <w:t xml:space="preserve"> </w:t>
      </w:r>
      <w:r w:rsidR="00223E87">
        <w:rPr>
          <w:i/>
        </w:rPr>
        <w:t>s</w:t>
      </w:r>
      <w:r>
        <w:t xml:space="preserve">) </w:t>
      </w:r>
      <w:r w:rsidR="004635A4">
        <w:rPr>
          <w:rFonts w:ascii="Cambria Math" w:hAnsi="Cambria Math"/>
        </w:rPr>
        <w:t>⋀</w:t>
      </w:r>
      <w:r>
        <w:t xml:space="preserve"> </w:t>
      </w:r>
      <w:r w:rsidR="00223E87">
        <w:rPr>
          <w:i/>
        </w:rPr>
        <w:t>b</w:t>
      </w:r>
      <w:r>
        <w:t xml:space="preserve">] </w:t>
      </w:r>
      <w:r w:rsidR="00441C21">
        <w:t>→</w:t>
      </w:r>
      <w:r>
        <w:t xml:space="preserve"> </w:t>
      </w:r>
      <w:r w:rsidR="00223E87">
        <w:rPr>
          <w:i/>
        </w:rPr>
        <w:t>s</w:t>
      </w:r>
      <w:r>
        <w:t xml:space="preserve"> ?</w:t>
      </w:r>
    </w:p>
    <w:p w:rsidR="004635A4" w:rsidRDefault="004635A4" w:rsidP="00B97564">
      <w:pPr>
        <w:pStyle w:val="ExampleBody"/>
      </w:pPr>
    </w:p>
    <w:p w:rsidR="00223E87" w:rsidRDefault="00B97564" w:rsidP="00223E87">
      <w:pPr>
        <w:pStyle w:val="ExampleBody"/>
      </w:pPr>
      <w:r>
        <w:t xml:space="preserve"> </w:t>
      </w:r>
      <w:r w:rsidR="00AF0D7A">
        <w:rPr>
          <w:noProof/>
        </w:rPr>
        <mc:AlternateContent>
          <mc:Choice Requires="wps">
            <w:drawing>
              <wp:inline distT="0" distB="0" distL="0" distR="0">
                <wp:extent cx="1914525" cy="1071245"/>
                <wp:effectExtent l="0" t="3175" r="0" b="1905"/>
                <wp:docPr id="43"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tblGrid>
                            <w:tr w:rsidR="00325C5E" w:rsidTr="00D1015B">
                              <w:tc>
                                <w:tcPr>
                                  <w:tcW w:w="431" w:type="dxa"/>
                                  <w:shd w:val="clear" w:color="auto" w:fill="92D050"/>
                                </w:tcPr>
                                <w:p w:rsidR="00325C5E" w:rsidRPr="00C14A1D" w:rsidRDefault="00325C5E" w:rsidP="00223E87">
                                  <w:pPr>
                                    <w:jc w:val="center"/>
                                    <w:rPr>
                                      <w:i/>
                                    </w:rPr>
                                  </w:pPr>
                                  <w:r>
                                    <w:rPr>
                                      <w:i/>
                                    </w:rPr>
                                    <w:t>b</w:t>
                                  </w:r>
                                </w:p>
                              </w:tc>
                              <w:tc>
                                <w:tcPr>
                                  <w:tcW w:w="431" w:type="dxa"/>
                                  <w:shd w:val="clear" w:color="auto" w:fill="92D050"/>
                                </w:tcPr>
                                <w:p w:rsidR="00325C5E" w:rsidRPr="00C14A1D" w:rsidRDefault="00325C5E" w:rsidP="00223E87">
                                  <w:pPr>
                                    <w:jc w:val="center"/>
                                    <w:rPr>
                                      <w:i/>
                                    </w:rPr>
                                  </w:pPr>
                                  <w:r>
                                    <w:rPr>
                                      <w:i/>
                                    </w:rPr>
                                    <w:t>s</w:t>
                                  </w:r>
                                </w:p>
                              </w:tc>
                              <w:tc>
                                <w:tcPr>
                                  <w:tcW w:w="848" w:type="dxa"/>
                                  <w:shd w:val="clear" w:color="auto" w:fill="FFFF00"/>
                                </w:tcPr>
                                <w:p w:rsidR="00325C5E" w:rsidRPr="00C14A1D" w:rsidRDefault="00325C5E" w:rsidP="00223E87">
                                  <w:pPr>
                                    <w:jc w:val="center"/>
                                    <w:rPr>
                                      <w:i/>
                                    </w:rPr>
                                  </w:pPr>
                                  <w:r>
                                    <w:rPr>
                                      <w:i/>
                                    </w:rPr>
                                    <w:t xml:space="preserve">b </w:t>
                                  </w:r>
                                  <w:r>
                                    <w:t xml:space="preserve">→ </w:t>
                                  </w:r>
                                  <w:r>
                                    <w:rPr>
                                      <w:i/>
                                    </w:rPr>
                                    <w:t>s</w:t>
                                  </w:r>
                                </w:p>
                              </w:tc>
                            </w:tr>
                            <w:tr w:rsidR="00325C5E" w:rsidTr="00D1015B">
                              <w:tc>
                                <w:tcPr>
                                  <w:tcW w:w="431" w:type="dxa"/>
                                  <w:shd w:val="clear" w:color="auto" w:fill="92D050"/>
                                </w:tcPr>
                                <w:p w:rsidR="00325C5E" w:rsidRDefault="00325C5E" w:rsidP="00223E87">
                                  <w:pPr>
                                    <w:jc w:val="center"/>
                                  </w:pPr>
                                  <w:r>
                                    <w:t>T</w:t>
                                  </w:r>
                                </w:p>
                              </w:tc>
                              <w:tc>
                                <w:tcPr>
                                  <w:tcW w:w="431" w:type="dxa"/>
                                  <w:shd w:val="clear" w:color="auto" w:fill="92D050"/>
                                </w:tcPr>
                                <w:p w:rsidR="00325C5E" w:rsidRDefault="00325C5E" w:rsidP="00223E87">
                                  <w:pPr>
                                    <w:jc w:val="center"/>
                                  </w:pPr>
                                  <w:r>
                                    <w:t>T</w:t>
                                  </w:r>
                                </w:p>
                              </w:tc>
                              <w:tc>
                                <w:tcPr>
                                  <w:tcW w:w="848"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T</w:t>
                                  </w:r>
                                </w:p>
                              </w:tc>
                              <w:tc>
                                <w:tcPr>
                                  <w:tcW w:w="431" w:type="dxa"/>
                                  <w:shd w:val="clear" w:color="auto" w:fill="92D050"/>
                                </w:tcPr>
                                <w:p w:rsidR="00325C5E" w:rsidRDefault="00325C5E" w:rsidP="00223E87">
                                  <w:pPr>
                                    <w:jc w:val="center"/>
                                  </w:pPr>
                                  <w:r>
                                    <w:t>F</w:t>
                                  </w:r>
                                </w:p>
                              </w:tc>
                              <w:tc>
                                <w:tcPr>
                                  <w:tcW w:w="848"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shd w:val="clear" w:color="auto" w:fill="92D050"/>
                                </w:tcPr>
                                <w:p w:rsidR="00325C5E" w:rsidRDefault="00325C5E" w:rsidP="00223E87">
                                  <w:pPr>
                                    <w:jc w:val="center"/>
                                  </w:pPr>
                                  <w:r>
                                    <w:t>T</w:t>
                                  </w:r>
                                </w:p>
                              </w:tc>
                              <w:tc>
                                <w:tcPr>
                                  <w:tcW w:w="848"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F</w:t>
                                  </w:r>
                                </w:p>
                              </w:tc>
                              <w:tc>
                                <w:tcPr>
                                  <w:tcW w:w="431" w:type="dxa"/>
                                  <w:shd w:val="clear" w:color="auto" w:fill="92D050"/>
                                </w:tcPr>
                                <w:p w:rsidR="00325C5E" w:rsidRDefault="00325C5E" w:rsidP="00223E87">
                                  <w:pPr>
                                    <w:jc w:val="center"/>
                                  </w:pPr>
                                  <w:r>
                                    <w:t>F</w:t>
                                  </w:r>
                                </w:p>
                              </w:tc>
                              <w:tc>
                                <w:tcPr>
                                  <w:tcW w:w="848" w:type="dxa"/>
                                  <w:shd w:val="clear" w:color="auto" w:fill="FFFF00"/>
                                </w:tcPr>
                                <w:p w:rsidR="00325C5E" w:rsidRDefault="00325C5E" w:rsidP="00223E87">
                                  <w:pPr>
                                    <w:jc w:val="center"/>
                                  </w:pPr>
                                  <w:r>
                                    <w:t>T</w:t>
                                  </w:r>
                                </w:p>
                              </w:tc>
                            </w:tr>
                          </w:tbl>
                          <w:p w:rsidR="00325C5E" w:rsidRDefault="00325C5E" w:rsidP="004635A4"/>
                        </w:txbxContent>
                      </wps:txbx>
                      <wps:bodyPr rot="0" vert="horz" wrap="square" lIns="91440" tIns="45720" rIns="91440" bIns="45720" anchor="t" anchorCtr="0" upright="1">
                        <a:noAutofit/>
                      </wps:bodyPr>
                    </wps:wsp>
                  </a:graphicData>
                </a:graphic>
              </wp:inline>
            </w:drawing>
          </mc:Choice>
          <mc:Fallback>
            <w:pict>
              <v:shape id="Text Box 259" o:spid="_x0000_s1073" type="#_x0000_t202" style="width:150.7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" filled="f" stroked="f">
                <v:textbox>
                  <w:txbxContent>
                    <w:tbl>
                      <w:tblPr>
                        <w:tblW w:w="17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tblGrid>
                      <w:tr w:rsidR="00325C5E" w:rsidTr="00D1015B">
                        <w:tc>
                          <w:tcPr>
                            <w:tcW w:w="431" w:type="dxa"/>
                            <w:shd w:val="clear" w:color="auto" w:fill="92D050"/>
                          </w:tcPr>
                          <w:p w:rsidR="00325C5E" w:rsidRPr="00C14A1D" w:rsidRDefault="00325C5E" w:rsidP="00223E87">
                            <w:pPr>
                              <w:jc w:val="center"/>
                              <w:rPr>
                                <w:i/>
                              </w:rPr>
                            </w:pPr>
                            <w:r>
                              <w:rPr>
                                <w:i/>
                              </w:rPr>
                              <w:t>b</w:t>
                            </w:r>
                          </w:p>
                        </w:tc>
                        <w:tc>
                          <w:tcPr>
                            <w:tcW w:w="431" w:type="dxa"/>
                            <w:shd w:val="clear" w:color="auto" w:fill="92D050"/>
                          </w:tcPr>
                          <w:p w:rsidR="00325C5E" w:rsidRPr="00C14A1D" w:rsidRDefault="00325C5E" w:rsidP="00223E87">
                            <w:pPr>
                              <w:jc w:val="center"/>
                              <w:rPr>
                                <w:i/>
                              </w:rPr>
                            </w:pPr>
                            <w:r>
                              <w:rPr>
                                <w:i/>
                              </w:rPr>
                              <w:t>s</w:t>
                            </w:r>
                          </w:p>
                        </w:tc>
                        <w:tc>
                          <w:tcPr>
                            <w:tcW w:w="848" w:type="dxa"/>
                            <w:shd w:val="clear" w:color="auto" w:fill="FFFF00"/>
                          </w:tcPr>
                          <w:p w:rsidR="00325C5E" w:rsidRPr="00C14A1D" w:rsidRDefault="00325C5E" w:rsidP="00223E87">
                            <w:pPr>
                              <w:jc w:val="center"/>
                              <w:rPr>
                                <w:i/>
                              </w:rPr>
                            </w:pPr>
                            <w:r>
                              <w:rPr>
                                <w:i/>
                              </w:rPr>
                              <w:t xml:space="preserve">b </w:t>
                            </w:r>
                            <w:r>
                              <w:t xml:space="preserve">→ </w:t>
                            </w:r>
                            <w:r>
                              <w:rPr>
                                <w:i/>
                              </w:rPr>
                              <w:t>s</w:t>
                            </w:r>
                          </w:p>
                        </w:tc>
                      </w:tr>
                      <w:tr w:rsidR="00325C5E" w:rsidTr="00D1015B">
                        <w:tc>
                          <w:tcPr>
                            <w:tcW w:w="431" w:type="dxa"/>
                            <w:shd w:val="clear" w:color="auto" w:fill="92D050"/>
                          </w:tcPr>
                          <w:p w:rsidR="00325C5E" w:rsidRDefault="00325C5E" w:rsidP="00223E87">
                            <w:pPr>
                              <w:jc w:val="center"/>
                            </w:pPr>
                            <w:r>
                              <w:t>T</w:t>
                            </w:r>
                          </w:p>
                        </w:tc>
                        <w:tc>
                          <w:tcPr>
                            <w:tcW w:w="431" w:type="dxa"/>
                            <w:shd w:val="clear" w:color="auto" w:fill="92D050"/>
                          </w:tcPr>
                          <w:p w:rsidR="00325C5E" w:rsidRDefault="00325C5E" w:rsidP="00223E87">
                            <w:pPr>
                              <w:jc w:val="center"/>
                            </w:pPr>
                            <w:r>
                              <w:t>T</w:t>
                            </w:r>
                          </w:p>
                        </w:tc>
                        <w:tc>
                          <w:tcPr>
                            <w:tcW w:w="848"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T</w:t>
                            </w:r>
                          </w:p>
                        </w:tc>
                        <w:tc>
                          <w:tcPr>
                            <w:tcW w:w="431" w:type="dxa"/>
                            <w:shd w:val="clear" w:color="auto" w:fill="92D050"/>
                          </w:tcPr>
                          <w:p w:rsidR="00325C5E" w:rsidRDefault="00325C5E" w:rsidP="00223E87">
                            <w:pPr>
                              <w:jc w:val="center"/>
                            </w:pPr>
                            <w:r>
                              <w:t>F</w:t>
                            </w:r>
                          </w:p>
                        </w:tc>
                        <w:tc>
                          <w:tcPr>
                            <w:tcW w:w="848"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shd w:val="clear" w:color="auto" w:fill="92D050"/>
                          </w:tcPr>
                          <w:p w:rsidR="00325C5E" w:rsidRDefault="00325C5E" w:rsidP="00223E87">
                            <w:pPr>
                              <w:jc w:val="center"/>
                            </w:pPr>
                            <w:r>
                              <w:t>T</w:t>
                            </w:r>
                          </w:p>
                        </w:tc>
                        <w:tc>
                          <w:tcPr>
                            <w:tcW w:w="848"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F</w:t>
                            </w:r>
                          </w:p>
                        </w:tc>
                        <w:tc>
                          <w:tcPr>
                            <w:tcW w:w="431" w:type="dxa"/>
                            <w:shd w:val="clear" w:color="auto" w:fill="92D050"/>
                          </w:tcPr>
                          <w:p w:rsidR="00325C5E" w:rsidRDefault="00325C5E" w:rsidP="00223E87">
                            <w:pPr>
                              <w:jc w:val="center"/>
                            </w:pPr>
                            <w:r>
                              <w:t>F</w:t>
                            </w:r>
                          </w:p>
                        </w:tc>
                        <w:tc>
                          <w:tcPr>
                            <w:tcW w:w="848" w:type="dxa"/>
                            <w:shd w:val="clear" w:color="auto" w:fill="FFFF00"/>
                          </w:tcPr>
                          <w:p w:rsidR="00325C5E" w:rsidRDefault="00325C5E" w:rsidP="00223E87">
                            <w:pPr>
                              <w:jc w:val="center"/>
                            </w:pPr>
                            <w:r>
                              <w:t>T</w:t>
                            </w:r>
                          </w:p>
                        </w:tc>
                      </w:tr>
                    </w:tbl>
                    <w:p w:rsidR="00325C5E" w:rsidRDefault="00325C5E" w:rsidP="004635A4"/>
                  </w:txbxContent>
                </v:textbox>
                <w10:anchorlock/>
              </v:shape>
            </w:pict>
          </mc:Fallback>
        </mc:AlternateContent>
      </w:r>
      <w:r w:rsidR="00223E87">
        <w:t xml:space="preserve"> </w:t>
      </w:r>
      <w:r w:rsidR="00AF0D7A">
        <w:rPr>
          <w:noProof/>
        </w:rPr>
        <mc:AlternateContent>
          <mc:Choice Requires="wps">
            <w:drawing>
              <wp:inline distT="0" distB="0" distL="0" distR="0">
                <wp:extent cx="2524125" cy="1071245"/>
                <wp:effectExtent l="1270" t="3175" r="0" b="1905"/>
                <wp:docPr id="42"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0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350"/>
                            </w:tblGrid>
                            <w:tr w:rsidR="00325C5E" w:rsidTr="00D1015B">
                              <w:tc>
                                <w:tcPr>
                                  <w:tcW w:w="431" w:type="dxa"/>
                                  <w:shd w:val="clear" w:color="auto" w:fill="92D050"/>
                                </w:tcPr>
                                <w:p w:rsidR="00325C5E" w:rsidRPr="00C14A1D" w:rsidRDefault="00325C5E" w:rsidP="00223E87">
                                  <w:pPr>
                                    <w:jc w:val="center"/>
                                    <w:rPr>
                                      <w:i/>
                                    </w:rPr>
                                  </w:pPr>
                                  <w:r>
                                    <w:rPr>
                                      <w:i/>
                                    </w:rPr>
                                    <w:t>b</w:t>
                                  </w:r>
                                </w:p>
                              </w:tc>
                              <w:tc>
                                <w:tcPr>
                                  <w:tcW w:w="431" w:type="dxa"/>
                                </w:tcPr>
                                <w:p w:rsidR="00325C5E" w:rsidRPr="00C14A1D" w:rsidRDefault="00325C5E" w:rsidP="00223E87">
                                  <w:pPr>
                                    <w:jc w:val="center"/>
                                    <w:rPr>
                                      <w:i/>
                                    </w:rPr>
                                  </w:pPr>
                                  <w:r>
                                    <w:rPr>
                                      <w:i/>
                                    </w:rPr>
                                    <w:t>s</w:t>
                                  </w:r>
                                </w:p>
                              </w:tc>
                              <w:tc>
                                <w:tcPr>
                                  <w:tcW w:w="848" w:type="dxa"/>
                                  <w:shd w:val="clear" w:color="auto" w:fill="92D050"/>
                                </w:tcPr>
                                <w:p w:rsidR="00325C5E" w:rsidRPr="00C14A1D" w:rsidRDefault="00325C5E" w:rsidP="00223E87">
                                  <w:pPr>
                                    <w:jc w:val="center"/>
                                    <w:rPr>
                                      <w:i/>
                                    </w:rPr>
                                  </w:pPr>
                                  <w:r>
                                    <w:rPr>
                                      <w:i/>
                                    </w:rPr>
                                    <w:t xml:space="preserve">b </w:t>
                                  </w:r>
                                  <w:r>
                                    <w:t xml:space="preserve">→ </w:t>
                                  </w:r>
                                  <w:r>
                                    <w:rPr>
                                      <w:i/>
                                    </w:rPr>
                                    <w:t>s</w:t>
                                  </w:r>
                                </w:p>
                              </w:tc>
                              <w:tc>
                                <w:tcPr>
                                  <w:tcW w:w="1350" w:type="dxa"/>
                                  <w:shd w:val="clear" w:color="auto" w:fill="FFFF0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p>
                              </w:tc>
                            </w:tr>
                            <w:tr w:rsidR="00325C5E" w:rsidTr="00D1015B">
                              <w:tc>
                                <w:tcPr>
                                  <w:tcW w:w="431" w:type="dxa"/>
                                  <w:shd w:val="clear" w:color="auto" w:fill="92D050"/>
                                </w:tcPr>
                                <w:p w:rsidR="00325C5E" w:rsidRDefault="00325C5E" w:rsidP="00223E87">
                                  <w:pPr>
                                    <w:jc w:val="center"/>
                                  </w:pPr>
                                  <w:r>
                                    <w:t>T</w:t>
                                  </w:r>
                                </w:p>
                              </w:tc>
                              <w:tc>
                                <w:tcPr>
                                  <w:tcW w:w="431" w:type="dxa"/>
                                </w:tcPr>
                                <w:p w:rsidR="00325C5E" w:rsidRDefault="00325C5E" w:rsidP="00223E87">
                                  <w:pPr>
                                    <w:jc w:val="center"/>
                                  </w:pPr>
                                  <w:r>
                                    <w:t>T</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T</w:t>
                                  </w:r>
                                </w:p>
                              </w:tc>
                              <w:tc>
                                <w:tcPr>
                                  <w:tcW w:w="431" w:type="dxa"/>
                                </w:tcPr>
                                <w:p w:rsidR="00325C5E" w:rsidRDefault="00325C5E" w:rsidP="00223E87">
                                  <w:pPr>
                                    <w:jc w:val="center"/>
                                  </w:pPr>
                                  <w:r>
                                    <w:t>F</w:t>
                                  </w:r>
                                </w:p>
                              </w:tc>
                              <w:tc>
                                <w:tcPr>
                                  <w:tcW w:w="848" w:type="dxa"/>
                                  <w:shd w:val="clear" w:color="auto" w:fill="92D050"/>
                                </w:tcPr>
                                <w:p w:rsidR="00325C5E" w:rsidRDefault="00325C5E" w:rsidP="00223E87">
                                  <w:pPr>
                                    <w:jc w:val="center"/>
                                  </w:pPr>
                                  <w:r>
                                    <w:t>F</w:t>
                                  </w:r>
                                </w:p>
                              </w:tc>
                              <w:tc>
                                <w:tcPr>
                                  <w:tcW w:w="1350"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tcPr>
                                <w:p w:rsidR="00325C5E" w:rsidRDefault="00325C5E" w:rsidP="00223E87">
                                  <w:pPr>
                                    <w:jc w:val="center"/>
                                  </w:pPr>
                                  <w:r>
                                    <w:t>T</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tcPr>
                                <w:p w:rsidR="00325C5E" w:rsidRDefault="00325C5E" w:rsidP="00223E87">
                                  <w:pPr>
                                    <w:jc w:val="center"/>
                                  </w:pPr>
                                  <w:r>
                                    <w:t>F</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F</w:t>
                                  </w:r>
                                </w:p>
                              </w:tc>
                            </w:tr>
                          </w:tbl>
                          <w:p w:rsidR="00325C5E" w:rsidRDefault="00325C5E" w:rsidP="00223E87"/>
                        </w:txbxContent>
                      </wps:txbx>
                      <wps:bodyPr rot="0" vert="horz" wrap="square" lIns="91440" tIns="45720" rIns="91440" bIns="45720" anchor="t" anchorCtr="0" upright="1">
                        <a:noAutofit/>
                      </wps:bodyPr>
                    </wps:wsp>
                  </a:graphicData>
                </a:graphic>
              </wp:inline>
            </w:drawing>
          </mc:Choice>
          <mc:Fallback>
            <w:pict>
              <v:shape id="Text Box 280" o:spid="_x0000_s1074" type="#_x0000_t202" style="width:198.7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" filled="f" stroked="f">
                <v:textbox>
                  <w:txbxContent>
                    <w:tbl>
                      <w:tblPr>
                        <w:tblW w:w="30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350"/>
                      </w:tblGrid>
                      <w:tr w:rsidR="00325C5E" w:rsidTr="00D1015B">
                        <w:tc>
                          <w:tcPr>
                            <w:tcW w:w="431" w:type="dxa"/>
                            <w:shd w:val="clear" w:color="auto" w:fill="92D050"/>
                          </w:tcPr>
                          <w:p w:rsidR="00325C5E" w:rsidRPr="00C14A1D" w:rsidRDefault="00325C5E" w:rsidP="00223E87">
                            <w:pPr>
                              <w:jc w:val="center"/>
                              <w:rPr>
                                <w:i/>
                              </w:rPr>
                            </w:pPr>
                            <w:r>
                              <w:rPr>
                                <w:i/>
                              </w:rPr>
                              <w:t>b</w:t>
                            </w:r>
                          </w:p>
                        </w:tc>
                        <w:tc>
                          <w:tcPr>
                            <w:tcW w:w="431" w:type="dxa"/>
                          </w:tcPr>
                          <w:p w:rsidR="00325C5E" w:rsidRPr="00C14A1D" w:rsidRDefault="00325C5E" w:rsidP="00223E87">
                            <w:pPr>
                              <w:jc w:val="center"/>
                              <w:rPr>
                                <w:i/>
                              </w:rPr>
                            </w:pPr>
                            <w:r>
                              <w:rPr>
                                <w:i/>
                              </w:rPr>
                              <w:t>s</w:t>
                            </w:r>
                          </w:p>
                        </w:tc>
                        <w:tc>
                          <w:tcPr>
                            <w:tcW w:w="848" w:type="dxa"/>
                            <w:shd w:val="clear" w:color="auto" w:fill="92D050"/>
                          </w:tcPr>
                          <w:p w:rsidR="00325C5E" w:rsidRPr="00C14A1D" w:rsidRDefault="00325C5E" w:rsidP="00223E87">
                            <w:pPr>
                              <w:jc w:val="center"/>
                              <w:rPr>
                                <w:i/>
                              </w:rPr>
                            </w:pPr>
                            <w:r>
                              <w:rPr>
                                <w:i/>
                              </w:rPr>
                              <w:t xml:space="preserve">b </w:t>
                            </w:r>
                            <w:r>
                              <w:t xml:space="preserve">→ </w:t>
                            </w:r>
                            <w:r>
                              <w:rPr>
                                <w:i/>
                              </w:rPr>
                              <w:t>s</w:t>
                            </w:r>
                          </w:p>
                        </w:tc>
                        <w:tc>
                          <w:tcPr>
                            <w:tcW w:w="1350" w:type="dxa"/>
                            <w:shd w:val="clear" w:color="auto" w:fill="FFFF0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p>
                        </w:tc>
                      </w:tr>
                      <w:tr w:rsidR="00325C5E" w:rsidTr="00D1015B">
                        <w:tc>
                          <w:tcPr>
                            <w:tcW w:w="431" w:type="dxa"/>
                            <w:shd w:val="clear" w:color="auto" w:fill="92D050"/>
                          </w:tcPr>
                          <w:p w:rsidR="00325C5E" w:rsidRDefault="00325C5E" w:rsidP="00223E87">
                            <w:pPr>
                              <w:jc w:val="center"/>
                            </w:pPr>
                            <w:r>
                              <w:t>T</w:t>
                            </w:r>
                          </w:p>
                        </w:tc>
                        <w:tc>
                          <w:tcPr>
                            <w:tcW w:w="431" w:type="dxa"/>
                          </w:tcPr>
                          <w:p w:rsidR="00325C5E" w:rsidRDefault="00325C5E" w:rsidP="00223E87">
                            <w:pPr>
                              <w:jc w:val="center"/>
                            </w:pPr>
                            <w:r>
                              <w:t>T</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T</w:t>
                            </w:r>
                          </w:p>
                        </w:tc>
                      </w:tr>
                      <w:tr w:rsidR="00325C5E" w:rsidTr="00D1015B">
                        <w:tc>
                          <w:tcPr>
                            <w:tcW w:w="431" w:type="dxa"/>
                            <w:shd w:val="clear" w:color="auto" w:fill="92D050"/>
                          </w:tcPr>
                          <w:p w:rsidR="00325C5E" w:rsidRDefault="00325C5E" w:rsidP="00223E87">
                            <w:pPr>
                              <w:jc w:val="center"/>
                            </w:pPr>
                            <w:r>
                              <w:t>T</w:t>
                            </w:r>
                          </w:p>
                        </w:tc>
                        <w:tc>
                          <w:tcPr>
                            <w:tcW w:w="431" w:type="dxa"/>
                          </w:tcPr>
                          <w:p w:rsidR="00325C5E" w:rsidRDefault="00325C5E" w:rsidP="00223E87">
                            <w:pPr>
                              <w:jc w:val="center"/>
                            </w:pPr>
                            <w:r>
                              <w:t>F</w:t>
                            </w:r>
                          </w:p>
                        </w:tc>
                        <w:tc>
                          <w:tcPr>
                            <w:tcW w:w="848" w:type="dxa"/>
                            <w:shd w:val="clear" w:color="auto" w:fill="92D050"/>
                          </w:tcPr>
                          <w:p w:rsidR="00325C5E" w:rsidRDefault="00325C5E" w:rsidP="00223E87">
                            <w:pPr>
                              <w:jc w:val="center"/>
                            </w:pPr>
                            <w:r>
                              <w:t>F</w:t>
                            </w:r>
                          </w:p>
                        </w:tc>
                        <w:tc>
                          <w:tcPr>
                            <w:tcW w:w="1350"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tcPr>
                          <w:p w:rsidR="00325C5E" w:rsidRDefault="00325C5E" w:rsidP="00223E87">
                            <w:pPr>
                              <w:jc w:val="center"/>
                            </w:pPr>
                            <w:r>
                              <w:t>T</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F</w:t>
                            </w:r>
                          </w:p>
                        </w:tc>
                      </w:tr>
                      <w:tr w:rsidR="00325C5E" w:rsidTr="00D1015B">
                        <w:tc>
                          <w:tcPr>
                            <w:tcW w:w="431" w:type="dxa"/>
                            <w:shd w:val="clear" w:color="auto" w:fill="92D050"/>
                          </w:tcPr>
                          <w:p w:rsidR="00325C5E" w:rsidRDefault="00325C5E" w:rsidP="00223E87">
                            <w:pPr>
                              <w:jc w:val="center"/>
                            </w:pPr>
                            <w:r>
                              <w:t>F</w:t>
                            </w:r>
                          </w:p>
                        </w:tc>
                        <w:tc>
                          <w:tcPr>
                            <w:tcW w:w="431" w:type="dxa"/>
                          </w:tcPr>
                          <w:p w:rsidR="00325C5E" w:rsidRDefault="00325C5E" w:rsidP="00223E87">
                            <w:pPr>
                              <w:jc w:val="center"/>
                            </w:pPr>
                            <w:r>
                              <w:t>F</w:t>
                            </w:r>
                          </w:p>
                        </w:tc>
                        <w:tc>
                          <w:tcPr>
                            <w:tcW w:w="848" w:type="dxa"/>
                            <w:shd w:val="clear" w:color="auto" w:fill="92D050"/>
                          </w:tcPr>
                          <w:p w:rsidR="00325C5E" w:rsidRDefault="00325C5E" w:rsidP="00223E87">
                            <w:pPr>
                              <w:jc w:val="center"/>
                            </w:pPr>
                            <w:r>
                              <w:t>T</w:t>
                            </w:r>
                          </w:p>
                        </w:tc>
                        <w:tc>
                          <w:tcPr>
                            <w:tcW w:w="1350" w:type="dxa"/>
                            <w:shd w:val="clear" w:color="auto" w:fill="FFFF00"/>
                          </w:tcPr>
                          <w:p w:rsidR="00325C5E" w:rsidRDefault="00325C5E" w:rsidP="00223E87">
                            <w:pPr>
                              <w:jc w:val="center"/>
                            </w:pPr>
                            <w:r>
                              <w:t>F</w:t>
                            </w:r>
                          </w:p>
                        </w:tc>
                      </w:tr>
                    </w:tbl>
                    <w:p w:rsidR="00325C5E" w:rsidRDefault="00325C5E" w:rsidP="00223E87"/>
                  </w:txbxContent>
                </v:textbox>
                <w10:anchorlock/>
              </v:shape>
            </w:pict>
          </mc:Fallback>
        </mc:AlternateContent>
      </w:r>
    </w:p>
    <w:p w:rsidR="00223E87" w:rsidRDefault="00AF0D7A" w:rsidP="00223E87">
      <w:pPr>
        <w:pStyle w:val="ExampleBody"/>
      </w:pPr>
      <w:r>
        <w:rPr>
          <w:noProof/>
        </w:rPr>
        <mc:AlternateContent>
          <mc:Choice Requires="wps">
            <w:drawing>
              <wp:inline distT="0" distB="0" distL="0" distR="0">
                <wp:extent cx="4966335" cy="1071245"/>
                <wp:effectExtent l="0" t="0" r="0" b="0"/>
                <wp:docPr id="4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335" cy="107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350"/>
                              <w:gridCol w:w="2250"/>
                            </w:tblGrid>
                            <w:tr w:rsidR="00325C5E" w:rsidTr="00D1015B">
                              <w:tc>
                                <w:tcPr>
                                  <w:tcW w:w="431" w:type="dxa"/>
                                </w:tcPr>
                                <w:p w:rsidR="00325C5E" w:rsidRPr="00C14A1D" w:rsidRDefault="00325C5E" w:rsidP="00223E87">
                                  <w:pPr>
                                    <w:jc w:val="center"/>
                                    <w:rPr>
                                      <w:i/>
                                    </w:rPr>
                                  </w:pPr>
                                  <w:r>
                                    <w:rPr>
                                      <w:i/>
                                    </w:rPr>
                                    <w:t>b</w:t>
                                  </w:r>
                                </w:p>
                              </w:tc>
                              <w:tc>
                                <w:tcPr>
                                  <w:tcW w:w="431" w:type="dxa"/>
                                  <w:shd w:val="clear" w:color="auto" w:fill="92D050"/>
                                </w:tcPr>
                                <w:p w:rsidR="00325C5E" w:rsidRPr="00C14A1D" w:rsidRDefault="00325C5E" w:rsidP="00223E87">
                                  <w:pPr>
                                    <w:jc w:val="center"/>
                                    <w:rPr>
                                      <w:i/>
                                    </w:rPr>
                                  </w:pPr>
                                  <w:r>
                                    <w:rPr>
                                      <w:i/>
                                    </w:rPr>
                                    <w:t>s</w:t>
                                  </w:r>
                                </w:p>
                              </w:tc>
                              <w:tc>
                                <w:tcPr>
                                  <w:tcW w:w="848" w:type="dxa"/>
                                </w:tcPr>
                                <w:p w:rsidR="00325C5E" w:rsidRPr="00C14A1D" w:rsidRDefault="00325C5E" w:rsidP="00223E87">
                                  <w:pPr>
                                    <w:jc w:val="center"/>
                                    <w:rPr>
                                      <w:i/>
                                    </w:rPr>
                                  </w:pPr>
                                  <w:r>
                                    <w:rPr>
                                      <w:i/>
                                    </w:rPr>
                                    <w:t xml:space="preserve">b </w:t>
                                  </w:r>
                                  <w:r>
                                    <w:t xml:space="preserve">→ </w:t>
                                  </w:r>
                                  <w:r>
                                    <w:rPr>
                                      <w:i/>
                                    </w:rPr>
                                    <w:t>s</w:t>
                                  </w:r>
                                </w:p>
                              </w:tc>
                              <w:tc>
                                <w:tcPr>
                                  <w:tcW w:w="1350" w:type="dxa"/>
                                  <w:shd w:val="clear" w:color="auto" w:fill="92D05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p>
                              </w:tc>
                              <w:tc>
                                <w:tcPr>
                                  <w:tcW w:w="2250" w:type="dxa"/>
                                  <w:shd w:val="clear" w:color="auto" w:fill="FFFF0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r>
                                    <w:t xml:space="preserve">] → </w:t>
                                  </w:r>
                                  <w:r>
                                    <w:rPr>
                                      <w:i/>
                                    </w:rPr>
                                    <w:t>s</w:t>
                                  </w:r>
                                </w:p>
                              </w:tc>
                            </w:tr>
                            <w:tr w:rsidR="00325C5E" w:rsidTr="00D1015B">
                              <w:tc>
                                <w:tcPr>
                                  <w:tcW w:w="431" w:type="dxa"/>
                                </w:tcPr>
                                <w:p w:rsidR="00325C5E" w:rsidRDefault="00325C5E" w:rsidP="00223E87">
                                  <w:pPr>
                                    <w:jc w:val="center"/>
                                  </w:pPr>
                                  <w:r>
                                    <w:t>T</w:t>
                                  </w:r>
                                </w:p>
                              </w:tc>
                              <w:tc>
                                <w:tcPr>
                                  <w:tcW w:w="431" w:type="dxa"/>
                                  <w:shd w:val="clear" w:color="auto" w:fill="92D050"/>
                                </w:tcPr>
                                <w:p w:rsidR="00325C5E" w:rsidRDefault="00325C5E" w:rsidP="00223E87">
                                  <w:pPr>
                                    <w:jc w:val="center"/>
                                  </w:pPr>
                                  <w:r>
                                    <w:t>T</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T</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T</w:t>
                                  </w:r>
                                </w:p>
                              </w:tc>
                              <w:tc>
                                <w:tcPr>
                                  <w:tcW w:w="431" w:type="dxa"/>
                                  <w:shd w:val="clear" w:color="auto" w:fill="92D050"/>
                                </w:tcPr>
                                <w:p w:rsidR="00325C5E" w:rsidRDefault="00325C5E" w:rsidP="00223E87">
                                  <w:pPr>
                                    <w:jc w:val="center"/>
                                  </w:pPr>
                                  <w:r>
                                    <w:t>F</w:t>
                                  </w:r>
                                </w:p>
                              </w:tc>
                              <w:tc>
                                <w:tcPr>
                                  <w:tcW w:w="848" w:type="dxa"/>
                                </w:tcPr>
                                <w:p w:rsidR="00325C5E" w:rsidRDefault="00325C5E" w:rsidP="00223E87">
                                  <w:pPr>
                                    <w:jc w:val="center"/>
                                  </w:pPr>
                                  <w:r>
                                    <w:t>F</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F</w:t>
                                  </w:r>
                                </w:p>
                              </w:tc>
                              <w:tc>
                                <w:tcPr>
                                  <w:tcW w:w="431" w:type="dxa"/>
                                  <w:shd w:val="clear" w:color="auto" w:fill="92D050"/>
                                </w:tcPr>
                                <w:p w:rsidR="00325C5E" w:rsidRDefault="00325C5E" w:rsidP="00223E87">
                                  <w:pPr>
                                    <w:jc w:val="center"/>
                                  </w:pPr>
                                  <w:r>
                                    <w:t>T</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F</w:t>
                                  </w:r>
                                </w:p>
                              </w:tc>
                              <w:tc>
                                <w:tcPr>
                                  <w:tcW w:w="431" w:type="dxa"/>
                                  <w:shd w:val="clear" w:color="auto" w:fill="92D050"/>
                                </w:tcPr>
                                <w:p w:rsidR="00325C5E" w:rsidRDefault="00325C5E" w:rsidP="00223E87">
                                  <w:pPr>
                                    <w:jc w:val="center"/>
                                  </w:pPr>
                                  <w:r>
                                    <w:t>F</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bl>
                          <w:p w:rsidR="00325C5E" w:rsidRDefault="00325C5E" w:rsidP="00223E87"/>
                        </w:txbxContent>
                      </wps:txbx>
                      <wps:bodyPr rot="0" vert="horz" wrap="square" lIns="91440" tIns="45720" rIns="91440" bIns="45720" anchor="t" anchorCtr="0" upright="1">
                        <a:noAutofit/>
                      </wps:bodyPr>
                    </wps:wsp>
                  </a:graphicData>
                </a:graphic>
              </wp:inline>
            </w:drawing>
          </mc:Choice>
          <mc:Fallback>
            <w:pict>
              <v:shape id="Text Box 281" o:spid="_x0000_s1075" type="#_x0000_t202" style="width:391.0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" filled="f" stroked="f">
                <v:textbo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350"/>
                        <w:gridCol w:w="2250"/>
                      </w:tblGrid>
                      <w:tr w:rsidR="00325C5E" w:rsidTr="00D1015B">
                        <w:tc>
                          <w:tcPr>
                            <w:tcW w:w="431" w:type="dxa"/>
                          </w:tcPr>
                          <w:p w:rsidR="00325C5E" w:rsidRPr="00C14A1D" w:rsidRDefault="00325C5E" w:rsidP="00223E87">
                            <w:pPr>
                              <w:jc w:val="center"/>
                              <w:rPr>
                                <w:i/>
                              </w:rPr>
                            </w:pPr>
                            <w:r>
                              <w:rPr>
                                <w:i/>
                              </w:rPr>
                              <w:t>b</w:t>
                            </w:r>
                          </w:p>
                        </w:tc>
                        <w:tc>
                          <w:tcPr>
                            <w:tcW w:w="431" w:type="dxa"/>
                            <w:shd w:val="clear" w:color="auto" w:fill="92D050"/>
                          </w:tcPr>
                          <w:p w:rsidR="00325C5E" w:rsidRPr="00C14A1D" w:rsidRDefault="00325C5E" w:rsidP="00223E87">
                            <w:pPr>
                              <w:jc w:val="center"/>
                              <w:rPr>
                                <w:i/>
                              </w:rPr>
                            </w:pPr>
                            <w:r>
                              <w:rPr>
                                <w:i/>
                              </w:rPr>
                              <w:t>s</w:t>
                            </w:r>
                          </w:p>
                        </w:tc>
                        <w:tc>
                          <w:tcPr>
                            <w:tcW w:w="848" w:type="dxa"/>
                          </w:tcPr>
                          <w:p w:rsidR="00325C5E" w:rsidRPr="00C14A1D" w:rsidRDefault="00325C5E" w:rsidP="00223E87">
                            <w:pPr>
                              <w:jc w:val="center"/>
                              <w:rPr>
                                <w:i/>
                              </w:rPr>
                            </w:pPr>
                            <w:r>
                              <w:rPr>
                                <w:i/>
                              </w:rPr>
                              <w:t xml:space="preserve">b </w:t>
                            </w:r>
                            <w:r>
                              <w:t xml:space="preserve">→ </w:t>
                            </w:r>
                            <w:r>
                              <w:rPr>
                                <w:i/>
                              </w:rPr>
                              <w:t>s</w:t>
                            </w:r>
                          </w:p>
                        </w:tc>
                        <w:tc>
                          <w:tcPr>
                            <w:tcW w:w="1350" w:type="dxa"/>
                            <w:shd w:val="clear" w:color="auto" w:fill="92D05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p>
                        </w:tc>
                        <w:tc>
                          <w:tcPr>
                            <w:tcW w:w="2250" w:type="dxa"/>
                            <w:shd w:val="clear" w:color="auto" w:fill="FFFF00"/>
                          </w:tcPr>
                          <w:p w:rsidR="00325C5E" w:rsidRDefault="00325C5E" w:rsidP="00223E87">
                            <w:pPr>
                              <w:jc w:val="center"/>
                            </w:pPr>
                            <w:r>
                              <w:t>[(</w:t>
                            </w:r>
                            <w:r>
                              <w:rPr>
                                <w:i/>
                              </w:rPr>
                              <w:t xml:space="preserve">b </w:t>
                            </w:r>
                            <w:r>
                              <w:t xml:space="preserve">→ </w:t>
                            </w:r>
                            <w:r>
                              <w:rPr>
                                <w:i/>
                              </w:rPr>
                              <w:t>s</w:t>
                            </w:r>
                            <w:r>
                              <w:t xml:space="preserve">) </w:t>
                            </w:r>
                            <w:r>
                              <w:rPr>
                                <w:rFonts w:ascii="Cambria Math" w:hAnsi="Cambria Math"/>
                              </w:rPr>
                              <w:t>⋀</w:t>
                            </w:r>
                            <w:r>
                              <w:t xml:space="preserve"> </w:t>
                            </w:r>
                            <w:r>
                              <w:rPr>
                                <w:i/>
                              </w:rPr>
                              <w:t>b</w:t>
                            </w:r>
                            <w:r>
                              <w:t xml:space="preserve">] → </w:t>
                            </w:r>
                            <w:r>
                              <w:rPr>
                                <w:i/>
                              </w:rPr>
                              <w:t>s</w:t>
                            </w:r>
                          </w:p>
                        </w:tc>
                      </w:tr>
                      <w:tr w:rsidR="00325C5E" w:rsidTr="00D1015B">
                        <w:tc>
                          <w:tcPr>
                            <w:tcW w:w="431" w:type="dxa"/>
                          </w:tcPr>
                          <w:p w:rsidR="00325C5E" w:rsidRDefault="00325C5E" w:rsidP="00223E87">
                            <w:pPr>
                              <w:jc w:val="center"/>
                            </w:pPr>
                            <w:r>
                              <w:t>T</w:t>
                            </w:r>
                          </w:p>
                        </w:tc>
                        <w:tc>
                          <w:tcPr>
                            <w:tcW w:w="431" w:type="dxa"/>
                            <w:shd w:val="clear" w:color="auto" w:fill="92D050"/>
                          </w:tcPr>
                          <w:p w:rsidR="00325C5E" w:rsidRDefault="00325C5E" w:rsidP="00223E87">
                            <w:pPr>
                              <w:jc w:val="center"/>
                            </w:pPr>
                            <w:r>
                              <w:t>T</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T</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T</w:t>
                            </w:r>
                          </w:p>
                        </w:tc>
                        <w:tc>
                          <w:tcPr>
                            <w:tcW w:w="431" w:type="dxa"/>
                            <w:shd w:val="clear" w:color="auto" w:fill="92D050"/>
                          </w:tcPr>
                          <w:p w:rsidR="00325C5E" w:rsidRDefault="00325C5E" w:rsidP="00223E87">
                            <w:pPr>
                              <w:jc w:val="center"/>
                            </w:pPr>
                            <w:r>
                              <w:t>F</w:t>
                            </w:r>
                          </w:p>
                        </w:tc>
                        <w:tc>
                          <w:tcPr>
                            <w:tcW w:w="848" w:type="dxa"/>
                          </w:tcPr>
                          <w:p w:rsidR="00325C5E" w:rsidRDefault="00325C5E" w:rsidP="00223E87">
                            <w:pPr>
                              <w:jc w:val="center"/>
                            </w:pPr>
                            <w:r>
                              <w:t>F</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F</w:t>
                            </w:r>
                          </w:p>
                        </w:tc>
                        <w:tc>
                          <w:tcPr>
                            <w:tcW w:w="431" w:type="dxa"/>
                            <w:shd w:val="clear" w:color="auto" w:fill="92D050"/>
                          </w:tcPr>
                          <w:p w:rsidR="00325C5E" w:rsidRDefault="00325C5E" w:rsidP="00223E87">
                            <w:pPr>
                              <w:jc w:val="center"/>
                            </w:pPr>
                            <w:r>
                              <w:t>T</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r w:rsidR="00325C5E" w:rsidTr="00D1015B">
                        <w:tc>
                          <w:tcPr>
                            <w:tcW w:w="431" w:type="dxa"/>
                          </w:tcPr>
                          <w:p w:rsidR="00325C5E" w:rsidRDefault="00325C5E" w:rsidP="00223E87">
                            <w:pPr>
                              <w:jc w:val="center"/>
                            </w:pPr>
                            <w:r>
                              <w:t>F</w:t>
                            </w:r>
                          </w:p>
                        </w:tc>
                        <w:tc>
                          <w:tcPr>
                            <w:tcW w:w="431" w:type="dxa"/>
                            <w:shd w:val="clear" w:color="auto" w:fill="92D050"/>
                          </w:tcPr>
                          <w:p w:rsidR="00325C5E" w:rsidRDefault="00325C5E" w:rsidP="00223E87">
                            <w:pPr>
                              <w:jc w:val="center"/>
                            </w:pPr>
                            <w:r>
                              <w:t>F</w:t>
                            </w:r>
                          </w:p>
                        </w:tc>
                        <w:tc>
                          <w:tcPr>
                            <w:tcW w:w="848" w:type="dxa"/>
                          </w:tcPr>
                          <w:p w:rsidR="00325C5E" w:rsidRDefault="00325C5E" w:rsidP="00223E87">
                            <w:pPr>
                              <w:jc w:val="center"/>
                            </w:pPr>
                            <w:r>
                              <w:t>T</w:t>
                            </w:r>
                          </w:p>
                        </w:tc>
                        <w:tc>
                          <w:tcPr>
                            <w:tcW w:w="1350" w:type="dxa"/>
                            <w:shd w:val="clear" w:color="auto" w:fill="92D050"/>
                          </w:tcPr>
                          <w:p w:rsidR="00325C5E" w:rsidRDefault="00325C5E" w:rsidP="00223E87">
                            <w:pPr>
                              <w:jc w:val="center"/>
                            </w:pPr>
                            <w:r>
                              <w:t>F</w:t>
                            </w:r>
                          </w:p>
                        </w:tc>
                        <w:tc>
                          <w:tcPr>
                            <w:tcW w:w="2250" w:type="dxa"/>
                            <w:shd w:val="clear" w:color="auto" w:fill="FFFF00"/>
                          </w:tcPr>
                          <w:p w:rsidR="00325C5E" w:rsidRDefault="00325C5E" w:rsidP="00223E87">
                            <w:pPr>
                              <w:jc w:val="center"/>
                            </w:pPr>
                            <w:r>
                              <w:t>T</w:t>
                            </w:r>
                          </w:p>
                        </w:tc>
                      </w:tr>
                    </w:tbl>
                    <w:p w:rsidR="00325C5E" w:rsidRDefault="00325C5E" w:rsidP="00223E87"/>
                  </w:txbxContent>
                </v:textbox>
                <w10:anchorlock/>
              </v:shape>
            </w:pict>
          </mc:Fallback>
        </mc:AlternateContent>
      </w:r>
    </w:p>
    <w:p w:rsidR="00B97564" w:rsidRDefault="00B97564" w:rsidP="00B97564">
      <w:pPr>
        <w:pStyle w:val="ExampleBody"/>
      </w:pPr>
    </w:p>
    <w:p w:rsidR="00B97564" w:rsidRDefault="00B97564" w:rsidP="00B97564">
      <w:pPr>
        <w:pStyle w:val="ExampleBody"/>
      </w:pPr>
      <w:r>
        <w:t>Since the truth table for [(</w:t>
      </w:r>
      <w:r w:rsidR="00F31AA6">
        <w:rPr>
          <w:i/>
        </w:rPr>
        <w:t>b</w:t>
      </w:r>
      <w:r w:rsidR="00F31AA6">
        <w:t xml:space="preserve"> </w:t>
      </w:r>
      <w:r w:rsidR="00441C21">
        <w:t>→</w:t>
      </w:r>
      <w:r w:rsidR="00F31AA6">
        <w:t xml:space="preserve"> </w:t>
      </w:r>
      <w:r w:rsidR="00F31AA6">
        <w:rPr>
          <w:i/>
        </w:rPr>
        <w:t>s</w:t>
      </w:r>
      <w:r>
        <w:t xml:space="preserve">) </w:t>
      </w:r>
      <w:r w:rsidR="004635A4">
        <w:rPr>
          <w:rFonts w:ascii="Cambria Math" w:hAnsi="Cambria Math"/>
        </w:rPr>
        <w:t>⋀</w:t>
      </w:r>
      <w:r>
        <w:t xml:space="preserve"> </w:t>
      </w:r>
      <w:r w:rsidR="00F31AA6">
        <w:rPr>
          <w:i/>
        </w:rPr>
        <w:t>b</w:t>
      </w:r>
      <w:r>
        <w:t xml:space="preserve">] </w:t>
      </w:r>
      <w:r w:rsidR="00441C21">
        <w:t>→</w:t>
      </w:r>
      <w:r>
        <w:t xml:space="preserve"> </w:t>
      </w:r>
      <w:r w:rsidR="00F31AA6">
        <w:rPr>
          <w:i/>
        </w:rPr>
        <w:t>s</w:t>
      </w:r>
      <w:r>
        <w:t xml:space="preserve"> is always true, this is a valid argument.</w:t>
      </w:r>
    </w:p>
    <w:p w:rsidR="00EC7A9F" w:rsidRDefault="00EC7A9F" w:rsidP="006229E7"/>
    <w:p w:rsidR="004635A4" w:rsidRDefault="004635A4" w:rsidP="006229E7"/>
    <w:p w:rsidR="00FD5671" w:rsidRDefault="00FD5671" w:rsidP="004635A4">
      <w:pPr>
        <w:pStyle w:val="TryitNow"/>
      </w:pPr>
      <w:r>
        <w:t>Try it Now</w:t>
      </w:r>
      <w:r w:rsidR="00274629">
        <w:t xml:space="preserve"> </w:t>
      </w:r>
      <w:r w:rsidR="009D0DDB">
        <w:t>1</w:t>
      </w:r>
      <w:r w:rsidR="004278E9">
        <w:t>3</w:t>
      </w:r>
    </w:p>
    <w:p w:rsidR="00FD5671" w:rsidRDefault="00FD5671" w:rsidP="004635A4">
      <w:pPr>
        <w:pStyle w:val="TryitNowbody"/>
      </w:pPr>
      <w:r>
        <w:t xml:space="preserve">Determine </w:t>
      </w:r>
      <w:r w:rsidR="00B83471">
        <w:t>whether</w:t>
      </w:r>
      <w:r>
        <w:t xml:space="preserve"> the argument is valid:</w:t>
      </w:r>
    </w:p>
    <w:p w:rsidR="00FD5671" w:rsidRDefault="004635A4" w:rsidP="004635A4">
      <w:pPr>
        <w:pStyle w:val="TryitNowbody"/>
      </w:pPr>
      <w:r>
        <w:t xml:space="preserve">Premise: </w:t>
      </w:r>
      <w:r>
        <w:tab/>
      </w:r>
      <w:r w:rsidR="00FD5671">
        <w:t>If I have a shovel</w:t>
      </w:r>
      <w:r w:rsidR="00B83471">
        <w:t>,</w:t>
      </w:r>
      <w:r w:rsidR="00FD5671">
        <w:t xml:space="preserve"> I can dig a hole.</w:t>
      </w:r>
    </w:p>
    <w:p w:rsidR="00FD5671" w:rsidRDefault="004635A4" w:rsidP="004635A4">
      <w:pPr>
        <w:pStyle w:val="TryitNowbody"/>
      </w:pPr>
      <w:r>
        <w:t xml:space="preserve">Premise: </w:t>
      </w:r>
      <w:r>
        <w:tab/>
      </w:r>
      <w:r w:rsidR="00FD5671">
        <w:t>I dug a hole</w:t>
      </w:r>
      <w:r w:rsidR="00B83471">
        <w:t>.</w:t>
      </w:r>
    </w:p>
    <w:p w:rsidR="00FD5671" w:rsidRDefault="004635A4" w:rsidP="004635A4">
      <w:pPr>
        <w:pStyle w:val="TryitNowbody"/>
      </w:pPr>
      <w:r>
        <w:t>Conclusion:</w:t>
      </w:r>
      <w:r>
        <w:tab/>
      </w:r>
      <w:r w:rsidR="00FD5671">
        <w:t>Therefore</w:t>
      </w:r>
      <w:r w:rsidR="00B83471">
        <w:t>,</w:t>
      </w:r>
      <w:r w:rsidR="00FD5671">
        <w:t xml:space="preserve"> I had a shovel</w:t>
      </w:r>
      <w:r w:rsidR="00B83471">
        <w:t>.</w:t>
      </w:r>
    </w:p>
    <w:p w:rsidR="00FD5671" w:rsidRDefault="00FD5671" w:rsidP="006229E7"/>
    <w:p w:rsidR="001461F6" w:rsidRDefault="001461F6" w:rsidP="006229E7"/>
    <w:p w:rsidR="00B97564" w:rsidRDefault="00616037" w:rsidP="00B97564">
      <w:pPr>
        <w:pStyle w:val="ExampleHeader"/>
      </w:pPr>
      <w:r>
        <w:br w:type="page"/>
      </w:r>
      <w:r w:rsidR="00B97564">
        <w:lastRenderedPageBreak/>
        <w:t>Example</w:t>
      </w:r>
      <w:r w:rsidR="00274629">
        <w:t xml:space="preserve"> </w:t>
      </w:r>
      <w:r w:rsidR="009D0DDB">
        <w:t>3</w:t>
      </w:r>
      <w:r w:rsidR="00D83D38">
        <w:t>5</w:t>
      </w:r>
    </w:p>
    <w:p w:rsidR="00B97564" w:rsidRDefault="00B97564" w:rsidP="00B97564">
      <w:pPr>
        <w:pStyle w:val="ExampleBody"/>
      </w:pPr>
      <w:r>
        <w:t>Premise:</w:t>
      </w:r>
      <w:r w:rsidR="003D4693">
        <w:t xml:space="preserve"> </w:t>
      </w:r>
      <w:r w:rsidR="004948D2">
        <w:tab/>
        <w:t>If I go to the mall, then I’ll buy new jeans</w:t>
      </w:r>
      <w:r w:rsidR="00B83471">
        <w:t>.</w:t>
      </w:r>
    </w:p>
    <w:p w:rsidR="004948D2" w:rsidRDefault="004948D2" w:rsidP="00B97564">
      <w:pPr>
        <w:pStyle w:val="ExampleBody"/>
      </w:pPr>
      <w:r>
        <w:t xml:space="preserve">Premise: </w:t>
      </w:r>
      <w:r>
        <w:tab/>
        <w:t>If I buy new jeans, I’ll buy a shirt to go with it</w:t>
      </w:r>
      <w:r w:rsidR="00B83471">
        <w:t>.</w:t>
      </w:r>
    </w:p>
    <w:p w:rsidR="004948D2" w:rsidRDefault="003F737F" w:rsidP="00B97564">
      <w:pPr>
        <w:pStyle w:val="ExampleBody"/>
      </w:pPr>
      <w:r>
        <w:t>Conclusion:</w:t>
      </w:r>
      <w:r>
        <w:tab/>
        <w:t>If I go</w:t>
      </w:r>
      <w:r w:rsidR="004948D2">
        <w:t xml:space="preserve"> to the mall, I’ll buy a shirt.</w:t>
      </w:r>
    </w:p>
    <w:p w:rsidR="004948D2" w:rsidRDefault="004948D2" w:rsidP="00B97564">
      <w:pPr>
        <w:pStyle w:val="ExampleBody"/>
      </w:pPr>
    </w:p>
    <w:p w:rsidR="004948D2" w:rsidRDefault="004948D2" w:rsidP="00B97564">
      <w:pPr>
        <w:pStyle w:val="ExampleBody"/>
      </w:pPr>
      <w:r>
        <w:t xml:space="preserve">Let </w:t>
      </w:r>
      <w:r w:rsidR="00B83471">
        <w:rPr>
          <w:i/>
        </w:rPr>
        <w:t>m</w:t>
      </w:r>
      <w:r>
        <w:t xml:space="preserve"> = I go to the mall, </w:t>
      </w:r>
      <w:r w:rsidR="00B83471">
        <w:rPr>
          <w:i/>
        </w:rPr>
        <w:t>j</w:t>
      </w:r>
      <w:r w:rsidRPr="005271A6">
        <w:rPr>
          <w:i/>
        </w:rPr>
        <w:t xml:space="preserve"> </w:t>
      </w:r>
      <w:r>
        <w:t xml:space="preserve">= I buy jeans, and </w:t>
      </w:r>
      <w:r w:rsidR="00B83471">
        <w:rPr>
          <w:i/>
        </w:rPr>
        <w:t>s</w:t>
      </w:r>
      <w:r>
        <w:t xml:space="preserve"> = I buy a shirt.</w:t>
      </w:r>
      <w:r w:rsidR="003D4693">
        <w:t xml:space="preserve"> </w:t>
      </w:r>
    </w:p>
    <w:p w:rsidR="004948D2" w:rsidRDefault="004948D2" w:rsidP="00B97564">
      <w:pPr>
        <w:pStyle w:val="ExampleBody"/>
      </w:pPr>
      <w:r>
        <w:t>The premises and conclusion can be stated as:</w:t>
      </w:r>
    </w:p>
    <w:p w:rsidR="004948D2" w:rsidRDefault="004948D2" w:rsidP="00B97564">
      <w:pPr>
        <w:pStyle w:val="ExampleBody"/>
      </w:pPr>
      <w:r>
        <w:t xml:space="preserve">Premise: </w:t>
      </w:r>
      <w:r>
        <w:tab/>
      </w:r>
      <w:r w:rsidR="00B83471">
        <w:rPr>
          <w:i/>
        </w:rPr>
        <w:t>m</w:t>
      </w:r>
      <w:r>
        <w:t xml:space="preserve"> </w:t>
      </w:r>
      <w:r w:rsidR="00441C21">
        <w:t>→</w:t>
      </w:r>
      <w:r>
        <w:t xml:space="preserve"> </w:t>
      </w:r>
      <w:r w:rsidR="00B83471">
        <w:rPr>
          <w:i/>
        </w:rPr>
        <w:t>j</w:t>
      </w:r>
    </w:p>
    <w:p w:rsidR="004948D2" w:rsidRDefault="004948D2" w:rsidP="00B97564">
      <w:pPr>
        <w:pStyle w:val="ExampleBody"/>
      </w:pPr>
      <w:r>
        <w:t>Premise:</w:t>
      </w:r>
      <w:r>
        <w:tab/>
      </w:r>
      <w:r w:rsidR="00B83471">
        <w:rPr>
          <w:i/>
        </w:rPr>
        <w:t>j</w:t>
      </w:r>
      <w:r w:rsidRPr="005271A6">
        <w:t xml:space="preserve"> </w:t>
      </w:r>
      <w:r w:rsidR="00441C21">
        <w:t>→</w:t>
      </w:r>
      <w:r>
        <w:t xml:space="preserve"> </w:t>
      </w:r>
      <w:r w:rsidR="00B83471">
        <w:rPr>
          <w:i/>
        </w:rPr>
        <w:t>s</w:t>
      </w:r>
    </w:p>
    <w:p w:rsidR="004948D2" w:rsidRDefault="004948D2" w:rsidP="00B97564">
      <w:pPr>
        <w:pStyle w:val="ExampleBody"/>
      </w:pPr>
      <w:r>
        <w:t xml:space="preserve">Conclusion: </w:t>
      </w:r>
      <w:r>
        <w:tab/>
      </w:r>
      <w:r w:rsidR="00B83471">
        <w:rPr>
          <w:i/>
        </w:rPr>
        <w:t>m</w:t>
      </w:r>
      <w:r>
        <w:t xml:space="preserve"> </w:t>
      </w:r>
      <w:r w:rsidR="00441C21">
        <w:t>→</w:t>
      </w:r>
      <w:r>
        <w:t xml:space="preserve"> </w:t>
      </w:r>
      <w:r w:rsidR="00B83471">
        <w:rPr>
          <w:i/>
        </w:rPr>
        <w:t>s</w:t>
      </w:r>
    </w:p>
    <w:p w:rsidR="004948D2" w:rsidRDefault="004948D2" w:rsidP="00B97564">
      <w:pPr>
        <w:pStyle w:val="ExampleBody"/>
      </w:pPr>
    </w:p>
    <w:p w:rsidR="004948D2" w:rsidRDefault="004948D2" w:rsidP="00B97564">
      <w:pPr>
        <w:pStyle w:val="ExampleBody"/>
      </w:pPr>
      <w:r>
        <w:t>We can construct a truth table for [(</w:t>
      </w:r>
      <w:r w:rsidR="00B83471">
        <w:rPr>
          <w:i/>
        </w:rPr>
        <w:t xml:space="preserve">m </w:t>
      </w:r>
      <w:r w:rsidR="00441C21">
        <w:t>→</w:t>
      </w:r>
      <w:r w:rsidR="00B83471">
        <w:t xml:space="preserve"> </w:t>
      </w:r>
      <w:r w:rsidR="00B83471">
        <w:rPr>
          <w:i/>
        </w:rPr>
        <w:t>j</w:t>
      </w:r>
      <w:r>
        <w:t xml:space="preserve">) </w:t>
      </w:r>
      <w:r w:rsidR="004635A4">
        <w:rPr>
          <w:rFonts w:ascii="Cambria Math" w:hAnsi="Cambria Math"/>
        </w:rPr>
        <w:t>⋀</w:t>
      </w:r>
      <w:r>
        <w:t xml:space="preserve"> (</w:t>
      </w:r>
      <w:r w:rsidR="00B83471">
        <w:rPr>
          <w:i/>
        </w:rPr>
        <w:t xml:space="preserve">j </w:t>
      </w:r>
      <w:r w:rsidR="00441C21">
        <w:t>→</w:t>
      </w:r>
      <w:r w:rsidR="00B83471">
        <w:t xml:space="preserve"> </w:t>
      </w:r>
      <w:r w:rsidR="00B83471">
        <w:rPr>
          <w:i/>
        </w:rPr>
        <w:t>s</w:t>
      </w:r>
      <w:r>
        <w:t xml:space="preserve">)] </w:t>
      </w:r>
      <w:r w:rsidR="00441C21">
        <w:t>→</w:t>
      </w:r>
      <w:r>
        <w:t xml:space="preserve"> (</w:t>
      </w:r>
      <w:r w:rsidR="00B83471">
        <w:rPr>
          <w:i/>
        </w:rPr>
        <w:t xml:space="preserve">m </w:t>
      </w:r>
      <w:r w:rsidR="00441C21">
        <w:t>→</w:t>
      </w:r>
      <w:r w:rsidR="00B83471">
        <w:t xml:space="preserve"> </w:t>
      </w:r>
      <w:r w:rsidR="00B83471">
        <w:rPr>
          <w:i/>
        </w:rPr>
        <w:t>s</w:t>
      </w:r>
      <w:r>
        <w:t>)</w:t>
      </w:r>
      <w:r w:rsidR="00D1015B">
        <w:t xml:space="preserve">. Try to </w:t>
      </w:r>
      <w:r w:rsidR="000D33C8">
        <w:t>recreate</w:t>
      </w:r>
      <w:r w:rsidR="00D1015B">
        <w:t xml:space="preserve"> each step and see how the truth table was constructed.</w:t>
      </w:r>
    </w:p>
    <w:p w:rsidR="004948D2" w:rsidRDefault="004948D2" w:rsidP="00B97564">
      <w:pPr>
        <w:pStyle w:val="ExampleBody"/>
      </w:pPr>
    </w:p>
    <w:p w:rsidR="004948D2" w:rsidRDefault="00AF0D7A" w:rsidP="00B97564">
      <w:pPr>
        <w:pStyle w:val="ExampleBody"/>
      </w:pPr>
      <w:r>
        <w:rPr>
          <w:noProof/>
        </w:rPr>
        <mc:AlternateContent>
          <mc:Choice Requires="wps">
            <w:drawing>
              <wp:inline distT="0" distB="0" distL="0" distR="0">
                <wp:extent cx="5633085" cy="1758950"/>
                <wp:effectExtent l="0" t="0" r="0" b="3810"/>
                <wp:docPr id="4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75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3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393"/>
                              <w:gridCol w:w="393"/>
                              <w:gridCol w:w="763"/>
                              <w:gridCol w:w="707"/>
                              <w:gridCol w:w="1912"/>
                              <w:gridCol w:w="803"/>
                              <w:gridCol w:w="2977"/>
                            </w:tblGrid>
                            <w:tr w:rsidR="00325C5E" w:rsidTr="00B83471">
                              <w:tc>
                                <w:tcPr>
                                  <w:tcW w:w="422" w:type="dxa"/>
                                </w:tcPr>
                                <w:p w:rsidR="00325C5E" w:rsidRDefault="00325C5E" w:rsidP="005E02D0">
                                  <w:pPr>
                                    <w:rPr>
                                      <w:i/>
                                    </w:rPr>
                                  </w:pPr>
                                  <w:r>
                                    <w:rPr>
                                      <w:i/>
                                    </w:rPr>
                                    <w:t>m</w:t>
                                  </w:r>
                                </w:p>
                              </w:tc>
                              <w:tc>
                                <w:tcPr>
                                  <w:tcW w:w="393" w:type="dxa"/>
                                </w:tcPr>
                                <w:p w:rsidR="00325C5E" w:rsidRPr="00C14A1D" w:rsidRDefault="00325C5E" w:rsidP="005E02D0">
                                  <w:pPr>
                                    <w:rPr>
                                      <w:i/>
                                    </w:rPr>
                                  </w:pPr>
                                  <w:r>
                                    <w:rPr>
                                      <w:i/>
                                    </w:rPr>
                                    <w:t>j</w:t>
                                  </w:r>
                                </w:p>
                              </w:tc>
                              <w:tc>
                                <w:tcPr>
                                  <w:tcW w:w="393" w:type="dxa"/>
                                </w:tcPr>
                                <w:p w:rsidR="00325C5E" w:rsidRPr="00C14A1D" w:rsidRDefault="00325C5E" w:rsidP="005E02D0">
                                  <w:pPr>
                                    <w:rPr>
                                      <w:i/>
                                    </w:rPr>
                                  </w:pPr>
                                  <w:r>
                                    <w:rPr>
                                      <w:i/>
                                    </w:rPr>
                                    <w:t>s</w:t>
                                  </w:r>
                                </w:p>
                              </w:tc>
                              <w:tc>
                                <w:tcPr>
                                  <w:tcW w:w="763" w:type="dxa"/>
                                </w:tcPr>
                                <w:p w:rsidR="00325C5E" w:rsidRPr="00C14A1D" w:rsidRDefault="00325C5E" w:rsidP="00B83471">
                                  <w:pPr>
                                    <w:jc w:val="center"/>
                                    <w:rPr>
                                      <w:i/>
                                    </w:rPr>
                                  </w:pPr>
                                  <w:r>
                                    <w:rPr>
                                      <w:i/>
                                    </w:rPr>
                                    <w:t>m</w:t>
                                  </w:r>
                                  <w:r>
                                    <w:t>→</w:t>
                                  </w:r>
                                  <w:r>
                                    <w:rPr>
                                      <w:i/>
                                    </w:rPr>
                                    <w:t>j</w:t>
                                  </w:r>
                                </w:p>
                              </w:tc>
                              <w:tc>
                                <w:tcPr>
                                  <w:tcW w:w="707" w:type="dxa"/>
                                </w:tcPr>
                                <w:p w:rsidR="00325C5E" w:rsidRDefault="00325C5E" w:rsidP="00B83471">
                                  <w:pPr>
                                    <w:jc w:val="center"/>
                                  </w:pPr>
                                  <w:r>
                                    <w:rPr>
                                      <w:i/>
                                    </w:rPr>
                                    <w:t>j</w:t>
                                  </w:r>
                                  <w:r>
                                    <w:t>→</w:t>
                                  </w:r>
                                  <w:r>
                                    <w:rPr>
                                      <w:i/>
                                    </w:rPr>
                                    <w:t>s</w:t>
                                  </w:r>
                                </w:p>
                              </w:tc>
                              <w:tc>
                                <w:tcPr>
                                  <w:tcW w:w="1912" w:type="dxa"/>
                                </w:tcPr>
                                <w:p w:rsidR="00325C5E" w:rsidRDefault="00325C5E" w:rsidP="00B83471">
                                  <w:pPr>
                                    <w:jc w:val="center"/>
                                  </w:pPr>
                                  <w:r>
                                    <w:t>(</w:t>
                                  </w:r>
                                  <w:r>
                                    <w:rPr>
                                      <w:i/>
                                    </w:rPr>
                                    <w:t>m</w:t>
                                  </w:r>
                                  <w:r>
                                    <w:t>→</w:t>
                                  </w:r>
                                  <w:r>
                                    <w:rPr>
                                      <w:i/>
                                    </w:rPr>
                                    <w:t>j</w:t>
                                  </w:r>
                                  <w:r>
                                    <w:t xml:space="preserve">) </w:t>
                                  </w:r>
                                  <w:r>
                                    <w:rPr>
                                      <w:rFonts w:ascii="Cambria Math" w:hAnsi="Cambria Math"/>
                                    </w:rPr>
                                    <w:t>⋀</w:t>
                                  </w:r>
                                  <w:r>
                                    <w:t xml:space="preserve"> (</w:t>
                                  </w:r>
                                  <w:r>
                                    <w:rPr>
                                      <w:i/>
                                    </w:rPr>
                                    <w:t>j</w:t>
                                  </w:r>
                                  <w:r>
                                    <w:t>→</w:t>
                                  </w:r>
                                  <w:r>
                                    <w:rPr>
                                      <w:i/>
                                    </w:rPr>
                                    <w:t>s</w:t>
                                  </w:r>
                                  <w:r>
                                    <w:t>)</w:t>
                                  </w:r>
                                </w:p>
                              </w:tc>
                              <w:tc>
                                <w:tcPr>
                                  <w:tcW w:w="803" w:type="dxa"/>
                                </w:tcPr>
                                <w:p w:rsidR="00325C5E" w:rsidRDefault="00325C5E" w:rsidP="00B83471">
                                  <w:pPr>
                                    <w:jc w:val="center"/>
                                  </w:pPr>
                                  <w:r>
                                    <w:rPr>
                                      <w:i/>
                                    </w:rPr>
                                    <w:t>m</w:t>
                                  </w:r>
                                  <w:r>
                                    <w:t>→</w:t>
                                  </w:r>
                                  <w:r>
                                    <w:rPr>
                                      <w:i/>
                                    </w:rPr>
                                    <w:t>s</w:t>
                                  </w:r>
                                </w:p>
                              </w:tc>
                              <w:tc>
                                <w:tcPr>
                                  <w:tcW w:w="2977" w:type="dxa"/>
                                </w:tcPr>
                                <w:p w:rsidR="00325C5E" w:rsidRDefault="00325C5E" w:rsidP="00B83471">
                                  <w:pPr>
                                    <w:jc w:val="center"/>
                                  </w:pPr>
                                  <w:r>
                                    <w:t>[(</w:t>
                                  </w:r>
                                  <w:r>
                                    <w:rPr>
                                      <w:i/>
                                    </w:rPr>
                                    <w:t>m</w:t>
                                  </w:r>
                                  <w:r>
                                    <w:t>→</w:t>
                                  </w:r>
                                  <w:r>
                                    <w:rPr>
                                      <w:i/>
                                    </w:rPr>
                                    <w:t>j</w:t>
                                  </w:r>
                                  <w:r>
                                    <w:t xml:space="preserve">) </w:t>
                                  </w:r>
                                  <w:r>
                                    <w:rPr>
                                      <w:rFonts w:ascii="Cambria Math" w:hAnsi="Cambria Math"/>
                                    </w:rPr>
                                    <w:t>⋀</w:t>
                                  </w:r>
                                  <w:r>
                                    <w:t xml:space="preserve"> (</w:t>
                                  </w:r>
                                  <w:r>
                                    <w:rPr>
                                      <w:i/>
                                    </w:rPr>
                                    <w:t>j</w:t>
                                  </w:r>
                                  <w:r>
                                    <w:t>→</w:t>
                                  </w:r>
                                  <w:r>
                                    <w:rPr>
                                      <w:i/>
                                    </w:rPr>
                                    <w:t>s</w:t>
                                  </w:r>
                                  <w:r>
                                    <w:t>)] → (</w:t>
                                  </w:r>
                                  <w:r>
                                    <w:rPr>
                                      <w:i/>
                                    </w:rPr>
                                    <w:t>m</w:t>
                                  </w:r>
                                  <w:r>
                                    <w:t>→</w:t>
                                  </w:r>
                                  <w:r>
                                    <w:rPr>
                                      <w:i/>
                                    </w:rPr>
                                    <w:t>s</w:t>
                                  </w:r>
                                  <w:r>
                                    <w:t>)</w:t>
                                  </w:r>
                                </w:p>
                              </w:tc>
                            </w:tr>
                            <w:tr w:rsidR="00325C5E" w:rsidTr="00B83471">
                              <w:tc>
                                <w:tcPr>
                                  <w:tcW w:w="422" w:type="dxa"/>
                                </w:tcPr>
                                <w:p w:rsidR="00325C5E" w:rsidRDefault="00325C5E" w:rsidP="005E02D0">
                                  <w:r>
                                    <w:t>T</w:t>
                                  </w:r>
                                </w:p>
                              </w:tc>
                              <w:tc>
                                <w:tcPr>
                                  <w:tcW w:w="393" w:type="dxa"/>
                                </w:tcPr>
                                <w:p w:rsidR="00325C5E" w:rsidRDefault="00325C5E" w:rsidP="005E02D0">
                                  <w:r>
                                    <w:t>T</w:t>
                                  </w:r>
                                </w:p>
                              </w:tc>
                              <w:tc>
                                <w:tcPr>
                                  <w:tcW w:w="393" w:type="dxa"/>
                                </w:tcPr>
                                <w:p w:rsidR="00325C5E" w:rsidRDefault="00325C5E" w:rsidP="005E02D0">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T</w:t>
                                  </w:r>
                                </w:p>
                              </w:tc>
                              <w:tc>
                                <w:tcPr>
                                  <w:tcW w:w="393" w:type="dxa"/>
                                </w:tcPr>
                                <w:p w:rsidR="00325C5E" w:rsidRDefault="00325C5E" w:rsidP="005E02D0">
                                  <w:r>
                                    <w:t>F</w:t>
                                  </w:r>
                                </w:p>
                              </w:tc>
                              <w:tc>
                                <w:tcPr>
                                  <w:tcW w:w="763" w:type="dxa"/>
                                </w:tcPr>
                                <w:p w:rsidR="00325C5E" w:rsidRDefault="00325C5E" w:rsidP="005271A6">
                                  <w:pPr>
                                    <w:jc w:val="center"/>
                                  </w:pPr>
                                  <w:r>
                                    <w:t>T</w:t>
                                  </w:r>
                                </w:p>
                              </w:tc>
                              <w:tc>
                                <w:tcPr>
                                  <w:tcW w:w="707" w:type="dxa"/>
                                </w:tcPr>
                                <w:p w:rsidR="00325C5E" w:rsidRDefault="00325C5E" w:rsidP="005271A6">
                                  <w:pPr>
                                    <w:jc w:val="center"/>
                                  </w:pPr>
                                  <w:r>
                                    <w:t>F</w:t>
                                  </w:r>
                                </w:p>
                              </w:tc>
                              <w:tc>
                                <w:tcPr>
                                  <w:tcW w:w="1912" w:type="dxa"/>
                                </w:tcPr>
                                <w:p w:rsidR="00325C5E" w:rsidRDefault="00325C5E" w:rsidP="005271A6">
                                  <w:pPr>
                                    <w:jc w:val="center"/>
                                  </w:pPr>
                                  <w:r>
                                    <w:t>F</w:t>
                                  </w:r>
                                </w:p>
                              </w:tc>
                              <w:tc>
                                <w:tcPr>
                                  <w:tcW w:w="803" w:type="dxa"/>
                                </w:tcPr>
                                <w:p w:rsidR="00325C5E" w:rsidRDefault="00325C5E" w:rsidP="00274629">
                                  <w:pPr>
                                    <w:jc w:val="center"/>
                                  </w:pPr>
                                  <w:r>
                                    <w:t>F</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F</w:t>
                                  </w:r>
                                </w:p>
                              </w:tc>
                              <w:tc>
                                <w:tcPr>
                                  <w:tcW w:w="393" w:type="dxa"/>
                                </w:tcPr>
                                <w:p w:rsidR="00325C5E" w:rsidRDefault="00325C5E" w:rsidP="005E02D0">
                                  <w:r>
                                    <w:t>T</w:t>
                                  </w:r>
                                </w:p>
                              </w:tc>
                              <w:tc>
                                <w:tcPr>
                                  <w:tcW w:w="763" w:type="dxa"/>
                                </w:tcPr>
                                <w:p w:rsidR="00325C5E" w:rsidRDefault="00325C5E" w:rsidP="005271A6">
                                  <w:pPr>
                                    <w:jc w:val="center"/>
                                  </w:pPr>
                                  <w:r>
                                    <w:t>F</w:t>
                                  </w:r>
                                </w:p>
                              </w:tc>
                              <w:tc>
                                <w:tcPr>
                                  <w:tcW w:w="707" w:type="dxa"/>
                                </w:tcPr>
                                <w:p w:rsidR="00325C5E" w:rsidRDefault="00325C5E" w:rsidP="005271A6">
                                  <w:pPr>
                                    <w:jc w:val="center"/>
                                  </w:pPr>
                                  <w:r>
                                    <w:t>T</w:t>
                                  </w:r>
                                </w:p>
                              </w:tc>
                              <w:tc>
                                <w:tcPr>
                                  <w:tcW w:w="1912" w:type="dxa"/>
                                </w:tcPr>
                                <w:p w:rsidR="00325C5E" w:rsidRDefault="00325C5E" w:rsidP="005271A6">
                                  <w:pPr>
                                    <w:jc w:val="center"/>
                                  </w:pPr>
                                  <w:r>
                                    <w:t>F</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F</w:t>
                                  </w:r>
                                </w:p>
                              </w:tc>
                              <w:tc>
                                <w:tcPr>
                                  <w:tcW w:w="393" w:type="dxa"/>
                                </w:tcPr>
                                <w:p w:rsidR="00325C5E" w:rsidRDefault="00325C5E" w:rsidP="005E02D0">
                                  <w:r>
                                    <w:t>F</w:t>
                                  </w:r>
                                </w:p>
                              </w:tc>
                              <w:tc>
                                <w:tcPr>
                                  <w:tcW w:w="763" w:type="dxa"/>
                                </w:tcPr>
                                <w:p w:rsidR="00325C5E" w:rsidRDefault="00325C5E" w:rsidP="005271A6">
                                  <w:pPr>
                                    <w:jc w:val="center"/>
                                  </w:pPr>
                                  <w:r>
                                    <w:t>F</w:t>
                                  </w:r>
                                </w:p>
                              </w:tc>
                              <w:tc>
                                <w:tcPr>
                                  <w:tcW w:w="707" w:type="dxa"/>
                                </w:tcPr>
                                <w:p w:rsidR="00325C5E" w:rsidRDefault="00325C5E" w:rsidP="005271A6">
                                  <w:pPr>
                                    <w:jc w:val="center"/>
                                  </w:pPr>
                                  <w:r>
                                    <w:t>T</w:t>
                                  </w:r>
                                </w:p>
                              </w:tc>
                              <w:tc>
                                <w:tcPr>
                                  <w:tcW w:w="1912" w:type="dxa"/>
                                </w:tcPr>
                                <w:p w:rsidR="00325C5E" w:rsidRDefault="00325C5E" w:rsidP="005271A6">
                                  <w:pPr>
                                    <w:jc w:val="center"/>
                                  </w:pPr>
                                  <w:r>
                                    <w:t>F</w:t>
                                  </w:r>
                                </w:p>
                              </w:tc>
                              <w:tc>
                                <w:tcPr>
                                  <w:tcW w:w="803" w:type="dxa"/>
                                </w:tcPr>
                                <w:p w:rsidR="00325C5E" w:rsidRDefault="00325C5E" w:rsidP="00274629">
                                  <w:pPr>
                                    <w:jc w:val="center"/>
                                  </w:pPr>
                                  <w:r>
                                    <w:t>F</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T</w:t>
                                  </w:r>
                                </w:p>
                              </w:tc>
                              <w:tc>
                                <w:tcPr>
                                  <w:tcW w:w="393" w:type="dxa"/>
                                </w:tcPr>
                                <w:p w:rsidR="00325C5E" w:rsidRDefault="00325C5E" w:rsidP="00274629">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T</w:t>
                                  </w:r>
                                </w:p>
                              </w:tc>
                              <w:tc>
                                <w:tcPr>
                                  <w:tcW w:w="393" w:type="dxa"/>
                                </w:tcPr>
                                <w:p w:rsidR="00325C5E" w:rsidRDefault="00325C5E" w:rsidP="00274629">
                                  <w:r>
                                    <w:t>F</w:t>
                                  </w:r>
                                </w:p>
                              </w:tc>
                              <w:tc>
                                <w:tcPr>
                                  <w:tcW w:w="763" w:type="dxa"/>
                                </w:tcPr>
                                <w:p w:rsidR="00325C5E" w:rsidRDefault="00325C5E" w:rsidP="005271A6">
                                  <w:pPr>
                                    <w:jc w:val="center"/>
                                  </w:pPr>
                                  <w:r>
                                    <w:t>T</w:t>
                                  </w:r>
                                </w:p>
                              </w:tc>
                              <w:tc>
                                <w:tcPr>
                                  <w:tcW w:w="707" w:type="dxa"/>
                                </w:tcPr>
                                <w:p w:rsidR="00325C5E" w:rsidRDefault="00325C5E" w:rsidP="005271A6">
                                  <w:pPr>
                                    <w:jc w:val="center"/>
                                  </w:pPr>
                                  <w:r>
                                    <w:t>F</w:t>
                                  </w:r>
                                </w:p>
                              </w:tc>
                              <w:tc>
                                <w:tcPr>
                                  <w:tcW w:w="1912" w:type="dxa"/>
                                </w:tcPr>
                                <w:p w:rsidR="00325C5E" w:rsidRDefault="00325C5E" w:rsidP="005271A6">
                                  <w:pPr>
                                    <w:jc w:val="center"/>
                                  </w:pPr>
                                  <w:r>
                                    <w:t>F</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F</w:t>
                                  </w:r>
                                </w:p>
                              </w:tc>
                              <w:tc>
                                <w:tcPr>
                                  <w:tcW w:w="393" w:type="dxa"/>
                                </w:tcPr>
                                <w:p w:rsidR="00325C5E" w:rsidRDefault="00325C5E" w:rsidP="00274629">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F</w:t>
                                  </w:r>
                                </w:p>
                              </w:tc>
                              <w:tc>
                                <w:tcPr>
                                  <w:tcW w:w="393" w:type="dxa"/>
                                </w:tcPr>
                                <w:p w:rsidR="00325C5E" w:rsidRDefault="00325C5E" w:rsidP="00274629">
                                  <w:r>
                                    <w:t>F</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bl>
                          <w:p w:rsidR="00325C5E" w:rsidRDefault="00325C5E" w:rsidP="005271A6"/>
                        </w:txbxContent>
                      </wps:txbx>
                      <wps:bodyPr rot="0" vert="horz" wrap="square" lIns="91440" tIns="45720" rIns="91440" bIns="45720" anchor="t" anchorCtr="0" upright="1">
                        <a:noAutofit/>
                      </wps:bodyPr>
                    </wps:wsp>
                  </a:graphicData>
                </a:graphic>
              </wp:inline>
            </w:drawing>
          </mc:Choice>
          <mc:Fallback>
            <w:pict>
              <v:shape id="Text Box 279" o:spid="_x0000_s1076" type="#_x0000_t202" style="width:443.55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" filled="f" stroked="f">
                <v:textbox>
                  <w:txbxContent>
                    <w:tbl>
                      <w:tblPr>
                        <w:tblW w:w="83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393"/>
                        <w:gridCol w:w="393"/>
                        <w:gridCol w:w="763"/>
                        <w:gridCol w:w="707"/>
                        <w:gridCol w:w="1912"/>
                        <w:gridCol w:w="803"/>
                        <w:gridCol w:w="2977"/>
                      </w:tblGrid>
                      <w:tr w:rsidR="00325C5E" w:rsidTr="00B83471">
                        <w:tc>
                          <w:tcPr>
                            <w:tcW w:w="422" w:type="dxa"/>
                          </w:tcPr>
                          <w:p w:rsidR="00325C5E" w:rsidRDefault="00325C5E" w:rsidP="005E02D0">
                            <w:pPr>
                              <w:rPr>
                                <w:i/>
                              </w:rPr>
                            </w:pPr>
                            <w:r>
                              <w:rPr>
                                <w:i/>
                              </w:rPr>
                              <w:t>m</w:t>
                            </w:r>
                          </w:p>
                        </w:tc>
                        <w:tc>
                          <w:tcPr>
                            <w:tcW w:w="393" w:type="dxa"/>
                          </w:tcPr>
                          <w:p w:rsidR="00325C5E" w:rsidRPr="00C14A1D" w:rsidRDefault="00325C5E" w:rsidP="005E02D0">
                            <w:pPr>
                              <w:rPr>
                                <w:i/>
                              </w:rPr>
                            </w:pPr>
                            <w:r>
                              <w:rPr>
                                <w:i/>
                              </w:rPr>
                              <w:t>j</w:t>
                            </w:r>
                          </w:p>
                        </w:tc>
                        <w:tc>
                          <w:tcPr>
                            <w:tcW w:w="393" w:type="dxa"/>
                          </w:tcPr>
                          <w:p w:rsidR="00325C5E" w:rsidRPr="00C14A1D" w:rsidRDefault="00325C5E" w:rsidP="005E02D0">
                            <w:pPr>
                              <w:rPr>
                                <w:i/>
                              </w:rPr>
                            </w:pPr>
                            <w:r>
                              <w:rPr>
                                <w:i/>
                              </w:rPr>
                              <w:t>s</w:t>
                            </w:r>
                          </w:p>
                        </w:tc>
                        <w:tc>
                          <w:tcPr>
                            <w:tcW w:w="763" w:type="dxa"/>
                          </w:tcPr>
                          <w:p w:rsidR="00325C5E" w:rsidRPr="00C14A1D" w:rsidRDefault="00325C5E" w:rsidP="00B83471">
                            <w:pPr>
                              <w:jc w:val="center"/>
                              <w:rPr>
                                <w:i/>
                              </w:rPr>
                            </w:pPr>
                            <w:r>
                              <w:rPr>
                                <w:i/>
                              </w:rPr>
                              <w:t>m</w:t>
                            </w:r>
                            <w:r>
                              <w:t>→</w:t>
                            </w:r>
                            <w:r>
                              <w:rPr>
                                <w:i/>
                              </w:rPr>
                              <w:t>j</w:t>
                            </w:r>
                          </w:p>
                        </w:tc>
                        <w:tc>
                          <w:tcPr>
                            <w:tcW w:w="707" w:type="dxa"/>
                          </w:tcPr>
                          <w:p w:rsidR="00325C5E" w:rsidRDefault="00325C5E" w:rsidP="00B83471">
                            <w:pPr>
                              <w:jc w:val="center"/>
                            </w:pPr>
                            <w:r>
                              <w:rPr>
                                <w:i/>
                              </w:rPr>
                              <w:t>j</w:t>
                            </w:r>
                            <w:r>
                              <w:t>→</w:t>
                            </w:r>
                            <w:r>
                              <w:rPr>
                                <w:i/>
                              </w:rPr>
                              <w:t>s</w:t>
                            </w:r>
                          </w:p>
                        </w:tc>
                        <w:tc>
                          <w:tcPr>
                            <w:tcW w:w="1912" w:type="dxa"/>
                          </w:tcPr>
                          <w:p w:rsidR="00325C5E" w:rsidRDefault="00325C5E" w:rsidP="00B83471">
                            <w:pPr>
                              <w:jc w:val="center"/>
                            </w:pPr>
                            <w:r>
                              <w:t>(</w:t>
                            </w:r>
                            <w:r>
                              <w:rPr>
                                <w:i/>
                              </w:rPr>
                              <w:t>m</w:t>
                            </w:r>
                            <w:r>
                              <w:t>→</w:t>
                            </w:r>
                            <w:r>
                              <w:rPr>
                                <w:i/>
                              </w:rPr>
                              <w:t>j</w:t>
                            </w:r>
                            <w:r>
                              <w:t xml:space="preserve">) </w:t>
                            </w:r>
                            <w:r>
                              <w:rPr>
                                <w:rFonts w:ascii="Cambria Math" w:hAnsi="Cambria Math"/>
                              </w:rPr>
                              <w:t>⋀</w:t>
                            </w:r>
                            <w:r>
                              <w:t xml:space="preserve"> (</w:t>
                            </w:r>
                            <w:r>
                              <w:rPr>
                                <w:i/>
                              </w:rPr>
                              <w:t>j</w:t>
                            </w:r>
                            <w:r>
                              <w:t>→</w:t>
                            </w:r>
                            <w:r>
                              <w:rPr>
                                <w:i/>
                              </w:rPr>
                              <w:t>s</w:t>
                            </w:r>
                            <w:r>
                              <w:t>)</w:t>
                            </w:r>
                          </w:p>
                        </w:tc>
                        <w:tc>
                          <w:tcPr>
                            <w:tcW w:w="803" w:type="dxa"/>
                          </w:tcPr>
                          <w:p w:rsidR="00325C5E" w:rsidRDefault="00325C5E" w:rsidP="00B83471">
                            <w:pPr>
                              <w:jc w:val="center"/>
                            </w:pPr>
                            <w:r>
                              <w:rPr>
                                <w:i/>
                              </w:rPr>
                              <w:t>m</w:t>
                            </w:r>
                            <w:r>
                              <w:t>→</w:t>
                            </w:r>
                            <w:r>
                              <w:rPr>
                                <w:i/>
                              </w:rPr>
                              <w:t>s</w:t>
                            </w:r>
                          </w:p>
                        </w:tc>
                        <w:tc>
                          <w:tcPr>
                            <w:tcW w:w="2977" w:type="dxa"/>
                          </w:tcPr>
                          <w:p w:rsidR="00325C5E" w:rsidRDefault="00325C5E" w:rsidP="00B83471">
                            <w:pPr>
                              <w:jc w:val="center"/>
                            </w:pPr>
                            <w:r>
                              <w:t>[(</w:t>
                            </w:r>
                            <w:r>
                              <w:rPr>
                                <w:i/>
                              </w:rPr>
                              <w:t>m</w:t>
                            </w:r>
                            <w:r>
                              <w:t>→</w:t>
                            </w:r>
                            <w:r>
                              <w:rPr>
                                <w:i/>
                              </w:rPr>
                              <w:t>j</w:t>
                            </w:r>
                            <w:r>
                              <w:t xml:space="preserve">) </w:t>
                            </w:r>
                            <w:r>
                              <w:rPr>
                                <w:rFonts w:ascii="Cambria Math" w:hAnsi="Cambria Math"/>
                              </w:rPr>
                              <w:t>⋀</w:t>
                            </w:r>
                            <w:r>
                              <w:t xml:space="preserve"> (</w:t>
                            </w:r>
                            <w:r>
                              <w:rPr>
                                <w:i/>
                              </w:rPr>
                              <w:t>j</w:t>
                            </w:r>
                            <w:r>
                              <w:t>→</w:t>
                            </w:r>
                            <w:r>
                              <w:rPr>
                                <w:i/>
                              </w:rPr>
                              <w:t>s</w:t>
                            </w:r>
                            <w:r>
                              <w:t>)] → (</w:t>
                            </w:r>
                            <w:r>
                              <w:rPr>
                                <w:i/>
                              </w:rPr>
                              <w:t>m</w:t>
                            </w:r>
                            <w:r>
                              <w:t>→</w:t>
                            </w:r>
                            <w:r>
                              <w:rPr>
                                <w:i/>
                              </w:rPr>
                              <w:t>s</w:t>
                            </w:r>
                            <w:r>
                              <w:t>)</w:t>
                            </w:r>
                          </w:p>
                        </w:tc>
                      </w:tr>
                      <w:tr w:rsidR="00325C5E" w:rsidTr="00B83471">
                        <w:tc>
                          <w:tcPr>
                            <w:tcW w:w="422" w:type="dxa"/>
                          </w:tcPr>
                          <w:p w:rsidR="00325C5E" w:rsidRDefault="00325C5E" w:rsidP="005E02D0">
                            <w:r>
                              <w:t>T</w:t>
                            </w:r>
                          </w:p>
                        </w:tc>
                        <w:tc>
                          <w:tcPr>
                            <w:tcW w:w="393" w:type="dxa"/>
                          </w:tcPr>
                          <w:p w:rsidR="00325C5E" w:rsidRDefault="00325C5E" w:rsidP="005E02D0">
                            <w:r>
                              <w:t>T</w:t>
                            </w:r>
                          </w:p>
                        </w:tc>
                        <w:tc>
                          <w:tcPr>
                            <w:tcW w:w="393" w:type="dxa"/>
                          </w:tcPr>
                          <w:p w:rsidR="00325C5E" w:rsidRDefault="00325C5E" w:rsidP="005E02D0">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T</w:t>
                            </w:r>
                          </w:p>
                        </w:tc>
                        <w:tc>
                          <w:tcPr>
                            <w:tcW w:w="393" w:type="dxa"/>
                          </w:tcPr>
                          <w:p w:rsidR="00325C5E" w:rsidRDefault="00325C5E" w:rsidP="005E02D0">
                            <w:r>
                              <w:t>F</w:t>
                            </w:r>
                          </w:p>
                        </w:tc>
                        <w:tc>
                          <w:tcPr>
                            <w:tcW w:w="763" w:type="dxa"/>
                          </w:tcPr>
                          <w:p w:rsidR="00325C5E" w:rsidRDefault="00325C5E" w:rsidP="005271A6">
                            <w:pPr>
                              <w:jc w:val="center"/>
                            </w:pPr>
                            <w:r>
                              <w:t>T</w:t>
                            </w:r>
                          </w:p>
                        </w:tc>
                        <w:tc>
                          <w:tcPr>
                            <w:tcW w:w="707" w:type="dxa"/>
                          </w:tcPr>
                          <w:p w:rsidR="00325C5E" w:rsidRDefault="00325C5E" w:rsidP="005271A6">
                            <w:pPr>
                              <w:jc w:val="center"/>
                            </w:pPr>
                            <w:r>
                              <w:t>F</w:t>
                            </w:r>
                          </w:p>
                        </w:tc>
                        <w:tc>
                          <w:tcPr>
                            <w:tcW w:w="1912" w:type="dxa"/>
                          </w:tcPr>
                          <w:p w:rsidR="00325C5E" w:rsidRDefault="00325C5E" w:rsidP="005271A6">
                            <w:pPr>
                              <w:jc w:val="center"/>
                            </w:pPr>
                            <w:r>
                              <w:t>F</w:t>
                            </w:r>
                          </w:p>
                        </w:tc>
                        <w:tc>
                          <w:tcPr>
                            <w:tcW w:w="803" w:type="dxa"/>
                          </w:tcPr>
                          <w:p w:rsidR="00325C5E" w:rsidRDefault="00325C5E" w:rsidP="00274629">
                            <w:pPr>
                              <w:jc w:val="center"/>
                            </w:pPr>
                            <w:r>
                              <w:t>F</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F</w:t>
                            </w:r>
                          </w:p>
                        </w:tc>
                        <w:tc>
                          <w:tcPr>
                            <w:tcW w:w="393" w:type="dxa"/>
                          </w:tcPr>
                          <w:p w:rsidR="00325C5E" w:rsidRDefault="00325C5E" w:rsidP="005E02D0">
                            <w:r>
                              <w:t>T</w:t>
                            </w:r>
                          </w:p>
                        </w:tc>
                        <w:tc>
                          <w:tcPr>
                            <w:tcW w:w="763" w:type="dxa"/>
                          </w:tcPr>
                          <w:p w:rsidR="00325C5E" w:rsidRDefault="00325C5E" w:rsidP="005271A6">
                            <w:pPr>
                              <w:jc w:val="center"/>
                            </w:pPr>
                            <w:r>
                              <w:t>F</w:t>
                            </w:r>
                          </w:p>
                        </w:tc>
                        <w:tc>
                          <w:tcPr>
                            <w:tcW w:w="707" w:type="dxa"/>
                          </w:tcPr>
                          <w:p w:rsidR="00325C5E" w:rsidRDefault="00325C5E" w:rsidP="005271A6">
                            <w:pPr>
                              <w:jc w:val="center"/>
                            </w:pPr>
                            <w:r>
                              <w:t>T</w:t>
                            </w:r>
                          </w:p>
                        </w:tc>
                        <w:tc>
                          <w:tcPr>
                            <w:tcW w:w="1912" w:type="dxa"/>
                          </w:tcPr>
                          <w:p w:rsidR="00325C5E" w:rsidRDefault="00325C5E" w:rsidP="005271A6">
                            <w:pPr>
                              <w:jc w:val="center"/>
                            </w:pPr>
                            <w:r>
                              <w:t>F</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T</w:t>
                            </w:r>
                          </w:p>
                        </w:tc>
                        <w:tc>
                          <w:tcPr>
                            <w:tcW w:w="393" w:type="dxa"/>
                          </w:tcPr>
                          <w:p w:rsidR="00325C5E" w:rsidRDefault="00325C5E" w:rsidP="005E02D0">
                            <w:r>
                              <w:t>F</w:t>
                            </w:r>
                          </w:p>
                        </w:tc>
                        <w:tc>
                          <w:tcPr>
                            <w:tcW w:w="393" w:type="dxa"/>
                          </w:tcPr>
                          <w:p w:rsidR="00325C5E" w:rsidRDefault="00325C5E" w:rsidP="005E02D0">
                            <w:r>
                              <w:t>F</w:t>
                            </w:r>
                          </w:p>
                        </w:tc>
                        <w:tc>
                          <w:tcPr>
                            <w:tcW w:w="763" w:type="dxa"/>
                          </w:tcPr>
                          <w:p w:rsidR="00325C5E" w:rsidRDefault="00325C5E" w:rsidP="005271A6">
                            <w:pPr>
                              <w:jc w:val="center"/>
                            </w:pPr>
                            <w:r>
                              <w:t>F</w:t>
                            </w:r>
                          </w:p>
                        </w:tc>
                        <w:tc>
                          <w:tcPr>
                            <w:tcW w:w="707" w:type="dxa"/>
                          </w:tcPr>
                          <w:p w:rsidR="00325C5E" w:rsidRDefault="00325C5E" w:rsidP="005271A6">
                            <w:pPr>
                              <w:jc w:val="center"/>
                            </w:pPr>
                            <w:r>
                              <w:t>T</w:t>
                            </w:r>
                          </w:p>
                        </w:tc>
                        <w:tc>
                          <w:tcPr>
                            <w:tcW w:w="1912" w:type="dxa"/>
                          </w:tcPr>
                          <w:p w:rsidR="00325C5E" w:rsidRDefault="00325C5E" w:rsidP="005271A6">
                            <w:pPr>
                              <w:jc w:val="center"/>
                            </w:pPr>
                            <w:r>
                              <w:t>F</w:t>
                            </w:r>
                          </w:p>
                        </w:tc>
                        <w:tc>
                          <w:tcPr>
                            <w:tcW w:w="803" w:type="dxa"/>
                          </w:tcPr>
                          <w:p w:rsidR="00325C5E" w:rsidRDefault="00325C5E" w:rsidP="00274629">
                            <w:pPr>
                              <w:jc w:val="center"/>
                            </w:pPr>
                            <w:r>
                              <w:t>F</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T</w:t>
                            </w:r>
                          </w:p>
                        </w:tc>
                        <w:tc>
                          <w:tcPr>
                            <w:tcW w:w="393" w:type="dxa"/>
                          </w:tcPr>
                          <w:p w:rsidR="00325C5E" w:rsidRDefault="00325C5E" w:rsidP="00274629">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T</w:t>
                            </w:r>
                          </w:p>
                        </w:tc>
                        <w:tc>
                          <w:tcPr>
                            <w:tcW w:w="393" w:type="dxa"/>
                          </w:tcPr>
                          <w:p w:rsidR="00325C5E" w:rsidRDefault="00325C5E" w:rsidP="00274629">
                            <w:r>
                              <w:t>F</w:t>
                            </w:r>
                          </w:p>
                        </w:tc>
                        <w:tc>
                          <w:tcPr>
                            <w:tcW w:w="763" w:type="dxa"/>
                          </w:tcPr>
                          <w:p w:rsidR="00325C5E" w:rsidRDefault="00325C5E" w:rsidP="005271A6">
                            <w:pPr>
                              <w:jc w:val="center"/>
                            </w:pPr>
                            <w:r>
                              <w:t>T</w:t>
                            </w:r>
                          </w:p>
                        </w:tc>
                        <w:tc>
                          <w:tcPr>
                            <w:tcW w:w="707" w:type="dxa"/>
                          </w:tcPr>
                          <w:p w:rsidR="00325C5E" w:rsidRDefault="00325C5E" w:rsidP="005271A6">
                            <w:pPr>
                              <w:jc w:val="center"/>
                            </w:pPr>
                            <w:r>
                              <w:t>F</w:t>
                            </w:r>
                          </w:p>
                        </w:tc>
                        <w:tc>
                          <w:tcPr>
                            <w:tcW w:w="1912" w:type="dxa"/>
                          </w:tcPr>
                          <w:p w:rsidR="00325C5E" w:rsidRDefault="00325C5E" w:rsidP="005271A6">
                            <w:pPr>
                              <w:jc w:val="center"/>
                            </w:pPr>
                            <w:r>
                              <w:t>F</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F</w:t>
                            </w:r>
                          </w:p>
                        </w:tc>
                        <w:tc>
                          <w:tcPr>
                            <w:tcW w:w="393" w:type="dxa"/>
                          </w:tcPr>
                          <w:p w:rsidR="00325C5E" w:rsidRDefault="00325C5E" w:rsidP="00274629">
                            <w:r>
                              <w:t>T</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r w:rsidR="00325C5E" w:rsidTr="00B83471">
                        <w:tc>
                          <w:tcPr>
                            <w:tcW w:w="422" w:type="dxa"/>
                          </w:tcPr>
                          <w:p w:rsidR="00325C5E" w:rsidRDefault="00325C5E" w:rsidP="005E02D0">
                            <w:r>
                              <w:t>F</w:t>
                            </w:r>
                          </w:p>
                        </w:tc>
                        <w:tc>
                          <w:tcPr>
                            <w:tcW w:w="393" w:type="dxa"/>
                          </w:tcPr>
                          <w:p w:rsidR="00325C5E" w:rsidRDefault="00325C5E" w:rsidP="00274629">
                            <w:r>
                              <w:t>F</w:t>
                            </w:r>
                          </w:p>
                        </w:tc>
                        <w:tc>
                          <w:tcPr>
                            <w:tcW w:w="393" w:type="dxa"/>
                          </w:tcPr>
                          <w:p w:rsidR="00325C5E" w:rsidRDefault="00325C5E" w:rsidP="00274629">
                            <w:r>
                              <w:t>F</w:t>
                            </w:r>
                          </w:p>
                        </w:tc>
                        <w:tc>
                          <w:tcPr>
                            <w:tcW w:w="763" w:type="dxa"/>
                          </w:tcPr>
                          <w:p w:rsidR="00325C5E" w:rsidRDefault="00325C5E" w:rsidP="005271A6">
                            <w:pPr>
                              <w:jc w:val="center"/>
                            </w:pPr>
                            <w:r>
                              <w:t>T</w:t>
                            </w:r>
                          </w:p>
                        </w:tc>
                        <w:tc>
                          <w:tcPr>
                            <w:tcW w:w="707" w:type="dxa"/>
                          </w:tcPr>
                          <w:p w:rsidR="00325C5E" w:rsidRDefault="00325C5E" w:rsidP="005271A6">
                            <w:pPr>
                              <w:jc w:val="center"/>
                            </w:pPr>
                            <w:r>
                              <w:t>T</w:t>
                            </w:r>
                          </w:p>
                        </w:tc>
                        <w:tc>
                          <w:tcPr>
                            <w:tcW w:w="1912" w:type="dxa"/>
                          </w:tcPr>
                          <w:p w:rsidR="00325C5E" w:rsidRDefault="00325C5E" w:rsidP="005271A6">
                            <w:pPr>
                              <w:jc w:val="center"/>
                            </w:pPr>
                            <w:r>
                              <w:t>T</w:t>
                            </w:r>
                          </w:p>
                        </w:tc>
                        <w:tc>
                          <w:tcPr>
                            <w:tcW w:w="803" w:type="dxa"/>
                          </w:tcPr>
                          <w:p w:rsidR="00325C5E" w:rsidRDefault="00325C5E" w:rsidP="00274629">
                            <w:pPr>
                              <w:jc w:val="center"/>
                            </w:pPr>
                            <w:r>
                              <w:t>T</w:t>
                            </w:r>
                          </w:p>
                        </w:tc>
                        <w:tc>
                          <w:tcPr>
                            <w:tcW w:w="2977" w:type="dxa"/>
                          </w:tcPr>
                          <w:p w:rsidR="00325C5E" w:rsidRDefault="00325C5E" w:rsidP="005271A6">
                            <w:pPr>
                              <w:jc w:val="center"/>
                            </w:pPr>
                            <w:r>
                              <w:t>T</w:t>
                            </w:r>
                          </w:p>
                        </w:tc>
                      </w:tr>
                    </w:tbl>
                    <w:p w:rsidR="00325C5E" w:rsidRDefault="00325C5E" w:rsidP="005271A6"/>
                  </w:txbxContent>
                </v:textbox>
                <w10:anchorlock/>
              </v:shape>
            </w:pict>
          </mc:Fallback>
        </mc:AlternateContent>
      </w:r>
    </w:p>
    <w:p w:rsidR="004948D2" w:rsidRDefault="004948D2" w:rsidP="00B97564">
      <w:pPr>
        <w:pStyle w:val="ExampleBody"/>
      </w:pPr>
      <w:r>
        <w:t xml:space="preserve">From the </w:t>
      </w:r>
      <w:r w:rsidR="000D33C8">
        <w:t xml:space="preserve">final column of the </w:t>
      </w:r>
      <w:r>
        <w:t>truth table, we can see this is a valid argument.</w:t>
      </w:r>
    </w:p>
    <w:p w:rsidR="00B97564" w:rsidRDefault="00B97564" w:rsidP="006229E7"/>
    <w:p w:rsidR="0042576C" w:rsidRDefault="0042576C" w:rsidP="006229E7"/>
    <w:p w:rsidR="00F8531A" w:rsidRDefault="00F8531A" w:rsidP="00F8531A">
      <w:pPr>
        <w:pStyle w:val="Heading3"/>
      </w:pPr>
      <w:r>
        <w:t>Forms of Valid Arguments</w:t>
      </w:r>
    </w:p>
    <w:p w:rsidR="00F8531A" w:rsidRDefault="000D33C8" w:rsidP="0000333E">
      <w:r>
        <w:t>Rather than making a</w:t>
      </w:r>
      <w:r w:rsidR="00F8531A">
        <w:t xml:space="preserve"> truth table for every argument, we may be able to recognize </w:t>
      </w:r>
      <w:r w:rsidR="00B45E32">
        <w:t>certain common forms of arguments that are valid (or invalid). If we can determine that an argument fits one of the common forms, we can immediately state whether it is valid or invalid.</w:t>
      </w:r>
    </w:p>
    <w:p w:rsidR="00F8531A" w:rsidRDefault="00F8531A" w:rsidP="0000333E"/>
    <w:p w:rsidR="0000333E" w:rsidRDefault="00DA4128" w:rsidP="0000333E">
      <w:pPr>
        <w:pStyle w:val="DefinitionHeader"/>
      </w:pPr>
      <w:r>
        <w:t xml:space="preserve">The </w:t>
      </w:r>
      <w:r w:rsidR="0000333E">
        <w:t>Law of Detachment (</w:t>
      </w:r>
      <w:r w:rsidR="0000333E" w:rsidRPr="00D2543E">
        <w:rPr>
          <w:i/>
        </w:rPr>
        <w:t>Modus Ponens</w:t>
      </w:r>
      <w:r w:rsidR="0000333E">
        <w:t>)</w:t>
      </w:r>
    </w:p>
    <w:p w:rsidR="0000333E" w:rsidRDefault="0000333E" w:rsidP="0000333E">
      <w:pPr>
        <w:pStyle w:val="DefinitionBody"/>
      </w:pPr>
      <w:r>
        <w:t xml:space="preserve">The </w:t>
      </w:r>
      <w:r w:rsidR="00077924">
        <w:t>l</w:t>
      </w:r>
      <w:r>
        <w:t xml:space="preserve">aw of </w:t>
      </w:r>
      <w:r w:rsidR="00077924">
        <w:t>d</w:t>
      </w:r>
      <w:r>
        <w:t xml:space="preserve">etachment applies when </w:t>
      </w:r>
      <w:r w:rsidR="0057053D">
        <w:t>a conditional</w:t>
      </w:r>
      <w:r>
        <w:t xml:space="preserve"> and its antecedent are given as premises, and the consequen</w:t>
      </w:r>
      <w:r w:rsidR="00F8531A">
        <w:t>t</w:t>
      </w:r>
      <w:r>
        <w:t xml:space="preserve"> is the conclusion. The general form is:</w:t>
      </w:r>
    </w:p>
    <w:p w:rsidR="0000333E" w:rsidRDefault="0000333E" w:rsidP="0000333E">
      <w:pPr>
        <w:pStyle w:val="DefinitionBody"/>
      </w:pPr>
      <w:r>
        <w:t xml:space="preserve">Premise: </w:t>
      </w:r>
      <w:r>
        <w:tab/>
      </w:r>
      <w:r>
        <w:tab/>
      </w:r>
      <w:r w:rsidRPr="005271A6">
        <w:rPr>
          <w:i/>
        </w:rPr>
        <w:t>p</w:t>
      </w:r>
      <w:r>
        <w:t xml:space="preserve"> → </w:t>
      </w:r>
      <w:r w:rsidRPr="005271A6">
        <w:rPr>
          <w:i/>
        </w:rPr>
        <w:t>q</w:t>
      </w:r>
    </w:p>
    <w:p w:rsidR="0000333E" w:rsidRDefault="0000333E" w:rsidP="0000333E">
      <w:pPr>
        <w:pStyle w:val="DefinitionBody"/>
      </w:pPr>
      <w:r>
        <w:t xml:space="preserve">Premise: </w:t>
      </w:r>
      <w:r>
        <w:tab/>
      </w:r>
      <w:r>
        <w:tab/>
      </w:r>
      <w:r>
        <w:rPr>
          <w:i/>
        </w:rPr>
        <w:t>p</w:t>
      </w:r>
    </w:p>
    <w:p w:rsidR="0000333E" w:rsidRDefault="0000333E" w:rsidP="0000333E">
      <w:pPr>
        <w:pStyle w:val="DefinitionBody"/>
      </w:pPr>
      <w:r>
        <w:t xml:space="preserve">Conclusion: </w:t>
      </w:r>
      <w:r>
        <w:tab/>
      </w:r>
      <w:r>
        <w:rPr>
          <w:i/>
        </w:rPr>
        <w:t>q</w:t>
      </w:r>
    </w:p>
    <w:p w:rsidR="0000333E" w:rsidRDefault="0000333E" w:rsidP="0000333E">
      <w:pPr>
        <w:pStyle w:val="DefinitionBody"/>
      </w:pPr>
    </w:p>
    <w:p w:rsidR="0000333E" w:rsidRPr="0043070C" w:rsidRDefault="0000333E" w:rsidP="0000333E">
      <w:pPr>
        <w:pStyle w:val="DefinitionBody"/>
      </w:pPr>
      <w:r>
        <w:t xml:space="preserve">The Latin name, </w:t>
      </w:r>
      <w:r>
        <w:rPr>
          <w:i/>
        </w:rPr>
        <w:t>modus ponens</w:t>
      </w:r>
      <w:r>
        <w:t>, translates to “mode that affirms”.</w:t>
      </w:r>
    </w:p>
    <w:p w:rsidR="0000333E" w:rsidRDefault="0000333E" w:rsidP="0000333E"/>
    <w:p w:rsidR="0000333E" w:rsidRPr="00EC7A9F" w:rsidRDefault="0000333E" w:rsidP="0000333E">
      <w:pPr>
        <w:pStyle w:val="ExampleHeader"/>
      </w:pPr>
      <w:r w:rsidRPr="00EC7A9F">
        <w:t>Example</w:t>
      </w:r>
      <w:r>
        <w:t xml:space="preserve"> </w:t>
      </w:r>
      <w:r w:rsidR="009D0DDB">
        <w:t>3</w:t>
      </w:r>
      <w:r w:rsidR="00D83D38">
        <w:t>6</w:t>
      </w:r>
    </w:p>
    <w:p w:rsidR="0000333E" w:rsidRDefault="00B45E32" w:rsidP="0000333E">
      <w:pPr>
        <w:pStyle w:val="ExampleBody"/>
      </w:pPr>
      <w:r>
        <w:t>Recall this</w:t>
      </w:r>
      <w:r w:rsidR="0000333E">
        <w:t xml:space="preserve"> argument from an earlier example:</w:t>
      </w:r>
    </w:p>
    <w:p w:rsidR="0000333E" w:rsidRDefault="0000333E" w:rsidP="0000333E">
      <w:pPr>
        <w:pStyle w:val="ExampleBody"/>
      </w:pPr>
      <w:r>
        <w:t>Premise:</w:t>
      </w:r>
      <w:r>
        <w:tab/>
        <w:t>If you bought bread, then you went to the store.</w:t>
      </w:r>
    </w:p>
    <w:p w:rsidR="0000333E" w:rsidRDefault="0000333E" w:rsidP="0000333E">
      <w:pPr>
        <w:pStyle w:val="ExampleBody"/>
      </w:pPr>
      <w:r>
        <w:t>Premise:</w:t>
      </w:r>
      <w:r>
        <w:tab/>
        <w:t>You bought bread.</w:t>
      </w:r>
    </w:p>
    <w:p w:rsidR="0000333E" w:rsidRDefault="0000333E" w:rsidP="0000333E">
      <w:pPr>
        <w:pStyle w:val="ExampleBody"/>
      </w:pPr>
      <w:r>
        <w:t>Conclusion:</w:t>
      </w:r>
      <w:r>
        <w:tab/>
        <w:t>You went to the store.</w:t>
      </w:r>
    </w:p>
    <w:p w:rsidR="0000333E" w:rsidRDefault="0000333E" w:rsidP="0000333E">
      <w:pPr>
        <w:pStyle w:val="ExampleBody"/>
      </w:pPr>
    </w:p>
    <w:p w:rsidR="0000333E" w:rsidRDefault="0000333E" w:rsidP="0000333E">
      <w:pPr>
        <w:pStyle w:val="ExampleBody"/>
      </w:pPr>
      <w:r>
        <w:t>In symbolic form:</w:t>
      </w:r>
    </w:p>
    <w:p w:rsidR="0000333E" w:rsidRDefault="0000333E" w:rsidP="0000333E">
      <w:pPr>
        <w:pStyle w:val="ExampleBody"/>
      </w:pPr>
      <w:r>
        <w:t>Premise:</w:t>
      </w:r>
      <w:r>
        <w:tab/>
      </w:r>
      <w:r>
        <w:rPr>
          <w:i/>
        </w:rPr>
        <w:t>b</w:t>
      </w:r>
      <w:r>
        <w:t xml:space="preserve"> → </w:t>
      </w:r>
      <w:r>
        <w:rPr>
          <w:i/>
        </w:rPr>
        <w:t>s</w:t>
      </w:r>
    </w:p>
    <w:p w:rsidR="0000333E" w:rsidRDefault="0000333E" w:rsidP="0000333E">
      <w:pPr>
        <w:pStyle w:val="ExampleBody"/>
      </w:pPr>
      <w:r>
        <w:t xml:space="preserve">Premise: </w:t>
      </w:r>
      <w:r>
        <w:tab/>
      </w:r>
      <w:r>
        <w:rPr>
          <w:i/>
        </w:rPr>
        <w:t>b</w:t>
      </w:r>
    </w:p>
    <w:p w:rsidR="0000333E" w:rsidRDefault="0000333E" w:rsidP="0000333E">
      <w:pPr>
        <w:pStyle w:val="ExampleBody"/>
      </w:pPr>
      <w:r>
        <w:t xml:space="preserve">Conclusion: </w:t>
      </w:r>
      <w:r>
        <w:tab/>
      </w:r>
      <w:r>
        <w:rPr>
          <w:i/>
        </w:rPr>
        <w:t>s</w:t>
      </w:r>
    </w:p>
    <w:p w:rsidR="0000333E" w:rsidRDefault="0000333E" w:rsidP="0000333E">
      <w:pPr>
        <w:pStyle w:val="ExampleBody"/>
      </w:pPr>
    </w:p>
    <w:p w:rsidR="0000333E" w:rsidRDefault="0000333E" w:rsidP="0000333E">
      <w:pPr>
        <w:pStyle w:val="ExampleBody"/>
      </w:pPr>
      <w:r>
        <w:t xml:space="preserve">This argument has the structure described by the </w:t>
      </w:r>
      <w:r w:rsidR="00077924">
        <w:t>l</w:t>
      </w:r>
      <w:r>
        <w:t xml:space="preserve">aw of </w:t>
      </w:r>
      <w:r w:rsidR="00077924">
        <w:t>d</w:t>
      </w:r>
      <w:r>
        <w:t xml:space="preserve">etachment. (The second premise and the conclusion are simply the two parts of the first premise detached from each other.) Instead of making a truth table, we can say that this argument is valid by stating that it satisfies the </w:t>
      </w:r>
      <w:r w:rsidR="00077924">
        <w:t>l</w:t>
      </w:r>
      <w:r>
        <w:t xml:space="preserve">aw of </w:t>
      </w:r>
      <w:r w:rsidR="00077924">
        <w:t>d</w:t>
      </w:r>
      <w:r>
        <w:t>etachment.</w:t>
      </w:r>
    </w:p>
    <w:p w:rsidR="0000333E" w:rsidRDefault="0000333E" w:rsidP="0000333E"/>
    <w:p w:rsidR="0054260D" w:rsidRDefault="0054260D" w:rsidP="0054260D"/>
    <w:p w:rsidR="0054260D" w:rsidRDefault="00DA4128" w:rsidP="0054260D">
      <w:pPr>
        <w:pStyle w:val="DefinitionHeader"/>
      </w:pPr>
      <w:r>
        <w:t xml:space="preserve">The </w:t>
      </w:r>
      <w:r w:rsidR="0054260D">
        <w:t>Law of Contraposition (</w:t>
      </w:r>
      <w:r w:rsidR="0054260D" w:rsidRPr="00D2543E">
        <w:rPr>
          <w:i/>
        </w:rPr>
        <w:t xml:space="preserve">Modus </w:t>
      </w:r>
      <w:r w:rsidR="0054260D">
        <w:rPr>
          <w:i/>
        </w:rPr>
        <w:t>Toll</w:t>
      </w:r>
      <w:r w:rsidR="0054260D" w:rsidRPr="00D2543E">
        <w:rPr>
          <w:i/>
        </w:rPr>
        <w:t>ens</w:t>
      </w:r>
      <w:r w:rsidR="0054260D">
        <w:t>)</w:t>
      </w:r>
    </w:p>
    <w:p w:rsidR="0054260D" w:rsidRDefault="0054260D" w:rsidP="0054260D">
      <w:pPr>
        <w:pStyle w:val="DefinitionBody"/>
      </w:pPr>
      <w:r>
        <w:t xml:space="preserve">The law of contraposition applies when </w:t>
      </w:r>
      <w:r w:rsidR="0057053D">
        <w:t>a conditional</w:t>
      </w:r>
      <w:r>
        <w:t xml:space="preserve"> and the negation of its consequent are given as premises, and the negation of its antecedent is the conclusion. The general form is:</w:t>
      </w:r>
    </w:p>
    <w:p w:rsidR="0054260D" w:rsidRDefault="0054260D" w:rsidP="0054260D">
      <w:pPr>
        <w:pStyle w:val="DefinitionBody"/>
      </w:pPr>
      <w:r>
        <w:t xml:space="preserve">Premise: </w:t>
      </w:r>
      <w:r>
        <w:tab/>
      </w:r>
      <w:r>
        <w:tab/>
      </w:r>
      <w:r w:rsidRPr="005271A6">
        <w:rPr>
          <w:i/>
        </w:rPr>
        <w:t>p</w:t>
      </w:r>
      <w:r>
        <w:t xml:space="preserve"> → </w:t>
      </w:r>
      <w:r w:rsidRPr="005271A6">
        <w:rPr>
          <w:i/>
        </w:rPr>
        <w:t>q</w:t>
      </w:r>
    </w:p>
    <w:p w:rsidR="0054260D" w:rsidRDefault="0054260D" w:rsidP="0054260D">
      <w:pPr>
        <w:pStyle w:val="DefinitionBody"/>
      </w:pPr>
      <w:r>
        <w:t xml:space="preserve">Premise: </w:t>
      </w:r>
      <w:r>
        <w:tab/>
      </w:r>
      <w:r>
        <w:tab/>
        <w:t>~</w:t>
      </w:r>
      <w:r>
        <w:rPr>
          <w:i/>
        </w:rPr>
        <w:t>q</w:t>
      </w:r>
    </w:p>
    <w:p w:rsidR="0054260D" w:rsidRDefault="0054260D" w:rsidP="0054260D">
      <w:pPr>
        <w:pStyle w:val="DefinitionBody"/>
      </w:pPr>
      <w:r>
        <w:t xml:space="preserve">Conclusion: </w:t>
      </w:r>
      <w:r>
        <w:tab/>
        <w:t>~</w:t>
      </w:r>
      <w:r>
        <w:rPr>
          <w:i/>
        </w:rPr>
        <w:t>p</w:t>
      </w:r>
    </w:p>
    <w:p w:rsidR="0054260D" w:rsidRDefault="0054260D" w:rsidP="0054260D">
      <w:pPr>
        <w:pStyle w:val="DefinitionBody"/>
      </w:pPr>
    </w:p>
    <w:p w:rsidR="0054260D" w:rsidRPr="0043070C" w:rsidRDefault="0054260D" w:rsidP="0054260D">
      <w:pPr>
        <w:pStyle w:val="DefinitionBody"/>
      </w:pPr>
      <w:r>
        <w:t xml:space="preserve">The Latin name, </w:t>
      </w:r>
      <w:r>
        <w:rPr>
          <w:i/>
        </w:rPr>
        <w:t>modus tollens</w:t>
      </w:r>
      <w:r>
        <w:t>, translates to “mode that denies”.</w:t>
      </w:r>
    </w:p>
    <w:p w:rsidR="0054260D" w:rsidRDefault="0054260D" w:rsidP="0054260D"/>
    <w:p w:rsidR="00E374FD" w:rsidRDefault="00E374FD" w:rsidP="0054260D"/>
    <w:p w:rsidR="00E374FD" w:rsidRDefault="00E374FD" w:rsidP="0054260D">
      <w:r>
        <w:t>Notice that the second premise and the conclusion look like the contrapositive of the first premise, ~</w:t>
      </w:r>
      <w:r>
        <w:rPr>
          <w:i/>
        </w:rPr>
        <w:t>q</w:t>
      </w:r>
      <w:r>
        <w:t xml:space="preserve"> → ~</w:t>
      </w:r>
      <w:r>
        <w:rPr>
          <w:i/>
        </w:rPr>
        <w:t>p</w:t>
      </w:r>
      <w:r>
        <w:t>, but they have been detached. You can think of the law of contraposition as a combination of the law of detachment and the fact that the contrapositive is logically equivalent to the original statement.</w:t>
      </w:r>
    </w:p>
    <w:p w:rsidR="0054260D" w:rsidRDefault="0054260D" w:rsidP="0054260D"/>
    <w:p w:rsidR="0054260D" w:rsidRDefault="0054260D" w:rsidP="0054260D">
      <w:pPr>
        <w:pStyle w:val="ExampleHeader"/>
      </w:pPr>
      <w:r>
        <w:t xml:space="preserve">Example </w:t>
      </w:r>
      <w:r w:rsidR="009D0DDB">
        <w:t>3</w:t>
      </w:r>
      <w:r w:rsidR="00D83D38">
        <w:t>7</w:t>
      </w:r>
    </w:p>
    <w:p w:rsidR="0054260D" w:rsidRDefault="0054260D" w:rsidP="0054260D">
      <w:pPr>
        <w:pStyle w:val="ExampleBody"/>
      </w:pPr>
      <w:r>
        <w:t xml:space="preserve">Premise: </w:t>
      </w:r>
      <w:r>
        <w:tab/>
        <w:t>If I drop my phone into the swimming pool, my phone will be ruined.</w:t>
      </w:r>
    </w:p>
    <w:p w:rsidR="0054260D" w:rsidRDefault="0054260D" w:rsidP="0054260D">
      <w:pPr>
        <w:pStyle w:val="ExampleBody"/>
      </w:pPr>
      <w:r>
        <w:t xml:space="preserve">Premise: </w:t>
      </w:r>
      <w:r>
        <w:tab/>
        <w:t>My phone isn’t ruined.</w:t>
      </w:r>
    </w:p>
    <w:p w:rsidR="0054260D" w:rsidRDefault="0054260D" w:rsidP="0054260D">
      <w:pPr>
        <w:pStyle w:val="ExampleBody"/>
      </w:pPr>
      <w:r>
        <w:t xml:space="preserve">Conclusion: </w:t>
      </w:r>
      <w:r>
        <w:tab/>
        <w:t>I didn’t drop my phone into the swimming pool.</w:t>
      </w:r>
    </w:p>
    <w:p w:rsidR="0054260D" w:rsidRDefault="0054260D" w:rsidP="0054260D">
      <w:pPr>
        <w:pStyle w:val="ExampleBody"/>
      </w:pPr>
    </w:p>
    <w:p w:rsidR="0054260D" w:rsidRDefault="0054260D" w:rsidP="0054260D">
      <w:pPr>
        <w:pStyle w:val="ExampleBody"/>
      </w:pPr>
      <w:r>
        <w:t xml:space="preserve">If we let </w:t>
      </w:r>
      <w:r w:rsidR="00E374FD">
        <w:rPr>
          <w:i/>
        </w:rPr>
        <w:t>d</w:t>
      </w:r>
      <w:r>
        <w:t xml:space="preserve"> = </w:t>
      </w:r>
      <w:r w:rsidR="00E374FD">
        <w:t>I drop the phone in the pool and</w:t>
      </w:r>
      <w:r>
        <w:t xml:space="preserve"> </w:t>
      </w:r>
      <w:r>
        <w:rPr>
          <w:i/>
        </w:rPr>
        <w:t>r</w:t>
      </w:r>
      <w:r>
        <w:t xml:space="preserve"> = </w:t>
      </w:r>
      <w:r w:rsidR="00E374FD">
        <w:t>the phone is ruined</w:t>
      </w:r>
      <w:r>
        <w:t xml:space="preserve">, then we can represent </w:t>
      </w:r>
      <w:r w:rsidR="00E374FD">
        <w:t>the</w:t>
      </w:r>
      <w:r>
        <w:t xml:space="preserve"> argument </w:t>
      </w:r>
      <w:r w:rsidR="00E374FD">
        <w:t>this way</w:t>
      </w:r>
      <w:r>
        <w:t>:</w:t>
      </w:r>
    </w:p>
    <w:p w:rsidR="0054260D" w:rsidRPr="006B4305" w:rsidRDefault="0054260D" w:rsidP="0054260D">
      <w:pPr>
        <w:pStyle w:val="ExampleBody"/>
        <w:rPr>
          <w:lang w:val="fr-FR"/>
        </w:rPr>
      </w:pPr>
      <w:r w:rsidRPr="006B4305">
        <w:rPr>
          <w:lang w:val="fr-FR"/>
        </w:rPr>
        <w:t>Premise</w:t>
      </w:r>
      <w:r w:rsidRPr="006B4305">
        <w:rPr>
          <w:lang w:val="fr-FR"/>
        </w:rPr>
        <w:tab/>
      </w:r>
      <w:r w:rsidR="00E374FD" w:rsidRPr="006B4305">
        <w:rPr>
          <w:i/>
          <w:lang w:val="fr-FR"/>
        </w:rPr>
        <w:t>d</w:t>
      </w:r>
      <w:r w:rsidRPr="006B4305">
        <w:rPr>
          <w:i/>
          <w:lang w:val="fr-FR"/>
        </w:rPr>
        <w:t xml:space="preserve"> </w:t>
      </w:r>
      <w:r w:rsidRPr="006B4305">
        <w:rPr>
          <w:lang w:val="fr-FR"/>
        </w:rPr>
        <w:t xml:space="preserve">→ </w:t>
      </w:r>
      <w:r w:rsidRPr="006B4305">
        <w:rPr>
          <w:i/>
          <w:lang w:val="fr-FR"/>
        </w:rPr>
        <w:t>r</w:t>
      </w:r>
    </w:p>
    <w:p w:rsidR="0054260D" w:rsidRPr="006B4305" w:rsidRDefault="0054260D" w:rsidP="0054260D">
      <w:pPr>
        <w:pStyle w:val="ExampleBody"/>
        <w:rPr>
          <w:lang w:val="fr-FR"/>
        </w:rPr>
      </w:pPr>
      <w:r w:rsidRPr="006B4305">
        <w:rPr>
          <w:lang w:val="fr-FR"/>
        </w:rPr>
        <w:t>Premise</w:t>
      </w:r>
      <w:r w:rsidRPr="006B4305">
        <w:rPr>
          <w:lang w:val="fr-FR"/>
        </w:rPr>
        <w:tab/>
      </w:r>
      <w:r w:rsidR="00E374FD" w:rsidRPr="006B4305">
        <w:rPr>
          <w:i/>
          <w:lang w:val="fr-FR"/>
        </w:rPr>
        <w:t>~r</w:t>
      </w:r>
    </w:p>
    <w:p w:rsidR="0054260D" w:rsidRPr="006B4305" w:rsidRDefault="0054260D" w:rsidP="0054260D">
      <w:pPr>
        <w:pStyle w:val="ExampleBody"/>
        <w:rPr>
          <w:lang w:val="fr-FR"/>
        </w:rPr>
      </w:pPr>
      <w:r w:rsidRPr="006B4305">
        <w:rPr>
          <w:lang w:val="fr-FR"/>
        </w:rPr>
        <w:t>Conclusion:</w:t>
      </w:r>
      <w:r w:rsidRPr="006B4305">
        <w:rPr>
          <w:lang w:val="fr-FR"/>
        </w:rPr>
        <w:tab/>
        <w:t>~</w:t>
      </w:r>
      <w:r w:rsidR="00E374FD" w:rsidRPr="006B4305">
        <w:rPr>
          <w:i/>
          <w:lang w:val="fr-FR"/>
        </w:rPr>
        <w:t>d</w:t>
      </w:r>
    </w:p>
    <w:p w:rsidR="0054260D" w:rsidRPr="006B4305" w:rsidRDefault="0054260D" w:rsidP="0054260D">
      <w:pPr>
        <w:pStyle w:val="ExampleBody"/>
        <w:rPr>
          <w:lang w:val="fr-FR"/>
        </w:rPr>
      </w:pPr>
    </w:p>
    <w:p w:rsidR="00E374FD" w:rsidRDefault="00E374FD" w:rsidP="00E374FD">
      <w:pPr>
        <w:pStyle w:val="ExampleBody"/>
      </w:pPr>
      <w:r>
        <w:t>The form of this argument matches what we need to invoke the law of contraposition, so it is a valid argument.</w:t>
      </w:r>
    </w:p>
    <w:p w:rsidR="004948D2" w:rsidRDefault="004948D2" w:rsidP="006229E7"/>
    <w:p w:rsidR="00E374FD" w:rsidRDefault="00E374FD" w:rsidP="00E374FD">
      <w:pPr>
        <w:pStyle w:val="TryitNow"/>
      </w:pPr>
      <w:r>
        <w:t xml:space="preserve">Try it Now </w:t>
      </w:r>
      <w:r w:rsidR="009D0DDB">
        <w:t>1</w:t>
      </w:r>
      <w:r w:rsidR="004278E9">
        <w:t>4</w:t>
      </w:r>
    </w:p>
    <w:p w:rsidR="00E374FD" w:rsidRDefault="00E374FD" w:rsidP="00E374FD">
      <w:pPr>
        <w:pStyle w:val="TryitNowbody"/>
      </w:pPr>
      <w:r>
        <w:t>Is this argument valid?</w:t>
      </w:r>
    </w:p>
    <w:p w:rsidR="00E374FD" w:rsidRDefault="00E374FD" w:rsidP="00E374FD">
      <w:pPr>
        <w:pStyle w:val="TryitNowbody"/>
      </w:pPr>
      <w:r>
        <w:t xml:space="preserve">Premise: </w:t>
      </w:r>
      <w:r>
        <w:tab/>
        <w:t>If you brushed your teeth before bed, then your toothbrush will be wet.</w:t>
      </w:r>
    </w:p>
    <w:p w:rsidR="00E374FD" w:rsidRDefault="00E374FD" w:rsidP="00E374FD">
      <w:pPr>
        <w:pStyle w:val="TryitNowbody"/>
      </w:pPr>
      <w:r>
        <w:t xml:space="preserve">Premise: </w:t>
      </w:r>
      <w:r>
        <w:tab/>
        <w:t>Your toothbrush is dry.</w:t>
      </w:r>
    </w:p>
    <w:p w:rsidR="00E374FD" w:rsidRDefault="00E374FD" w:rsidP="00E374FD">
      <w:pPr>
        <w:pStyle w:val="TryitNowbody"/>
      </w:pPr>
      <w:r>
        <w:t xml:space="preserve">Conclusion: </w:t>
      </w:r>
      <w:r>
        <w:tab/>
      </w:r>
      <w:r w:rsidR="008D4FEC">
        <w:t>You didn’t brush your teeth before bed</w:t>
      </w:r>
      <w:r>
        <w:t>.</w:t>
      </w:r>
    </w:p>
    <w:p w:rsidR="00B97564" w:rsidRDefault="000D33C8" w:rsidP="00B97564">
      <w:pPr>
        <w:pStyle w:val="DefinitionHeader"/>
      </w:pPr>
      <w:r>
        <w:br w:type="page"/>
      </w:r>
      <w:r w:rsidR="00077924">
        <w:lastRenderedPageBreak/>
        <w:t>The Transitive Property (</w:t>
      </w:r>
      <w:r w:rsidR="006039D0">
        <w:t>Hypothetical S</w:t>
      </w:r>
      <w:r w:rsidR="00B97564">
        <w:t>yllogism</w:t>
      </w:r>
      <w:r w:rsidR="00077924">
        <w:t>)</w:t>
      </w:r>
    </w:p>
    <w:p w:rsidR="00B97564" w:rsidRDefault="00077924" w:rsidP="00B97564">
      <w:pPr>
        <w:pStyle w:val="DefinitionBody"/>
      </w:pPr>
      <w:r>
        <w:t>The transitive property has as its premises a series of</w:t>
      </w:r>
      <w:r w:rsidR="00B97564">
        <w:t xml:space="preserve"> </w:t>
      </w:r>
      <w:r w:rsidR="0057053D">
        <w:t>conditional</w:t>
      </w:r>
      <w:r>
        <w:t>s, where the consequent</w:t>
      </w:r>
      <w:r w:rsidR="00B97564">
        <w:t xml:space="preserve"> of one is the antecedent </w:t>
      </w:r>
      <w:r>
        <w:t>of</w:t>
      </w:r>
      <w:r w:rsidR="00B97564">
        <w:t xml:space="preserve"> the </w:t>
      </w:r>
      <w:r>
        <w:t>next</w:t>
      </w:r>
      <w:r w:rsidR="00B97564">
        <w:t>.</w:t>
      </w:r>
      <w:r w:rsidR="003D4693">
        <w:t xml:space="preserve"> </w:t>
      </w:r>
      <w:r>
        <w:t>The conclusion is</w:t>
      </w:r>
      <w:r w:rsidR="0057053D">
        <w:t xml:space="preserve"> a</w:t>
      </w:r>
      <w:r>
        <w:t xml:space="preserve"> </w:t>
      </w:r>
      <w:r w:rsidR="0057053D">
        <w:t>conditional</w:t>
      </w:r>
      <w:r>
        <w:t xml:space="preserve"> with the same antecedent as the first premise and the same consequent as the final premise. The general form </w:t>
      </w:r>
      <w:r w:rsidR="00B97564">
        <w:t>is:</w:t>
      </w:r>
    </w:p>
    <w:p w:rsidR="00B97564" w:rsidRDefault="00B97564" w:rsidP="00B97564">
      <w:pPr>
        <w:pStyle w:val="DefinitionBody"/>
      </w:pPr>
      <w:r>
        <w:t xml:space="preserve">Premise: </w:t>
      </w:r>
      <w:r>
        <w:tab/>
      </w:r>
      <w:r w:rsidR="00972C72">
        <w:tab/>
      </w:r>
      <w:r w:rsidRPr="005271A6">
        <w:rPr>
          <w:i/>
        </w:rPr>
        <w:t>p</w:t>
      </w:r>
      <w:r>
        <w:t xml:space="preserve"> </w:t>
      </w:r>
      <w:r w:rsidR="00441C21">
        <w:t>→</w:t>
      </w:r>
      <w:r>
        <w:t xml:space="preserve"> </w:t>
      </w:r>
      <w:r w:rsidRPr="005271A6">
        <w:rPr>
          <w:i/>
        </w:rPr>
        <w:t>q</w:t>
      </w:r>
    </w:p>
    <w:p w:rsidR="00B97564" w:rsidRDefault="00B97564" w:rsidP="00B97564">
      <w:pPr>
        <w:pStyle w:val="DefinitionBody"/>
      </w:pPr>
      <w:r>
        <w:t xml:space="preserve">Premise: </w:t>
      </w:r>
      <w:r>
        <w:tab/>
      </w:r>
      <w:r w:rsidR="00972C72">
        <w:tab/>
      </w:r>
      <w:r w:rsidRPr="005271A6">
        <w:rPr>
          <w:i/>
        </w:rPr>
        <w:t xml:space="preserve">q </w:t>
      </w:r>
      <w:r w:rsidR="00441C21">
        <w:t>→</w:t>
      </w:r>
      <w:r>
        <w:t xml:space="preserve"> </w:t>
      </w:r>
      <w:r w:rsidRPr="005271A6">
        <w:rPr>
          <w:i/>
        </w:rPr>
        <w:t>r</w:t>
      </w:r>
    </w:p>
    <w:p w:rsidR="00B97564" w:rsidRDefault="00B97564" w:rsidP="00B97564">
      <w:pPr>
        <w:pStyle w:val="DefinitionBody"/>
      </w:pPr>
      <w:r>
        <w:t xml:space="preserve">Conclusion: </w:t>
      </w:r>
      <w:r>
        <w:tab/>
      </w:r>
      <w:r w:rsidRPr="005271A6">
        <w:rPr>
          <w:i/>
        </w:rPr>
        <w:t>p</w:t>
      </w:r>
      <w:r w:rsidR="005271A6">
        <w:rPr>
          <w:i/>
        </w:rPr>
        <w:t xml:space="preserve"> </w:t>
      </w:r>
      <w:r w:rsidR="00441C21">
        <w:t>→</w:t>
      </w:r>
      <w:r w:rsidR="005271A6">
        <w:t xml:space="preserve"> </w:t>
      </w:r>
      <w:r w:rsidRPr="005271A6">
        <w:rPr>
          <w:i/>
        </w:rPr>
        <w:t>r</w:t>
      </w:r>
    </w:p>
    <w:p w:rsidR="00B97564" w:rsidRDefault="00B97564" w:rsidP="006229E7"/>
    <w:p w:rsidR="00B45E32" w:rsidRDefault="00B45E32" w:rsidP="00B45E32">
      <w:r>
        <w:t xml:space="preserve">The </w:t>
      </w:r>
      <w:r w:rsidR="00B90C66">
        <w:t>earlier</w:t>
      </w:r>
      <w:r>
        <w:t xml:space="preserve"> example about buying a shirt at the m</w:t>
      </w:r>
      <w:r w:rsidR="00077924">
        <w:t>all is an example illustrating the transitive property</w:t>
      </w:r>
      <w:r>
        <w:t xml:space="preserve">. </w:t>
      </w:r>
      <w:r w:rsidR="00077924">
        <w:t>It</w:t>
      </w:r>
      <w:r>
        <w:t xml:space="preserve"> describes a chain reaction: if the first thing happens, then the second thing happens, and if the second thing happens, then the third thing happens. Therefore, if we want to ignore the second thing, we can say that if the first thing happens, then we know the third thing will happen. We don’t have to mention the part about buying jeans; we can simply say that the first event leads to the final event.</w:t>
      </w:r>
      <w:r w:rsidR="00B90C66">
        <w:t xml:space="preserve"> We could even have more than two premises; as long as they form a chain reaction, the transitive property will give us a valid argument.</w:t>
      </w:r>
    </w:p>
    <w:p w:rsidR="00B45E32" w:rsidRDefault="00B45E32" w:rsidP="00B45E32"/>
    <w:p w:rsidR="000640F5" w:rsidRDefault="000640F5" w:rsidP="006229E7"/>
    <w:p w:rsidR="000640F5" w:rsidRDefault="000640F5" w:rsidP="000640F5">
      <w:pPr>
        <w:pStyle w:val="ExampleHeader"/>
      </w:pPr>
      <w:r>
        <w:t xml:space="preserve">Example </w:t>
      </w:r>
      <w:r w:rsidR="009D0DDB">
        <w:t>3</w:t>
      </w:r>
      <w:r w:rsidR="001028B0">
        <w:t>8</w:t>
      </w:r>
    </w:p>
    <w:p w:rsidR="000640F5" w:rsidRDefault="000640F5" w:rsidP="000640F5">
      <w:pPr>
        <w:pStyle w:val="ExampleBody"/>
      </w:pPr>
      <w:r>
        <w:t xml:space="preserve">Premise: </w:t>
      </w:r>
      <w:r>
        <w:tab/>
        <w:t xml:space="preserve">If </w:t>
      </w:r>
      <w:r w:rsidR="006D18A3">
        <w:t>a soccer player commits a reckless foul, she will receive a yellow card.</w:t>
      </w:r>
    </w:p>
    <w:p w:rsidR="000640F5" w:rsidRDefault="000640F5" w:rsidP="000640F5">
      <w:pPr>
        <w:pStyle w:val="ExampleBody"/>
      </w:pPr>
      <w:r>
        <w:t xml:space="preserve">Premise: </w:t>
      </w:r>
      <w:r>
        <w:tab/>
        <w:t xml:space="preserve">If </w:t>
      </w:r>
      <w:r w:rsidR="006D18A3">
        <w:t>Hayley receives a yellow card, she will be suspended for the next match</w:t>
      </w:r>
      <w:r>
        <w:t>.</w:t>
      </w:r>
    </w:p>
    <w:p w:rsidR="000640F5" w:rsidRDefault="000640F5" w:rsidP="000640F5">
      <w:pPr>
        <w:pStyle w:val="ExampleBody"/>
      </w:pPr>
      <w:r>
        <w:t xml:space="preserve">Conclusion: </w:t>
      </w:r>
      <w:r>
        <w:tab/>
      </w:r>
      <w:r w:rsidR="006D18A3">
        <w:t>If Hayley commits a reckless foul, she will be suspended for the next match</w:t>
      </w:r>
      <w:r>
        <w:t>.</w:t>
      </w:r>
    </w:p>
    <w:p w:rsidR="000640F5" w:rsidRDefault="000640F5" w:rsidP="000640F5">
      <w:pPr>
        <w:pStyle w:val="ExampleBody"/>
      </w:pPr>
    </w:p>
    <w:p w:rsidR="000640F5" w:rsidRDefault="000640F5" w:rsidP="000640F5">
      <w:pPr>
        <w:pStyle w:val="ExampleBody"/>
      </w:pPr>
      <w:r>
        <w:t xml:space="preserve">If we let </w:t>
      </w:r>
      <w:r w:rsidR="006D18A3">
        <w:rPr>
          <w:i/>
        </w:rPr>
        <w:t>r</w:t>
      </w:r>
      <w:r>
        <w:t xml:space="preserve"> = </w:t>
      </w:r>
      <w:r w:rsidR="006D18A3">
        <w:t>committing a reckless foul</w:t>
      </w:r>
      <w:r>
        <w:t xml:space="preserve">, </w:t>
      </w:r>
      <w:r w:rsidR="006D18A3">
        <w:rPr>
          <w:i/>
        </w:rPr>
        <w:t>y</w:t>
      </w:r>
      <w:r>
        <w:t xml:space="preserve"> = </w:t>
      </w:r>
      <w:r w:rsidR="006D18A3">
        <w:t>receiving a yellow card</w:t>
      </w:r>
      <w:r>
        <w:t xml:space="preserve">, and </w:t>
      </w:r>
      <w:r w:rsidR="006D18A3">
        <w:rPr>
          <w:i/>
        </w:rPr>
        <w:t>s</w:t>
      </w:r>
      <w:r>
        <w:t xml:space="preserve"> = </w:t>
      </w:r>
      <w:r w:rsidR="006D18A3">
        <w:t>being suspended</w:t>
      </w:r>
      <w:r>
        <w:t xml:space="preserve">, then our argument </w:t>
      </w:r>
      <w:r w:rsidR="0043070C">
        <w:t>looks like this:</w:t>
      </w:r>
    </w:p>
    <w:p w:rsidR="000640F5" w:rsidRPr="006B4305" w:rsidRDefault="000640F5" w:rsidP="000640F5">
      <w:pPr>
        <w:pStyle w:val="ExampleBody"/>
        <w:rPr>
          <w:lang w:val="fr-FR"/>
        </w:rPr>
      </w:pPr>
      <w:r w:rsidRPr="006B4305">
        <w:rPr>
          <w:lang w:val="fr-FR"/>
        </w:rPr>
        <w:t>Premise</w:t>
      </w:r>
      <w:r w:rsidRPr="006B4305">
        <w:rPr>
          <w:lang w:val="fr-FR"/>
        </w:rPr>
        <w:tab/>
      </w:r>
      <w:r w:rsidR="006D18A3" w:rsidRPr="006B4305">
        <w:rPr>
          <w:i/>
          <w:lang w:val="fr-FR"/>
        </w:rPr>
        <w:t>r</w:t>
      </w:r>
      <w:r w:rsidRPr="006B4305">
        <w:rPr>
          <w:i/>
          <w:lang w:val="fr-FR"/>
        </w:rPr>
        <w:t xml:space="preserve"> </w:t>
      </w:r>
      <w:r w:rsidRPr="006B4305">
        <w:rPr>
          <w:lang w:val="fr-FR"/>
        </w:rPr>
        <w:t xml:space="preserve">→ </w:t>
      </w:r>
      <w:r w:rsidR="006D18A3" w:rsidRPr="006B4305">
        <w:rPr>
          <w:i/>
          <w:lang w:val="fr-FR"/>
        </w:rPr>
        <w:t>y</w:t>
      </w:r>
    </w:p>
    <w:p w:rsidR="000640F5" w:rsidRPr="006B4305" w:rsidRDefault="000640F5" w:rsidP="000640F5">
      <w:pPr>
        <w:pStyle w:val="ExampleBody"/>
        <w:rPr>
          <w:lang w:val="fr-FR"/>
        </w:rPr>
      </w:pPr>
      <w:r w:rsidRPr="006B4305">
        <w:rPr>
          <w:lang w:val="fr-FR"/>
        </w:rPr>
        <w:t>Premise</w:t>
      </w:r>
      <w:r w:rsidRPr="006B4305">
        <w:rPr>
          <w:lang w:val="fr-FR"/>
        </w:rPr>
        <w:tab/>
      </w:r>
      <w:r w:rsidR="006D18A3" w:rsidRPr="006B4305">
        <w:rPr>
          <w:i/>
          <w:lang w:val="fr-FR"/>
        </w:rPr>
        <w:t>y</w:t>
      </w:r>
      <w:r w:rsidRPr="006B4305">
        <w:rPr>
          <w:i/>
          <w:lang w:val="fr-FR"/>
        </w:rPr>
        <w:t xml:space="preserve"> </w:t>
      </w:r>
      <w:r w:rsidRPr="006B4305">
        <w:rPr>
          <w:lang w:val="fr-FR"/>
        </w:rPr>
        <w:t xml:space="preserve">→ </w:t>
      </w:r>
      <w:r w:rsidR="006D18A3" w:rsidRPr="006B4305">
        <w:rPr>
          <w:i/>
          <w:lang w:val="fr-FR"/>
        </w:rPr>
        <w:t>s</w:t>
      </w:r>
    </w:p>
    <w:p w:rsidR="000640F5" w:rsidRDefault="006D18A3" w:rsidP="000640F5">
      <w:pPr>
        <w:pStyle w:val="ExampleBody"/>
      </w:pPr>
      <w:r>
        <w:t>Conclusion:</w:t>
      </w:r>
      <w:r>
        <w:tab/>
      </w:r>
      <w:r>
        <w:rPr>
          <w:i/>
        </w:rPr>
        <w:t>r</w:t>
      </w:r>
      <w:r w:rsidR="000640F5">
        <w:rPr>
          <w:i/>
        </w:rPr>
        <w:t xml:space="preserve"> </w:t>
      </w:r>
      <w:r>
        <w:t xml:space="preserve">→ </w:t>
      </w:r>
      <w:r>
        <w:rPr>
          <w:i/>
        </w:rPr>
        <w:t>s</w:t>
      </w:r>
    </w:p>
    <w:p w:rsidR="000640F5" w:rsidRDefault="000640F5" w:rsidP="000640F5">
      <w:pPr>
        <w:pStyle w:val="ExampleBody"/>
      </w:pPr>
    </w:p>
    <w:p w:rsidR="006D18A3" w:rsidRDefault="006D18A3" w:rsidP="000640F5">
      <w:pPr>
        <w:pStyle w:val="ExampleBody"/>
      </w:pPr>
      <w:r>
        <w:t xml:space="preserve">This argument has the exact structure </w:t>
      </w:r>
      <w:r w:rsidR="00077924">
        <w:t>required to use the transitive property</w:t>
      </w:r>
      <w:r>
        <w:t>, so it is a valid argument.</w:t>
      </w:r>
    </w:p>
    <w:p w:rsidR="00B83471" w:rsidRDefault="00B83471" w:rsidP="006229E7"/>
    <w:p w:rsidR="006D18A3" w:rsidRDefault="006D18A3" w:rsidP="006229E7"/>
    <w:p w:rsidR="00B45E32" w:rsidRDefault="00B45E32" w:rsidP="00B45E32">
      <w:pPr>
        <w:pStyle w:val="TryitNow"/>
      </w:pPr>
      <w:r>
        <w:t xml:space="preserve">Try it Now </w:t>
      </w:r>
      <w:r w:rsidR="00220B43">
        <w:t>1</w:t>
      </w:r>
      <w:r w:rsidR="004278E9">
        <w:t>5</w:t>
      </w:r>
    </w:p>
    <w:p w:rsidR="00B45E32" w:rsidRDefault="00B45E32" w:rsidP="00B45E32">
      <w:pPr>
        <w:pStyle w:val="TryitNowbody"/>
      </w:pPr>
      <w:r>
        <w:t>Is this argument valid?</w:t>
      </w:r>
    </w:p>
    <w:p w:rsidR="00B45E32" w:rsidRDefault="00B45E32" w:rsidP="00B45E32">
      <w:pPr>
        <w:pStyle w:val="TryitNowbody"/>
      </w:pPr>
      <w:r>
        <w:t xml:space="preserve">Premise: </w:t>
      </w:r>
      <w:r>
        <w:tab/>
        <w:t>If the old lady swallows a fly, she will swallow a spider.</w:t>
      </w:r>
    </w:p>
    <w:p w:rsidR="00B45E32" w:rsidRDefault="00B45E32" w:rsidP="00B45E32">
      <w:pPr>
        <w:pStyle w:val="TryitNowbody"/>
      </w:pPr>
      <w:r>
        <w:t xml:space="preserve">Premise: </w:t>
      </w:r>
      <w:r>
        <w:tab/>
        <w:t>If the old lady swallows a spider, she will swallow a bird.</w:t>
      </w:r>
    </w:p>
    <w:p w:rsidR="00B45E32" w:rsidRDefault="00B45E32" w:rsidP="00B45E32">
      <w:pPr>
        <w:pStyle w:val="TryitNowbody"/>
      </w:pPr>
      <w:r>
        <w:t xml:space="preserve">Premise: </w:t>
      </w:r>
      <w:r>
        <w:tab/>
        <w:t>If the old lady swallows a bird, she will swallow a cat.</w:t>
      </w:r>
    </w:p>
    <w:p w:rsidR="00B45E32" w:rsidRDefault="00B45E32" w:rsidP="00B45E32">
      <w:pPr>
        <w:pStyle w:val="TryitNowbody"/>
      </w:pPr>
      <w:r>
        <w:t xml:space="preserve">Premise: </w:t>
      </w:r>
      <w:r>
        <w:tab/>
        <w:t>If the old lady swallows a cat, she will swallow a dog.</w:t>
      </w:r>
    </w:p>
    <w:p w:rsidR="00B45E32" w:rsidRDefault="00B45E32" w:rsidP="00B45E32">
      <w:pPr>
        <w:pStyle w:val="TryitNowbody"/>
      </w:pPr>
      <w:r>
        <w:t xml:space="preserve">Premise: </w:t>
      </w:r>
      <w:r>
        <w:tab/>
        <w:t xml:space="preserve">If the old lady swallows a dog, she will swallow a </w:t>
      </w:r>
      <w:r w:rsidR="00DD045C">
        <w:t>goat</w:t>
      </w:r>
      <w:r>
        <w:t>.</w:t>
      </w:r>
    </w:p>
    <w:p w:rsidR="00B45E32" w:rsidRDefault="00B45E32" w:rsidP="00B45E32">
      <w:pPr>
        <w:pStyle w:val="TryitNowbody"/>
      </w:pPr>
      <w:r>
        <w:t xml:space="preserve">Premise: </w:t>
      </w:r>
      <w:r>
        <w:tab/>
        <w:t xml:space="preserve">If the old lady swallows a </w:t>
      </w:r>
      <w:r w:rsidR="00DD045C">
        <w:t>goat</w:t>
      </w:r>
      <w:r>
        <w:t xml:space="preserve">, she will swallow a </w:t>
      </w:r>
      <w:r w:rsidR="00DD045C">
        <w:t>cow</w:t>
      </w:r>
      <w:r>
        <w:t>.</w:t>
      </w:r>
    </w:p>
    <w:p w:rsidR="00DD045C" w:rsidRDefault="00DD045C" w:rsidP="00DD045C">
      <w:pPr>
        <w:pStyle w:val="TryitNowbody"/>
      </w:pPr>
      <w:r>
        <w:t xml:space="preserve">Premise: </w:t>
      </w:r>
      <w:r>
        <w:tab/>
        <w:t>If the old lady swallows a cow, she will swallow a horse.</w:t>
      </w:r>
    </w:p>
    <w:p w:rsidR="00B45E32" w:rsidRDefault="00B45E32" w:rsidP="00B45E32">
      <w:pPr>
        <w:pStyle w:val="TryitNowbody"/>
      </w:pPr>
      <w:r>
        <w:t xml:space="preserve">Premise: </w:t>
      </w:r>
      <w:r>
        <w:tab/>
        <w:t>If the old lady swallows a horse, she will die, of course.</w:t>
      </w:r>
    </w:p>
    <w:p w:rsidR="00B45E32" w:rsidRDefault="00B45E32" w:rsidP="00B45E32">
      <w:pPr>
        <w:pStyle w:val="TryitNowbody"/>
      </w:pPr>
      <w:r>
        <w:t xml:space="preserve">Conclusion: </w:t>
      </w:r>
      <w:r>
        <w:tab/>
        <w:t>If the old lady swallows a fly, she will die, of course.</w:t>
      </w:r>
    </w:p>
    <w:p w:rsidR="006D18A3" w:rsidRDefault="006D18A3" w:rsidP="006229E7"/>
    <w:p w:rsidR="00077924" w:rsidRDefault="000D33C8" w:rsidP="00077924">
      <w:pPr>
        <w:pStyle w:val="DefinitionHeader"/>
      </w:pPr>
      <w:r>
        <w:br w:type="page"/>
      </w:r>
      <w:r w:rsidR="00AC3045">
        <w:lastRenderedPageBreak/>
        <w:t>Disjunctive Syllogism</w:t>
      </w:r>
    </w:p>
    <w:p w:rsidR="00077924" w:rsidRDefault="00AC3045" w:rsidP="00077924">
      <w:pPr>
        <w:pStyle w:val="DefinitionBody"/>
      </w:pPr>
      <w:r>
        <w:t xml:space="preserve">In a disjunctive syllogism, the premises consist of an </w:t>
      </w:r>
      <w:r>
        <w:rPr>
          <w:i/>
        </w:rPr>
        <w:t>or</w:t>
      </w:r>
      <w:r>
        <w:t xml:space="preserve"> statement and the negation of one of the options</w:t>
      </w:r>
      <w:r w:rsidR="00077924">
        <w:t xml:space="preserve">. </w:t>
      </w:r>
      <w:r>
        <w:t xml:space="preserve">The conclusion is the other option. </w:t>
      </w:r>
      <w:r w:rsidR="00077924">
        <w:t>The general form is:</w:t>
      </w:r>
    </w:p>
    <w:p w:rsidR="00077924" w:rsidRPr="006B4305" w:rsidRDefault="00077924" w:rsidP="00077924">
      <w:pPr>
        <w:pStyle w:val="DefinitionBody"/>
        <w:rPr>
          <w:lang w:val="fr-FR"/>
        </w:rPr>
      </w:pPr>
      <w:r w:rsidRPr="006B4305">
        <w:rPr>
          <w:lang w:val="fr-FR"/>
        </w:rPr>
        <w:t xml:space="preserve">Premise: </w:t>
      </w:r>
      <w:r w:rsidRPr="006B4305">
        <w:rPr>
          <w:lang w:val="fr-FR"/>
        </w:rPr>
        <w:tab/>
      </w:r>
      <w:r w:rsidRPr="006B4305">
        <w:rPr>
          <w:lang w:val="fr-FR"/>
        </w:rPr>
        <w:tab/>
      </w:r>
      <w:r w:rsidRPr="006B4305">
        <w:rPr>
          <w:i/>
          <w:lang w:val="fr-FR"/>
        </w:rPr>
        <w:t>p</w:t>
      </w:r>
      <w:r w:rsidRPr="006B4305">
        <w:rPr>
          <w:lang w:val="fr-FR"/>
        </w:rPr>
        <w:t xml:space="preserve"> </w:t>
      </w:r>
      <w:r w:rsidR="00AC3045" w:rsidRPr="006B4305">
        <w:rPr>
          <w:rFonts w:ascii="Cambria Math" w:hAnsi="Cambria Math"/>
          <w:lang w:val="fr-FR"/>
        </w:rPr>
        <w:t>⋁</w:t>
      </w:r>
      <w:r w:rsidRPr="006B4305">
        <w:rPr>
          <w:lang w:val="fr-FR"/>
        </w:rPr>
        <w:t xml:space="preserve"> </w:t>
      </w:r>
      <w:r w:rsidRPr="006B4305">
        <w:rPr>
          <w:i/>
          <w:lang w:val="fr-FR"/>
        </w:rPr>
        <w:t>q</w:t>
      </w:r>
    </w:p>
    <w:p w:rsidR="00077924" w:rsidRPr="006B4305" w:rsidRDefault="00077924" w:rsidP="00077924">
      <w:pPr>
        <w:pStyle w:val="DefinitionBody"/>
        <w:rPr>
          <w:lang w:val="fr-FR"/>
        </w:rPr>
      </w:pPr>
      <w:r w:rsidRPr="006B4305">
        <w:rPr>
          <w:lang w:val="fr-FR"/>
        </w:rPr>
        <w:t xml:space="preserve">Premise: </w:t>
      </w:r>
      <w:r w:rsidRPr="006B4305">
        <w:rPr>
          <w:lang w:val="fr-FR"/>
        </w:rPr>
        <w:tab/>
      </w:r>
      <w:r w:rsidRPr="006B4305">
        <w:rPr>
          <w:lang w:val="fr-FR"/>
        </w:rPr>
        <w:tab/>
      </w:r>
      <w:r w:rsidR="0054260D" w:rsidRPr="006B4305">
        <w:rPr>
          <w:lang w:val="fr-FR"/>
        </w:rPr>
        <w:t>~</w:t>
      </w:r>
      <w:r w:rsidR="00AC3045" w:rsidRPr="006B4305">
        <w:rPr>
          <w:i/>
          <w:lang w:val="fr-FR"/>
        </w:rPr>
        <w:t>p</w:t>
      </w:r>
    </w:p>
    <w:p w:rsidR="00077924" w:rsidRPr="006B4305" w:rsidRDefault="00077924" w:rsidP="00077924">
      <w:pPr>
        <w:pStyle w:val="DefinitionBody"/>
        <w:rPr>
          <w:lang w:val="fr-FR"/>
        </w:rPr>
      </w:pPr>
      <w:r w:rsidRPr="006B4305">
        <w:rPr>
          <w:lang w:val="fr-FR"/>
        </w:rPr>
        <w:t xml:space="preserve">Conclusion: </w:t>
      </w:r>
      <w:r w:rsidRPr="006B4305">
        <w:rPr>
          <w:lang w:val="fr-FR"/>
        </w:rPr>
        <w:tab/>
      </w:r>
      <w:r w:rsidR="00AC3045" w:rsidRPr="006B4305">
        <w:rPr>
          <w:i/>
          <w:lang w:val="fr-FR"/>
        </w:rPr>
        <w:t>q</w:t>
      </w:r>
    </w:p>
    <w:p w:rsidR="00077924" w:rsidRPr="006B4305" w:rsidRDefault="00077924" w:rsidP="00077924">
      <w:pPr>
        <w:rPr>
          <w:lang w:val="fr-FR"/>
        </w:rPr>
      </w:pPr>
    </w:p>
    <w:p w:rsidR="00AC3045" w:rsidRDefault="00AC3045" w:rsidP="006229E7">
      <w:r>
        <w:t xml:space="preserve">The order of the two parts of the disjunction isn’t important. In other words, we could have the premises </w:t>
      </w:r>
      <w:r w:rsidRPr="005271A6">
        <w:rPr>
          <w:i/>
        </w:rPr>
        <w:t>p</w:t>
      </w:r>
      <w:r>
        <w:t xml:space="preserve"> </w:t>
      </w:r>
      <w:r>
        <w:rPr>
          <w:rFonts w:ascii="Cambria Math" w:hAnsi="Cambria Math"/>
        </w:rPr>
        <w:t>⋁</w:t>
      </w:r>
      <w:r>
        <w:t xml:space="preserve"> </w:t>
      </w:r>
      <w:r w:rsidRPr="005271A6">
        <w:rPr>
          <w:i/>
        </w:rPr>
        <w:t>q</w:t>
      </w:r>
      <w:r>
        <w:t xml:space="preserve"> and ~</w:t>
      </w:r>
      <w:r w:rsidRPr="005271A6">
        <w:rPr>
          <w:i/>
        </w:rPr>
        <w:t>q</w:t>
      </w:r>
      <w:r>
        <w:t xml:space="preserve">, and the conclusion </w:t>
      </w:r>
      <w:r>
        <w:rPr>
          <w:i/>
        </w:rPr>
        <w:t>p</w:t>
      </w:r>
      <w:r>
        <w:t>.</w:t>
      </w:r>
    </w:p>
    <w:p w:rsidR="006A4495" w:rsidRDefault="006A4495" w:rsidP="006A4495"/>
    <w:p w:rsidR="006A4495" w:rsidRDefault="006A4495" w:rsidP="006A4495"/>
    <w:p w:rsidR="006A4495" w:rsidRDefault="006A4495" w:rsidP="006A4495">
      <w:pPr>
        <w:pStyle w:val="ExampleHeader"/>
      </w:pPr>
      <w:r>
        <w:t xml:space="preserve">Example </w:t>
      </w:r>
      <w:r w:rsidR="006B5735">
        <w:t>3</w:t>
      </w:r>
      <w:r w:rsidR="001028B0">
        <w:t>9</w:t>
      </w:r>
    </w:p>
    <w:p w:rsidR="006A4495" w:rsidRDefault="006A4495" w:rsidP="006A4495">
      <w:pPr>
        <w:pStyle w:val="ExampleBody"/>
      </w:pPr>
      <w:r>
        <w:t xml:space="preserve">Premise: </w:t>
      </w:r>
      <w:r>
        <w:tab/>
        <w:t>I can either drive or take the train.</w:t>
      </w:r>
    </w:p>
    <w:p w:rsidR="006A4495" w:rsidRDefault="006A4495" w:rsidP="006A4495">
      <w:pPr>
        <w:pStyle w:val="ExampleBody"/>
      </w:pPr>
      <w:r>
        <w:t xml:space="preserve">Premise: </w:t>
      </w:r>
      <w:r>
        <w:tab/>
        <w:t>I refuse to drive.</w:t>
      </w:r>
    </w:p>
    <w:p w:rsidR="006A4495" w:rsidRDefault="006A4495" w:rsidP="006A4495">
      <w:pPr>
        <w:pStyle w:val="ExampleBody"/>
      </w:pPr>
      <w:r>
        <w:t xml:space="preserve">Conclusion: </w:t>
      </w:r>
      <w:r>
        <w:tab/>
        <w:t>I will take the train.</w:t>
      </w:r>
    </w:p>
    <w:p w:rsidR="006A4495" w:rsidRDefault="006A4495" w:rsidP="006A4495">
      <w:pPr>
        <w:pStyle w:val="ExampleBody"/>
      </w:pPr>
    </w:p>
    <w:p w:rsidR="006A4495" w:rsidRDefault="006A4495" w:rsidP="006A4495">
      <w:pPr>
        <w:pStyle w:val="ExampleBody"/>
      </w:pPr>
      <w:r>
        <w:t xml:space="preserve">If we let </w:t>
      </w:r>
      <w:r>
        <w:rPr>
          <w:i/>
        </w:rPr>
        <w:t>d</w:t>
      </w:r>
      <w:r>
        <w:t xml:space="preserve"> = I drive and </w:t>
      </w:r>
      <w:r>
        <w:rPr>
          <w:i/>
        </w:rPr>
        <w:t>t</w:t>
      </w:r>
      <w:r>
        <w:t xml:space="preserve"> = I take the train, then the symbolic representation of the argument is:</w:t>
      </w:r>
    </w:p>
    <w:p w:rsidR="006A4495" w:rsidRPr="006B4305" w:rsidRDefault="006A4495" w:rsidP="006A4495">
      <w:pPr>
        <w:pStyle w:val="ExampleBody"/>
        <w:rPr>
          <w:lang w:val="fr-FR"/>
        </w:rPr>
      </w:pPr>
      <w:r w:rsidRPr="006B4305">
        <w:rPr>
          <w:lang w:val="fr-FR"/>
        </w:rPr>
        <w:t>Premise</w:t>
      </w:r>
      <w:r w:rsidRPr="006B4305">
        <w:rPr>
          <w:lang w:val="fr-FR"/>
        </w:rPr>
        <w:tab/>
      </w:r>
      <w:r w:rsidRPr="006B4305">
        <w:rPr>
          <w:i/>
          <w:lang w:val="fr-FR"/>
        </w:rPr>
        <w:t>d</w:t>
      </w:r>
      <w:r w:rsidRPr="006B4305">
        <w:rPr>
          <w:lang w:val="fr-FR"/>
        </w:rPr>
        <w:t xml:space="preserve"> </w:t>
      </w:r>
      <w:r w:rsidRPr="006B4305">
        <w:rPr>
          <w:rFonts w:ascii="Cambria Math" w:hAnsi="Cambria Math"/>
          <w:lang w:val="fr-FR"/>
        </w:rPr>
        <w:t>⋁</w:t>
      </w:r>
      <w:r w:rsidRPr="006B4305">
        <w:rPr>
          <w:lang w:val="fr-FR"/>
        </w:rPr>
        <w:t xml:space="preserve"> </w:t>
      </w:r>
      <w:r w:rsidRPr="006B4305">
        <w:rPr>
          <w:i/>
          <w:lang w:val="fr-FR"/>
        </w:rPr>
        <w:t>t</w:t>
      </w:r>
    </w:p>
    <w:p w:rsidR="006A4495" w:rsidRPr="006B4305" w:rsidRDefault="006A4495" w:rsidP="006A4495">
      <w:pPr>
        <w:pStyle w:val="ExampleBody"/>
        <w:rPr>
          <w:lang w:val="fr-FR"/>
        </w:rPr>
      </w:pPr>
      <w:r w:rsidRPr="006B4305">
        <w:rPr>
          <w:lang w:val="fr-FR"/>
        </w:rPr>
        <w:t>Premise</w:t>
      </w:r>
      <w:r w:rsidRPr="006B4305">
        <w:rPr>
          <w:lang w:val="fr-FR"/>
        </w:rPr>
        <w:tab/>
        <w:t>~</w:t>
      </w:r>
      <w:r w:rsidRPr="006B4305">
        <w:rPr>
          <w:i/>
          <w:lang w:val="fr-FR"/>
        </w:rPr>
        <w:t>d</w:t>
      </w:r>
    </w:p>
    <w:p w:rsidR="006A4495" w:rsidRPr="006B4305" w:rsidRDefault="006A4495" w:rsidP="006A4495">
      <w:pPr>
        <w:pStyle w:val="ExampleBody"/>
        <w:rPr>
          <w:lang w:val="fr-FR"/>
        </w:rPr>
      </w:pPr>
      <w:r w:rsidRPr="006B4305">
        <w:rPr>
          <w:lang w:val="fr-FR"/>
        </w:rPr>
        <w:t>Conclusion:</w:t>
      </w:r>
      <w:r w:rsidRPr="006B4305">
        <w:rPr>
          <w:lang w:val="fr-FR"/>
        </w:rPr>
        <w:tab/>
      </w:r>
      <w:r w:rsidRPr="006B4305">
        <w:rPr>
          <w:i/>
          <w:lang w:val="fr-FR"/>
        </w:rPr>
        <w:t>t</w:t>
      </w:r>
    </w:p>
    <w:p w:rsidR="006A4495" w:rsidRPr="006B4305" w:rsidRDefault="006A4495" w:rsidP="006A4495">
      <w:pPr>
        <w:pStyle w:val="ExampleBody"/>
        <w:rPr>
          <w:lang w:val="fr-FR"/>
        </w:rPr>
      </w:pPr>
    </w:p>
    <w:p w:rsidR="006A4495" w:rsidRPr="009E0638" w:rsidRDefault="006A4495" w:rsidP="006A4495">
      <w:pPr>
        <w:pStyle w:val="ExampleBody"/>
      </w:pPr>
      <w:r>
        <w:t>This argument is valid</w:t>
      </w:r>
      <w:r w:rsidR="00DA4128">
        <w:t xml:space="preserve"> because it has the form of a disjunctive syllogism. I have two choices, and one of them is not going to happen, so the other one must happen.</w:t>
      </w:r>
    </w:p>
    <w:p w:rsidR="006A4495" w:rsidRDefault="006A4495" w:rsidP="006A4495"/>
    <w:p w:rsidR="00DA4128" w:rsidRDefault="00DA4128" w:rsidP="006A4495"/>
    <w:p w:rsidR="00DA4128" w:rsidRDefault="00DA4128" w:rsidP="00DA4128">
      <w:pPr>
        <w:pStyle w:val="TryitNow"/>
      </w:pPr>
      <w:r>
        <w:t xml:space="preserve">Try it Now </w:t>
      </w:r>
      <w:r w:rsidR="00220B43">
        <w:t>1</w:t>
      </w:r>
      <w:r w:rsidR="004278E9">
        <w:t>6</w:t>
      </w:r>
    </w:p>
    <w:p w:rsidR="00DA4128" w:rsidRDefault="00DA4128" w:rsidP="00DA4128">
      <w:pPr>
        <w:pStyle w:val="TryitNowbody"/>
      </w:pPr>
      <w:r>
        <w:t>Is this argument valid?</w:t>
      </w:r>
    </w:p>
    <w:p w:rsidR="00DA4128" w:rsidRDefault="00DA4128" w:rsidP="00DA4128">
      <w:pPr>
        <w:pStyle w:val="TryitNowbody"/>
      </w:pPr>
      <w:r>
        <w:t xml:space="preserve">Premise: </w:t>
      </w:r>
      <w:r>
        <w:tab/>
        <w:t>Alison was required to write a 10-page paper or give a 5-minute speech.</w:t>
      </w:r>
    </w:p>
    <w:p w:rsidR="00DA4128" w:rsidRDefault="00DA4128" w:rsidP="00DA4128">
      <w:pPr>
        <w:pStyle w:val="TryitNowbody"/>
      </w:pPr>
      <w:r>
        <w:t xml:space="preserve">Premise: </w:t>
      </w:r>
      <w:r>
        <w:tab/>
        <w:t>Alison did not give a 5-minute speech.</w:t>
      </w:r>
    </w:p>
    <w:p w:rsidR="00DA4128" w:rsidRDefault="00DA4128" w:rsidP="00DA4128">
      <w:pPr>
        <w:pStyle w:val="TryitNowbody"/>
      </w:pPr>
      <w:r>
        <w:t xml:space="preserve">Conclusion: </w:t>
      </w:r>
      <w:r>
        <w:tab/>
        <w:t>Alison wrote a 10-page paper.</w:t>
      </w:r>
    </w:p>
    <w:p w:rsidR="00DA4128" w:rsidRDefault="00DA4128" w:rsidP="00DA4128"/>
    <w:p w:rsidR="00DA4128" w:rsidRDefault="00DA4128" w:rsidP="00DA4128"/>
    <w:p w:rsidR="000D33C8" w:rsidRDefault="000D33C8" w:rsidP="000D33C8">
      <w:r>
        <w:t>Keep in mind that, when you are determining the validity of an argument, you must assume that the premises are true. If you don’t agree with one of the premises, you need to keep your personal opinion out of it. Your job is to pretend that the premises are true and then determine whether they force you to accept the conclusion. You may attack the premises in a court of law or a political discussion, of course, but here we are focusing on the structure of the arguments, not the truth of what they actually say.</w:t>
      </w:r>
    </w:p>
    <w:p w:rsidR="000D33C8" w:rsidRDefault="000D33C8" w:rsidP="000D33C8"/>
    <w:p w:rsidR="00F21BC7" w:rsidRDefault="000D33C8" w:rsidP="00DA4128">
      <w:r>
        <w:br w:type="page"/>
      </w:r>
      <w:r w:rsidR="00F21BC7">
        <w:lastRenderedPageBreak/>
        <w:t>We have just looked at four forms of val</w:t>
      </w:r>
      <w:r>
        <w:t>id arguments; there are two</w:t>
      </w:r>
      <w:r w:rsidR="00F21BC7">
        <w:t xml:space="preserve"> common forms that represent </w:t>
      </w:r>
      <w:r w:rsidR="00F21BC7">
        <w:rPr>
          <w:i/>
        </w:rPr>
        <w:t>invalid</w:t>
      </w:r>
      <w:r w:rsidR="00F21BC7">
        <w:t xml:space="preserve"> arguments, which are also called </w:t>
      </w:r>
      <w:r w:rsidR="00F21BC7">
        <w:rPr>
          <w:i/>
        </w:rPr>
        <w:t>fallacies</w:t>
      </w:r>
      <w:r w:rsidR="00F21BC7">
        <w:t>.</w:t>
      </w:r>
    </w:p>
    <w:p w:rsidR="00F21BC7" w:rsidRDefault="00F21BC7" w:rsidP="00DA4128"/>
    <w:p w:rsidR="00F21BC7" w:rsidRDefault="00F21BC7" w:rsidP="00F21BC7"/>
    <w:p w:rsidR="00F21BC7" w:rsidRDefault="00F21BC7" w:rsidP="00F21BC7">
      <w:pPr>
        <w:pStyle w:val="DefinitionHeader"/>
      </w:pPr>
      <w:r>
        <w:t>The Fallacy of the Converse</w:t>
      </w:r>
    </w:p>
    <w:p w:rsidR="00F21BC7" w:rsidRDefault="00F21BC7" w:rsidP="00F21BC7">
      <w:pPr>
        <w:pStyle w:val="DefinitionBody"/>
      </w:pPr>
      <w:r>
        <w:t xml:space="preserve">The fallacy of the converse arises when </w:t>
      </w:r>
      <w:r w:rsidR="0057053D">
        <w:t>a conditional</w:t>
      </w:r>
      <w:r>
        <w:t xml:space="preserve"> and its consequent are given as premises, and the antecedent is the conclusion. The general form is:</w:t>
      </w:r>
    </w:p>
    <w:p w:rsidR="00F21BC7" w:rsidRDefault="00F21BC7" w:rsidP="00F21BC7">
      <w:pPr>
        <w:pStyle w:val="DefinitionBody"/>
      </w:pPr>
      <w:r>
        <w:t xml:space="preserve">Premise: </w:t>
      </w:r>
      <w:r>
        <w:tab/>
      </w:r>
      <w:r>
        <w:tab/>
      </w:r>
      <w:r w:rsidRPr="005271A6">
        <w:rPr>
          <w:i/>
        </w:rPr>
        <w:t>p</w:t>
      </w:r>
      <w:r>
        <w:t xml:space="preserve"> → </w:t>
      </w:r>
      <w:r w:rsidRPr="005271A6">
        <w:rPr>
          <w:i/>
        </w:rPr>
        <w:t>q</w:t>
      </w:r>
    </w:p>
    <w:p w:rsidR="00F21BC7" w:rsidRDefault="00F21BC7" w:rsidP="00F21BC7">
      <w:pPr>
        <w:pStyle w:val="DefinitionBody"/>
      </w:pPr>
      <w:r>
        <w:t xml:space="preserve">Premise: </w:t>
      </w:r>
      <w:r>
        <w:tab/>
      </w:r>
      <w:r>
        <w:tab/>
      </w:r>
      <w:r>
        <w:rPr>
          <w:i/>
        </w:rPr>
        <w:t>q</w:t>
      </w:r>
    </w:p>
    <w:p w:rsidR="00F21BC7" w:rsidRDefault="00F21BC7" w:rsidP="00F21BC7">
      <w:pPr>
        <w:pStyle w:val="DefinitionBody"/>
      </w:pPr>
      <w:r>
        <w:t xml:space="preserve">Conclusion: </w:t>
      </w:r>
      <w:r>
        <w:tab/>
      </w:r>
      <w:r>
        <w:rPr>
          <w:i/>
        </w:rPr>
        <w:t>p</w:t>
      </w:r>
    </w:p>
    <w:p w:rsidR="00F21BC7" w:rsidRDefault="00F21BC7" w:rsidP="00F21BC7"/>
    <w:p w:rsidR="007217FD" w:rsidRDefault="007217FD" w:rsidP="00F21BC7"/>
    <w:p w:rsidR="007217FD" w:rsidRDefault="007217FD" w:rsidP="007217FD">
      <w:r>
        <w:t xml:space="preserve">Notice that the second premise and the conclusion look like the converse of the first premise, </w:t>
      </w:r>
      <w:r>
        <w:rPr>
          <w:i/>
        </w:rPr>
        <w:t>q</w:t>
      </w:r>
      <w:r>
        <w:t xml:space="preserve"> → </w:t>
      </w:r>
      <w:r>
        <w:rPr>
          <w:i/>
        </w:rPr>
        <w:t>p</w:t>
      </w:r>
      <w:r>
        <w:t>, but they have been detached. The fallacy of the converse incorrectly tries to assert that the converse of a statement is equivalent to that statement.</w:t>
      </w:r>
    </w:p>
    <w:p w:rsidR="00F21BC7" w:rsidRPr="00F21BC7" w:rsidRDefault="00F21BC7" w:rsidP="00DA4128"/>
    <w:p w:rsidR="00F21BC7" w:rsidRDefault="00F21BC7" w:rsidP="00DA4128"/>
    <w:p w:rsidR="00DA4128" w:rsidRDefault="00DA4128" w:rsidP="00DA4128">
      <w:pPr>
        <w:pStyle w:val="ExampleHeader"/>
      </w:pPr>
      <w:r>
        <w:t xml:space="preserve">Example </w:t>
      </w:r>
      <w:r w:rsidR="001028B0">
        <w:t>40</w:t>
      </w:r>
    </w:p>
    <w:p w:rsidR="00DA4128" w:rsidRDefault="00DA4128" w:rsidP="00DA4128">
      <w:pPr>
        <w:pStyle w:val="ExampleBody"/>
      </w:pPr>
      <w:r>
        <w:t xml:space="preserve">Premise: </w:t>
      </w:r>
      <w:r>
        <w:tab/>
        <w:t>If I drink coffee after noon, then I have a hard time falling asleep that night.</w:t>
      </w:r>
    </w:p>
    <w:p w:rsidR="00DA4128" w:rsidRDefault="00DA4128" w:rsidP="00DA4128">
      <w:pPr>
        <w:pStyle w:val="ExampleBody"/>
      </w:pPr>
      <w:r>
        <w:t xml:space="preserve">Premise: </w:t>
      </w:r>
      <w:r>
        <w:tab/>
        <w:t>I had a hard time falling asleep last night.</w:t>
      </w:r>
    </w:p>
    <w:p w:rsidR="00DA4128" w:rsidRDefault="00DA4128" w:rsidP="00DA4128">
      <w:pPr>
        <w:pStyle w:val="ExampleBody"/>
      </w:pPr>
      <w:r>
        <w:t xml:space="preserve">Conclusion: </w:t>
      </w:r>
      <w:r>
        <w:tab/>
        <w:t>I drank coffee after noon yesterday.</w:t>
      </w:r>
    </w:p>
    <w:p w:rsidR="00DA4128" w:rsidRDefault="00DA4128" w:rsidP="00DA4128">
      <w:pPr>
        <w:pStyle w:val="ExampleBody"/>
      </w:pPr>
    </w:p>
    <w:p w:rsidR="00DA4128" w:rsidRDefault="00DA4128" w:rsidP="00DA4128">
      <w:pPr>
        <w:pStyle w:val="ExampleBody"/>
      </w:pPr>
      <w:r>
        <w:t xml:space="preserve">If we let </w:t>
      </w:r>
      <w:r>
        <w:rPr>
          <w:i/>
        </w:rPr>
        <w:t>c</w:t>
      </w:r>
      <w:r>
        <w:t xml:space="preserve"> = I drink coffee after noon and </w:t>
      </w:r>
      <w:r>
        <w:rPr>
          <w:i/>
        </w:rPr>
        <w:t>h</w:t>
      </w:r>
      <w:r>
        <w:t xml:space="preserve"> = I have a hard time falling asleep, then our argument looks like this:</w:t>
      </w:r>
    </w:p>
    <w:p w:rsidR="00DA4128" w:rsidRPr="009E0638" w:rsidRDefault="00DA4128" w:rsidP="00DA4128">
      <w:pPr>
        <w:pStyle w:val="ExampleBody"/>
      </w:pPr>
      <w:r>
        <w:t>Premise</w:t>
      </w:r>
      <w:r>
        <w:tab/>
      </w:r>
      <w:r>
        <w:rPr>
          <w:i/>
        </w:rPr>
        <w:t xml:space="preserve">c </w:t>
      </w:r>
      <w:r>
        <w:t xml:space="preserve">→ </w:t>
      </w:r>
      <w:r>
        <w:rPr>
          <w:i/>
        </w:rPr>
        <w:t>h</w:t>
      </w:r>
    </w:p>
    <w:p w:rsidR="00DA4128" w:rsidRPr="009E0638" w:rsidRDefault="00DA4128" w:rsidP="00DA4128">
      <w:pPr>
        <w:pStyle w:val="ExampleBody"/>
      </w:pPr>
      <w:r>
        <w:t>Premise</w:t>
      </w:r>
      <w:r>
        <w:tab/>
      </w:r>
      <w:r>
        <w:rPr>
          <w:i/>
        </w:rPr>
        <w:t>h</w:t>
      </w:r>
    </w:p>
    <w:p w:rsidR="00DA4128" w:rsidRDefault="00DA4128" w:rsidP="00DA4128">
      <w:pPr>
        <w:pStyle w:val="ExampleBody"/>
      </w:pPr>
      <w:r>
        <w:t>Conclusion:</w:t>
      </w:r>
      <w:r>
        <w:tab/>
      </w:r>
      <w:r>
        <w:rPr>
          <w:i/>
        </w:rPr>
        <w:t>c</w:t>
      </w:r>
    </w:p>
    <w:p w:rsidR="00DA4128" w:rsidRDefault="00DA4128" w:rsidP="00DA4128">
      <w:pPr>
        <w:pStyle w:val="ExampleBody"/>
      </w:pPr>
    </w:p>
    <w:p w:rsidR="00DA4128" w:rsidRDefault="00DA4128" w:rsidP="00DA4128">
      <w:pPr>
        <w:pStyle w:val="ExampleBody"/>
      </w:pPr>
      <w:r>
        <w:t xml:space="preserve">This argument uses converse reasoning, so it is an invalid argument. There could be plenty of other reasons why I couldn’t fall asleep: I could be worried about money, my neighbors might have </w:t>
      </w:r>
      <w:r w:rsidR="00F21BC7">
        <w:t xml:space="preserve">been </w:t>
      </w:r>
      <w:r>
        <w:t>setting off fireworks, …</w:t>
      </w:r>
    </w:p>
    <w:p w:rsidR="00DA4128" w:rsidRDefault="00DA4128" w:rsidP="00DA4128"/>
    <w:p w:rsidR="007217FD" w:rsidRDefault="007217FD" w:rsidP="007217FD"/>
    <w:p w:rsidR="007217FD" w:rsidRDefault="007217FD" w:rsidP="007217FD">
      <w:pPr>
        <w:pStyle w:val="TryitNow"/>
      </w:pPr>
      <w:r>
        <w:t xml:space="preserve">Try it Now </w:t>
      </w:r>
      <w:r w:rsidR="00220B43">
        <w:t>1</w:t>
      </w:r>
      <w:r w:rsidR="004278E9">
        <w:t>7</w:t>
      </w:r>
    </w:p>
    <w:p w:rsidR="007217FD" w:rsidRDefault="007217FD" w:rsidP="007217FD">
      <w:pPr>
        <w:pStyle w:val="TryitNowbody"/>
      </w:pPr>
      <w:r>
        <w:t>Is this argument valid?</w:t>
      </w:r>
    </w:p>
    <w:p w:rsidR="007217FD" w:rsidRDefault="007217FD" w:rsidP="007217FD">
      <w:pPr>
        <w:pStyle w:val="TryitNowbody"/>
      </w:pPr>
      <w:r>
        <w:t xml:space="preserve">Premise: </w:t>
      </w:r>
      <w:r>
        <w:tab/>
        <w:t>If you pull that fire alarm, you will get in big trouble.</w:t>
      </w:r>
    </w:p>
    <w:p w:rsidR="007217FD" w:rsidRDefault="007217FD" w:rsidP="007217FD">
      <w:pPr>
        <w:pStyle w:val="TryitNowbody"/>
      </w:pPr>
      <w:r>
        <w:t xml:space="preserve">Premise: </w:t>
      </w:r>
      <w:r>
        <w:tab/>
        <w:t>You got in big trouble.</w:t>
      </w:r>
    </w:p>
    <w:p w:rsidR="007217FD" w:rsidRDefault="007217FD" w:rsidP="007217FD">
      <w:pPr>
        <w:pStyle w:val="TryitNowbody"/>
      </w:pPr>
      <w:r>
        <w:t xml:space="preserve">Conclusion: </w:t>
      </w:r>
      <w:r>
        <w:tab/>
        <w:t>You must have pulled the fire alarm.</w:t>
      </w:r>
    </w:p>
    <w:p w:rsidR="007217FD" w:rsidRDefault="007217FD" w:rsidP="007217FD"/>
    <w:p w:rsidR="007217FD" w:rsidRDefault="007217FD" w:rsidP="007217FD"/>
    <w:p w:rsidR="007217FD" w:rsidRDefault="00616037" w:rsidP="007217FD">
      <w:pPr>
        <w:pStyle w:val="DefinitionHeader"/>
      </w:pPr>
      <w:r>
        <w:br w:type="page"/>
      </w:r>
      <w:r w:rsidR="007217FD">
        <w:lastRenderedPageBreak/>
        <w:t>The Fallacy of the Inverse</w:t>
      </w:r>
    </w:p>
    <w:p w:rsidR="007217FD" w:rsidRDefault="007217FD" w:rsidP="007217FD">
      <w:pPr>
        <w:pStyle w:val="DefinitionBody"/>
      </w:pPr>
      <w:r>
        <w:t xml:space="preserve">The fallacy of the inverse occurs when </w:t>
      </w:r>
      <w:r w:rsidR="0057053D">
        <w:t>a conditional</w:t>
      </w:r>
      <w:r>
        <w:t xml:space="preserve"> and the negation of its antecedent are given as premises, and the negation of the consequent is the conclusion. The general form is:</w:t>
      </w:r>
    </w:p>
    <w:p w:rsidR="007217FD" w:rsidRDefault="007217FD" w:rsidP="007217FD">
      <w:pPr>
        <w:pStyle w:val="DefinitionBody"/>
      </w:pPr>
      <w:r>
        <w:t xml:space="preserve">Premise: </w:t>
      </w:r>
      <w:r>
        <w:tab/>
      </w:r>
      <w:r>
        <w:tab/>
      </w:r>
      <w:r w:rsidRPr="005271A6">
        <w:rPr>
          <w:i/>
        </w:rPr>
        <w:t>p</w:t>
      </w:r>
      <w:r>
        <w:t xml:space="preserve"> → </w:t>
      </w:r>
      <w:r w:rsidRPr="005271A6">
        <w:rPr>
          <w:i/>
        </w:rPr>
        <w:t>q</w:t>
      </w:r>
    </w:p>
    <w:p w:rsidR="007217FD" w:rsidRDefault="007217FD" w:rsidP="007217FD">
      <w:pPr>
        <w:pStyle w:val="DefinitionBody"/>
      </w:pPr>
      <w:r>
        <w:t xml:space="preserve">Premise: </w:t>
      </w:r>
      <w:r>
        <w:tab/>
      </w:r>
      <w:r>
        <w:tab/>
        <w:t>~</w:t>
      </w:r>
      <w:r>
        <w:rPr>
          <w:i/>
        </w:rPr>
        <w:t>p</w:t>
      </w:r>
    </w:p>
    <w:p w:rsidR="007217FD" w:rsidRDefault="007217FD" w:rsidP="007217FD">
      <w:pPr>
        <w:pStyle w:val="DefinitionBody"/>
      </w:pPr>
      <w:r>
        <w:t xml:space="preserve">Conclusion: </w:t>
      </w:r>
      <w:r>
        <w:tab/>
        <w:t>~</w:t>
      </w:r>
      <w:r>
        <w:rPr>
          <w:i/>
        </w:rPr>
        <w:t>q</w:t>
      </w:r>
    </w:p>
    <w:p w:rsidR="007217FD" w:rsidRDefault="007217FD" w:rsidP="007217FD"/>
    <w:p w:rsidR="007217FD" w:rsidRDefault="007217FD" w:rsidP="007217FD"/>
    <w:p w:rsidR="007217FD" w:rsidRDefault="007217FD" w:rsidP="007217FD">
      <w:r>
        <w:t>Again, notice that the second premise and the conclusion look like the inverse of the first premise, ~</w:t>
      </w:r>
      <w:r>
        <w:rPr>
          <w:i/>
        </w:rPr>
        <w:t>p</w:t>
      </w:r>
      <w:r>
        <w:t xml:space="preserve"> → ~</w:t>
      </w:r>
      <w:r>
        <w:rPr>
          <w:i/>
        </w:rPr>
        <w:t>q</w:t>
      </w:r>
      <w:r>
        <w:t>, but they have been detached. The fallacy of the inverse incorrectly tries to assert that the inverse of a statement is equivalent to that statement.</w:t>
      </w:r>
    </w:p>
    <w:p w:rsidR="007217FD" w:rsidRPr="00F21BC7" w:rsidRDefault="007217FD" w:rsidP="007217FD"/>
    <w:p w:rsidR="007217FD" w:rsidRDefault="007217FD" w:rsidP="007217FD"/>
    <w:p w:rsidR="007217FD" w:rsidRDefault="007217FD" w:rsidP="007217FD">
      <w:pPr>
        <w:pStyle w:val="ExampleHeader"/>
      </w:pPr>
      <w:r>
        <w:t xml:space="preserve">Example </w:t>
      </w:r>
      <w:r w:rsidR="001028B0">
        <w:t>41</w:t>
      </w:r>
    </w:p>
    <w:p w:rsidR="007217FD" w:rsidRDefault="007217FD" w:rsidP="007217FD">
      <w:pPr>
        <w:pStyle w:val="ExampleBody"/>
      </w:pPr>
      <w:r>
        <w:t xml:space="preserve">Premise: </w:t>
      </w:r>
      <w:r>
        <w:tab/>
        <w:t>If you listen to the Grateful Dead, then you are a hippie.</w:t>
      </w:r>
    </w:p>
    <w:p w:rsidR="007217FD" w:rsidRDefault="007217FD" w:rsidP="007217FD">
      <w:pPr>
        <w:pStyle w:val="ExampleBody"/>
      </w:pPr>
      <w:r>
        <w:t xml:space="preserve">Premise: </w:t>
      </w:r>
      <w:r>
        <w:tab/>
        <w:t>Sky doesn’t listen to the Grateful Dead.</w:t>
      </w:r>
    </w:p>
    <w:p w:rsidR="007217FD" w:rsidRDefault="007217FD" w:rsidP="007217FD">
      <w:pPr>
        <w:pStyle w:val="ExampleBody"/>
      </w:pPr>
      <w:r>
        <w:t xml:space="preserve">Conclusion: </w:t>
      </w:r>
      <w:r>
        <w:tab/>
        <w:t>Sky is not a hippie.</w:t>
      </w:r>
    </w:p>
    <w:p w:rsidR="007217FD" w:rsidRDefault="007217FD" w:rsidP="007217FD">
      <w:pPr>
        <w:pStyle w:val="ExampleBody"/>
      </w:pPr>
    </w:p>
    <w:p w:rsidR="007217FD" w:rsidRDefault="007217FD" w:rsidP="007217FD">
      <w:pPr>
        <w:pStyle w:val="ExampleBody"/>
      </w:pPr>
      <w:r>
        <w:t xml:space="preserve">If we let </w:t>
      </w:r>
      <w:r>
        <w:rPr>
          <w:i/>
        </w:rPr>
        <w:t>g</w:t>
      </w:r>
      <w:r>
        <w:t xml:space="preserve"> = listen to the Grateful Dead and </w:t>
      </w:r>
      <w:r>
        <w:rPr>
          <w:i/>
        </w:rPr>
        <w:t>h</w:t>
      </w:r>
      <w:r>
        <w:t xml:space="preserve"> = is a hippie, then this is the argument:</w:t>
      </w:r>
    </w:p>
    <w:p w:rsidR="007217FD" w:rsidRPr="009E0638" w:rsidRDefault="007217FD" w:rsidP="007217FD">
      <w:pPr>
        <w:pStyle w:val="ExampleBody"/>
      </w:pPr>
      <w:r>
        <w:t>Premise</w:t>
      </w:r>
      <w:r>
        <w:tab/>
      </w:r>
      <w:r>
        <w:rPr>
          <w:i/>
        </w:rPr>
        <w:t xml:space="preserve">g </w:t>
      </w:r>
      <w:r>
        <w:t xml:space="preserve">→ </w:t>
      </w:r>
      <w:r>
        <w:rPr>
          <w:i/>
        </w:rPr>
        <w:t>h</w:t>
      </w:r>
    </w:p>
    <w:p w:rsidR="007217FD" w:rsidRPr="009E0638" w:rsidRDefault="007217FD" w:rsidP="007217FD">
      <w:pPr>
        <w:pStyle w:val="ExampleBody"/>
      </w:pPr>
      <w:r>
        <w:t>Premise</w:t>
      </w:r>
      <w:r>
        <w:tab/>
        <w:t>~</w:t>
      </w:r>
      <w:r>
        <w:rPr>
          <w:i/>
        </w:rPr>
        <w:t>g</w:t>
      </w:r>
    </w:p>
    <w:p w:rsidR="007217FD" w:rsidRDefault="007217FD" w:rsidP="007217FD">
      <w:pPr>
        <w:pStyle w:val="ExampleBody"/>
      </w:pPr>
      <w:r>
        <w:t>Conclusion:</w:t>
      </w:r>
      <w:r>
        <w:tab/>
        <w:t>~</w:t>
      </w:r>
      <w:r>
        <w:rPr>
          <w:i/>
        </w:rPr>
        <w:t>h</w:t>
      </w:r>
    </w:p>
    <w:p w:rsidR="007217FD" w:rsidRDefault="007217FD" w:rsidP="007217FD">
      <w:pPr>
        <w:pStyle w:val="ExampleBody"/>
      </w:pPr>
    </w:p>
    <w:p w:rsidR="007217FD" w:rsidRDefault="007217FD" w:rsidP="007217FD">
      <w:pPr>
        <w:pStyle w:val="ExampleBody"/>
      </w:pPr>
      <w:r>
        <w:t xml:space="preserve">This argument </w:t>
      </w:r>
      <w:r w:rsidR="00E656AE">
        <w:t xml:space="preserve">is invalid because it </w:t>
      </w:r>
      <w:r>
        <w:t>u</w:t>
      </w:r>
      <w:r w:rsidR="00E656AE">
        <w:t>ses i</w:t>
      </w:r>
      <w:r>
        <w:t xml:space="preserve">nverse reasoning. </w:t>
      </w:r>
      <w:r w:rsidR="00E656AE">
        <w:t>The first premise does not imply that all hippies listen to the Grateful Dead; there could be some hipp</w:t>
      </w:r>
      <w:r w:rsidR="002F7E36">
        <w:t>ies who listen to Phish instead</w:t>
      </w:r>
      <w:r w:rsidR="00E656AE">
        <w:t>.</w:t>
      </w:r>
    </w:p>
    <w:p w:rsidR="007217FD" w:rsidRDefault="007217FD" w:rsidP="007217FD"/>
    <w:p w:rsidR="007217FD" w:rsidRDefault="007217FD" w:rsidP="007217FD"/>
    <w:p w:rsidR="007217FD" w:rsidRDefault="007217FD" w:rsidP="007217FD">
      <w:pPr>
        <w:pStyle w:val="TryitNow"/>
      </w:pPr>
      <w:r>
        <w:t xml:space="preserve">Try it Now </w:t>
      </w:r>
      <w:r w:rsidR="00220B43">
        <w:t>1</w:t>
      </w:r>
      <w:r w:rsidR="004278E9">
        <w:t>8</w:t>
      </w:r>
    </w:p>
    <w:p w:rsidR="007217FD" w:rsidRDefault="007217FD" w:rsidP="007217FD">
      <w:pPr>
        <w:pStyle w:val="TryitNowbody"/>
      </w:pPr>
      <w:r>
        <w:t>Is this argument valid?</w:t>
      </w:r>
    </w:p>
    <w:p w:rsidR="007217FD" w:rsidRDefault="007217FD" w:rsidP="007217FD">
      <w:pPr>
        <w:pStyle w:val="TryitNowbody"/>
      </w:pPr>
      <w:r>
        <w:t xml:space="preserve">Premise: </w:t>
      </w:r>
      <w:r>
        <w:tab/>
      </w:r>
      <w:r w:rsidR="00E656AE">
        <w:t>If a hockey player trips an opponent, he will be assessed a 2-minute penalty.</w:t>
      </w:r>
    </w:p>
    <w:p w:rsidR="007217FD" w:rsidRDefault="007217FD" w:rsidP="007217FD">
      <w:pPr>
        <w:pStyle w:val="TryitNowbody"/>
      </w:pPr>
      <w:r>
        <w:t xml:space="preserve">Premise: </w:t>
      </w:r>
      <w:r>
        <w:tab/>
      </w:r>
      <w:r w:rsidR="00E656AE">
        <w:t>Alexei did not trip an opponent</w:t>
      </w:r>
      <w:r>
        <w:t>.</w:t>
      </w:r>
    </w:p>
    <w:p w:rsidR="007217FD" w:rsidRDefault="007217FD" w:rsidP="007217FD">
      <w:pPr>
        <w:pStyle w:val="TryitNowbody"/>
      </w:pPr>
      <w:r>
        <w:t xml:space="preserve">Conclusion: </w:t>
      </w:r>
      <w:r>
        <w:tab/>
      </w:r>
      <w:r w:rsidR="00E656AE">
        <w:t>Alexei will not be assessed a 2-minute penalty</w:t>
      </w:r>
      <w:r>
        <w:t>.</w:t>
      </w:r>
    </w:p>
    <w:p w:rsidR="007217FD" w:rsidRDefault="007217FD" w:rsidP="007217FD"/>
    <w:p w:rsidR="007217FD" w:rsidRDefault="007217FD" w:rsidP="007217FD"/>
    <w:p w:rsidR="00C40E4E" w:rsidRDefault="00C40E4E" w:rsidP="00C40E4E">
      <w:r>
        <w:t>O</w:t>
      </w:r>
      <w:r w:rsidR="000D33C8">
        <w:t>f course</w:t>
      </w:r>
      <w:r>
        <w:t xml:space="preserve">, arguments are not limited to these six basic forms; some arguments have more premises, or premises that need to be rearranged before you can see what is really happening. </w:t>
      </w:r>
      <w:r w:rsidR="000D33C8">
        <w:t xml:space="preserve">There are plenty of other forms of arguments that are invalid. </w:t>
      </w:r>
      <w:r>
        <w:t>If an argument doesn’t seem to fit the pattern of any of these common forms, though, you may want to use a Venn diagram or a truth table instead.</w:t>
      </w:r>
    </w:p>
    <w:p w:rsidR="00621FCA" w:rsidRDefault="00616037" w:rsidP="006229E7">
      <w:r>
        <w:br w:type="page"/>
      </w:r>
      <w:r w:rsidR="00621FCA">
        <w:lastRenderedPageBreak/>
        <w:t xml:space="preserve">Lewis Carroll, author of </w:t>
      </w:r>
      <w:r w:rsidR="00621FCA">
        <w:rPr>
          <w:i/>
        </w:rPr>
        <w:t>Alice</w:t>
      </w:r>
      <w:r w:rsidR="00C40E4E">
        <w:rPr>
          <w:i/>
        </w:rPr>
        <w:t>’s Adventures</w:t>
      </w:r>
      <w:r w:rsidR="00621FCA">
        <w:rPr>
          <w:i/>
        </w:rPr>
        <w:t xml:space="preserve"> in Wonderland</w:t>
      </w:r>
      <w:r w:rsidR="00621FCA">
        <w:t>, was a math and logic teacher, and wrote two books on logic.</w:t>
      </w:r>
      <w:r w:rsidR="003D4693">
        <w:t xml:space="preserve"> </w:t>
      </w:r>
      <w:r w:rsidR="00621FCA">
        <w:t>In them, he would propose premises as a puzzle, to be connected using syllogisms.</w:t>
      </w:r>
      <w:r>
        <w:t xml:space="preserve"> </w:t>
      </w:r>
      <w:r w:rsidR="000D33C8">
        <w:t>The following example</w:t>
      </w:r>
      <w:r>
        <w:t xml:space="preserve"> is one such puzzle.</w:t>
      </w:r>
    </w:p>
    <w:p w:rsidR="00621FCA" w:rsidRDefault="00621FCA" w:rsidP="006229E7"/>
    <w:p w:rsidR="00621FCA" w:rsidRPr="00621FCA" w:rsidRDefault="00621FCA" w:rsidP="00621FCA">
      <w:pPr>
        <w:pStyle w:val="ExampleHeader"/>
      </w:pPr>
      <w:r w:rsidRPr="00621FCA">
        <w:t>Example</w:t>
      </w:r>
      <w:r w:rsidR="00274629">
        <w:t xml:space="preserve"> </w:t>
      </w:r>
      <w:r w:rsidR="00FD435E">
        <w:t>4</w:t>
      </w:r>
      <w:r w:rsidR="001028B0">
        <w:t>2</w:t>
      </w:r>
    </w:p>
    <w:p w:rsidR="00621FCA" w:rsidRDefault="00621FCA" w:rsidP="00621FCA">
      <w:pPr>
        <w:pStyle w:val="ExampleBody"/>
      </w:pPr>
      <w:r>
        <w:t>Solve the puzzle.</w:t>
      </w:r>
      <w:r w:rsidR="003D4693">
        <w:t xml:space="preserve"> </w:t>
      </w:r>
      <w:r>
        <w:t>In other words, find a logical conclusion from these premises.</w:t>
      </w:r>
    </w:p>
    <w:p w:rsidR="00621FCA" w:rsidRPr="00621FCA" w:rsidRDefault="00621FCA" w:rsidP="008801F3">
      <w:pPr>
        <w:pStyle w:val="ExampleBody"/>
      </w:pPr>
      <w:r w:rsidRPr="00621FCA">
        <w:t>All babies are illogical.</w:t>
      </w:r>
    </w:p>
    <w:p w:rsidR="00621FCA" w:rsidRPr="00621FCA" w:rsidRDefault="00621FCA" w:rsidP="008801F3">
      <w:pPr>
        <w:pStyle w:val="ExampleBody"/>
      </w:pPr>
      <w:r w:rsidRPr="00621FCA">
        <w:t>Nobody is despised who can manage a crocodile.</w:t>
      </w:r>
    </w:p>
    <w:p w:rsidR="00621FCA" w:rsidRPr="00621FCA" w:rsidRDefault="00621FCA" w:rsidP="008801F3">
      <w:pPr>
        <w:pStyle w:val="ExampleBody"/>
      </w:pPr>
      <w:r w:rsidRPr="00621FCA">
        <w:t xml:space="preserve">Illogical persons are </w:t>
      </w:r>
      <w:r w:rsidR="00DF4382" w:rsidRPr="00621FCA">
        <w:t>despised</w:t>
      </w:r>
      <w:r w:rsidRPr="00621FCA">
        <w:t>.</w:t>
      </w:r>
    </w:p>
    <w:p w:rsidR="00621FCA" w:rsidRDefault="00621FCA" w:rsidP="00621FCA">
      <w:pPr>
        <w:pStyle w:val="ExampleBody"/>
      </w:pPr>
    </w:p>
    <w:p w:rsidR="008801F3" w:rsidRDefault="008801F3" w:rsidP="00621FCA">
      <w:pPr>
        <w:pStyle w:val="ExampleBody"/>
      </w:pPr>
      <w:r>
        <w:t>Let</w:t>
      </w:r>
      <w:r w:rsidR="00621FCA">
        <w:t xml:space="preserve"> </w:t>
      </w:r>
      <w:r w:rsidR="00E656AE" w:rsidRPr="00E656AE">
        <w:rPr>
          <w:i/>
        </w:rPr>
        <w:t>b</w:t>
      </w:r>
      <w:r w:rsidR="00621FCA">
        <w:t xml:space="preserve"> = </w:t>
      </w:r>
      <w:r>
        <w:t>is a baby</w:t>
      </w:r>
      <w:r w:rsidR="00621FCA">
        <w:t xml:space="preserve">, </w:t>
      </w:r>
      <w:r w:rsidR="00E656AE">
        <w:rPr>
          <w:i/>
        </w:rPr>
        <w:t>d</w:t>
      </w:r>
      <w:r w:rsidR="00621FCA">
        <w:t xml:space="preserve"> = </w:t>
      </w:r>
      <w:r>
        <w:t>is despised</w:t>
      </w:r>
      <w:r w:rsidR="00621FCA">
        <w:t xml:space="preserve">, </w:t>
      </w:r>
      <w:r w:rsidR="00E656AE">
        <w:rPr>
          <w:i/>
        </w:rPr>
        <w:t>i</w:t>
      </w:r>
      <w:r>
        <w:t xml:space="preserve"> = is illogical, and </w:t>
      </w:r>
      <w:r w:rsidR="00E656AE">
        <w:rPr>
          <w:i/>
        </w:rPr>
        <w:t>m</w:t>
      </w:r>
      <w:r w:rsidR="00621FCA">
        <w:t xml:space="preserve"> = </w:t>
      </w:r>
      <w:r>
        <w:t>can manage a crocodile.</w:t>
      </w:r>
      <w:r w:rsidR="003D4693">
        <w:t xml:space="preserve"> </w:t>
      </w:r>
    </w:p>
    <w:p w:rsidR="008801F3" w:rsidRPr="008801F3" w:rsidRDefault="008801F3" w:rsidP="008801F3">
      <w:pPr>
        <w:pStyle w:val="ExampleBody"/>
      </w:pPr>
      <w:r>
        <w:t>Then</w:t>
      </w:r>
      <w:r w:rsidR="00621FCA">
        <w:t xml:space="preserve"> we can write the premises as:</w:t>
      </w:r>
    </w:p>
    <w:p w:rsidR="00621FCA" w:rsidRDefault="00E656AE" w:rsidP="00621FCA">
      <w:pPr>
        <w:pStyle w:val="ExampleBody"/>
        <w:rPr>
          <w:i/>
        </w:rPr>
      </w:pPr>
      <w:r>
        <w:rPr>
          <w:i/>
        </w:rPr>
        <w:t>b</w:t>
      </w:r>
      <w:r w:rsidR="008801F3">
        <w:t xml:space="preserve"> </w:t>
      </w:r>
      <w:r w:rsidR="00621FCA">
        <w:t xml:space="preserve">→ </w:t>
      </w:r>
      <w:r>
        <w:rPr>
          <w:i/>
        </w:rPr>
        <w:t>i</w:t>
      </w:r>
    </w:p>
    <w:p w:rsidR="008801F3" w:rsidRDefault="00E656AE" w:rsidP="008801F3">
      <w:pPr>
        <w:pStyle w:val="ExampleBody"/>
        <w:rPr>
          <w:i/>
        </w:rPr>
      </w:pPr>
      <w:r>
        <w:rPr>
          <w:i/>
        </w:rPr>
        <w:t>m</w:t>
      </w:r>
      <w:r w:rsidR="008801F3">
        <w:t xml:space="preserve"> → ~</w:t>
      </w:r>
      <w:r>
        <w:rPr>
          <w:i/>
        </w:rPr>
        <w:t>d</w:t>
      </w:r>
    </w:p>
    <w:p w:rsidR="00621FCA" w:rsidRDefault="00E656AE" w:rsidP="00621FCA">
      <w:pPr>
        <w:pStyle w:val="ExampleBody"/>
      </w:pPr>
      <w:r>
        <w:rPr>
          <w:i/>
        </w:rPr>
        <w:t>i</w:t>
      </w:r>
      <w:r w:rsidR="008801F3">
        <w:t xml:space="preserve"> → </w:t>
      </w:r>
      <w:r>
        <w:rPr>
          <w:i/>
        </w:rPr>
        <w:t>d</w:t>
      </w:r>
    </w:p>
    <w:p w:rsidR="008801F3" w:rsidRDefault="008801F3" w:rsidP="00621FCA">
      <w:pPr>
        <w:pStyle w:val="ExampleBody"/>
      </w:pPr>
    </w:p>
    <w:p w:rsidR="00E656AE" w:rsidRDefault="00E656AE" w:rsidP="00621FCA">
      <w:pPr>
        <w:pStyle w:val="ExampleBody"/>
      </w:pPr>
      <w:r>
        <w:t>Writing the second premi</w:t>
      </w:r>
      <w:r w:rsidR="00BD529B">
        <w:t>se correctly can be a challenge; it can be rephrased as “If you can manage a crocodile, then you are not despised.”</w:t>
      </w:r>
    </w:p>
    <w:p w:rsidR="00E656AE" w:rsidRDefault="00E656AE" w:rsidP="00621FCA">
      <w:pPr>
        <w:pStyle w:val="ExampleBody"/>
      </w:pPr>
    </w:p>
    <w:p w:rsidR="008801F3" w:rsidRDefault="00BD529B" w:rsidP="00621FCA">
      <w:pPr>
        <w:pStyle w:val="ExampleBody"/>
      </w:pPr>
      <w:r>
        <w:t>Using the transitive property with</w:t>
      </w:r>
      <w:r w:rsidR="008801F3">
        <w:t xml:space="preserve"> the first and third premises, we can conclude that </w:t>
      </w:r>
      <w:r w:rsidR="00E656AE">
        <w:rPr>
          <w:i/>
        </w:rPr>
        <w:t>b</w:t>
      </w:r>
      <w:r w:rsidR="008801F3">
        <w:t xml:space="preserve"> → </w:t>
      </w:r>
      <w:r w:rsidR="00E656AE">
        <w:rPr>
          <w:i/>
        </w:rPr>
        <w:t>d</w:t>
      </w:r>
      <w:r w:rsidR="008801F3">
        <w:t xml:space="preserve">; that </w:t>
      </w:r>
      <w:r w:rsidR="00E656AE">
        <w:t xml:space="preserve">all </w:t>
      </w:r>
      <w:r w:rsidR="008801F3">
        <w:t>babies are despised.</w:t>
      </w:r>
      <w:r>
        <w:t xml:space="preserve"> </w:t>
      </w:r>
      <w:r w:rsidR="008801F3">
        <w:t>Using the contr</w:t>
      </w:r>
      <w:r w:rsidR="00E656AE">
        <w:t>apositive of the second premise</w:t>
      </w:r>
      <w:r w:rsidR="008801F3">
        <w:t xml:space="preserve">, </w:t>
      </w:r>
      <w:r w:rsidR="00E656AE">
        <w:rPr>
          <w:i/>
        </w:rPr>
        <w:t>d</w:t>
      </w:r>
      <w:r w:rsidR="008801F3">
        <w:t xml:space="preserve"> → ~</w:t>
      </w:r>
      <w:r w:rsidR="00E656AE">
        <w:rPr>
          <w:i/>
        </w:rPr>
        <w:t>m</w:t>
      </w:r>
      <w:r w:rsidR="008801F3">
        <w:t xml:space="preserve">, we can </w:t>
      </w:r>
      <w:r w:rsidR="00E656AE">
        <w:t xml:space="preserve">then use the transitive property </w:t>
      </w:r>
      <w:r>
        <w:t xml:space="preserve">with </w:t>
      </w:r>
      <w:r>
        <w:rPr>
          <w:i/>
        </w:rPr>
        <w:t>b</w:t>
      </w:r>
      <w:r>
        <w:t xml:space="preserve"> → </w:t>
      </w:r>
      <w:r>
        <w:rPr>
          <w:i/>
        </w:rPr>
        <w:t>d</w:t>
      </w:r>
      <w:r>
        <w:t xml:space="preserve"> </w:t>
      </w:r>
      <w:r w:rsidR="00E656AE">
        <w:t xml:space="preserve">to </w:t>
      </w:r>
      <w:r w:rsidR="008801F3">
        <w:t>conclude that</w:t>
      </w:r>
      <w:r w:rsidR="00E656AE">
        <w:t xml:space="preserve"> </w:t>
      </w:r>
      <w:r w:rsidR="00E656AE">
        <w:rPr>
          <w:i/>
        </w:rPr>
        <w:t>b</w:t>
      </w:r>
      <w:r w:rsidR="008801F3">
        <w:t xml:space="preserve"> → ~</w:t>
      </w:r>
      <w:r w:rsidR="00E656AE">
        <w:rPr>
          <w:i/>
        </w:rPr>
        <w:t>m</w:t>
      </w:r>
      <w:r w:rsidR="008801F3">
        <w:t>; that babies cannot manage crocodiles.</w:t>
      </w:r>
      <w:r w:rsidR="00C40E4E">
        <w:t xml:space="preserve"> While it is silly, this is a logical conclusion from the given premises.</w:t>
      </w:r>
    </w:p>
    <w:p w:rsidR="00621FCA" w:rsidRDefault="00621FCA" w:rsidP="006229E7"/>
    <w:p w:rsidR="00BD529B" w:rsidRDefault="00BD529B" w:rsidP="00BD529B"/>
    <w:p w:rsidR="00BD529B" w:rsidRDefault="00BD529B" w:rsidP="00BD529B">
      <w:pPr>
        <w:pStyle w:val="ExampleHeader"/>
      </w:pPr>
      <w:r>
        <w:t xml:space="preserve">Example </w:t>
      </w:r>
      <w:r w:rsidR="009D0DDB">
        <w:t>4</w:t>
      </w:r>
      <w:r w:rsidR="001028B0">
        <w:t>3</w:t>
      </w:r>
    </w:p>
    <w:p w:rsidR="00BD529B" w:rsidRDefault="00BD529B" w:rsidP="00BD529B">
      <w:pPr>
        <w:pStyle w:val="ExampleBody"/>
      </w:pPr>
      <w:r>
        <w:t xml:space="preserve">Premise: </w:t>
      </w:r>
      <w:r>
        <w:tab/>
        <w:t>If I work hard, I’ll get a raise.</w:t>
      </w:r>
    </w:p>
    <w:p w:rsidR="00BD529B" w:rsidRDefault="00BD529B" w:rsidP="00BD529B">
      <w:pPr>
        <w:pStyle w:val="ExampleBody"/>
      </w:pPr>
      <w:r>
        <w:t xml:space="preserve">Premise: </w:t>
      </w:r>
      <w:r>
        <w:tab/>
        <w:t>If I get a raise, I’ll buy a boat.</w:t>
      </w:r>
    </w:p>
    <w:p w:rsidR="00BD529B" w:rsidRDefault="00BD529B" w:rsidP="00BD529B">
      <w:pPr>
        <w:pStyle w:val="ExampleBody"/>
      </w:pPr>
      <w:r>
        <w:t xml:space="preserve">Conclusion: </w:t>
      </w:r>
      <w:r>
        <w:tab/>
        <w:t>If I don’t buy a boat, I must not have worked hard.</w:t>
      </w:r>
    </w:p>
    <w:p w:rsidR="00BD529B" w:rsidRDefault="00BD529B" w:rsidP="00BD529B">
      <w:pPr>
        <w:pStyle w:val="ExampleBody"/>
      </w:pPr>
    </w:p>
    <w:p w:rsidR="00BD529B" w:rsidRDefault="00BD529B" w:rsidP="00BD529B">
      <w:pPr>
        <w:pStyle w:val="ExampleBody"/>
      </w:pPr>
      <w:r>
        <w:t xml:space="preserve">If we let </w:t>
      </w:r>
      <w:r>
        <w:rPr>
          <w:i/>
        </w:rPr>
        <w:t>h</w:t>
      </w:r>
      <w:r>
        <w:t xml:space="preserve"> = working hard, </w:t>
      </w:r>
      <w:r>
        <w:rPr>
          <w:i/>
        </w:rPr>
        <w:t>r</w:t>
      </w:r>
      <w:r>
        <w:t xml:space="preserve"> = getting a raise, and </w:t>
      </w:r>
      <w:r>
        <w:rPr>
          <w:i/>
        </w:rPr>
        <w:t>b</w:t>
      </w:r>
      <w:r>
        <w:t xml:space="preserve"> = buying a boat, then we can represent our argument symbolically:</w:t>
      </w:r>
    </w:p>
    <w:p w:rsidR="00BD529B" w:rsidRPr="006B4305" w:rsidRDefault="00BD529B" w:rsidP="00BD529B">
      <w:pPr>
        <w:pStyle w:val="ExampleBody"/>
        <w:rPr>
          <w:lang w:val="fr-FR"/>
        </w:rPr>
      </w:pPr>
      <w:r w:rsidRPr="006B4305">
        <w:rPr>
          <w:lang w:val="fr-FR"/>
        </w:rPr>
        <w:t>Premise</w:t>
      </w:r>
      <w:r w:rsidRPr="006B4305">
        <w:rPr>
          <w:lang w:val="fr-FR"/>
        </w:rPr>
        <w:tab/>
      </w:r>
      <w:r w:rsidRPr="006B4305">
        <w:rPr>
          <w:i/>
          <w:lang w:val="fr-FR"/>
        </w:rPr>
        <w:t xml:space="preserve">h </w:t>
      </w:r>
      <w:r w:rsidRPr="006B4305">
        <w:rPr>
          <w:lang w:val="fr-FR"/>
        </w:rPr>
        <w:t xml:space="preserve">→ </w:t>
      </w:r>
      <w:r w:rsidRPr="006B4305">
        <w:rPr>
          <w:i/>
          <w:lang w:val="fr-FR"/>
        </w:rPr>
        <w:t>r</w:t>
      </w:r>
    </w:p>
    <w:p w:rsidR="00BD529B" w:rsidRPr="006B4305" w:rsidRDefault="00BD529B" w:rsidP="00BD529B">
      <w:pPr>
        <w:pStyle w:val="ExampleBody"/>
        <w:rPr>
          <w:lang w:val="fr-FR"/>
        </w:rPr>
      </w:pPr>
      <w:r w:rsidRPr="006B4305">
        <w:rPr>
          <w:lang w:val="fr-FR"/>
        </w:rPr>
        <w:t>Premise</w:t>
      </w:r>
      <w:r w:rsidRPr="006B4305">
        <w:rPr>
          <w:lang w:val="fr-FR"/>
        </w:rPr>
        <w:tab/>
      </w:r>
      <w:r w:rsidRPr="006B4305">
        <w:rPr>
          <w:i/>
          <w:lang w:val="fr-FR"/>
        </w:rPr>
        <w:t xml:space="preserve">r </w:t>
      </w:r>
      <w:r w:rsidRPr="006B4305">
        <w:rPr>
          <w:lang w:val="fr-FR"/>
        </w:rPr>
        <w:t xml:space="preserve">→ </w:t>
      </w:r>
      <w:r w:rsidRPr="006B4305">
        <w:rPr>
          <w:i/>
          <w:lang w:val="fr-FR"/>
        </w:rPr>
        <w:t>b</w:t>
      </w:r>
    </w:p>
    <w:p w:rsidR="00BD529B" w:rsidRDefault="00BD529B" w:rsidP="00BD529B">
      <w:pPr>
        <w:pStyle w:val="ExampleBody"/>
      </w:pPr>
      <w:r>
        <w:t>Conclusion:</w:t>
      </w:r>
      <w:r>
        <w:tab/>
        <w:t>~</w:t>
      </w:r>
      <w:r>
        <w:rPr>
          <w:i/>
        </w:rPr>
        <w:t xml:space="preserve">b </w:t>
      </w:r>
      <w:r>
        <w:t>→ ~</w:t>
      </w:r>
      <w:r>
        <w:rPr>
          <w:i/>
        </w:rPr>
        <w:t>h</w:t>
      </w:r>
    </w:p>
    <w:p w:rsidR="00BD529B" w:rsidRDefault="00BD529B" w:rsidP="00BD529B">
      <w:pPr>
        <w:pStyle w:val="ExampleBody"/>
      </w:pPr>
    </w:p>
    <w:p w:rsidR="00BD529B" w:rsidRPr="009E0638" w:rsidRDefault="0018033A" w:rsidP="00BD529B">
      <w:pPr>
        <w:pStyle w:val="ExampleBody"/>
      </w:pPr>
      <w:r>
        <w:t xml:space="preserve">Using the transitive property with the two premises, we can conclude that </w:t>
      </w:r>
      <w:r>
        <w:rPr>
          <w:i/>
        </w:rPr>
        <w:t>h</w:t>
      </w:r>
      <w:r>
        <w:t xml:space="preserve"> → </w:t>
      </w:r>
      <w:r>
        <w:rPr>
          <w:i/>
        </w:rPr>
        <w:t>b</w:t>
      </w:r>
      <w:r>
        <w:t xml:space="preserve">; </w:t>
      </w:r>
      <w:r w:rsidRPr="0018033A">
        <w:t>if I work hard, then I will buy a boat.</w:t>
      </w:r>
      <w:r w:rsidR="00BD529B" w:rsidRPr="0018033A">
        <w:t xml:space="preserve"> </w:t>
      </w:r>
      <w:r w:rsidRPr="0018033A">
        <w:t xml:space="preserve">When we learned about the contrapositive, we saw </w:t>
      </w:r>
      <w:r w:rsidR="00BD529B" w:rsidRPr="0018033A">
        <w:t xml:space="preserve">that </w:t>
      </w:r>
      <w:r w:rsidRPr="0018033A">
        <w:t xml:space="preserve">the </w:t>
      </w:r>
      <w:r w:rsidR="0057053D">
        <w:t>conditional statement</w:t>
      </w:r>
      <w:r w:rsidRPr="0018033A">
        <w:t xml:space="preserve"> </w:t>
      </w:r>
      <w:r w:rsidRPr="0018033A">
        <w:rPr>
          <w:i/>
        </w:rPr>
        <w:t>h</w:t>
      </w:r>
      <w:r w:rsidRPr="0018033A">
        <w:t xml:space="preserve"> → </w:t>
      </w:r>
      <w:r w:rsidRPr="0018033A">
        <w:rPr>
          <w:i/>
        </w:rPr>
        <w:t>b</w:t>
      </w:r>
      <w:r w:rsidRPr="0018033A">
        <w:t xml:space="preserve"> is equivalent to </w:t>
      </w:r>
      <w:r w:rsidR="00BD529B" w:rsidRPr="0018033A">
        <w:t>~</w:t>
      </w:r>
      <w:r w:rsidR="00BD529B" w:rsidRPr="0018033A">
        <w:rPr>
          <w:i/>
        </w:rPr>
        <w:t xml:space="preserve">b </w:t>
      </w:r>
      <w:r w:rsidR="00BD529B" w:rsidRPr="0018033A">
        <w:t>→ ~</w:t>
      </w:r>
      <w:r w:rsidR="00BD529B" w:rsidRPr="0018033A">
        <w:rPr>
          <w:i/>
        </w:rPr>
        <w:t>h</w:t>
      </w:r>
      <w:r w:rsidR="00BD529B" w:rsidRPr="0018033A">
        <w:t xml:space="preserve">. </w:t>
      </w:r>
      <w:r w:rsidRPr="0018033A">
        <w:t>Therefore, the</w:t>
      </w:r>
      <w:r w:rsidR="00BD529B" w:rsidRPr="0018033A">
        <w:t xml:space="preserve"> conclusion is indeed a logical syllogism derived from the premises.</w:t>
      </w:r>
    </w:p>
    <w:p w:rsidR="00BD529B" w:rsidRDefault="00BD529B" w:rsidP="00BD529B"/>
    <w:p w:rsidR="00BD529B" w:rsidRDefault="00BD529B" w:rsidP="00BD529B"/>
    <w:p w:rsidR="00BD529B" w:rsidRDefault="00BD529B" w:rsidP="00BD529B">
      <w:pPr>
        <w:pStyle w:val="TryitNow"/>
      </w:pPr>
      <w:r>
        <w:t xml:space="preserve">Try it Now </w:t>
      </w:r>
      <w:r w:rsidR="00220B43">
        <w:t>1</w:t>
      </w:r>
      <w:r w:rsidR="004278E9">
        <w:t>9</w:t>
      </w:r>
    </w:p>
    <w:p w:rsidR="00BD529B" w:rsidRDefault="00BD529B" w:rsidP="00BD529B">
      <w:pPr>
        <w:pStyle w:val="TryitNowbody"/>
      </w:pPr>
      <w:r>
        <w:t>Is this argument valid?</w:t>
      </w:r>
    </w:p>
    <w:p w:rsidR="00BD529B" w:rsidRDefault="00BD529B" w:rsidP="00BD529B">
      <w:pPr>
        <w:pStyle w:val="TryitNowbody"/>
      </w:pPr>
      <w:r>
        <w:t xml:space="preserve">Premise: </w:t>
      </w:r>
      <w:r>
        <w:tab/>
        <w:t>If I go to the party, I’ll be really tired tomorrow.</w:t>
      </w:r>
    </w:p>
    <w:p w:rsidR="00BD529B" w:rsidRDefault="00BD529B" w:rsidP="00BD529B">
      <w:pPr>
        <w:pStyle w:val="TryitNowbody"/>
      </w:pPr>
      <w:r>
        <w:t>Premise:</w:t>
      </w:r>
      <w:r>
        <w:tab/>
        <w:t>If I go to the party, I’ll get to see friends.</w:t>
      </w:r>
    </w:p>
    <w:p w:rsidR="00BD529B" w:rsidRDefault="00BD529B" w:rsidP="00BD529B">
      <w:pPr>
        <w:pStyle w:val="TryitNowbody"/>
      </w:pPr>
      <w:r>
        <w:t>Conclusion:</w:t>
      </w:r>
      <w:r>
        <w:tab/>
        <w:t>If I don’t see friends, I won’t be tired tomorrow.</w:t>
      </w:r>
    </w:p>
    <w:p w:rsidR="00B10290" w:rsidRDefault="00B83471" w:rsidP="00B10290">
      <w:pPr>
        <w:pStyle w:val="Heading3"/>
      </w:pPr>
      <w:r>
        <w:br w:type="page"/>
      </w:r>
      <w:r w:rsidR="00B10290">
        <w:lastRenderedPageBreak/>
        <w:t>Logical Fallacies in Common Language</w:t>
      </w:r>
    </w:p>
    <w:p w:rsidR="00B10290" w:rsidRDefault="00B10290" w:rsidP="006229E7">
      <w:r>
        <w:t>In the previous discussion, we saw that logical arguments can be invalid when the premises are not true, when the premises are not sufficient to guarantee the conclusion, or when there are invalid chains in logic.</w:t>
      </w:r>
      <w:r w:rsidR="003D4693">
        <w:t xml:space="preserve"> </w:t>
      </w:r>
      <w:r>
        <w:t>There are a number of other ways in which arguments can be invalid, a sampling of which are given here.</w:t>
      </w:r>
    </w:p>
    <w:p w:rsidR="00B10290" w:rsidRDefault="00B10290" w:rsidP="006229E7"/>
    <w:p w:rsidR="00B10290" w:rsidRDefault="00A65552" w:rsidP="00DE7E1B">
      <w:pPr>
        <w:pStyle w:val="DefinitionHeader"/>
      </w:pPr>
      <w:r>
        <w:t>Ad hominem</w:t>
      </w:r>
    </w:p>
    <w:p w:rsidR="00A65552" w:rsidRDefault="00A65552" w:rsidP="00DE7E1B">
      <w:pPr>
        <w:pStyle w:val="DefinitionBody"/>
      </w:pPr>
      <w:r>
        <w:t>An ad hominem argument attacks the person making the argument, ignoring the argument itself.</w:t>
      </w:r>
    </w:p>
    <w:p w:rsidR="00A65552" w:rsidRDefault="00A65552" w:rsidP="006229E7"/>
    <w:p w:rsidR="00A65552" w:rsidRDefault="00A65552" w:rsidP="00DE7E1B">
      <w:pPr>
        <w:pStyle w:val="ExampleHeader"/>
      </w:pPr>
      <w:r>
        <w:t>Example</w:t>
      </w:r>
      <w:r w:rsidR="00274629">
        <w:t xml:space="preserve"> </w:t>
      </w:r>
      <w:r w:rsidR="009D0DDB">
        <w:t>4</w:t>
      </w:r>
      <w:r w:rsidR="001028B0">
        <w:t>4</w:t>
      </w:r>
    </w:p>
    <w:p w:rsidR="00A65552" w:rsidRDefault="00A65552" w:rsidP="00DE7E1B">
      <w:pPr>
        <w:pStyle w:val="ExampleBody"/>
      </w:pPr>
      <w:r>
        <w:t>“Jane says that whales aren’t fish, but she’s only in the second grade, so she can’t be right.”</w:t>
      </w:r>
    </w:p>
    <w:p w:rsidR="00A65552" w:rsidRDefault="00A65552" w:rsidP="00DE7E1B">
      <w:pPr>
        <w:pStyle w:val="ExampleBody"/>
      </w:pPr>
    </w:p>
    <w:p w:rsidR="00A65552" w:rsidRDefault="00A65552" w:rsidP="00DE7E1B">
      <w:pPr>
        <w:pStyle w:val="ExampleBody"/>
      </w:pPr>
      <w:r>
        <w:t>Here the argument is attacking Jane, not the validity of her claim, so this is an ad hominem argument.</w:t>
      </w:r>
    </w:p>
    <w:p w:rsidR="00A65552" w:rsidRDefault="00A65552" w:rsidP="006229E7"/>
    <w:p w:rsidR="00A65552" w:rsidRDefault="00A65552" w:rsidP="00DE7E1B">
      <w:pPr>
        <w:pStyle w:val="ExampleHeader"/>
      </w:pPr>
      <w:r>
        <w:t>Example</w:t>
      </w:r>
      <w:r w:rsidR="00274629">
        <w:t xml:space="preserve"> </w:t>
      </w:r>
      <w:r w:rsidR="009D0DDB">
        <w:t>4</w:t>
      </w:r>
      <w:r w:rsidR="001028B0">
        <w:t>5</w:t>
      </w:r>
    </w:p>
    <w:p w:rsidR="00CA5615" w:rsidRDefault="00CA5615" w:rsidP="00DE7E1B">
      <w:pPr>
        <w:pStyle w:val="ExampleBody"/>
      </w:pPr>
      <w:r>
        <w:t>“Jane says that whales aren’t fish, but everyone knows</w:t>
      </w:r>
      <w:r w:rsidR="003F737F">
        <w:t xml:space="preserve"> that they’re really mammals. S</w:t>
      </w:r>
      <w:r>
        <w:t>he’s so stupid.”</w:t>
      </w:r>
    </w:p>
    <w:p w:rsidR="00CA5615" w:rsidRDefault="00CA5615" w:rsidP="00DE7E1B">
      <w:pPr>
        <w:pStyle w:val="ExampleBody"/>
      </w:pPr>
    </w:p>
    <w:p w:rsidR="00CA5615" w:rsidRDefault="00CA5615" w:rsidP="00DE7E1B">
      <w:pPr>
        <w:pStyle w:val="ExampleBody"/>
      </w:pPr>
      <w:r>
        <w:t xml:space="preserve">This certainly isn’t very nice, but it is </w:t>
      </w:r>
      <w:r>
        <w:rPr>
          <w:i/>
        </w:rPr>
        <w:t>not</w:t>
      </w:r>
      <w:r>
        <w:t xml:space="preserve"> ad hominem since a valid counterargument is made along with the personal insult.</w:t>
      </w:r>
    </w:p>
    <w:p w:rsidR="00CA5615" w:rsidRDefault="00CA5615" w:rsidP="00CA5615"/>
    <w:p w:rsidR="001461F6" w:rsidRDefault="001461F6" w:rsidP="00CA5615"/>
    <w:p w:rsidR="00CA5615" w:rsidRDefault="00CA5615" w:rsidP="00DE7E1B">
      <w:pPr>
        <w:pStyle w:val="DefinitionHeader"/>
      </w:pPr>
      <w:r>
        <w:t>Appeal to ignorance</w:t>
      </w:r>
    </w:p>
    <w:p w:rsidR="00CA5615" w:rsidRDefault="00CA5615" w:rsidP="00DE7E1B">
      <w:pPr>
        <w:pStyle w:val="DefinitionBody"/>
      </w:pPr>
      <w:r>
        <w:t>This type of argument assumes something it true because it hasn’t been proven false.</w:t>
      </w:r>
    </w:p>
    <w:p w:rsidR="00CA5615" w:rsidRDefault="00CA5615" w:rsidP="00CA5615"/>
    <w:p w:rsidR="00CA5615" w:rsidRDefault="00CA5615" w:rsidP="00DE7E1B">
      <w:pPr>
        <w:pStyle w:val="ExampleHeader"/>
      </w:pPr>
      <w:r>
        <w:t>Example</w:t>
      </w:r>
      <w:r w:rsidR="00274629">
        <w:t xml:space="preserve"> </w:t>
      </w:r>
      <w:r w:rsidR="009D0DDB">
        <w:t>4</w:t>
      </w:r>
      <w:r w:rsidR="001028B0">
        <w:t>6</w:t>
      </w:r>
    </w:p>
    <w:p w:rsidR="00CA5615" w:rsidRDefault="00CA5615" w:rsidP="00DE7E1B">
      <w:pPr>
        <w:pStyle w:val="ExampleBody"/>
      </w:pPr>
      <w:r>
        <w:t xml:space="preserve">“Nobody has proven that photo isn’t </w:t>
      </w:r>
      <w:r w:rsidR="003F737F">
        <w:t xml:space="preserve">of </w:t>
      </w:r>
      <w:r>
        <w:t>Bigfoot, so it must be Bigfoot.”</w:t>
      </w:r>
    </w:p>
    <w:p w:rsidR="00CA5615" w:rsidRDefault="00CA5615" w:rsidP="00CA5615"/>
    <w:p w:rsidR="001461F6" w:rsidRDefault="001461F6" w:rsidP="00CA5615"/>
    <w:p w:rsidR="00CA5615" w:rsidRDefault="00CA5615" w:rsidP="00DE7E1B">
      <w:pPr>
        <w:pStyle w:val="DefinitionHeader"/>
      </w:pPr>
      <w:r>
        <w:t>Appeal to authority</w:t>
      </w:r>
    </w:p>
    <w:p w:rsidR="00CA5615" w:rsidRDefault="00CA5615" w:rsidP="00DE7E1B">
      <w:pPr>
        <w:pStyle w:val="DefinitionBody"/>
      </w:pPr>
      <w:r>
        <w:t>These arguments attempt to use the authority of a person to prove a claim.</w:t>
      </w:r>
      <w:r w:rsidR="003D4693">
        <w:t xml:space="preserve"> </w:t>
      </w:r>
      <w:r>
        <w:t>While often authority can provide strength to an argument, problems can occur when the person’s opinion is not shared by other experts, or when the authority is irrelevant to the claim.</w:t>
      </w:r>
    </w:p>
    <w:p w:rsidR="00CA5615" w:rsidRDefault="00CA5615" w:rsidP="00CA5615"/>
    <w:p w:rsidR="00CA5615" w:rsidRDefault="00CA5615" w:rsidP="00DE7E1B">
      <w:pPr>
        <w:pStyle w:val="ExampleHeader"/>
      </w:pPr>
      <w:r>
        <w:t>Example</w:t>
      </w:r>
      <w:r w:rsidR="00274629">
        <w:t xml:space="preserve"> </w:t>
      </w:r>
      <w:r w:rsidR="009D0DDB">
        <w:t>4</w:t>
      </w:r>
      <w:r w:rsidR="001028B0">
        <w:t>7</w:t>
      </w:r>
    </w:p>
    <w:p w:rsidR="00CA5615" w:rsidRPr="0056750A" w:rsidRDefault="00CA5615" w:rsidP="0056750A">
      <w:pPr>
        <w:pStyle w:val="ExampleBody"/>
      </w:pPr>
      <w:r w:rsidRPr="0056750A">
        <w:t>“A diet</w:t>
      </w:r>
      <w:r w:rsidR="003F737F">
        <w:t xml:space="preserve"> high in bacon can be healthy; </w:t>
      </w:r>
      <w:r w:rsidRPr="0056750A">
        <w:t>Doctor Atkins said so.”</w:t>
      </w:r>
    </w:p>
    <w:p w:rsidR="00CA5615" w:rsidRPr="0056750A" w:rsidRDefault="00CA5615" w:rsidP="0056750A">
      <w:pPr>
        <w:pStyle w:val="ExampleBody"/>
      </w:pPr>
    </w:p>
    <w:p w:rsidR="00CA5615" w:rsidRPr="0056750A" w:rsidRDefault="00CA5615" w:rsidP="0056750A">
      <w:pPr>
        <w:pStyle w:val="ExampleBody"/>
      </w:pPr>
      <w:r w:rsidRPr="0056750A">
        <w:t>Here, an appeal to the authority of a doctor is used for the argument.</w:t>
      </w:r>
      <w:r w:rsidR="003D4693" w:rsidRPr="0056750A">
        <w:t xml:space="preserve"> </w:t>
      </w:r>
      <w:r w:rsidRPr="0056750A">
        <w:t xml:space="preserve">This </w:t>
      </w:r>
      <w:r w:rsidR="005B7EDA" w:rsidRPr="0056750A">
        <w:t>generally would provide strength to the argument, except that the opinion that eating a diet high in saturated fat runs counter to general medical opinion.</w:t>
      </w:r>
      <w:r w:rsidR="003D4693" w:rsidRPr="0056750A">
        <w:t xml:space="preserve"> </w:t>
      </w:r>
      <w:r w:rsidR="005B7EDA" w:rsidRPr="0056750A">
        <w:t>More supporting evidence would be needed to justify this claim.</w:t>
      </w:r>
    </w:p>
    <w:p w:rsidR="005B7EDA" w:rsidRDefault="005B7EDA" w:rsidP="00CA5615"/>
    <w:p w:rsidR="005B7EDA" w:rsidRDefault="000D33C8" w:rsidP="00DE7E1B">
      <w:pPr>
        <w:pStyle w:val="ExampleHeader"/>
      </w:pPr>
      <w:r>
        <w:br w:type="page"/>
      </w:r>
      <w:r w:rsidR="005B7EDA">
        <w:lastRenderedPageBreak/>
        <w:t>Example</w:t>
      </w:r>
      <w:r w:rsidR="00274629">
        <w:t xml:space="preserve"> </w:t>
      </w:r>
      <w:r w:rsidR="009D0DDB">
        <w:t>4</w:t>
      </w:r>
      <w:r w:rsidR="001028B0">
        <w:t>8</w:t>
      </w:r>
    </w:p>
    <w:p w:rsidR="005B7EDA" w:rsidRDefault="005B7EDA" w:rsidP="00DE7E1B">
      <w:pPr>
        <w:pStyle w:val="ExampleBody"/>
      </w:pPr>
      <w:r>
        <w:t>“Jennifer Hudson lost weight with Weight Watchers, so their program must work.”</w:t>
      </w:r>
    </w:p>
    <w:p w:rsidR="005B7EDA" w:rsidRDefault="005B7EDA" w:rsidP="00DE7E1B">
      <w:pPr>
        <w:pStyle w:val="ExampleBody"/>
      </w:pPr>
    </w:p>
    <w:p w:rsidR="005B7EDA" w:rsidRDefault="005B7EDA" w:rsidP="00DE7E1B">
      <w:pPr>
        <w:pStyle w:val="ExampleBody"/>
      </w:pPr>
      <w:r>
        <w:t>Here, there is an appeal to the authority of a celebrity.</w:t>
      </w:r>
      <w:r w:rsidR="003D4693">
        <w:t xml:space="preserve"> </w:t>
      </w:r>
      <w:r>
        <w:t>While her experience does provide evidence, it provides no more than any other person’s experience would.</w:t>
      </w:r>
    </w:p>
    <w:p w:rsidR="005B7EDA" w:rsidRDefault="005B7EDA" w:rsidP="00CA5615"/>
    <w:p w:rsidR="001461F6" w:rsidRDefault="001461F6" w:rsidP="00CA5615"/>
    <w:p w:rsidR="005B7EDA" w:rsidRDefault="005B7EDA" w:rsidP="00DE7E1B">
      <w:pPr>
        <w:pStyle w:val="DefinitionHeader"/>
      </w:pPr>
      <w:r>
        <w:t>Appeal to consequence</w:t>
      </w:r>
    </w:p>
    <w:p w:rsidR="005B7EDA" w:rsidRDefault="005B7EDA" w:rsidP="00DE7E1B">
      <w:pPr>
        <w:pStyle w:val="DefinitionBody"/>
      </w:pPr>
      <w:r>
        <w:t>An appeal to consequence concludes that a premise is true or false based on whether the consequences are desirable or not.</w:t>
      </w:r>
    </w:p>
    <w:p w:rsidR="005B7EDA" w:rsidRDefault="005B7EDA" w:rsidP="00CA5615"/>
    <w:p w:rsidR="005B7EDA" w:rsidRDefault="005B7EDA" w:rsidP="00DE7E1B">
      <w:pPr>
        <w:pStyle w:val="ExampleHeader"/>
      </w:pPr>
      <w:r>
        <w:t>Example</w:t>
      </w:r>
      <w:r w:rsidR="00274629">
        <w:t xml:space="preserve"> </w:t>
      </w:r>
      <w:r w:rsidR="006B5735">
        <w:t>4</w:t>
      </w:r>
      <w:r w:rsidR="001028B0">
        <w:t>9</w:t>
      </w:r>
    </w:p>
    <w:p w:rsidR="006C448B" w:rsidRDefault="005B7EDA" w:rsidP="00DE7E1B">
      <w:pPr>
        <w:pStyle w:val="ExampleBody"/>
      </w:pPr>
      <w:r w:rsidRPr="005B7EDA">
        <w:t>“Humans will travel faster than light: faster-than-light travel would be beneficial for space travel.</w:t>
      </w:r>
      <w:r>
        <w:t>”</w:t>
      </w:r>
    </w:p>
    <w:p w:rsidR="006C448B" w:rsidRDefault="006C448B" w:rsidP="005B7EDA"/>
    <w:p w:rsidR="001461F6" w:rsidRDefault="001461F6" w:rsidP="005B7EDA"/>
    <w:p w:rsidR="00DE7E1B" w:rsidRDefault="00DE7E1B" w:rsidP="00DE7E1B">
      <w:pPr>
        <w:pStyle w:val="DefinitionHeader"/>
      </w:pPr>
      <w:r>
        <w:t>False dilemma</w:t>
      </w:r>
    </w:p>
    <w:p w:rsidR="00DE7E1B" w:rsidRDefault="00DE7E1B" w:rsidP="00DE7E1B">
      <w:pPr>
        <w:pStyle w:val="DefinitionBody"/>
      </w:pPr>
      <w:r>
        <w:t>A false dilemma argument falsely frames an argument as an “either or” choice, without allowing for additional options.</w:t>
      </w:r>
    </w:p>
    <w:p w:rsidR="001461F6" w:rsidRDefault="001461F6" w:rsidP="005B7EDA"/>
    <w:p w:rsidR="00DE7E1B" w:rsidRDefault="00DE7E1B" w:rsidP="00DE7E1B">
      <w:pPr>
        <w:pStyle w:val="ExampleHeader"/>
      </w:pPr>
      <w:r>
        <w:t>Example</w:t>
      </w:r>
      <w:r w:rsidR="00274629">
        <w:t xml:space="preserve"> </w:t>
      </w:r>
      <w:r w:rsidR="001028B0">
        <w:t>50</w:t>
      </w:r>
    </w:p>
    <w:p w:rsidR="00DE7E1B" w:rsidRDefault="00DE7E1B" w:rsidP="00DE7E1B">
      <w:pPr>
        <w:pStyle w:val="ExampleBody"/>
      </w:pPr>
      <w:r>
        <w:t>“Either those lights in the sky were an airplane or aliens.</w:t>
      </w:r>
      <w:r w:rsidR="003D4693">
        <w:t xml:space="preserve"> </w:t>
      </w:r>
      <w:r>
        <w:t>There are no airplanes scheduled for tonight, so it must be aliens.”</w:t>
      </w:r>
    </w:p>
    <w:p w:rsidR="00DE7E1B" w:rsidRDefault="00DE7E1B" w:rsidP="00DE7E1B">
      <w:pPr>
        <w:pStyle w:val="ExampleBody"/>
      </w:pPr>
    </w:p>
    <w:p w:rsidR="00DE7E1B" w:rsidRDefault="00DE7E1B" w:rsidP="00DE7E1B">
      <w:pPr>
        <w:pStyle w:val="ExampleBody"/>
      </w:pPr>
      <w:r>
        <w:t>This argument ignores the possibility that the lights could be something other than an airplane or aliens.</w:t>
      </w:r>
    </w:p>
    <w:p w:rsidR="00DE7E1B" w:rsidRDefault="00DE7E1B" w:rsidP="005B7EDA"/>
    <w:p w:rsidR="001461F6" w:rsidRDefault="001461F6" w:rsidP="005B7EDA"/>
    <w:p w:rsidR="005B7EDA" w:rsidRDefault="005B7EDA" w:rsidP="00DE7E1B">
      <w:pPr>
        <w:pStyle w:val="DefinitionHeader"/>
      </w:pPr>
      <w:r>
        <w:t>Circular reasoning</w:t>
      </w:r>
    </w:p>
    <w:p w:rsidR="005B7EDA" w:rsidRDefault="005B7EDA" w:rsidP="00DE7E1B">
      <w:pPr>
        <w:pStyle w:val="DefinitionBody"/>
      </w:pPr>
      <w:r>
        <w:t xml:space="preserve">Circular reasoning is an argument </w:t>
      </w:r>
      <w:r w:rsidR="006C448B">
        <w:t>that relies on the conclusion being true for the premise to be true.</w:t>
      </w:r>
    </w:p>
    <w:p w:rsidR="006C448B" w:rsidRDefault="006C448B" w:rsidP="005B7EDA"/>
    <w:p w:rsidR="006C448B" w:rsidRDefault="006C448B" w:rsidP="00DE7E1B">
      <w:pPr>
        <w:pStyle w:val="ExampleHeader"/>
      </w:pPr>
      <w:r>
        <w:t>Example</w:t>
      </w:r>
      <w:r w:rsidR="00274629">
        <w:t xml:space="preserve"> </w:t>
      </w:r>
      <w:r w:rsidR="001028B0">
        <w:t>51</w:t>
      </w:r>
    </w:p>
    <w:p w:rsidR="006C448B" w:rsidRDefault="006C448B" w:rsidP="00DE7E1B">
      <w:pPr>
        <w:pStyle w:val="ExampleBody"/>
      </w:pPr>
      <w:r>
        <w:t>“I shouldn’t have gotten a C in that class; I’m an A student!”</w:t>
      </w:r>
    </w:p>
    <w:p w:rsidR="006C448B" w:rsidRDefault="006C448B" w:rsidP="00DE7E1B">
      <w:pPr>
        <w:pStyle w:val="ExampleBody"/>
      </w:pPr>
    </w:p>
    <w:p w:rsidR="006C448B" w:rsidRDefault="006C448B" w:rsidP="00DE7E1B">
      <w:pPr>
        <w:pStyle w:val="ExampleBody"/>
      </w:pPr>
      <w:r>
        <w:t>In this argument, the student is claiming that because they’re an A student, though shouldn’t have gotten a C.</w:t>
      </w:r>
      <w:r w:rsidR="003D4693">
        <w:t xml:space="preserve"> </w:t>
      </w:r>
      <w:r>
        <w:t>But because they got a C, they’re not an A student.</w:t>
      </w:r>
    </w:p>
    <w:p w:rsidR="006C448B" w:rsidRDefault="006C448B" w:rsidP="006C448B"/>
    <w:p w:rsidR="001461F6" w:rsidRDefault="001461F6" w:rsidP="006C448B"/>
    <w:p w:rsidR="000D33C8" w:rsidRDefault="000D33C8" w:rsidP="000D33C8">
      <w:pPr>
        <w:pStyle w:val="DefinitionHeader"/>
      </w:pPr>
      <w:r>
        <w:t>Post hoc (post hoc ergo propter hoc)</w:t>
      </w:r>
    </w:p>
    <w:p w:rsidR="000D33C8" w:rsidRDefault="000D33C8" w:rsidP="000D33C8">
      <w:pPr>
        <w:pStyle w:val="DefinitionBody"/>
      </w:pPr>
      <w:r>
        <w:t>A post hoc argument claims that because two things happened sequentially, then the first must have caused the second.</w:t>
      </w:r>
    </w:p>
    <w:p w:rsidR="000D33C8" w:rsidRDefault="000D33C8" w:rsidP="000D33C8"/>
    <w:p w:rsidR="000D33C8" w:rsidRDefault="000D33C8" w:rsidP="000D33C8">
      <w:pPr>
        <w:pStyle w:val="ExampleHeader"/>
      </w:pPr>
      <w:r>
        <w:t xml:space="preserve">Example </w:t>
      </w:r>
      <w:r w:rsidR="00FD435E">
        <w:t>5</w:t>
      </w:r>
      <w:r w:rsidR="001028B0">
        <w:t>2</w:t>
      </w:r>
    </w:p>
    <w:p w:rsidR="000D33C8" w:rsidRDefault="000D33C8" w:rsidP="000D33C8">
      <w:pPr>
        <w:pStyle w:val="ExampleBody"/>
      </w:pPr>
      <w:r>
        <w:t>“Today I wore a red shirt, and my football team won! I need to wear a red shirt every time they play to make sure they keep winning.”</w:t>
      </w:r>
    </w:p>
    <w:p w:rsidR="006C448B" w:rsidRDefault="000D33C8" w:rsidP="00DE7E1B">
      <w:pPr>
        <w:pStyle w:val="DefinitionHeader"/>
      </w:pPr>
      <w:r>
        <w:br w:type="page"/>
      </w:r>
      <w:r w:rsidR="006C448B">
        <w:lastRenderedPageBreak/>
        <w:t>Straw man</w:t>
      </w:r>
    </w:p>
    <w:p w:rsidR="006C448B" w:rsidRDefault="006C448B" w:rsidP="00DE7E1B">
      <w:pPr>
        <w:pStyle w:val="DefinitionBody"/>
      </w:pPr>
      <w:r>
        <w:t>A straw man argument involves misrepresenting the argument in a less favorable way to make it easier to attack.</w:t>
      </w:r>
    </w:p>
    <w:p w:rsidR="001461F6" w:rsidRDefault="001461F6" w:rsidP="006C448B"/>
    <w:p w:rsidR="001461F6" w:rsidRDefault="001461F6" w:rsidP="006C448B"/>
    <w:p w:rsidR="006C448B" w:rsidRDefault="006C448B" w:rsidP="006B2F33">
      <w:pPr>
        <w:pStyle w:val="ExampleHeader"/>
      </w:pPr>
      <w:r>
        <w:t>Example</w:t>
      </w:r>
      <w:r w:rsidR="00274629">
        <w:t xml:space="preserve"> </w:t>
      </w:r>
      <w:r w:rsidR="000D33C8">
        <w:t>5</w:t>
      </w:r>
      <w:r w:rsidR="001028B0">
        <w:t>3</w:t>
      </w:r>
    </w:p>
    <w:p w:rsidR="006C448B" w:rsidRDefault="006C448B" w:rsidP="006B2F33">
      <w:pPr>
        <w:pStyle w:val="ExampleBody"/>
      </w:pPr>
      <w:r>
        <w:t>“Senator Jones has proposed reducing military funding by 10%.</w:t>
      </w:r>
      <w:r w:rsidR="003D4693">
        <w:t xml:space="preserve"> </w:t>
      </w:r>
      <w:r>
        <w:t>Apparently he wants to leave us defenseless against attacks by terrorists”</w:t>
      </w:r>
    </w:p>
    <w:p w:rsidR="006C448B" w:rsidRDefault="006C448B" w:rsidP="006B2F33">
      <w:pPr>
        <w:pStyle w:val="ExampleBody"/>
      </w:pPr>
    </w:p>
    <w:p w:rsidR="006C448B" w:rsidRDefault="006C448B" w:rsidP="006B2F33">
      <w:pPr>
        <w:pStyle w:val="ExampleBody"/>
      </w:pPr>
      <w:r>
        <w:t>Here the arguer has represented a 10% funding cut as equivalent to leaving us defenseless, making it easier to attack</w:t>
      </w:r>
      <w:r w:rsidR="00220B43">
        <w:t xml:space="preserve"> Senator Jones’ position</w:t>
      </w:r>
      <w:r>
        <w:t>.</w:t>
      </w:r>
    </w:p>
    <w:p w:rsidR="00DE7E1B" w:rsidRDefault="00DE7E1B" w:rsidP="006C448B"/>
    <w:p w:rsidR="001461F6" w:rsidRDefault="001461F6" w:rsidP="006C448B"/>
    <w:p w:rsidR="00DE7E1B" w:rsidRDefault="00DE7E1B" w:rsidP="006B2F33">
      <w:pPr>
        <w:pStyle w:val="DefinitionHeader"/>
      </w:pPr>
      <w:r>
        <w:t>Correlation implies causation</w:t>
      </w:r>
    </w:p>
    <w:p w:rsidR="00DE7E1B" w:rsidRDefault="006B2F33" w:rsidP="006B2F33">
      <w:pPr>
        <w:pStyle w:val="DefinitionBody"/>
      </w:pPr>
      <w:r>
        <w:t>Similar to post hoc, but without the requirement of sequence, this fallacy assumes that j</w:t>
      </w:r>
      <w:r w:rsidR="00DE7E1B">
        <w:t xml:space="preserve">ust because two things are related </w:t>
      </w:r>
      <w:r>
        <w:t>one must have caused the other.</w:t>
      </w:r>
      <w:r w:rsidR="003D4693">
        <w:t xml:space="preserve"> </w:t>
      </w:r>
      <w:r>
        <w:t>O</w:t>
      </w:r>
      <w:r w:rsidR="00DE7E1B">
        <w:t>ften there is a third variable not considered.</w:t>
      </w:r>
    </w:p>
    <w:p w:rsidR="00DE7E1B" w:rsidRDefault="00DE7E1B" w:rsidP="006C448B"/>
    <w:p w:rsidR="00DE7E1B" w:rsidRDefault="00DE7E1B" w:rsidP="006B2F33">
      <w:pPr>
        <w:pStyle w:val="ExampleHeader"/>
      </w:pPr>
      <w:r>
        <w:t>Example</w:t>
      </w:r>
      <w:r w:rsidR="00274629">
        <w:t xml:space="preserve"> </w:t>
      </w:r>
      <w:r w:rsidR="009D0DDB">
        <w:t>5</w:t>
      </w:r>
      <w:r w:rsidR="001028B0">
        <w:t>4</w:t>
      </w:r>
    </w:p>
    <w:p w:rsidR="00DE7E1B" w:rsidRDefault="00DE7E1B" w:rsidP="00F136D0">
      <w:pPr>
        <w:pStyle w:val="ExampleBody"/>
      </w:pPr>
      <w:r>
        <w:t>“Months with high ice cream sales also have a high rate of deaths by drowning.</w:t>
      </w:r>
      <w:r w:rsidR="003D4693">
        <w:t xml:space="preserve"> </w:t>
      </w:r>
      <w:r>
        <w:t>Therefore</w:t>
      </w:r>
      <w:r w:rsidR="001028B0">
        <w:t>,</w:t>
      </w:r>
      <w:r>
        <w:t xml:space="preserve"> ice cream must be causing people to drown.”</w:t>
      </w:r>
    </w:p>
    <w:p w:rsidR="00DE7E1B" w:rsidRDefault="00DE7E1B" w:rsidP="00F136D0">
      <w:pPr>
        <w:pStyle w:val="ExampleBody"/>
      </w:pPr>
    </w:p>
    <w:p w:rsidR="00DE7E1B" w:rsidRDefault="00DE7E1B" w:rsidP="00F136D0">
      <w:pPr>
        <w:pStyle w:val="ExampleBody"/>
      </w:pPr>
      <w:r>
        <w:t>This argument is implying a causal relation, when really both are more likely dependent on the weather; that ice cream and drowning are both more likely during warm summer months.</w:t>
      </w:r>
    </w:p>
    <w:p w:rsidR="006C448B" w:rsidRDefault="006C448B" w:rsidP="006C448B"/>
    <w:p w:rsidR="006C448B" w:rsidRDefault="006C448B" w:rsidP="006C448B"/>
    <w:p w:rsidR="006C448B" w:rsidRDefault="006B2F33" w:rsidP="006B2F33">
      <w:pPr>
        <w:pStyle w:val="TryitNow"/>
      </w:pPr>
      <w:r>
        <w:t>Try it Now</w:t>
      </w:r>
      <w:r w:rsidR="00274629">
        <w:t xml:space="preserve"> </w:t>
      </w:r>
      <w:r w:rsidR="004278E9">
        <w:t>20</w:t>
      </w:r>
    </w:p>
    <w:p w:rsidR="006B2F33" w:rsidRPr="00F136D0" w:rsidRDefault="006B2F33" w:rsidP="00F136D0">
      <w:pPr>
        <w:pStyle w:val="TryitNowbody"/>
      </w:pPr>
      <w:r w:rsidRPr="00F136D0">
        <w:t>Identify the logical fallacy in each of the arguments</w:t>
      </w:r>
    </w:p>
    <w:p w:rsidR="006B2F33" w:rsidRPr="00F136D0" w:rsidRDefault="006B2F33" w:rsidP="00F136D0">
      <w:pPr>
        <w:pStyle w:val="TryitNowbody"/>
      </w:pPr>
    </w:p>
    <w:p w:rsidR="00124ED7" w:rsidRPr="00F136D0" w:rsidRDefault="006C448B" w:rsidP="00F136D0">
      <w:pPr>
        <w:pStyle w:val="TryitNowbody"/>
        <w:numPr>
          <w:ilvl w:val="0"/>
          <w:numId w:val="8"/>
        </w:numPr>
      </w:pPr>
      <w:r w:rsidRPr="00F136D0">
        <w:t>Only an untrustworthy person would run for office. The fact that politicians are untrustworthy is proof of this.</w:t>
      </w:r>
      <w:r w:rsidR="003D4693">
        <w:t xml:space="preserve"> </w:t>
      </w:r>
    </w:p>
    <w:p w:rsidR="006B2F33" w:rsidRPr="00F136D0" w:rsidRDefault="006B2F33" w:rsidP="00F136D0">
      <w:pPr>
        <w:pStyle w:val="TryitNowbody"/>
        <w:numPr>
          <w:ilvl w:val="0"/>
          <w:numId w:val="8"/>
        </w:numPr>
      </w:pPr>
      <w:r w:rsidRPr="00F136D0">
        <w:t xml:space="preserve">Since the 1950s, both the atmospheric carbon dioxide level and </w:t>
      </w:r>
      <w:hyperlink r:id="rId16" w:tooltip="Obesity" w:history="1">
        <w:r w:rsidRPr="00F136D0">
          <w:t>obesity</w:t>
        </w:r>
      </w:hyperlink>
      <w:r w:rsidRPr="00F136D0">
        <w:t xml:space="preserve"> levels have increased sharply.</w:t>
      </w:r>
      <w:r w:rsidR="003D4693">
        <w:t xml:space="preserve"> </w:t>
      </w:r>
      <w:r w:rsidRPr="00F136D0">
        <w:t xml:space="preserve">Hence, atmospheric carbon dioxide causes obesity. </w:t>
      </w:r>
    </w:p>
    <w:p w:rsidR="006B2F33" w:rsidRPr="00F136D0" w:rsidRDefault="006B2F33" w:rsidP="00F136D0">
      <w:pPr>
        <w:pStyle w:val="TryitNowbody"/>
        <w:numPr>
          <w:ilvl w:val="0"/>
          <w:numId w:val="8"/>
        </w:numPr>
      </w:pPr>
      <w:r w:rsidRPr="00F136D0">
        <w:t xml:space="preserve">The oven was working fine until you started using it, so you must have broken it. </w:t>
      </w:r>
    </w:p>
    <w:p w:rsidR="006B2F33" w:rsidRPr="00F136D0" w:rsidRDefault="006B2F33" w:rsidP="00F136D0">
      <w:pPr>
        <w:pStyle w:val="TryitNowbody"/>
        <w:numPr>
          <w:ilvl w:val="0"/>
          <w:numId w:val="8"/>
        </w:numPr>
      </w:pPr>
      <w:r w:rsidRPr="00F136D0">
        <w:t xml:space="preserve">You </w:t>
      </w:r>
      <w:r w:rsidR="003F737F">
        <w:t>can’t give me a D in the class because</w:t>
      </w:r>
      <w:r w:rsidRPr="00F136D0">
        <w:t xml:space="preserve"> I can’t afford to retake it.</w:t>
      </w:r>
    </w:p>
    <w:p w:rsidR="00D14347" w:rsidRPr="00F136D0" w:rsidRDefault="00D14347" w:rsidP="00F136D0">
      <w:pPr>
        <w:pStyle w:val="TryitNowbody"/>
        <w:numPr>
          <w:ilvl w:val="0"/>
          <w:numId w:val="8"/>
        </w:numPr>
      </w:pPr>
      <w:r w:rsidRPr="00F136D0">
        <w:t>The senator wants to increase support for food stamps.</w:t>
      </w:r>
      <w:r w:rsidR="003D4693">
        <w:t xml:space="preserve"> </w:t>
      </w:r>
      <w:r w:rsidRPr="00F136D0">
        <w:t>He wants to take the taxpayers’ hard-earned money and give it away to lazy people. This isn</w:t>
      </w:r>
      <w:r w:rsidR="00124ED7" w:rsidRPr="00F136D0">
        <w:t>’t fair</w:t>
      </w:r>
      <w:r w:rsidR="003F737F">
        <w:t>,</w:t>
      </w:r>
      <w:r w:rsidR="00124ED7" w:rsidRPr="00F136D0">
        <w:t xml:space="preserve"> so we shouldn’t do it. </w:t>
      </w:r>
    </w:p>
    <w:p w:rsidR="00B10290" w:rsidRDefault="00B10290" w:rsidP="006229E7"/>
    <w:p w:rsidR="00263092" w:rsidRDefault="00D96784" w:rsidP="006229E7">
      <w:r>
        <w:t xml:space="preserve">It may be difficult to identify one </w:t>
      </w:r>
      <w:r w:rsidR="008A58AA">
        <w:t xml:space="preserve">particular </w:t>
      </w:r>
      <w:r>
        <w:t>fallacy for an argument. Consider this argument: “</w:t>
      </w:r>
      <w:r>
        <w:rPr>
          <w:szCs w:val="24"/>
        </w:rPr>
        <w:t xml:space="preserve">Emma Watson says she’s a feminist, but she posed for these racy pictures. I’m a feminist, and no self-respecting feminist would do that.” Could this be ad hominem, saying that Emma Watson has no self-respect? Could it be </w:t>
      </w:r>
      <w:r w:rsidR="008A58AA">
        <w:rPr>
          <w:szCs w:val="24"/>
        </w:rPr>
        <w:t xml:space="preserve">appealing to authority because the person making the argument claims to be a feminist? </w:t>
      </w:r>
      <w:r>
        <w:rPr>
          <w:szCs w:val="24"/>
        </w:rPr>
        <w:t xml:space="preserve">Could it be a false dilemma because </w:t>
      </w:r>
      <w:r w:rsidR="008A58AA">
        <w:rPr>
          <w:szCs w:val="24"/>
        </w:rPr>
        <w:t>the argument</w:t>
      </w:r>
      <w:r>
        <w:rPr>
          <w:szCs w:val="24"/>
        </w:rPr>
        <w:t xml:space="preserve"> assumes that a woman is either a feminist or not, with no gray area in between?</w:t>
      </w:r>
    </w:p>
    <w:p w:rsidR="00124ED7" w:rsidRDefault="00124ED7" w:rsidP="006229E7"/>
    <w:p w:rsidR="006229E7" w:rsidRPr="00C05C49" w:rsidRDefault="00325194" w:rsidP="00274629">
      <w:pPr>
        <w:pStyle w:val="TryitNow"/>
      </w:pPr>
      <w:r>
        <w:br w:type="page"/>
      </w:r>
      <w:r w:rsidR="006229E7" w:rsidRPr="00C05C49">
        <w:lastRenderedPageBreak/>
        <w:t>Try it Now Answers</w:t>
      </w:r>
    </w:p>
    <w:p w:rsidR="00827995" w:rsidRDefault="00827995" w:rsidP="005E08A6">
      <w:pPr>
        <w:ind w:left="270" w:hanging="270"/>
      </w:pPr>
    </w:p>
    <w:p w:rsidR="005E08A6" w:rsidRPr="002158AE" w:rsidRDefault="005E08A6" w:rsidP="005E08A6">
      <w:pPr>
        <w:ind w:left="270" w:hanging="270"/>
      </w:pPr>
      <w:r w:rsidRPr="002158AE">
        <w:t xml:space="preserve">1. </w:t>
      </w:r>
      <w:r>
        <w:t>At least one Icelandic child did not learn English in school.</w:t>
      </w:r>
    </w:p>
    <w:p w:rsidR="005E08A6" w:rsidRDefault="005E08A6" w:rsidP="002158AE">
      <w:pPr>
        <w:ind w:left="270" w:hanging="270"/>
      </w:pPr>
    </w:p>
    <w:p w:rsidR="00D71C6E" w:rsidRDefault="00D71C6E" w:rsidP="002158AE">
      <w:pPr>
        <w:ind w:left="270" w:hanging="270"/>
      </w:pPr>
      <w:r>
        <w:t xml:space="preserve">2. </w:t>
      </w:r>
      <w:r>
        <w:rPr>
          <w:i/>
        </w:rPr>
        <w:t>C</w:t>
      </w:r>
      <w:r>
        <w:t xml:space="preserve"> </w:t>
      </w:r>
      <w:r>
        <w:rPr>
          <w:rFonts w:ascii="Cambria Math" w:hAnsi="Cambria Math"/>
        </w:rPr>
        <w:t>⋁</w:t>
      </w:r>
      <w:r>
        <w:t xml:space="preserve"> ~</w:t>
      </w:r>
      <w:r>
        <w:rPr>
          <w:i/>
        </w:rPr>
        <w:t>S</w:t>
      </w:r>
    </w:p>
    <w:p w:rsidR="00D71C6E" w:rsidRDefault="00D71C6E" w:rsidP="002158AE">
      <w:pPr>
        <w:ind w:left="270" w:hanging="270"/>
      </w:pPr>
    </w:p>
    <w:p w:rsidR="006B5735" w:rsidRPr="002158AE" w:rsidRDefault="0062239E" w:rsidP="002158AE">
      <w:pPr>
        <w:ind w:left="270" w:hanging="270"/>
      </w:pPr>
      <w:r>
        <w:t>3</w:t>
      </w:r>
      <w:r w:rsidR="006B5735" w:rsidRPr="002158AE">
        <w:t xml:space="preserve">. </w:t>
      </w:r>
    </w:p>
    <w:p w:rsidR="006B5735" w:rsidRPr="002158AE" w:rsidRDefault="00AF0D7A" w:rsidP="002158AE">
      <w:pPr>
        <w:ind w:left="270" w:hanging="270"/>
      </w:pPr>
      <w:r w:rsidRPr="002158AE">
        <w:rPr>
          <w:noProof/>
        </w:rPr>
        <mc:AlternateContent>
          <mc:Choice Requires="wps">
            <w:drawing>
              <wp:inline distT="0" distB="0" distL="0" distR="0">
                <wp:extent cx="2343150" cy="1025525"/>
                <wp:effectExtent l="0" t="4445" r="0" b="0"/>
                <wp:docPr id="39"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02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7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630"/>
                              <w:gridCol w:w="1170"/>
                            </w:tblGrid>
                            <w:tr w:rsidR="00325C5E" w:rsidTr="006B5735">
                              <w:tc>
                                <w:tcPr>
                                  <w:tcW w:w="450" w:type="dxa"/>
                                </w:tcPr>
                                <w:p w:rsidR="00325C5E" w:rsidRPr="00C14A1D" w:rsidRDefault="00325C5E" w:rsidP="006B5735">
                                  <w:pPr>
                                    <w:jc w:val="center"/>
                                    <w:rPr>
                                      <w:i/>
                                    </w:rPr>
                                  </w:pPr>
                                  <w:r>
                                    <w:rPr>
                                      <w:i/>
                                    </w:rPr>
                                    <w:t>A</w:t>
                                  </w:r>
                                </w:p>
                              </w:tc>
                              <w:tc>
                                <w:tcPr>
                                  <w:tcW w:w="450" w:type="dxa"/>
                                </w:tcPr>
                                <w:p w:rsidR="00325C5E" w:rsidRPr="00C14A1D" w:rsidRDefault="00325C5E" w:rsidP="006B5735">
                                  <w:pPr>
                                    <w:jc w:val="center"/>
                                    <w:rPr>
                                      <w:i/>
                                    </w:rPr>
                                  </w:pPr>
                                  <w:r>
                                    <w:rPr>
                                      <w:i/>
                                    </w:rPr>
                                    <w:t>B</w:t>
                                  </w:r>
                                </w:p>
                              </w:tc>
                              <w:tc>
                                <w:tcPr>
                                  <w:tcW w:w="630" w:type="dxa"/>
                                </w:tcPr>
                                <w:p w:rsidR="00325C5E" w:rsidRPr="00C14A1D" w:rsidRDefault="00325C5E" w:rsidP="006B5735">
                                  <w:pPr>
                                    <w:jc w:val="center"/>
                                    <w:rPr>
                                      <w:i/>
                                    </w:rPr>
                                  </w:pPr>
                                  <w:r>
                                    <w:rPr>
                                      <w:i/>
                                    </w:rPr>
                                    <w:t>~A</w:t>
                                  </w:r>
                                </w:p>
                              </w:tc>
                              <w:tc>
                                <w:tcPr>
                                  <w:tcW w:w="117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p>
                              </w:tc>
                            </w:tr>
                            <w:tr w:rsidR="00325C5E" w:rsidTr="006B5735">
                              <w:tc>
                                <w:tcPr>
                                  <w:tcW w:w="450" w:type="dxa"/>
                                </w:tcPr>
                                <w:p w:rsidR="00325C5E" w:rsidRDefault="00325C5E" w:rsidP="006B5735">
                                  <w:pPr>
                                    <w:jc w:val="center"/>
                                  </w:pPr>
                                  <w:r>
                                    <w:t>T</w:t>
                                  </w:r>
                                </w:p>
                              </w:tc>
                              <w:tc>
                                <w:tcPr>
                                  <w:tcW w:w="450" w:type="dxa"/>
                                </w:tcPr>
                                <w:p w:rsidR="00325C5E" w:rsidRDefault="00325C5E" w:rsidP="006B5735">
                                  <w:pPr>
                                    <w:jc w:val="center"/>
                                  </w:pPr>
                                  <w:r>
                                    <w:t>T</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r>
                            <w:tr w:rsidR="00325C5E" w:rsidTr="006B5735">
                              <w:tc>
                                <w:tcPr>
                                  <w:tcW w:w="450" w:type="dxa"/>
                                </w:tcPr>
                                <w:p w:rsidR="00325C5E" w:rsidRDefault="00325C5E" w:rsidP="006B5735">
                                  <w:pPr>
                                    <w:jc w:val="center"/>
                                  </w:pPr>
                                  <w:r>
                                    <w:t>T</w:t>
                                  </w:r>
                                </w:p>
                              </w:tc>
                              <w:tc>
                                <w:tcPr>
                                  <w:tcW w:w="450" w:type="dxa"/>
                                </w:tcPr>
                                <w:p w:rsidR="00325C5E" w:rsidRDefault="00325C5E" w:rsidP="006B5735">
                                  <w:pPr>
                                    <w:jc w:val="center"/>
                                  </w:pPr>
                                  <w:r>
                                    <w:t>F</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r>
                            <w:tr w:rsidR="00325C5E" w:rsidTr="006B5735">
                              <w:tc>
                                <w:tcPr>
                                  <w:tcW w:w="450" w:type="dxa"/>
                                </w:tcPr>
                                <w:p w:rsidR="00325C5E" w:rsidRDefault="00325C5E" w:rsidP="006B5735">
                                  <w:pPr>
                                    <w:jc w:val="center"/>
                                  </w:pPr>
                                  <w:r>
                                    <w:t>F</w:t>
                                  </w:r>
                                </w:p>
                              </w:tc>
                              <w:tc>
                                <w:tcPr>
                                  <w:tcW w:w="450" w:type="dxa"/>
                                </w:tcPr>
                                <w:p w:rsidR="00325C5E" w:rsidRDefault="00325C5E" w:rsidP="006B5735">
                                  <w:pPr>
                                    <w:jc w:val="center"/>
                                  </w:pPr>
                                  <w:r>
                                    <w:t>T</w:t>
                                  </w:r>
                                </w:p>
                              </w:tc>
                              <w:tc>
                                <w:tcPr>
                                  <w:tcW w:w="630" w:type="dxa"/>
                                </w:tcPr>
                                <w:p w:rsidR="00325C5E" w:rsidRDefault="00325C5E" w:rsidP="006B5735">
                                  <w:pPr>
                                    <w:jc w:val="center"/>
                                  </w:pPr>
                                  <w:r>
                                    <w:t>T</w:t>
                                  </w:r>
                                </w:p>
                              </w:tc>
                              <w:tc>
                                <w:tcPr>
                                  <w:tcW w:w="1170" w:type="dxa"/>
                                </w:tcPr>
                                <w:p w:rsidR="00325C5E" w:rsidRDefault="00325C5E" w:rsidP="006B5735">
                                  <w:pPr>
                                    <w:jc w:val="center"/>
                                  </w:pPr>
                                  <w:r>
                                    <w:t>T</w:t>
                                  </w:r>
                                </w:p>
                              </w:tc>
                            </w:tr>
                            <w:tr w:rsidR="00325C5E" w:rsidTr="006B5735">
                              <w:tc>
                                <w:tcPr>
                                  <w:tcW w:w="450" w:type="dxa"/>
                                </w:tcPr>
                                <w:p w:rsidR="00325C5E" w:rsidRDefault="00325C5E" w:rsidP="006B5735">
                                  <w:pPr>
                                    <w:jc w:val="center"/>
                                  </w:pPr>
                                  <w:r>
                                    <w:t>F</w:t>
                                  </w:r>
                                </w:p>
                              </w:tc>
                              <w:tc>
                                <w:tcPr>
                                  <w:tcW w:w="450" w:type="dxa"/>
                                </w:tcPr>
                                <w:p w:rsidR="00325C5E" w:rsidRDefault="00325C5E" w:rsidP="006B5735">
                                  <w:pPr>
                                    <w:jc w:val="center"/>
                                  </w:pPr>
                                  <w:r>
                                    <w:t>F</w:t>
                                  </w:r>
                                </w:p>
                              </w:tc>
                              <w:tc>
                                <w:tcPr>
                                  <w:tcW w:w="630" w:type="dxa"/>
                                </w:tcPr>
                                <w:p w:rsidR="00325C5E" w:rsidRDefault="00325C5E" w:rsidP="006B5735">
                                  <w:pPr>
                                    <w:jc w:val="center"/>
                                  </w:pPr>
                                  <w:r>
                                    <w:t>T</w:t>
                                  </w:r>
                                </w:p>
                              </w:tc>
                              <w:tc>
                                <w:tcPr>
                                  <w:tcW w:w="1170" w:type="dxa"/>
                                </w:tcPr>
                                <w:p w:rsidR="00325C5E" w:rsidRDefault="00325C5E" w:rsidP="006B5735">
                                  <w:pPr>
                                    <w:jc w:val="center"/>
                                  </w:pPr>
                                  <w:r>
                                    <w:t>F</w:t>
                                  </w:r>
                                </w:p>
                              </w:tc>
                            </w:tr>
                          </w:tbl>
                          <w:p w:rsidR="00325C5E" w:rsidRDefault="00325C5E" w:rsidP="006B5735"/>
                        </w:txbxContent>
                      </wps:txbx>
                      <wps:bodyPr rot="0" vert="horz" wrap="square" lIns="91440" tIns="45720" rIns="91440" bIns="45720" anchor="t" anchorCtr="0" upright="1">
                        <a:noAutofit/>
                      </wps:bodyPr>
                    </wps:wsp>
                  </a:graphicData>
                </a:graphic>
              </wp:inline>
            </w:drawing>
          </mc:Choice>
          <mc:Fallback>
            <w:pict>
              <v:shape id="Text Box 290" o:spid="_x0000_s1077" type="#_x0000_t202" style="width:184.5pt;height: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" filled="f" stroked="f">
                <v:textbox>
                  <w:txbxContent>
                    <w:tbl>
                      <w:tblPr>
                        <w:tblW w:w="27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630"/>
                        <w:gridCol w:w="1170"/>
                      </w:tblGrid>
                      <w:tr w:rsidR="00325C5E" w:rsidTr="006B5735">
                        <w:tc>
                          <w:tcPr>
                            <w:tcW w:w="450" w:type="dxa"/>
                          </w:tcPr>
                          <w:p w:rsidR="00325C5E" w:rsidRPr="00C14A1D" w:rsidRDefault="00325C5E" w:rsidP="006B5735">
                            <w:pPr>
                              <w:jc w:val="center"/>
                              <w:rPr>
                                <w:i/>
                              </w:rPr>
                            </w:pPr>
                            <w:r>
                              <w:rPr>
                                <w:i/>
                              </w:rPr>
                              <w:t>A</w:t>
                            </w:r>
                          </w:p>
                        </w:tc>
                        <w:tc>
                          <w:tcPr>
                            <w:tcW w:w="450" w:type="dxa"/>
                          </w:tcPr>
                          <w:p w:rsidR="00325C5E" w:rsidRPr="00C14A1D" w:rsidRDefault="00325C5E" w:rsidP="006B5735">
                            <w:pPr>
                              <w:jc w:val="center"/>
                              <w:rPr>
                                <w:i/>
                              </w:rPr>
                            </w:pPr>
                            <w:r>
                              <w:rPr>
                                <w:i/>
                              </w:rPr>
                              <w:t>B</w:t>
                            </w:r>
                          </w:p>
                        </w:tc>
                        <w:tc>
                          <w:tcPr>
                            <w:tcW w:w="630" w:type="dxa"/>
                          </w:tcPr>
                          <w:p w:rsidR="00325C5E" w:rsidRPr="00C14A1D" w:rsidRDefault="00325C5E" w:rsidP="006B5735">
                            <w:pPr>
                              <w:jc w:val="center"/>
                              <w:rPr>
                                <w:i/>
                              </w:rPr>
                            </w:pPr>
                            <w:r>
                              <w:rPr>
                                <w:i/>
                              </w:rPr>
                              <w:t>~A</w:t>
                            </w:r>
                          </w:p>
                        </w:tc>
                        <w:tc>
                          <w:tcPr>
                            <w:tcW w:w="117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p>
                        </w:tc>
                      </w:tr>
                      <w:tr w:rsidR="00325C5E" w:rsidTr="006B5735">
                        <w:tc>
                          <w:tcPr>
                            <w:tcW w:w="450" w:type="dxa"/>
                          </w:tcPr>
                          <w:p w:rsidR="00325C5E" w:rsidRDefault="00325C5E" w:rsidP="006B5735">
                            <w:pPr>
                              <w:jc w:val="center"/>
                            </w:pPr>
                            <w:r>
                              <w:t>T</w:t>
                            </w:r>
                          </w:p>
                        </w:tc>
                        <w:tc>
                          <w:tcPr>
                            <w:tcW w:w="450" w:type="dxa"/>
                          </w:tcPr>
                          <w:p w:rsidR="00325C5E" w:rsidRDefault="00325C5E" w:rsidP="006B5735">
                            <w:pPr>
                              <w:jc w:val="center"/>
                            </w:pPr>
                            <w:r>
                              <w:t>T</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r>
                      <w:tr w:rsidR="00325C5E" w:rsidTr="006B5735">
                        <w:tc>
                          <w:tcPr>
                            <w:tcW w:w="450" w:type="dxa"/>
                          </w:tcPr>
                          <w:p w:rsidR="00325C5E" w:rsidRDefault="00325C5E" w:rsidP="006B5735">
                            <w:pPr>
                              <w:jc w:val="center"/>
                            </w:pPr>
                            <w:r>
                              <w:t>T</w:t>
                            </w:r>
                          </w:p>
                        </w:tc>
                        <w:tc>
                          <w:tcPr>
                            <w:tcW w:w="450" w:type="dxa"/>
                          </w:tcPr>
                          <w:p w:rsidR="00325C5E" w:rsidRDefault="00325C5E" w:rsidP="006B5735">
                            <w:pPr>
                              <w:jc w:val="center"/>
                            </w:pPr>
                            <w:r>
                              <w:t>F</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r>
                      <w:tr w:rsidR="00325C5E" w:rsidTr="006B5735">
                        <w:tc>
                          <w:tcPr>
                            <w:tcW w:w="450" w:type="dxa"/>
                          </w:tcPr>
                          <w:p w:rsidR="00325C5E" w:rsidRDefault="00325C5E" w:rsidP="006B5735">
                            <w:pPr>
                              <w:jc w:val="center"/>
                            </w:pPr>
                            <w:r>
                              <w:t>F</w:t>
                            </w:r>
                          </w:p>
                        </w:tc>
                        <w:tc>
                          <w:tcPr>
                            <w:tcW w:w="450" w:type="dxa"/>
                          </w:tcPr>
                          <w:p w:rsidR="00325C5E" w:rsidRDefault="00325C5E" w:rsidP="006B5735">
                            <w:pPr>
                              <w:jc w:val="center"/>
                            </w:pPr>
                            <w:r>
                              <w:t>T</w:t>
                            </w:r>
                          </w:p>
                        </w:tc>
                        <w:tc>
                          <w:tcPr>
                            <w:tcW w:w="630" w:type="dxa"/>
                          </w:tcPr>
                          <w:p w:rsidR="00325C5E" w:rsidRDefault="00325C5E" w:rsidP="006B5735">
                            <w:pPr>
                              <w:jc w:val="center"/>
                            </w:pPr>
                            <w:r>
                              <w:t>T</w:t>
                            </w:r>
                          </w:p>
                        </w:tc>
                        <w:tc>
                          <w:tcPr>
                            <w:tcW w:w="1170" w:type="dxa"/>
                          </w:tcPr>
                          <w:p w:rsidR="00325C5E" w:rsidRDefault="00325C5E" w:rsidP="006B5735">
                            <w:pPr>
                              <w:jc w:val="center"/>
                            </w:pPr>
                            <w:r>
                              <w:t>T</w:t>
                            </w:r>
                          </w:p>
                        </w:tc>
                      </w:tr>
                      <w:tr w:rsidR="00325C5E" w:rsidTr="006B5735">
                        <w:tc>
                          <w:tcPr>
                            <w:tcW w:w="450" w:type="dxa"/>
                          </w:tcPr>
                          <w:p w:rsidR="00325C5E" w:rsidRDefault="00325C5E" w:rsidP="006B5735">
                            <w:pPr>
                              <w:jc w:val="center"/>
                            </w:pPr>
                            <w:r>
                              <w:t>F</w:t>
                            </w:r>
                          </w:p>
                        </w:tc>
                        <w:tc>
                          <w:tcPr>
                            <w:tcW w:w="450" w:type="dxa"/>
                          </w:tcPr>
                          <w:p w:rsidR="00325C5E" w:rsidRDefault="00325C5E" w:rsidP="006B5735">
                            <w:pPr>
                              <w:jc w:val="center"/>
                            </w:pPr>
                            <w:r>
                              <w:t>F</w:t>
                            </w:r>
                          </w:p>
                        </w:tc>
                        <w:tc>
                          <w:tcPr>
                            <w:tcW w:w="630" w:type="dxa"/>
                          </w:tcPr>
                          <w:p w:rsidR="00325C5E" w:rsidRDefault="00325C5E" w:rsidP="006B5735">
                            <w:pPr>
                              <w:jc w:val="center"/>
                            </w:pPr>
                            <w:r>
                              <w:t>T</w:t>
                            </w:r>
                          </w:p>
                        </w:tc>
                        <w:tc>
                          <w:tcPr>
                            <w:tcW w:w="1170" w:type="dxa"/>
                          </w:tcPr>
                          <w:p w:rsidR="00325C5E" w:rsidRDefault="00325C5E" w:rsidP="006B5735">
                            <w:pPr>
                              <w:jc w:val="center"/>
                            </w:pPr>
                            <w:r>
                              <w:t>F</w:t>
                            </w:r>
                          </w:p>
                        </w:tc>
                      </w:tr>
                    </w:tbl>
                    <w:p w:rsidR="00325C5E" w:rsidRDefault="00325C5E" w:rsidP="006B5735"/>
                  </w:txbxContent>
                </v:textbox>
                <w10:anchorlock/>
              </v:shape>
            </w:pict>
          </mc:Fallback>
        </mc:AlternateContent>
      </w:r>
    </w:p>
    <w:p w:rsidR="006B5735" w:rsidRPr="002158AE" w:rsidRDefault="006B5735" w:rsidP="002158AE">
      <w:pPr>
        <w:ind w:left="270" w:hanging="270"/>
      </w:pPr>
    </w:p>
    <w:p w:rsidR="00274629" w:rsidRPr="002158AE" w:rsidRDefault="0062239E" w:rsidP="002158AE">
      <w:pPr>
        <w:ind w:left="270" w:hanging="270"/>
      </w:pPr>
      <w:r>
        <w:t>4</w:t>
      </w:r>
      <w:r w:rsidR="00274629" w:rsidRPr="002158AE">
        <w:t xml:space="preserve">. </w:t>
      </w:r>
    </w:p>
    <w:p w:rsidR="00D66844" w:rsidRPr="002158AE" w:rsidRDefault="00AF0D7A" w:rsidP="002158AE">
      <w:pPr>
        <w:ind w:left="270" w:hanging="270"/>
      </w:pPr>
      <w:r w:rsidRPr="002158AE">
        <w:rPr>
          <w:noProof/>
        </w:rPr>
        <mc:AlternateContent>
          <mc:Choice Requires="wps">
            <w:drawing>
              <wp:inline distT="0" distB="0" distL="0" distR="0">
                <wp:extent cx="5362575" cy="1025525"/>
                <wp:effectExtent l="0" t="2540" r="0" b="635"/>
                <wp:docPr id="38"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02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7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630"/>
                              <w:gridCol w:w="1170"/>
                              <w:gridCol w:w="1260"/>
                              <w:gridCol w:w="1800"/>
                            </w:tblGrid>
                            <w:tr w:rsidR="00325C5E" w:rsidTr="00441C21">
                              <w:tc>
                                <w:tcPr>
                                  <w:tcW w:w="450" w:type="dxa"/>
                                </w:tcPr>
                                <w:p w:rsidR="00325C5E" w:rsidRPr="00C14A1D" w:rsidRDefault="00325C5E" w:rsidP="006B5735">
                                  <w:pPr>
                                    <w:jc w:val="center"/>
                                    <w:rPr>
                                      <w:i/>
                                    </w:rPr>
                                  </w:pPr>
                                  <w:r>
                                    <w:rPr>
                                      <w:i/>
                                    </w:rPr>
                                    <w:t>A</w:t>
                                  </w:r>
                                </w:p>
                              </w:tc>
                              <w:tc>
                                <w:tcPr>
                                  <w:tcW w:w="450" w:type="dxa"/>
                                </w:tcPr>
                                <w:p w:rsidR="00325C5E" w:rsidRPr="00C14A1D" w:rsidRDefault="00325C5E" w:rsidP="006B5735">
                                  <w:pPr>
                                    <w:jc w:val="center"/>
                                    <w:rPr>
                                      <w:i/>
                                    </w:rPr>
                                  </w:pPr>
                                  <w:r>
                                    <w:rPr>
                                      <w:i/>
                                    </w:rPr>
                                    <w:t>B</w:t>
                                  </w:r>
                                </w:p>
                              </w:tc>
                              <w:tc>
                                <w:tcPr>
                                  <w:tcW w:w="630" w:type="dxa"/>
                                </w:tcPr>
                                <w:p w:rsidR="00325C5E" w:rsidRPr="00C14A1D" w:rsidRDefault="00325C5E" w:rsidP="006B5735">
                                  <w:pPr>
                                    <w:jc w:val="center"/>
                                    <w:rPr>
                                      <w:i/>
                                    </w:rPr>
                                  </w:pPr>
                                  <w:r>
                                    <w:rPr>
                                      <w:i/>
                                    </w:rPr>
                                    <w:t>~A</w:t>
                                  </w:r>
                                </w:p>
                              </w:tc>
                              <w:tc>
                                <w:tcPr>
                                  <w:tcW w:w="117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p>
                              </w:tc>
                              <w:tc>
                                <w:tcPr>
                                  <w:tcW w:w="1260" w:type="dxa"/>
                                </w:tcPr>
                                <w:p w:rsidR="00325C5E" w:rsidRDefault="00325C5E" w:rsidP="006B5735">
                                  <w:pPr>
                                    <w:jc w:val="center"/>
                                  </w:pPr>
                                  <w:r>
                                    <w:t>~</w:t>
                                  </w:r>
                                  <w:r w:rsidRPr="006B5735">
                                    <w:rPr>
                                      <w:i/>
                                    </w:rPr>
                                    <w:t>B</w:t>
                                  </w:r>
                                </w:p>
                              </w:tc>
                              <w:tc>
                                <w:tcPr>
                                  <w:tcW w:w="180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r>
                                    <w:rPr>
                                      <w:rFonts w:ascii="Cambria Math" w:hAnsi="Cambria Math"/>
                                    </w:rPr>
                                    <w:t>) ⋁</w:t>
                                  </w:r>
                                  <w:r>
                                    <w:t xml:space="preserve"> ~</w:t>
                                  </w:r>
                                  <w:r>
                                    <w:rPr>
                                      <w:i/>
                                    </w:rPr>
                                    <w:t>B</w:t>
                                  </w:r>
                                </w:p>
                              </w:tc>
                            </w:tr>
                            <w:tr w:rsidR="00325C5E" w:rsidTr="00441C21">
                              <w:tc>
                                <w:tcPr>
                                  <w:tcW w:w="450" w:type="dxa"/>
                                </w:tcPr>
                                <w:p w:rsidR="00325C5E" w:rsidRDefault="00325C5E" w:rsidP="006B5735">
                                  <w:pPr>
                                    <w:jc w:val="center"/>
                                  </w:pPr>
                                  <w:r>
                                    <w:t>T</w:t>
                                  </w:r>
                                </w:p>
                              </w:tc>
                              <w:tc>
                                <w:tcPr>
                                  <w:tcW w:w="450" w:type="dxa"/>
                                </w:tcPr>
                                <w:p w:rsidR="00325C5E" w:rsidRDefault="00325C5E" w:rsidP="006B5735">
                                  <w:pPr>
                                    <w:jc w:val="center"/>
                                  </w:pPr>
                                  <w:r>
                                    <w:t>T</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c>
                                <w:tcPr>
                                  <w:tcW w:w="1260" w:type="dxa"/>
                                </w:tcPr>
                                <w:p w:rsidR="00325C5E" w:rsidRDefault="00325C5E" w:rsidP="006B5735">
                                  <w:pPr>
                                    <w:jc w:val="center"/>
                                  </w:pPr>
                                  <w:r>
                                    <w:t>F</w:t>
                                  </w:r>
                                </w:p>
                              </w:tc>
                              <w:tc>
                                <w:tcPr>
                                  <w:tcW w:w="1800" w:type="dxa"/>
                                </w:tcPr>
                                <w:p w:rsidR="00325C5E" w:rsidRDefault="00325C5E" w:rsidP="006B5735">
                                  <w:pPr>
                                    <w:jc w:val="center"/>
                                  </w:pPr>
                                  <w:r>
                                    <w:t>F</w:t>
                                  </w:r>
                                </w:p>
                              </w:tc>
                            </w:tr>
                            <w:tr w:rsidR="00325C5E" w:rsidTr="00441C21">
                              <w:tc>
                                <w:tcPr>
                                  <w:tcW w:w="450" w:type="dxa"/>
                                </w:tcPr>
                                <w:p w:rsidR="00325C5E" w:rsidRDefault="00325C5E" w:rsidP="006B5735">
                                  <w:pPr>
                                    <w:jc w:val="center"/>
                                  </w:pPr>
                                  <w:r>
                                    <w:t>T</w:t>
                                  </w:r>
                                </w:p>
                              </w:tc>
                              <w:tc>
                                <w:tcPr>
                                  <w:tcW w:w="450" w:type="dxa"/>
                                </w:tcPr>
                                <w:p w:rsidR="00325C5E" w:rsidRDefault="00325C5E" w:rsidP="006B5735">
                                  <w:pPr>
                                    <w:jc w:val="center"/>
                                  </w:pPr>
                                  <w:r>
                                    <w:t>F</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c>
                                <w:tcPr>
                                  <w:tcW w:w="1260" w:type="dxa"/>
                                </w:tcPr>
                                <w:p w:rsidR="00325C5E" w:rsidRDefault="00325C5E" w:rsidP="006B5735">
                                  <w:pPr>
                                    <w:jc w:val="center"/>
                                  </w:pPr>
                                  <w:r>
                                    <w:t>T</w:t>
                                  </w:r>
                                </w:p>
                              </w:tc>
                              <w:tc>
                                <w:tcPr>
                                  <w:tcW w:w="1800" w:type="dxa"/>
                                </w:tcPr>
                                <w:p w:rsidR="00325C5E" w:rsidRDefault="00325C5E" w:rsidP="006B5735">
                                  <w:pPr>
                                    <w:jc w:val="center"/>
                                  </w:pPr>
                                  <w:r>
                                    <w:t>T</w:t>
                                  </w:r>
                                </w:p>
                              </w:tc>
                            </w:tr>
                            <w:tr w:rsidR="00325C5E" w:rsidTr="00441C21">
                              <w:tc>
                                <w:tcPr>
                                  <w:tcW w:w="450" w:type="dxa"/>
                                </w:tcPr>
                                <w:p w:rsidR="00325C5E" w:rsidRDefault="00325C5E" w:rsidP="006B5735">
                                  <w:pPr>
                                    <w:jc w:val="center"/>
                                  </w:pPr>
                                  <w:r>
                                    <w:t>F</w:t>
                                  </w:r>
                                </w:p>
                              </w:tc>
                              <w:tc>
                                <w:tcPr>
                                  <w:tcW w:w="450" w:type="dxa"/>
                                </w:tcPr>
                                <w:p w:rsidR="00325C5E" w:rsidRDefault="00325C5E" w:rsidP="006B5735">
                                  <w:pPr>
                                    <w:jc w:val="center"/>
                                  </w:pPr>
                                  <w:r>
                                    <w:t>T</w:t>
                                  </w:r>
                                </w:p>
                              </w:tc>
                              <w:tc>
                                <w:tcPr>
                                  <w:tcW w:w="630" w:type="dxa"/>
                                </w:tcPr>
                                <w:p w:rsidR="00325C5E" w:rsidRDefault="00325C5E" w:rsidP="006B5735">
                                  <w:pPr>
                                    <w:jc w:val="center"/>
                                  </w:pPr>
                                  <w:r>
                                    <w:t>T</w:t>
                                  </w:r>
                                </w:p>
                              </w:tc>
                              <w:tc>
                                <w:tcPr>
                                  <w:tcW w:w="1170" w:type="dxa"/>
                                </w:tcPr>
                                <w:p w:rsidR="00325C5E" w:rsidRDefault="00325C5E" w:rsidP="006B5735">
                                  <w:pPr>
                                    <w:jc w:val="center"/>
                                  </w:pPr>
                                  <w:r>
                                    <w:t>T</w:t>
                                  </w:r>
                                </w:p>
                              </w:tc>
                              <w:tc>
                                <w:tcPr>
                                  <w:tcW w:w="1260" w:type="dxa"/>
                                </w:tcPr>
                                <w:p w:rsidR="00325C5E" w:rsidRDefault="00325C5E" w:rsidP="006B5735">
                                  <w:pPr>
                                    <w:jc w:val="center"/>
                                  </w:pPr>
                                  <w:r>
                                    <w:t>F</w:t>
                                  </w:r>
                                </w:p>
                              </w:tc>
                              <w:tc>
                                <w:tcPr>
                                  <w:tcW w:w="1800" w:type="dxa"/>
                                </w:tcPr>
                                <w:p w:rsidR="00325C5E" w:rsidRDefault="00325C5E" w:rsidP="006B5735">
                                  <w:pPr>
                                    <w:jc w:val="center"/>
                                  </w:pPr>
                                  <w:r>
                                    <w:t>T</w:t>
                                  </w:r>
                                </w:p>
                              </w:tc>
                            </w:tr>
                            <w:tr w:rsidR="00325C5E" w:rsidTr="00441C21">
                              <w:tc>
                                <w:tcPr>
                                  <w:tcW w:w="450" w:type="dxa"/>
                                </w:tcPr>
                                <w:p w:rsidR="00325C5E" w:rsidRDefault="00325C5E" w:rsidP="006B5735">
                                  <w:pPr>
                                    <w:jc w:val="center"/>
                                  </w:pPr>
                                  <w:r>
                                    <w:t>F</w:t>
                                  </w:r>
                                </w:p>
                              </w:tc>
                              <w:tc>
                                <w:tcPr>
                                  <w:tcW w:w="450" w:type="dxa"/>
                                </w:tcPr>
                                <w:p w:rsidR="00325C5E" w:rsidRDefault="00325C5E" w:rsidP="006B5735">
                                  <w:pPr>
                                    <w:jc w:val="center"/>
                                  </w:pPr>
                                  <w:r>
                                    <w:t>F</w:t>
                                  </w:r>
                                </w:p>
                              </w:tc>
                              <w:tc>
                                <w:tcPr>
                                  <w:tcW w:w="630" w:type="dxa"/>
                                </w:tcPr>
                                <w:p w:rsidR="00325C5E" w:rsidRDefault="00325C5E" w:rsidP="006B5735">
                                  <w:pPr>
                                    <w:jc w:val="center"/>
                                  </w:pPr>
                                  <w:r>
                                    <w:t>T</w:t>
                                  </w:r>
                                </w:p>
                              </w:tc>
                              <w:tc>
                                <w:tcPr>
                                  <w:tcW w:w="1170" w:type="dxa"/>
                                </w:tcPr>
                                <w:p w:rsidR="00325C5E" w:rsidRDefault="00325C5E" w:rsidP="006B5735">
                                  <w:pPr>
                                    <w:jc w:val="center"/>
                                  </w:pPr>
                                  <w:r>
                                    <w:t>F</w:t>
                                  </w:r>
                                </w:p>
                              </w:tc>
                              <w:tc>
                                <w:tcPr>
                                  <w:tcW w:w="1260" w:type="dxa"/>
                                </w:tcPr>
                                <w:p w:rsidR="00325C5E" w:rsidRDefault="00325C5E" w:rsidP="006B5735">
                                  <w:pPr>
                                    <w:jc w:val="center"/>
                                  </w:pPr>
                                  <w:r>
                                    <w:t>T</w:t>
                                  </w:r>
                                </w:p>
                              </w:tc>
                              <w:tc>
                                <w:tcPr>
                                  <w:tcW w:w="1800" w:type="dxa"/>
                                </w:tcPr>
                                <w:p w:rsidR="00325C5E" w:rsidRDefault="00325C5E" w:rsidP="006B5735">
                                  <w:pPr>
                                    <w:jc w:val="center"/>
                                  </w:pPr>
                                  <w:r>
                                    <w:t>T</w:t>
                                  </w:r>
                                </w:p>
                              </w:tc>
                            </w:tr>
                          </w:tbl>
                          <w:p w:rsidR="00325C5E" w:rsidRDefault="00325C5E" w:rsidP="00441C21"/>
                        </w:txbxContent>
                      </wps:txbx>
                      <wps:bodyPr rot="0" vert="horz" wrap="square" lIns="91440" tIns="45720" rIns="91440" bIns="45720" anchor="t" anchorCtr="0" upright="1">
                        <a:noAutofit/>
                      </wps:bodyPr>
                    </wps:wsp>
                  </a:graphicData>
                </a:graphic>
              </wp:inline>
            </w:drawing>
          </mc:Choice>
          <mc:Fallback>
            <w:pict>
              <v:shape id="Text Box 213" o:spid="_x0000_s1078" type="#_x0000_t202" style="width:422.25pt;height: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" filled="f" stroked="f">
                <v:textbox>
                  <w:txbxContent>
                    <w:tbl>
                      <w:tblPr>
                        <w:tblW w:w="57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50"/>
                        <w:gridCol w:w="630"/>
                        <w:gridCol w:w="1170"/>
                        <w:gridCol w:w="1260"/>
                        <w:gridCol w:w="1800"/>
                      </w:tblGrid>
                      <w:tr w:rsidR="00325C5E" w:rsidTr="00441C21">
                        <w:tc>
                          <w:tcPr>
                            <w:tcW w:w="450" w:type="dxa"/>
                          </w:tcPr>
                          <w:p w:rsidR="00325C5E" w:rsidRPr="00C14A1D" w:rsidRDefault="00325C5E" w:rsidP="006B5735">
                            <w:pPr>
                              <w:jc w:val="center"/>
                              <w:rPr>
                                <w:i/>
                              </w:rPr>
                            </w:pPr>
                            <w:r>
                              <w:rPr>
                                <w:i/>
                              </w:rPr>
                              <w:t>A</w:t>
                            </w:r>
                          </w:p>
                        </w:tc>
                        <w:tc>
                          <w:tcPr>
                            <w:tcW w:w="450" w:type="dxa"/>
                          </w:tcPr>
                          <w:p w:rsidR="00325C5E" w:rsidRPr="00C14A1D" w:rsidRDefault="00325C5E" w:rsidP="006B5735">
                            <w:pPr>
                              <w:jc w:val="center"/>
                              <w:rPr>
                                <w:i/>
                              </w:rPr>
                            </w:pPr>
                            <w:r>
                              <w:rPr>
                                <w:i/>
                              </w:rPr>
                              <w:t>B</w:t>
                            </w:r>
                          </w:p>
                        </w:tc>
                        <w:tc>
                          <w:tcPr>
                            <w:tcW w:w="630" w:type="dxa"/>
                          </w:tcPr>
                          <w:p w:rsidR="00325C5E" w:rsidRPr="00C14A1D" w:rsidRDefault="00325C5E" w:rsidP="006B5735">
                            <w:pPr>
                              <w:jc w:val="center"/>
                              <w:rPr>
                                <w:i/>
                              </w:rPr>
                            </w:pPr>
                            <w:r>
                              <w:rPr>
                                <w:i/>
                              </w:rPr>
                              <w:t>~A</w:t>
                            </w:r>
                          </w:p>
                        </w:tc>
                        <w:tc>
                          <w:tcPr>
                            <w:tcW w:w="117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p>
                        </w:tc>
                        <w:tc>
                          <w:tcPr>
                            <w:tcW w:w="1260" w:type="dxa"/>
                          </w:tcPr>
                          <w:p w:rsidR="00325C5E" w:rsidRDefault="00325C5E" w:rsidP="006B5735">
                            <w:pPr>
                              <w:jc w:val="center"/>
                            </w:pPr>
                            <w:r>
                              <w:t>~</w:t>
                            </w:r>
                            <w:r w:rsidRPr="006B5735">
                              <w:rPr>
                                <w:i/>
                              </w:rPr>
                              <w:t>B</w:t>
                            </w:r>
                          </w:p>
                        </w:tc>
                        <w:tc>
                          <w:tcPr>
                            <w:tcW w:w="1800" w:type="dxa"/>
                          </w:tcPr>
                          <w:p w:rsidR="00325C5E" w:rsidRDefault="00325C5E" w:rsidP="006B5735">
                            <w:pPr>
                              <w:jc w:val="center"/>
                            </w:pPr>
                            <w:r>
                              <w:t>(~</w:t>
                            </w:r>
                            <w:r>
                              <w:rPr>
                                <w:i/>
                              </w:rPr>
                              <w:t>A</w:t>
                            </w:r>
                            <w:r>
                              <w:t xml:space="preserve"> </w:t>
                            </w:r>
                            <w:r>
                              <w:rPr>
                                <w:rFonts w:ascii="Cambria Math" w:hAnsi="Cambria Math"/>
                              </w:rPr>
                              <w:t>⋀</w:t>
                            </w:r>
                            <w:r>
                              <w:t xml:space="preserve"> </w:t>
                            </w:r>
                            <w:r w:rsidRPr="006B5735">
                              <w:rPr>
                                <w:i/>
                              </w:rPr>
                              <w:t>B</w:t>
                            </w:r>
                            <w:r>
                              <w:rPr>
                                <w:rFonts w:ascii="Cambria Math" w:hAnsi="Cambria Math"/>
                              </w:rPr>
                              <w:t>) ⋁</w:t>
                            </w:r>
                            <w:r>
                              <w:t xml:space="preserve"> ~</w:t>
                            </w:r>
                            <w:r>
                              <w:rPr>
                                <w:i/>
                              </w:rPr>
                              <w:t>B</w:t>
                            </w:r>
                          </w:p>
                        </w:tc>
                      </w:tr>
                      <w:tr w:rsidR="00325C5E" w:rsidTr="00441C21">
                        <w:tc>
                          <w:tcPr>
                            <w:tcW w:w="450" w:type="dxa"/>
                          </w:tcPr>
                          <w:p w:rsidR="00325C5E" w:rsidRDefault="00325C5E" w:rsidP="006B5735">
                            <w:pPr>
                              <w:jc w:val="center"/>
                            </w:pPr>
                            <w:r>
                              <w:t>T</w:t>
                            </w:r>
                          </w:p>
                        </w:tc>
                        <w:tc>
                          <w:tcPr>
                            <w:tcW w:w="450" w:type="dxa"/>
                          </w:tcPr>
                          <w:p w:rsidR="00325C5E" w:rsidRDefault="00325C5E" w:rsidP="006B5735">
                            <w:pPr>
                              <w:jc w:val="center"/>
                            </w:pPr>
                            <w:r>
                              <w:t>T</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c>
                          <w:tcPr>
                            <w:tcW w:w="1260" w:type="dxa"/>
                          </w:tcPr>
                          <w:p w:rsidR="00325C5E" w:rsidRDefault="00325C5E" w:rsidP="006B5735">
                            <w:pPr>
                              <w:jc w:val="center"/>
                            </w:pPr>
                            <w:r>
                              <w:t>F</w:t>
                            </w:r>
                          </w:p>
                        </w:tc>
                        <w:tc>
                          <w:tcPr>
                            <w:tcW w:w="1800" w:type="dxa"/>
                          </w:tcPr>
                          <w:p w:rsidR="00325C5E" w:rsidRDefault="00325C5E" w:rsidP="006B5735">
                            <w:pPr>
                              <w:jc w:val="center"/>
                            </w:pPr>
                            <w:r>
                              <w:t>F</w:t>
                            </w:r>
                          </w:p>
                        </w:tc>
                      </w:tr>
                      <w:tr w:rsidR="00325C5E" w:rsidTr="00441C21">
                        <w:tc>
                          <w:tcPr>
                            <w:tcW w:w="450" w:type="dxa"/>
                          </w:tcPr>
                          <w:p w:rsidR="00325C5E" w:rsidRDefault="00325C5E" w:rsidP="006B5735">
                            <w:pPr>
                              <w:jc w:val="center"/>
                            </w:pPr>
                            <w:r>
                              <w:t>T</w:t>
                            </w:r>
                          </w:p>
                        </w:tc>
                        <w:tc>
                          <w:tcPr>
                            <w:tcW w:w="450" w:type="dxa"/>
                          </w:tcPr>
                          <w:p w:rsidR="00325C5E" w:rsidRDefault="00325C5E" w:rsidP="006B5735">
                            <w:pPr>
                              <w:jc w:val="center"/>
                            </w:pPr>
                            <w:r>
                              <w:t>F</w:t>
                            </w:r>
                          </w:p>
                        </w:tc>
                        <w:tc>
                          <w:tcPr>
                            <w:tcW w:w="630" w:type="dxa"/>
                          </w:tcPr>
                          <w:p w:rsidR="00325C5E" w:rsidRDefault="00325C5E" w:rsidP="006B5735">
                            <w:pPr>
                              <w:jc w:val="center"/>
                            </w:pPr>
                            <w:r>
                              <w:t>F</w:t>
                            </w:r>
                          </w:p>
                        </w:tc>
                        <w:tc>
                          <w:tcPr>
                            <w:tcW w:w="1170" w:type="dxa"/>
                          </w:tcPr>
                          <w:p w:rsidR="00325C5E" w:rsidRDefault="00325C5E" w:rsidP="006B5735">
                            <w:pPr>
                              <w:jc w:val="center"/>
                            </w:pPr>
                            <w:r>
                              <w:t>F</w:t>
                            </w:r>
                          </w:p>
                        </w:tc>
                        <w:tc>
                          <w:tcPr>
                            <w:tcW w:w="1260" w:type="dxa"/>
                          </w:tcPr>
                          <w:p w:rsidR="00325C5E" w:rsidRDefault="00325C5E" w:rsidP="006B5735">
                            <w:pPr>
                              <w:jc w:val="center"/>
                            </w:pPr>
                            <w:r>
                              <w:t>T</w:t>
                            </w:r>
                          </w:p>
                        </w:tc>
                        <w:tc>
                          <w:tcPr>
                            <w:tcW w:w="1800" w:type="dxa"/>
                          </w:tcPr>
                          <w:p w:rsidR="00325C5E" w:rsidRDefault="00325C5E" w:rsidP="006B5735">
                            <w:pPr>
                              <w:jc w:val="center"/>
                            </w:pPr>
                            <w:r>
                              <w:t>T</w:t>
                            </w:r>
                          </w:p>
                        </w:tc>
                      </w:tr>
                      <w:tr w:rsidR="00325C5E" w:rsidTr="00441C21">
                        <w:tc>
                          <w:tcPr>
                            <w:tcW w:w="450" w:type="dxa"/>
                          </w:tcPr>
                          <w:p w:rsidR="00325C5E" w:rsidRDefault="00325C5E" w:rsidP="006B5735">
                            <w:pPr>
                              <w:jc w:val="center"/>
                            </w:pPr>
                            <w:r>
                              <w:t>F</w:t>
                            </w:r>
                          </w:p>
                        </w:tc>
                        <w:tc>
                          <w:tcPr>
                            <w:tcW w:w="450" w:type="dxa"/>
                          </w:tcPr>
                          <w:p w:rsidR="00325C5E" w:rsidRDefault="00325C5E" w:rsidP="006B5735">
                            <w:pPr>
                              <w:jc w:val="center"/>
                            </w:pPr>
                            <w:r>
                              <w:t>T</w:t>
                            </w:r>
                          </w:p>
                        </w:tc>
                        <w:tc>
                          <w:tcPr>
                            <w:tcW w:w="630" w:type="dxa"/>
                          </w:tcPr>
                          <w:p w:rsidR="00325C5E" w:rsidRDefault="00325C5E" w:rsidP="006B5735">
                            <w:pPr>
                              <w:jc w:val="center"/>
                            </w:pPr>
                            <w:r>
                              <w:t>T</w:t>
                            </w:r>
                          </w:p>
                        </w:tc>
                        <w:tc>
                          <w:tcPr>
                            <w:tcW w:w="1170" w:type="dxa"/>
                          </w:tcPr>
                          <w:p w:rsidR="00325C5E" w:rsidRDefault="00325C5E" w:rsidP="006B5735">
                            <w:pPr>
                              <w:jc w:val="center"/>
                            </w:pPr>
                            <w:r>
                              <w:t>T</w:t>
                            </w:r>
                          </w:p>
                        </w:tc>
                        <w:tc>
                          <w:tcPr>
                            <w:tcW w:w="1260" w:type="dxa"/>
                          </w:tcPr>
                          <w:p w:rsidR="00325C5E" w:rsidRDefault="00325C5E" w:rsidP="006B5735">
                            <w:pPr>
                              <w:jc w:val="center"/>
                            </w:pPr>
                            <w:r>
                              <w:t>F</w:t>
                            </w:r>
                          </w:p>
                        </w:tc>
                        <w:tc>
                          <w:tcPr>
                            <w:tcW w:w="1800" w:type="dxa"/>
                          </w:tcPr>
                          <w:p w:rsidR="00325C5E" w:rsidRDefault="00325C5E" w:rsidP="006B5735">
                            <w:pPr>
                              <w:jc w:val="center"/>
                            </w:pPr>
                            <w:r>
                              <w:t>T</w:t>
                            </w:r>
                          </w:p>
                        </w:tc>
                      </w:tr>
                      <w:tr w:rsidR="00325C5E" w:rsidTr="00441C21">
                        <w:tc>
                          <w:tcPr>
                            <w:tcW w:w="450" w:type="dxa"/>
                          </w:tcPr>
                          <w:p w:rsidR="00325C5E" w:rsidRDefault="00325C5E" w:rsidP="006B5735">
                            <w:pPr>
                              <w:jc w:val="center"/>
                            </w:pPr>
                            <w:r>
                              <w:t>F</w:t>
                            </w:r>
                          </w:p>
                        </w:tc>
                        <w:tc>
                          <w:tcPr>
                            <w:tcW w:w="450" w:type="dxa"/>
                          </w:tcPr>
                          <w:p w:rsidR="00325C5E" w:rsidRDefault="00325C5E" w:rsidP="006B5735">
                            <w:pPr>
                              <w:jc w:val="center"/>
                            </w:pPr>
                            <w:r>
                              <w:t>F</w:t>
                            </w:r>
                          </w:p>
                        </w:tc>
                        <w:tc>
                          <w:tcPr>
                            <w:tcW w:w="630" w:type="dxa"/>
                          </w:tcPr>
                          <w:p w:rsidR="00325C5E" w:rsidRDefault="00325C5E" w:rsidP="006B5735">
                            <w:pPr>
                              <w:jc w:val="center"/>
                            </w:pPr>
                            <w:r>
                              <w:t>T</w:t>
                            </w:r>
                          </w:p>
                        </w:tc>
                        <w:tc>
                          <w:tcPr>
                            <w:tcW w:w="1170" w:type="dxa"/>
                          </w:tcPr>
                          <w:p w:rsidR="00325C5E" w:rsidRDefault="00325C5E" w:rsidP="006B5735">
                            <w:pPr>
                              <w:jc w:val="center"/>
                            </w:pPr>
                            <w:r>
                              <w:t>F</w:t>
                            </w:r>
                          </w:p>
                        </w:tc>
                        <w:tc>
                          <w:tcPr>
                            <w:tcW w:w="1260" w:type="dxa"/>
                          </w:tcPr>
                          <w:p w:rsidR="00325C5E" w:rsidRDefault="00325C5E" w:rsidP="006B5735">
                            <w:pPr>
                              <w:jc w:val="center"/>
                            </w:pPr>
                            <w:r>
                              <w:t>T</w:t>
                            </w:r>
                          </w:p>
                        </w:tc>
                        <w:tc>
                          <w:tcPr>
                            <w:tcW w:w="1800" w:type="dxa"/>
                          </w:tcPr>
                          <w:p w:rsidR="00325C5E" w:rsidRDefault="00325C5E" w:rsidP="006B5735">
                            <w:pPr>
                              <w:jc w:val="center"/>
                            </w:pPr>
                            <w:r>
                              <w:t>T</w:t>
                            </w:r>
                          </w:p>
                        </w:tc>
                      </w:tr>
                    </w:tbl>
                    <w:p w:rsidR="00325C5E" w:rsidRDefault="00325C5E" w:rsidP="00441C21"/>
                  </w:txbxContent>
                </v:textbox>
                <w10:anchorlock/>
              </v:shape>
            </w:pict>
          </mc:Fallback>
        </mc:AlternateContent>
      </w:r>
    </w:p>
    <w:p w:rsidR="009C52C6" w:rsidRPr="002158AE" w:rsidRDefault="009C52C6" w:rsidP="002158AE">
      <w:pPr>
        <w:ind w:left="270" w:hanging="270"/>
      </w:pPr>
    </w:p>
    <w:p w:rsidR="00171021" w:rsidRDefault="00171021" w:rsidP="00171021">
      <w:pPr>
        <w:ind w:left="270" w:hanging="270"/>
      </w:pPr>
      <w:r>
        <w:t>5</w:t>
      </w:r>
      <w:r w:rsidRPr="002158AE">
        <w:t>. Choice b is correct because it is the contrapositive of the original statement.</w:t>
      </w:r>
    </w:p>
    <w:p w:rsidR="00171021" w:rsidRDefault="00171021" w:rsidP="00171021">
      <w:pPr>
        <w:ind w:left="270" w:hanging="270"/>
      </w:pPr>
    </w:p>
    <w:p w:rsidR="00171021" w:rsidRPr="002158AE" w:rsidRDefault="00171021" w:rsidP="00171021">
      <w:pPr>
        <w:ind w:left="270" w:hanging="270"/>
      </w:pPr>
      <w:r>
        <w:t>6. Choice b is equivalent to the negation; it keeps the first part the same and negates the second part.</w:t>
      </w:r>
    </w:p>
    <w:p w:rsidR="00171021" w:rsidRDefault="00171021" w:rsidP="00171021">
      <w:pPr>
        <w:ind w:left="270" w:hanging="270"/>
      </w:pPr>
    </w:p>
    <w:p w:rsidR="00171021" w:rsidRDefault="00171021" w:rsidP="00171021">
      <w:pPr>
        <w:ind w:left="270" w:hanging="270"/>
      </w:pPr>
      <w:r>
        <w:t>7. Choices a &amp; b are false; c is true.</w:t>
      </w:r>
    </w:p>
    <w:p w:rsidR="00171021" w:rsidRDefault="00171021" w:rsidP="00171021">
      <w:pPr>
        <w:ind w:left="270" w:hanging="270"/>
      </w:pPr>
    </w:p>
    <w:p w:rsidR="00171021" w:rsidRDefault="00171021" w:rsidP="00171021">
      <w:pPr>
        <w:ind w:left="270" w:hanging="270"/>
      </w:pPr>
      <w:r>
        <w:t>8. Failing to meet just one of the three conditions is all it takes to be disqualified. A person is disqualified if they were not born in the US, or are not at least 35 years old, or have not lived in the US for at least 14 years. The key word here is “or” instead of “and”.</w:t>
      </w:r>
    </w:p>
    <w:p w:rsidR="00171021" w:rsidRPr="002158AE" w:rsidRDefault="00171021" w:rsidP="00171021">
      <w:pPr>
        <w:ind w:left="270" w:hanging="270"/>
      </w:pPr>
    </w:p>
    <w:p w:rsidR="00D42C9C" w:rsidRPr="002158AE" w:rsidRDefault="00AF0D7A" w:rsidP="002158AE">
      <w:pPr>
        <w:ind w:left="270" w:hanging="270"/>
      </w:pPr>
      <w:r w:rsidRPr="002158AE">
        <w:rPr>
          <w:noProof/>
        </w:rPr>
        <mc:AlternateContent>
          <mc:Choice Requires="wpc">
            <w:drawing>
              <wp:anchor distT="0" distB="0" distL="114300" distR="114300" simplePos="0" relativeHeight="251643904" behindDoc="0" locked="0" layoutInCell="1" allowOverlap="1">
                <wp:simplePos x="0" y="0"/>
                <wp:positionH relativeFrom="column">
                  <wp:posOffset>3695700</wp:posOffset>
                </wp:positionH>
                <wp:positionV relativeFrom="paragraph">
                  <wp:posOffset>23495</wp:posOffset>
                </wp:positionV>
                <wp:extent cx="1924050" cy="2105660"/>
                <wp:effectExtent l="0" t="0" r="9525" b="3810"/>
                <wp:wrapSquare wrapText="bothSides"/>
                <wp:docPr id="291" name="Canvas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Rectangle 293"/>
                        <wps:cNvSpPr>
                          <a:spLocks noChangeArrowheads="1"/>
                        </wps:cNvSpPr>
                        <wps:spPr bwMode="auto">
                          <a:xfrm>
                            <a:off x="57150" y="95250"/>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Oval 294"/>
                        <wps:cNvSpPr>
                          <a:spLocks noChangeArrowheads="1"/>
                        </wps:cNvSpPr>
                        <wps:spPr bwMode="auto">
                          <a:xfrm>
                            <a:off x="180975" y="219075"/>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34" name="Oval 295"/>
                        <wps:cNvSpPr>
                          <a:spLocks noChangeArrowheads="1"/>
                        </wps:cNvSpPr>
                        <wps:spPr bwMode="auto">
                          <a:xfrm>
                            <a:off x="447675" y="71501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35" name="Text Box 296"/>
                        <wps:cNvSpPr txBox="1">
                          <a:spLocks noChangeArrowheads="1"/>
                        </wps:cNvSpPr>
                        <wps:spPr bwMode="auto">
                          <a:xfrm>
                            <a:off x="628650" y="266700"/>
                            <a:ext cx="7810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6E6DB8">
                              <w:r>
                                <w:t>Scared</w:t>
                              </w:r>
                            </w:p>
                          </w:txbxContent>
                        </wps:txbx>
                        <wps:bodyPr rot="0" vert="horz" wrap="square" lIns="91440" tIns="45720" rIns="91440" bIns="45720" anchor="t" anchorCtr="0" upright="1">
                          <a:noAutofit/>
                        </wps:bodyPr>
                      </wps:wsp>
                      <wps:wsp>
                        <wps:cNvPr id="36" name="Text Box 297"/>
                        <wps:cNvSpPr txBox="1">
                          <a:spLocks noChangeArrowheads="1"/>
                        </wps:cNvSpPr>
                        <wps:spPr bwMode="auto">
                          <a:xfrm>
                            <a:off x="600075" y="1123950"/>
                            <a:ext cx="6953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F8531A" w:rsidRDefault="00325C5E" w:rsidP="006E6DB8">
                              <w:pPr>
                                <w:jc w:val="center"/>
                                <w:rPr>
                                  <w:color w:val="FF0000"/>
                                </w:rPr>
                              </w:pPr>
                              <w:r>
                                <w:rPr>
                                  <w:color w:val="FF0000"/>
                                </w:rPr>
                                <w:t>Max</w:t>
                              </w:r>
                            </w:p>
                            <w:p w:rsidR="00325C5E" w:rsidRPr="004635A4" w:rsidRDefault="00325C5E" w:rsidP="006E6DB8">
                              <w:pPr>
                                <w:jc w:val="center"/>
                                <w:rPr>
                                  <w:color w:val="FF0000"/>
                                </w:rPr>
                              </w:pPr>
                              <w:r w:rsidRPr="004635A4">
                                <w:rPr>
                                  <w:color w:val="FF0000"/>
                                </w:rPr>
                                <w:t>x</w:t>
                              </w:r>
                            </w:p>
                            <w:p w:rsidR="00325C5E" w:rsidRDefault="00325C5E" w:rsidP="006E6DB8"/>
                          </w:txbxContent>
                        </wps:txbx>
                        <wps:bodyPr rot="0" vert="horz" wrap="square" lIns="91440" tIns="45720" rIns="91440" bIns="45720" anchor="t" anchorCtr="0" upright="1">
                          <a:noAutofit/>
                        </wps:bodyPr>
                      </wps:wsp>
                      <wps:wsp>
                        <wps:cNvPr id="37" name="Text Box 298"/>
                        <wps:cNvSpPr txBox="1">
                          <a:spLocks noChangeArrowheads="1"/>
                        </wps:cNvSpPr>
                        <wps:spPr bwMode="auto">
                          <a:xfrm>
                            <a:off x="752475" y="715010"/>
                            <a:ext cx="8096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6E6DB8">
                              <w:r w:rsidRPr="004635A4">
                                <w:t>Cats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91" o:spid="_x0000_s1079" editas="canvas" style="position:absolute;left:0;text-align:left;margin-left:291pt;margin-top:1.85pt;width:151.5pt;height:165.8pt;z-index:251643904;mso-position-horizontal-relative:text;mso-position-vertical-relative:text" coordsize="19240,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">
                <v:shape id="_x0000_s1080" type="#_x0000_t75" style="position:absolute;width:19240;height:21056;visibility:visible;mso-wrap-style:square">
                  <v:fill o:detectmouseclick="t"/>
                  <v:path o:connecttype="none"/>
                </v:shape>
                <v:rect id="Rectangle 293" o:spid="_x0000_s1081" style="position:absolute;left:571;top:952;width:18669;height:1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oval id="Oval 294" o:spid="_x0000_s1082" style="position:absolute;left:1809;top:2190;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" fillcolor="yellow">
                  <v:fill opacity="19789f"/>
                </v:oval>
                <v:oval id="Oval 295" o:spid="_x0000_s1083" style="position:absolute;left:4476;top:715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" fillcolor="#0070c0">
                  <v:fill opacity="19789f"/>
                </v:oval>
                <v:shape id="Text Box 296" o:spid="_x0000_s1084" type="#_x0000_t202" style="position:absolute;left:6286;top:2667;width:78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325C5E" w:rsidRDefault="00325C5E" w:rsidP="006E6DB8">
                        <w:r>
                          <w:t>Scared</w:t>
                        </w:r>
                      </w:p>
                    </w:txbxContent>
                  </v:textbox>
                </v:shape>
                <v:shape id="Text Box 297" o:spid="_x0000_s1085" type="#_x0000_t202" style="position:absolute;left:6000;top:11239;width:6954;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325C5E" w:rsidRPr="00F8531A" w:rsidRDefault="00325C5E" w:rsidP="006E6DB8">
                        <w:pPr>
                          <w:jc w:val="center"/>
                          <w:rPr>
                            <w:color w:val="FF0000"/>
                          </w:rPr>
                        </w:pPr>
                        <w:r>
                          <w:rPr>
                            <w:color w:val="FF0000"/>
                          </w:rPr>
                          <w:t>Max</w:t>
                        </w:r>
                      </w:p>
                      <w:p w:rsidR="00325C5E" w:rsidRPr="004635A4" w:rsidRDefault="00325C5E" w:rsidP="006E6DB8">
                        <w:pPr>
                          <w:jc w:val="center"/>
                          <w:rPr>
                            <w:color w:val="FF0000"/>
                          </w:rPr>
                        </w:pPr>
                        <w:r w:rsidRPr="004635A4">
                          <w:rPr>
                            <w:color w:val="FF0000"/>
                          </w:rPr>
                          <w:t>x</w:t>
                        </w:r>
                      </w:p>
                      <w:p w:rsidR="00325C5E" w:rsidRDefault="00325C5E" w:rsidP="006E6DB8"/>
                    </w:txbxContent>
                  </v:textbox>
                </v:shape>
                <v:shape id="Text Box 298" o:spid="_x0000_s1086" type="#_x0000_t202" style="position:absolute;left:7524;top:7150;width:809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325C5E" w:rsidRPr="004635A4" w:rsidRDefault="00325C5E" w:rsidP="006E6DB8">
                        <w:r w:rsidRPr="004635A4">
                          <w:t>Cats</w:t>
                        </w:r>
                      </w:p>
                    </w:txbxContent>
                  </v:textbox>
                </v:shape>
                <w10:wrap type="square"/>
              </v:group>
            </w:pict>
          </mc:Fallback>
        </mc:AlternateContent>
      </w:r>
      <w:r w:rsidR="004278E9">
        <w:t>9</w:t>
      </w:r>
      <w:r w:rsidR="00D42C9C" w:rsidRPr="002158AE">
        <w:t>. Valid. Cats are a subset of creatures that are scared by vacuum cleaners. Max is in the set of cats, so he must also be in the set of creatures that are scared by vacuum cleaners.</w:t>
      </w:r>
    </w:p>
    <w:p w:rsidR="00D42C9C" w:rsidRPr="002158AE" w:rsidRDefault="00D42C9C"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766ABF" w:rsidRPr="002158AE" w:rsidRDefault="00766ABF" w:rsidP="002158AE">
      <w:pPr>
        <w:ind w:left="270" w:hanging="270"/>
      </w:pPr>
    </w:p>
    <w:p w:rsidR="00D42C9C" w:rsidRPr="002158AE" w:rsidRDefault="00171021" w:rsidP="002158AE">
      <w:pPr>
        <w:ind w:left="270" w:hanging="270"/>
      </w:pPr>
      <w:r>
        <w:br w:type="page"/>
      </w:r>
      <w:r w:rsidR="00AF0D7A" w:rsidRPr="002158AE">
        <w:rPr>
          <w:noProof/>
        </w:rPr>
        <w:lastRenderedPageBreak/>
        <mc:AlternateContent>
          <mc:Choice Requires="wpc">
            <w:drawing>
              <wp:anchor distT="0" distB="0" distL="114300" distR="114300" simplePos="0" relativeHeight="251644928" behindDoc="0" locked="0" layoutInCell="1" allowOverlap="1">
                <wp:simplePos x="0" y="0"/>
                <wp:positionH relativeFrom="column">
                  <wp:posOffset>3695700</wp:posOffset>
                </wp:positionH>
                <wp:positionV relativeFrom="paragraph">
                  <wp:posOffset>17145</wp:posOffset>
                </wp:positionV>
                <wp:extent cx="1924050" cy="2105660"/>
                <wp:effectExtent l="0" t="0" r="9525" b="1270"/>
                <wp:wrapSquare wrapText="bothSides"/>
                <wp:docPr id="301" name="Canvas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Rectangle 303"/>
                        <wps:cNvSpPr>
                          <a:spLocks noChangeArrowheads="1"/>
                        </wps:cNvSpPr>
                        <wps:spPr bwMode="auto">
                          <a:xfrm>
                            <a:off x="57150" y="78105"/>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Oval 304"/>
                        <wps:cNvSpPr>
                          <a:spLocks noChangeArrowheads="1"/>
                        </wps:cNvSpPr>
                        <wps:spPr bwMode="auto">
                          <a:xfrm>
                            <a:off x="180975" y="219075"/>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28" name="Oval 305"/>
                        <wps:cNvSpPr>
                          <a:spLocks noChangeArrowheads="1"/>
                        </wps:cNvSpPr>
                        <wps:spPr bwMode="auto">
                          <a:xfrm>
                            <a:off x="447675" y="71501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29" name="Text Box 306"/>
                        <wps:cNvSpPr txBox="1">
                          <a:spLocks noChangeArrowheads="1"/>
                        </wps:cNvSpPr>
                        <wps:spPr bwMode="auto">
                          <a:xfrm>
                            <a:off x="523875" y="266700"/>
                            <a:ext cx="11620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9C52C6">
                              <w:r>
                                <w:t>Two wheels</w:t>
                              </w:r>
                            </w:p>
                          </w:txbxContent>
                        </wps:txbx>
                        <wps:bodyPr rot="0" vert="horz" wrap="square" lIns="91440" tIns="45720" rIns="91440" bIns="45720" anchor="t" anchorCtr="0" upright="1">
                          <a:noAutofit/>
                        </wps:bodyPr>
                      </wps:wsp>
                      <wps:wsp>
                        <wps:cNvPr id="30" name="Text Box 307"/>
                        <wps:cNvSpPr txBox="1">
                          <a:spLocks noChangeArrowheads="1"/>
                        </wps:cNvSpPr>
                        <wps:spPr bwMode="auto">
                          <a:xfrm>
                            <a:off x="600075" y="504825"/>
                            <a:ext cx="79057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F8531A" w:rsidRDefault="00325C5E" w:rsidP="009C52C6">
                              <w:pPr>
                                <w:jc w:val="center"/>
                                <w:rPr>
                                  <w:color w:val="FF0000"/>
                                </w:rPr>
                              </w:pPr>
                              <w:r>
                                <w:rPr>
                                  <w:color w:val="FF0000"/>
                                </w:rPr>
                                <w:t>Harley x?</w:t>
                              </w:r>
                            </w:p>
                            <w:p w:rsidR="00325C5E" w:rsidRDefault="00325C5E" w:rsidP="009C52C6">
                              <w:pPr>
                                <w:jc w:val="center"/>
                                <w:rPr>
                                  <w:color w:val="FF0000"/>
                                </w:rPr>
                              </w:pPr>
                            </w:p>
                            <w:p w:rsidR="00325C5E" w:rsidRDefault="00325C5E" w:rsidP="009C52C6">
                              <w:pPr>
                                <w:jc w:val="center"/>
                                <w:rPr>
                                  <w:color w:val="FF0000"/>
                                </w:rPr>
                              </w:pPr>
                            </w:p>
                            <w:p w:rsidR="00325C5E" w:rsidRPr="004635A4" w:rsidRDefault="00325C5E" w:rsidP="009C52C6">
                              <w:pPr>
                                <w:jc w:val="center"/>
                                <w:rPr>
                                  <w:color w:val="FF0000"/>
                                </w:rPr>
                              </w:pPr>
                              <w:r w:rsidRPr="004635A4">
                                <w:rPr>
                                  <w:color w:val="FF0000"/>
                                </w:rPr>
                                <w:t>x</w:t>
                              </w:r>
                              <w:r>
                                <w:rPr>
                                  <w:color w:val="FF0000"/>
                                </w:rPr>
                                <w:t>?</w:t>
                              </w:r>
                            </w:p>
                            <w:p w:rsidR="00325C5E" w:rsidRDefault="00325C5E" w:rsidP="009C52C6"/>
                          </w:txbxContent>
                        </wps:txbx>
                        <wps:bodyPr rot="0" vert="horz" wrap="square" lIns="91440" tIns="45720" rIns="91440" bIns="45720" anchor="t" anchorCtr="0" upright="1">
                          <a:noAutofit/>
                        </wps:bodyPr>
                      </wps:wsp>
                      <wps:wsp>
                        <wps:cNvPr id="31" name="Text Box 308"/>
                        <wps:cNvSpPr txBox="1">
                          <a:spLocks noChangeArrowheads="1"/>
                        </wps:cNvSpPr>
                        <wps:spPr bwMode="auto">
                          <a:xfrm>
                            <a:off x="600075" y="790575"/>
                            <a:ext cx="9620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9C52C6">
                              <w:r>
                                <w:t>Bicycles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01" o:spid="_x0000_s1087" editas="canvas" style="position:absolute;left:0;text-align:left;margin-left:291pt;margin-top:1.35pt;width:151.5pt;height:165.8pt;z-index:251644928;mso-position-horizontal-relative:text;mso-position-vertical-relative:text" coordsize="19240,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">
                <v:shape id="_x0000_s1088" type="#_x0000_t75" style="position:absolute;width:19240;height:21056;visibility:visible;mso-wrap-style:square">
                  <v:fill o:detectmouseclick="t"/>
                  <v:path o:connecttype="none"/>
                </v:shape>
                <v:rect id="Rectangle 303" o:spid="_x0000_s1089" style="position:absolute;left:571;top:781;width:18669;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oval id="Oval 304" o:spid="_x0000_s1090" style="position:absolute;left:1809;top:2190;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" fillcolor="yellow">
                  <v:fill opacity="19789f"/>
                </v:oval>
                <v:oval id="Oval 305" o:spid="_x0000_s1091" style="position:absolute;left:4476;top:715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" fillcolor="#0070c0">
                  <v:fill opacity="19789f"/>
                </v:oval>
                <v:shape id="Text Box 306" o:spid="_x0000_s1092" type="#_x0000_t202" style="position:absolute;left:5238;top:2667;width:1162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325C5E" w:rsidRDefault="00325C5E" w:rsidP="009C52C6">
                        <w:r>
                          <w:t>Two wheels</w:t>
                        </w:r>
                      </w:p>
                    </w:txbxContent>
                  </v:textbox>
                </v:shape>
                <v:shape id="Text Box 307" o:spid="_x0000_s1093" type="#_x0000_t202" style="position:absolute;left:6000;top:5048;width:7906;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325C5E" w:rsidRPr="00F8531A" w:rsidRDefault="00325C5E" w:rsidP="009C52C6">
                        <w:pPr>
                          <w:jc w:val="center"/>
                          <w:rPr>
                            <w:color w:val="FF0000"/>
                          </w:rPr>
                        </w:pPr>
                        <w:r>
                          <w:rPr>
                            <w:color w:val="FF0000"/>
                          </w:rPr>
                          <w:t>Harley x?</w:t>
                        </w:r>
                      </w:p>
                      <w:p w:rsidR="00325C5E" w:rsidRDefault="00325C5E" w:rsidP="009C52C6">
                        <w:pPr>
                          <w:jc w:val="center"/>
                          <w:rPr>
                            <w:color w:val="FF0000"/>
                          </w:rPr>
                        </w:pPr>
                      </w:p>
                      <w:p w:rsidR="00325C5E" w:rsidRDefault="00325C5E" w:rsidP="009C52C6">
                        <w:pPr>
                          <w:jc w:val="center"/>
                          <w:rPr>
                            <w:color w:val="FF0000"/>
                          </w:rPr>
                        </w:pPr>
                      </w:p>
                      <w:p w:rsidR="00325C5E" w:rsidRPr="004635A4" w:rsidRDefault="00325C5E" w:rsidP="009C52C6">
                        <w:pPr>
                          <w:jc w:val="center"/>
                          <w:rPr>
                            <w:color w:val="FF0000"/>
                          </w:rPr>
                        </w:pPr>
                        <w:r w:rsidRPr="004635A4">
                          <w:rPr>
                            <w:color w:val="FF0000"/>
                          </w:rPr>
                          <w:t>x</w:t>
                        </w:r>
                        <w:r>
                          <w:rPr>
                            <w:color w:val="FF0000"/>
                          </w:rPr>
                          <w:t>?</w:t>
                        </w:r>
                      </w:p>
                      <w:p w:rsidR="00325C5E" w:rsidRDefault="00325C5E" w:rsidP="009C52C6"/>
                    </w:txbxContent>
                  </v:textbox>
                </v:shape>
                <v:shape id="Text Box 308" o:spid="_x0000_s1094" type="#_x0000_t202" style="position:absolute;left:6000;top:7905;width:962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325C5E" w:rsidRPr="004635A4" w:rsidRDefault="00325C5E" w:rsidP="009C52C6">
                        <w:r>
                          <w:t>Bicycles</w:t>
                        </w:r>
                      </w:p>
                    </w:txbxContent>
                  </v:textbox>
                </v:shape>
                <w10:wrap type="square"/>
              </v:group>
            </w:pict>
          </mc:Fallback>
        </mc:AlternateContent>
      </w:r>
      <w:r w:rsidR="004278E9">
        <w:t>10</w:t>
      </w:r>
      <w:r w:rsidR="00D42C9C" w:rsidRPr="002158AE">
        <w:t>. Invalid.</w:t>
      </w:r>
      <w:r w:rsidR="006E6DB8" w:rsidRPr="002158AE">
        <w:t xml:space="preserve"> The set of bicycles is a subset of the set of vehicles with two wheels; the Harley-Davidson is in the set of two-wheeled vehicles but not necessarily in the smaller circle.</w:t>
      </w:r>
    </w:p>
    <w:p w:rsidR="009C52C6" w:rsidRPr="002158AE" w:rsidRDefault="009C52C6" w:rsidP="002158AE">
      <w:pPr>
        <w:ind w:left="270" w:hanging="270"/>
      </w:pPr>
    </w:p>
    <w:p w:rsidR="009C52C6" w:rsidRPr="002158AE" w:rsidRDefault="009C52C6" w:rsidP="002158AE">
      <w:pPr>
        <w:ind w:left="270" w:hanging="270"/>
      </w:pPr>
    </w:p>
    <w:p w:rsidR="009C52C6" w:rsidRPr="002158AE" w:rsidRDefault="009C52C6" w:rsidP="002158AE">
      <w:pPr>
        <w:ind w:left="270" w:hanging="270"/>
      </w:pPr>
    </w:p>
    <w:p w:rsidR="009C52C6" w:rsidRPr="002158AE" w:rsidRDefault="009C52C6" w:rsidP="002158AE">
      <w:pPr>
        <w:ind w:left="270" w:hanging="270"/>
      </w:pPr>
    </w:p>
    <w:p w:rsidR="009C52C6" w:rsidRPr="002158AE" w:rsidRDefault="009C52C6" w:rsidP="002158AE">
      <w:pPr>
        <w:ind w:left="270" w:hanging="270"/>
      </w:pPr>
    </w:p>
    <w:p w:rsidR="009C52C6" w:rsidRDefault="009C52C6" w:rsidP="002158AE">
      <w:pPr>
        <w:ind w:left="270" w:hanging="270"/>
      </w:pPr>
    </w:p>
    <w:p w:rsidR="00171021" w:rsidRDefault="00171021" w:rsidP="002158AE">
      <w:pPr>
        <w:ind w:left="270" w:hanging="270"/>
      </w:pPr>
    </w:p>
    <w:p w:rsidR="00171021" w:rsidRPr="002158AE" w:rsidRDefault="00171021" w:rsidP="002158AE">
      <w:pPr>
        <w:ind w:left="270" w:hanging="270"/>
      </w:pPr>
    </w:p>
    <w:p w:rsidR="00766ABF" w:rsidRPr="002158AE" w:rsidRDefault="00766ABF" w:rsidP="002158AE">
      <w:pPr>
        <w:ind w:left="270" w:hanging="270"/>
      </w:pPr>
    </w:p>
    <w:p w:rsidR="00466A29" w:rsidRPr="002158AE" w:rsidRDefault="00AF0D7A" w:rsidP="002158AE">
      <w:pPr>
        <w:ind w:left="270" w:hanging="270"/>
      </w:pPr>
      <w:r w:rsidRPr="002158AE">
        <w:rPr>
          <w:noProof/>
        </w:rPr>
        <mc:AlternateContent>
          <mc:Choice Requires="wpc">
            <w:drawing>
              <wp:anchor distT="0" distB="0" distL="114300" distR="114300" simplePos="0" relativeHeight="251642880" behindDoc="0" locked="0" layoutInCell="1" allowOverlap="1">
                <wp:simplePos x="0" y="0"/>
                <wp:positionH relativeFrom="column">
                  <wp:posOffset>3219450</wp:posOffset>
                </wp:positionH>
                <wp:positionV relativeFrom="paragraph">
                  <wp:posOffset>-95250</wp:posOffset>
                </wp:positionV>
                <wp:extent cx="2476500" cy="1590675"/>
                <wp:effectExtent l="0" t="1905" r="9525" b="0"/>
                <wp:wrapSquare wrapText="bothSides"/>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71"/>
                        <wps:cNvSpPr>
                          <a:spLocks noChangeArrowheads="1"/>
                        </wps:cNvSpPr>
                        <wps:spPr bwMode="auto">
                          <a:xfrm>
                            <a:off x="57150" y="85725"/>
                            <a:ext cx="2419350" cy="142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Oval 272"/>
                        <wps:cNvSpPr>
                          <a:spLocks noChangeArrowheads="1"/>
                        </wps:cNvSpPr>
                        <wps:spPr bwMode="auto">
                          <a:xfrm>
                            <a:off x="1381125" y="295275"/>
                            <a:ext cx="914400" cy="914400"/>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22" name="Oval 273"/>
                        <wps:cNvSpPr>
                          <a:spLocks noChangeArrowheads="1"/>
                        </wps:cNvSpPr>
                        <wps:spPr bwMode="auto">
                          <a:xfrm>
                            <a:off x="247650" y="295275"/>
                            <a:ext cx="933450" cy="933450"/>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23" name="Text Box 274"/>
                        <wps:cNvSpPr txBox="1">
                          <a:spLocks noChangeArrowheads="1"/>
                        </wps:cNvSpPr>
                        <wps:spPr bwMode="auto">
                          <a:xfrm>
                            <a:off x="1543050" y="476250"/>
                            <a:ext cx="9334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6A29">
                              <w:r>
                                <w:t>Purple things</w:t>
                              </w:r>
                            </w:p>
                          </w:txbxContent>
                        </wps:txbx>
                        <wps:bodyPr rot="0" vert="horz" wrap="square" lIns="91440" tIns="45720" rIns="91440" bIns="45720" anchor="t" anchorCtr="0" upright="1">
                          <a:noAutofit/>
                        </wps:bodyPr>
                      </wps:wsp>
                      <wps:wsp>
                        <wps:cNvPr id="24" name="Text Box 275"/>
                        <wps:cNvSpPr txBox="1">
                          <a:spLocks noChangeArrowheads="1"/>
                        </wps:cNvSpPr>
                        <wps:spPr bwMode="auto">
                          <a:xfrm>
                            <a:off x="1057275" y="85725"/>
                            <a:ext cx="9239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466A29">
                              <w:pPr>
                                <w:rPr>
                                  <w:color w:val="FF0000"/>
                                </w:rPr>
                              </w:pPr>
                              <w:r>
                                <w:rPr>
                                  <w:color w:val="FF0000"/>
                                </w:rPr>
                                <w:t xml:space="preserve">Fido   </w:t>
                              </w:r>
                              <w:r w:rsidRPr="004635A4">
                                <w:rPr>
                                  <w:color w:val="FF0000"/>
                                </w:rPr>
                                <w:t>x</w:t>
                              </w:r>
                              <w:r>
                                <w:rPr>
                                  <w:color w:val="FF0000"/>
                                </w:rPr>
                                <w:t>?</w:t>
                              </w:r>
                            </w:p>
                            <w:p w:rsidR="00325C5E" w:rsidRDefault="00325C5E" w:rsidP="00466A29">
                              <w:pPr>
                                <w:rPr>
                                  <w:color w:val="FF0000"/>
                                  <w:sz w:val="16"/>
                                  <w:szCs w:val="16"/>
                                </w:rPr>
                              </w:pPr>
                            </w:p>
                            <w:p w:rsidR="00325C5E" w:rsidRPr="00466A29" w:rsidRDefault="00325C5E" w:rsidP="00466A29">
                              <w:pPr>
                                <w:rPr>
                                  <w:color w:val="FF0000"/>
                                </w:rPr>
                              </w:pPr>
                              <w:r>
                                <w:rPr>
                                  <w:color w:val="FF0000"/>
                                </w:rPr>
                                <w:t xml:space="preserve">          x?</w:t>
                              </w:r>
                            </w:p>
                          </w:txbxContent>
                        </wps:txbx>
                        <wps:bodyPr rot="0" vert="horz" wrap="square" lIns="91440" tIns="45720" rIns="91440" bIns="45720" anchor="t" anchorCtr="0" upright="1">
                          <a:noAutofit/>
                        </wps:bodyPr>
                      </wps:wsp>
                      <wps:wsp>
                        <wps:cNvPr id="25" name="Text Box 276"/>
                        <wps:cNvSpPr txBox="1">
                          <a:spLocks noChangeArrowheads="1"/>
                        </wps:cNvSpPr>
                        <wps:spPr bwMode="auto">
                          <a:xfrm>
                            <a:off x="390525" y="409575"/>
                            <a:ext cx="10191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466A29">
                              <w:r>
                                <w:t>Cows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69" o:spid="_x0000_s1095" editas="canvas" style="position:absolute;left:0;text-align:left;margin-left:253.5pt;margin-top:-7.5pt;width:195pt;height:125.25pt;z-index:251642880;mso-position-horizontal-relative:text;mso-position-vertical-relative:text" coordsize="24765,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">
                <v:shape id="_x0000_s1096" type="#_x0000_t75" style="position:absolute;width:24765;height:15906;visibility:visible;mso-wrap-style:square">
                  <v:fill o:detectmouseclick="t"/>
                  <v:path o:connecttype="none"/>
                </v:shape>
                <v:rect id="Rectangle 271" o:spid="_x0000_s1097" style="position:absolute;left:571;top:857;width:24194;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oval id="Oval 272" o:spid="_x0000_s1098" style="position:absolute;left:13811;top:2952;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" fillcolor="yellow">
                  <v:fill opacity="19789f"/>
                </v:oval>
                <v:oval id="Oval 273" o:spid="_x0000_s1099" style="position:absolute;left:2476;top:2952;width:9335;height:9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" fillcolor="#0070c0">
                  <v:fill opacity="19789f"/>
                </v:oval>
                <v:shape id="Text Box 274" o:spid="_x0000_s1100" type="#_x0000_t202" style="position:absolute;left:15430;top:4762;width:933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325C5E" w:rsidRDefault="00325C5E" w:rsidP="00466A29">
                        <w:r>
                          <w:t>Purple things</w:t>
                        </w:r>
                      </w:p>
                    </w:txbxContent>
                  </v:textbox>
                </v:shape>
                <v:shape id="Text Box 275" o:spid="_x0000_s1101" type="#_x0000_t202" style="position:absolute;left:10572;top:857;width:9240;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325C5E" w:rsidRPr="004635A4" w:rsidRDefault="00325C5E" w:rsidP="00466A29">
                        <w:pPr>
                          <w:rPr>
                            <w:color w:val="FF0000"/>
                          </w:rPr>
                        </w:pPr>
                        <w:r>
                          <w:rPr>
                            <w:color w:val="FF0000"/>
                          </w:rPr>
                          <w:t xml:space="preserve">Fido   </w:t>
                        </w:r>
                        <w:r w:rsidRPr="004635A4">
                          <w:rPr>
                            <w:color w:val="FF0000"/>
                          </w:rPr>
                          <w:t>x</w:t>
                        </w:r>
                        <w:r>
                          <w:rPr>
                            <w:color w:val="FF0000"/>
                          </w:rPr>
                          <w:t>?</w:t>
                        </w:r>
                      </w:p>
                      <w:p w:rsidR="00325C5E" w:rsidRDefault="00325C5E" w:rsidP="00466A29">
                        <w:pPr>
                          <w:rPr>
                            <w:color w:val="FF0000"/>
                            <w:sz w:val="16"/>
                            <w:szCs w:val="16"/>
                          </w:rPr>
                        </w:pPr>
                      </w:p>
                      <w:p w:rsidR="00325C5E" w:rsidRPr="00466A29" w:rsidRDefault="00325C5E" w:rsidP="00466A29">
                        <w:pPr>
                          <w:rPr>
                            <w:color w:val="FF0000"/>
                          </w:rPr>
                        </w:pPr>
                        <w:r>
                          <w:rPr>
                            <w:color w:val="FF0000"/>
                          </w:rPr>
                          <w:t xml:space="preserve">          x?</w:t>
                        </w:r>
                      </w:p>
                    </w:txbxContent>
                  </v:textbox>
                </v:shape>
                <v:shape id="Text Box 276" o:spid="_x0000_s1102" type="#_x0000_t202" style="position:absolute;left:3905;top:4095;width:1019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325C5E" w:rsidRDefault="00325C5E" w:rsidP="00466A29">
                        <w:r>
                          <w:t>Cows</w:t>
                        </w:r>
                      </w:p>
                    </w:txbxContent>
                  </v:textbox>
                </v:shape>
                <w10:wrap type="square"/>
              </v:group>
            </w:pict>
          </mc:Fallback>
        </mc:AlternateContent>
      </w:r>
      <w:r w:rsidR="004278E9">
        <w:t>11</w:t>
      </w:r>
      <w:r w:rsidR="00274629" w:rsidRPr="002158AE">
        <w:t xml:space="preserve">. </w:t>
      </w:r>
      <w:r w:rsidR="006C7072" w:rsidRPr="002158AE">
        <w:t xml:space="preserve">Invalid. </w:t>
      </w:r>
      <w:r w:rsidR="00466A29" w:rsidRPr="002158AE">
        <w:t>Since no cows are purple, we know there is no overlap between the set of cows and the set of purple things.</w:t>
      </w:r>
      <w:r w:rsidR="003D4693" w:rsidRPr="002158AE">
        <w:t xml:space="preserve"> </w:t>
      </w:r>
      <w:r w:rsidR="00466A29" w:rsidRPr="002158AE">
        <w:t>We know Fido is not in the cow set, but that is not enough to conclude that Fido is in the purple things set.</w:t>
      </w:r>
    </w:p>
    <w:p w:rsidR="00466A29" w:rsidRPr="002158AE" w:rsidRDefault="00466A29" w:rsidP="002158AE">
      <w:pPr>
        <w:ind w:left="270" w:hanging="270"/>
      </w:pPr>
    </w:p>
    <w:p w:rsidR="00466A29" w:rsidRPr="002158AE" w:rsidRDefault="00466A29" w:rsidP="002158AE">
      <w:pPr>
        <w:ind w:left="270" w:hanging="270"/>
      </w:pPr>
    </w:p>
    <w:p w:rsidR="005271A6" w:rsidRPr="002158AE" w:rsidRDefault="005271A6" w:rsidP="002158AE">
      <w:pPr>
        <w:ind w:left="270" w:hanging="270"/>
      </w:pPr>
    </w:p>
    <w:p w:rsidR="0011348E" w:rsidRPr="002158AE" w:rsidRDefault="0011348E" w:rsidP="002158AE">
      <w:pPr>
        <w:ind w:left="270" w:hanging="270"/>
      </w:pPr>
    </w:p>
    <w:p w:rsidR="006C7072" w:rsidRPr="002158AE" w:rsidRDefault="00AF0D7A" w:rsidP="002158AE">
      <w:pPr>
        <w:ind w:left="270" w:hanging="270"/>
      </w:pPr>
      <w:r w:rsidRPr="002158AE">
        <w:rPr>
          <w:noProof/>
        </w:rPr>
        <mc:AlternateContent>
          <mc:Choice Requires="wpc">
            <w:drawing>
              <wp:anchor distT="0" distB="0" distL="114300" distR="114300" simplePos="0" relativeHeight="251645952" behindDoc="0" locked="0" layoutInCell="1" allowOverlap="1">
                <wp:simplePos x="0" y="0"/>
                <wp:positionH relativeFrom="column">
                  <wp:posOffset>3695700</wp:posOffset>
                </wp:positionH>
                <wp:positionV relativeFrom="paragraph">
                  <wp:posOffset>23495</wp:posOffset>
                </wp:positionV>
                <wp:extent cx="1924050" cy="2105660"/>
                <wp:effectExtent l="0" t="4445" r="9525" b="4445"/>
                <wp:wrapSquare wrapText="bothSides"/>
                <wp:docPr id="333" name="Canvas 3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Rectangle 335"/>
                        <wps:cNvSpPr>
                          <a:spLocks noChangeArrowheads="1"/>
                        </wps:cNvSpPr>
                        <wps:spPr bwMode="auto">
                          <a:xfrm>
                            <a:off x="57150" y="95250"/>
                            <a:ext cx="1866900"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Oval 336"/>
                        <wps:cNvSpPr>
                          <a:spLocks noChangeArrowheads="1"/>
                        </wps:cNvSpPr>
                        <wps:spPr bwMode="auto">
                          <a:xfrm>
                            <a:off x="180975" y="323850"/>
                            <a:ext cx="1628775" cy="1628775"/>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4" name="Oval 337"/>
                        <wps:cNvSpPr>
                          <a:spLocks noChangeArrowheads="1"/>
                        </wps:cNvSpPr>
                        <wps:spPr bwMode="auto">
                          <a:xfrm>
                            <a:off x="447675" y="715010"/>
                            <a:ext cx="1038225" cy="1038225"/>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5" name="Text Box 338"/>
                        <wps:cNvSpPr txBox="1">
                          <a:spLocks noChangeArrowheads="1"/>
                        </wps:cNvSpPr>
                        <wps:spPr bwMode="auto">
                          <a:xfrm>
                            <a:off x="628650" y="323850"/>
                            <a:ext cx="781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11348E">
                              <w:r>
                                <w:t>Divorce</w:t>
                              </w:r>
                            </w:p>
                          </w:txbxContent>
                        </wps:txbx>
                        <wps:bodyPr rot="0" vert="horz" wrap="square" lIns="91440" tIns="45720" rIns="91440" bIns="45720" anchor="t" anchorCtr="0" upright="1">
                          <a:noAutofit/>
                        </wps:bodyPr>
                      </wps:wsp>
                      <wps:wsp>
                        <wps:cNvPr id="16" name="Text Box 339"/>
                        <wps:cNvSpPr txBox="1">
                          <a:spLocks noChangeArrowheads="1"/>
                        </wps:cNvSpPr>
                        <wps:spPr bwMode="auto">
                          <a:xfrm>
                            <a:off x="57150" y="69850"/>
                            <a:ext cx="1238250" cy="150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F8531A" w:rsidRDefault="00325C5E" w:rsidP="0011348E">
                              <w:pPr>
                                <w:jc w:val="center"/>
                                <w:rPr>
                                  <w:color w:val="FF0000"/>
                                </w:rPr>
                              </w:pPr>
                              <w:r>
                                <w:rPr>
                                  <w:color w:val="FF0000"/>
                                </w:rPr>
                                <w:t>You    x?</w:t>
                              </w:r>
                            </w:p>
                            <w:p w:rsidR="00325C5E" w:rsidRDefault="00325C5E" w:rsidP="0011348E">
                              <w:pPr>
                                <w:jc w:val="center"/>
                                <w:rPr>
                                  <w:color w:val="FF0000"/>
                                </w:rPr>
                              </w:pPr>
                            </w:p>
                            <w:p w:rsidR="00325C5E" w:rsidRDefault="00325C5E" w:rsidP="0011348E">
                              <w:pPr>
                                <w:jc w:val="center"/>
                                <w:rPr>
                                  <w:color w:val="FF0000"/>
                                </w:rPr>
                              </w:pPr>
                              <w:r w:rsidRPr="004635A4">
                                <w:rPr>
                                  <w:color w:val="FF0000"/>
                                </w:rPr>
                                <w:t>x</w:t>
                              </w:r>
                              <w:r>
                                <w:rPr>
                                  <w:color w:val="FF0000"/>
                                </w:rPr>
                                <w:t>?</w:t>
                              </w:r>
                            </w:p>
                            <w:p w:rsidR="00325C5E" w:rsidRPr="0011348E" w:rsidRDefault="00325C5E" w:rsidP="0011348E">
                              <w:pPr>
                                <w:jc w:val="center"/>
                                <w:rPr>
                                  <w:color w:val="FF0000"/>
                                  <w:sz w:val="32"/>
                                  <w:szCs w:val="32"/>
                                </w:rPr>
                              </w:pPr>
                            </w:p>
                            <w:p w:rsidR="00325C5E" w:rsidRPr="004635A4" w:rsidRDefault="00325C5E" w:rsidP="0011348E">
                              <w:pPr>
                                <w:jc w:val="center"/>
                                <w:rPr>
                                  <w:color w:val="FF0000"/>
                                </w:rPr>
                              </w:pPr>
                              <w:r>
                                <w:rPr>
                                  <w:color w:val="FF0000"/>
                                </w:rPr>
                                <w:t>x?</w:t>
                              </w:r>
                            </w:p>
                            <w:p w:rsidR="00325C5E" w:rsidRDefault="00325C5E" w:rsidP="0011348E"/>
                          </w:txbxContent>
                        </wps:txbx>
                        <wps:bodyPr rot="0" vert="horz" wrap="square" lIns="91440" tIns="45720" rIns="91440" bIns="45720" anchor="t" anchorCtr="0" upright="1">
                          <a:noAutofit/>
                        </wps:bodyPr>
                      </wps:wsp>
                      <wps:wsp>
                        <wps:cNvPr id="17" name="Text Box 340"/>
                        <wps:cNvSpPr txBox="1">
                          <a:spLocks noChangeArrowheads="1"/>
                        </wps:cNvSpPr>
                        <wps:spPr bwMode="auto">
                          <a:xfrm>
                            <a:off x="628650" y="71501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11348E">
                              <w:r>
                                <w:t>Cheating</w:t>
                              </w:r>
                            </w:p>
                          </w:txbxContent>
                        </wps:txbx>
                        <wps:bodyPr rot="0" vert="horz" wrap="square" lIns="91440" tIns="45720" rIns="91440" bIns="45720" anchor="t" anchorCtr="0" upright="1">
                          <a:noAutofit/>
                        </wps:bodyPr>
                      </wps:wsp>
                      <wps:wsp>
                        <wps:cNvPr id="18" name="Oval 341"/>
                        <wps:cNvSpPr>
                          <a:spLocks noChangeArrowheads="1"/>
                        </wps:cNvSpPr>
                        <wps:spPr bwMode="auto">
                          <a:xfrm>
                            <a:off x="628650" y="1029335"/>
                            <a:ext cx="676275" cy="654050"/>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19" name="Text Box 342"/>
                        <wps:cNvSpPr txBox="1">
                          <a:spLocks noChangeArrowheads="1"/>
                        </wps:cNvSpPr>
                        <wps:spPr bwMode="auto">
                          <a:xfrm>
                            <a:off x="600075" y="1123950"/>
                            <a:ext cx="111442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Pr="004635A4" w:rsidRDefault="00325C5E" w:rsidP="0011348E">
                              <w:r>
                                <w:t>Lipstick</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33" o:spid="_x0000_s1103" editas="canvas" style="position:absolute;left:0;text-align:left;margin-left:291pt;margin-top:1.85pt;width:151.5pt;height:165.8pt;z-index:251645952;mso-position-horizontal-relative:text;mso-position-vertical-relative:text" coordsize="19240,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">
                <v:shape id="_x0000_s1104" type="#_x0000_t75" style="position:absolute;width:19240;height:21056;visibility:visible;mso-wrap-style:square">
                  <v:fill o:detectmouseclick="t"/>
                  <v:path o:connecttype="none"/>
                </v:shape>
                <v:rect id="Rectangle 335" o:spid="_x0000_s1105" style="position:absolute;left:571;top:952;width:18669;height:18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oval id="Oval 336" o:spid="_x0000_s1106" style="position:absolute;left:1809;top:3238;width:16288;height:16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" fillcolor="yellow">
                  <v:fill opacity="19789f"/>
                </v:oval>
                <v:oval id="Oval 337" o:spid="_x0000_s1107" style="position:absolute;left:4476;top:7150;width:10383;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" fillcolor="#0070c0">
                  <v:fill opacity="19789f"/>
                </v:oval>
                <v:shape id="Text Box 338" o:spid="_x0000_s1108" type="#_x0000_t202" style="position:absolute;left:6286;top:3238;width:781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325C5E" w:rsidRDefault="00325C5E" w:rsidP="0011348E">
                        <w:r>
                          <w:t>Divorce</w:t>
                        </w:r>
                      </w:p>
                    </w:txbxContent>
                  </v:textbox>
                </v:shape>
                <v:shape id="Text Box 339" o:spid="_x0000_s1109" type="#_x0000_t202" style="position:absolute;left:571;top:698;width:12383;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325C5E" w:rsidRPr="00F8531A" w:rsidRDefault="00325C5E" w:rsidP="0011348E">
                        <w:pPr>
                          <w:jc w:val="center"/>
                          <w:rPr>
                            <w:color w:val="FF0000"/>
                          </w:rPr>
                        </w:pPr>
                        <w:r>
                          <w:rPr>
                            <w:color w:val="FF0000"/>
                          </w:rPr>
                          <w:t>You    x?</w:t>
                        </w:r>
                      </w:p>
                      <w:p w:rsidR="00325C5E" w:rsidRDefault="00325C5E" w:rsidP="0011348E">
                        <w:pPr>
                          <w:jc w:val="center"/>
                          <w:rPr>
                            <w:color w:val="FF0000"/>
                          </w:rPr>
                        </w:pPr>
                      </w:p>
                      <w:p w:rsidR="00325C5E" w:rsidRDefault="00325C5E" w:rsidP="0011348E">
                        <w:pPr>
                          <w:jc w:val="center"/>
                          <w:rPr>
                            <w:color w:val="FF0000"/>
                          </w:rPr>
                        </w:pPr>
                        <w:r w:rsidRPr="004635A4">
                          <w:rPr>
                            <w:color w:val="FF0000"/>
                          </w:rPr>
                          <w:t>x</w:t>
                        </w:r>
                        <w:r>
                          <w:rPr>
                            <w:color w:val="FF0000"/>
                          </w:rPr>
                          <w:t>?</w:t>
                        </w:r>
                      </w:p>
                      <w:p w:rsidR="00325C5E" w:rsidRPr="0011348E" w:rsidRDefault="00325C5E" w:rsidP="0011348E">
                        <w:pPr>
                          <w:jc w:val="center"/>
                          <w:rPr>
                            <w:color w:val="FF0000"/>
                            <w:sz w:val="32"/>
                            <w:szCs w:val="32"/>
                          </w:rPr>
                        </w:pPr>
                      </w:p>
                      <w:p w:rsidR="00325C5E" w:rsidRPr="004635A4" w:rsidRDefault="00325C5E" w:rsidP="0011348E">
                        <w:pPr>
                          <w:jc w:val="center"/>
                          <w:rPr>
                            <w:color w:val="FF0000"/>
                          </w:rPr>
                        </w:pPr>
                        <w:r>
                          <w:rPr>
                            <w:color w:val="FF0000"/>
                          </w:rPr>
                          <w:t>x?</w:t>
                        </w:r>
                      </w:p>
                      <w:p w:rsidR="00325C5E" w:rsidRDefault="00325C5E" w:rsidP="0011348E"/>
                    </w:txbxContent>
                  </v:textbox>
                </v:shape>
                <v:shape id="Text Box 340" o:spid="_x0000_s1110" type="#_x0000_t202" style="position:absolute;left:6286;top:7150;width:9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325C5E" w:rsidRPr="004635A4" w:rsidRDefault="00325C5E" w:rsidP="0011348E">
                        <w:r>
                          <w:t>Cheating</w:t>
                        </w:r>
                      </w:p>
                    </w:txbxContent>
                  </v:textbox>
                </v:shape>
                <v:oval id="Oval 341" o:spid="_x0000_s1111" style="position:absolute;left:6286;top:10293;width:6763;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" fillcolor="#0070c0">
                  <v:fill opacity="19789f"/>
                </v:oval>
                <v:shape id="Text Box 342" o:spid="_x0000_s1112" type="#_x0000_t202" style="position:absolute;left:6000;top:11239;width:1114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325C5E" w:rsidRPr="004635A4" w:rsidRDefault="00325C5E" w:rsidP="0011348E">
                        <w:r>
                          <w:t>Lipstick</w:t>
                        </w:r>
                      </w:p>
                    </w:txbxContent>
                  </v:textbox>
                </v:shape>
                <w10:wrap type="square"/>
              </v:group>
            </w:pict>
          </mc:Fallback>
        </mc:AlternateContent>
      </w:r>
      <w:r w:rsidR="004278E9">
        <w:t>12</w:t>
      </w:r>
      <w:r w:rsidR="006C7072" w:rsidRPr="002158AE">
        <w:t xml:space="preserve">. Invalid. Lipstick on your collar is a subset of scenarios in which you are cheating, and cheating is a subset of the scenarios in which I will divorce you. Although it is wonderful that you don’t have lipstick on your collar, you could still be </w:t>
      </w:r>
      <w:r w:rsidR="0011348E" w:rsidRPr="002158AE">
        <w:t>cheating on me, and I will divorce you</w:t>
      </w:r>
      <w:r w:rsidR="006C7072" w:rsidRPr="002158AE">
        <w:t>.</w:t>
      </w:r>
      <w:r w:rsidR="0011348E" w:rsidRPr="002158AE">
        <w:t xml:space="preserve"> In fact, even if you aren</w:t>
      </w:r>
      <w:r w:rsidR="004278E9">
        <w:t>’t cheating on me, I might</w:t>
      </w:r>
      <w:r w:rsidR="0011348E" w:rsidRPr="002158AE">
        <w:t xml:space="preserve"> divorce you for another reason. You’d better shape up.</w:t>
      </w:r>
    </w:p>
    <w:p w:rsidR="006C7072" w:rsidRPr="002158AE" w:rsidRDefault="006C7072" w:rsidP="002158AE">
      <w:pPr>
        <w:ind w:left="270" w:hanging="270"/>
      </w:pPr>
    </w:p>
    <w:p w:rsidR="006C7072" w:rsidRPr="002158AE" w:rsidRDefault="006C7072" w:rsidP="002158AE">
      <w:pPr>
        <w:ind w:left="270" w:hanging="270"/>
      </w:pPr>
    </w:p>
    <w:p w:rsidR="006C7072" w:rsidRPr="002158AE" w:rsidRDefault="006C7072" w:rsidP="002158AE">
      <w:pPr>
        <w:ind w:left="270" w:hanging="270"/>
      </w:pPr>
    </w:p>
    <w:p w:rsidR="006C7072" w:rsidRPr="002158AE" w:rsidRDefault="006C7072" w:rsidP="002158AE">
      <w:pPr>
        <w:ind w:left="270" w:hanging="270"/>
      </w:pPr>
    </w:p>
    <w:p w:rsidR="005271A6" w:rsidRPr="002158AE" w:rsidRDefault="0062239E" w:rsidP="002158AE">
      <w:pPr>
        <w:ind w:left="270" w:hanging="270"/>
      </w:pPr>
      <w:r>
        <w:t>1</w:t>
      </w:r>
      <w:r w:rsidR="004278E9">
        <w:t>3</w:t>
      </w:r>
      <w:r w:rsidR="00274629" w:rsidRPr="002158AE">
        <w:t xml:space="preserve">. Let </w:t>
      </w:r>
      <w:r w:rsidR="005271A6" w:rsidRPr="002158AE">
        <w:rPr>
          <w:i/>
        </w:rPr>
        <w:t>S</w:t>
      </w:r>
      <w:r w:rsidR="0011348E" w:rsidRPr="002158AE">
        <w:t xml:space="preserve"> =</w:t>
      </w:r>
      <w:r w:rsidR="003D4693" w:rsidRPr="002158AE">
        <w:t xml:space="preserve"> </w:t>
      </w:r>
      <w:r w:rsidR="005271A6" w:rsidRPr="002158AE">
        <w:t>have a shovel</w:t>
      </w:r>
      <w:r w:rsidR="00274629" w:rsidRPr="002158AE">
        <w:t>,</w:t>
      </w:r>
      <w:r w:rsidR="003D4693" w:rsidRPr="002158AE">
        <w:t xml:space="preserve"> </w:t>
      </w:r>
      <w:r w:rsidR="001461F6" w:rsidRPr="002158AE">
        <w:rPr>
          <w:i/>
        </w:rPr>
        <w:t>D</w:t>
      </w:r>
      <w:r w:rsidR="0011348E" w:rsidRPr="002158AE">
        <w:t xml:space="preserve"> =</w:t>
      </w:r>
      <w:r w:rsidR="001461F6" w:rsidRPr="002158AE">
        <w:t xml:space="preserve"> dig a </w:t>
      </w:r>
      <w:r w:rsidR="005271A6" w:rsidRPr="002158AE">
        <w:t>hole</w:t>
      </w:r>
      <w:r w:rsidR="00F31AA6" w:rsidRPr="002158AE">
        <w:t>.</w:t>
      </w:r>
      <w:r w:rsidR="0011348E" w:rsidRPr="002158AE">
        <w:br/>
      </w:r>
      <w:r w:rsidR="005271A6" w:rsidRPr="002158AE">
        <w:t xml:space="preserve">The first premise is equivalent to </w:t>
      </w:r>
      <w:r w:rsidR="005271A6" w:rsidRPr="002158AE">
        <w:rPr>
          <w:i/>
        </w:rPr>
        <w:t>S</w:t>
      </w:r>
      <w:r w:rsidR="00F31AA6" w:rsidRPr="002158AE">
        <w:t xml:space="preserve"> </w:t>
      </w:r>
      <w:r w:rsidR="005271A6" w:rsidRPr="002158AE">
        <w:t>→</w:t>
      </w:r>
      <w:r w:rsidR="00F31AA6" w:rsidRPr="002158AE">
        <w:t xml:space="preserve"> </w:t>
      </w:r>
      <w:r w:rsidR="005271A6" w:rsidRPr="002158AE">
        <w:rPr>
          <w:i/>
        </w:rPr>
        <w:t>D</w:t>
      </w:r>
      <w:r w:rsidR="005271A6" w:rsidRPr="002158AE">
        <w:t>.</w:t>
      </w:r>
      <w:r w:rsidR="003D4693" w:rsidRPr="002158AE">
        <w:t xml:space="preserve"> </w:t>
      </w:r>
      <w:r w:rsidR="005271A6" w:rsidRPr="002158AE">
        <w:t xml:space="preserve">The second premise is </w:t>
      </w:r>
      <w:r w:rsidR="005271A6" w:rsidRPr="002158AE">
        <w:rPr>
          <w:i/>
        </w:rPr>
        <w:t>D</w:t>
      </w:r>
      <w:r w:rsidR="005271A6" w:rsidRPr="002158AE">
        <w:t>.</w:t>
      </w:r>
      <w:r w:rsidR="003D4693" w:rsidRPr="002158AE">
        <w:t xml:space="preserve"> </w:t>
      </w:r>
      <w:r w:rsidR="005271A6" w:rsidRPr="002158AE">
        <w:t xml:space="preserve">The conclusion is </w:t>
      </w:r>
      <w:r w:rsidR="005271A6" w:rsidRPr="002158AE">
        <w:rPr>
          <w:i/>
        </w:rPr>
        <w:t>S</w:t>
      </w:r>
      <w:r w:rsidR="005271A6" w:rsidRPr="002158AE">
        <w:t>.</w:t>
      </w:r>
      <w:r w:rsidR="0011348E" w:rsidRPr="002158AE">
        <w:br/>
      </w:r>
      <w:r w:rsidR="005271A6" w:rsidRPr="002158AE">
        <w:t>We are testing [(</w:t>
      </w:r>
      <w:r w:rsidR="005271A6" w:rsidRPr="002158AE">
        <w:rPr>
          <w:i/>
        </w:rPr>
        <w:t>S</w:t>
      </w:r>
      <w:r w:rsidR="00F31AA6" w:rsidRPr="002158AE">
        <w:t xml:space="preserve"> </w:t>
      </w:r>
      <w:r w:rsidR="005271A6" w:rsidRPr="002158AE">
        <w:t>→</w:t>
      </w:r>
      <w:r w:rsidR="00F31AA6" w:rsidRPr="002158AE">
        <w:t xml:space="preserve"> </w:t>
      </w:r>
      <w:r w:rsidR="005271A6" w:rsidRPr="002158AE">
        <w:rPr>
          <w:i/>
        </w:rPr>
        <w:t>D</w:t>
      </w:r>
      <w:r w:rsidR="005271A6" w:rsidRPr="002158AE">
        <w:t xml:space="preserve">) </w:t>
      </w:r>
      <w:r w:rsidR="005271A6" w:rsidRPr="002158AE">
        <w:rPr>
          <w:rFonts w:ascii="Cambria Math" w:hAnsi="Cambria Math" w:cs="Cambria Math"/>
        </w:rPr>
        <w:t>⋀</w:t>
      </w:r>
      <w:r w:rsidR="005271A6" w:rsidRPr="002158AE">
        <w:t xml:space="preserve"> </w:t>
      </w:r>
      <w:r w:rsidR="005271A6" w:rsidRPr="002158AE">
        <w:rPr>
          <w:i/>
        </w:rPr>
        <w:t>D</w:t>
      </w:r>
      <w:r w:rsidR="005271A6" w:rsidRPr="002158AE">
        <w:t xml:space="preserve">] → </w:t>
      </w:r>
      <w:r w:rsidR="005271A6" w:rsidRPr="002158AE">
        <w:rPr>
          <w:i/>
        </w:rPr>
        <w:t>S</w:t>
      </w:r>
    </w:p>
    <w:p w:rsidR="00B25C18" w:rsidRPr="002158AE" w:rsidRDefault="00AF0D7A" w:rsidP="002158AE">
      <w:pPr>
        <w:ind w:left="270" w:hanging="270"/>
      </w:pPr>
      <w:r w:rsidRPr="002158AE">
        <w:rPr>
          <w:noProof/>
        </w:rPr>
        <mc:AlternateContent>
          <mc:Choice Requires="wps">
            <w:drawing>
              <wp:inline distT="0" distB="0" distL="0" distR="0">
                <wp:extent cx="4966335" cy="1046480"/>
                <wp:effectExtent l="0" t="3175" r="0" b="0"/>
                <wp:docPr id="11"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6335" cy="1046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4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530"/>
                              <w:gridCol w:w="2250"/>
                            </w:tblGrid>
                            <w:tr w:rsidR="00325C5E" w:rsidTr="005271A6">
                              <w:tc>
                                <w:tcPr>
                                  <w:tcW w:w="431" w:type="dxa"/>
                                </w:tcPr>
                                <w:p w:rsidR="00325C5E" w:rsidRPr="00C14A1D" w:rsidRDefault="00325C5E" w:rsidP="0011348E">
                                  <w:pPr>
                                    <w:jc w:val="center"/>
                                    <w:rPr>
                                      <w:i/>
                                    </w:rPr>
                                  </w:pPr>
                                  <w:r>
                                    <w:rPr>
                                      <w:i/>
                                    </w:rPr>
                                    <w:t>S</w:t>
                                  </w:r>
                                </w:p>
                              </w:tc>
                              <w:tc>
                                <w:tcPr>
                                  <w:tcW w:w="431" w:type="dxa"/>
                                </w:tcPr>
                                <w:p w:rsidR="00325C5E" w:rsidRPr="00C14A1D" w:rsidRDefault="00325C5E" w:rsidP="0011348E">
                                  <w:pPr>
                                    <w:jc w:val="center"/>
                                    <w:rPr>
                                      <w:i/>
                                    </w:rPr>
                                  </w:pPr>
                                  <w:r>
                                    <w:rPr>
                                      <w:i/>
                                    </w:rPr>
                                    <w:t>D</w:t>
                                  </w:r>
                                </w:p>
                              </w:tc>
                              <w:tc>
                                <w:tcPr>
                                  <w:tcW w:w="848" w:type="dxa"/>
                                </w:tcPr>
                                <w:p w:rsidR="00325C5E" w:rsidRPr="00466A29" w:rsidRDefault="00325C5E" w:rsidP="0011348E">
                                  <w:pPr>
                                    <w:jc w:val="center"/>
                                    <w:rPr>
                                      <w:i/>
                                    </w:rPr>
                                  </w:pPr>
                                  <w:r>
                                    <w:rPr>
                                      <w:i/>
                                    </w:rPr>
                                    <w:t>S</w:t>
                                  </w:r>
                                  <w:r>
                                    <w:t>→</w:t>
                                  </w:r>
                                  <w:r>
                                    <w:rPr>
                                      <w:i/>
                                    </w:rPr>
                                    <w:t>D</w:t>
                                  </w:r>
                                </w:p>
                              </w:tc>
                              <w:tc>
                                <w:tcPr>
                                  <w:tcW w:w="1530" w:type="dxa"/>
                                </w:tcPr>
                                <w:p w:rsidR="00325C5E" w:rsidRDefault="00325C5E" w:rsidP="0011348E">
                                  <w:pPr>
                                    <w:jc w:val="center"/>
                                  </w:pPr>
                                  <w:r>
                                    <w:t>(</w:t>
                                  </w:r>
                                  <w:r>
                                    <w:rPr>
                                      <w:i/>
                                    </w:rPr>
                                    <w:t>S</w:t>
                                  </w:r>
                                  <w:r>
                                    <w:t>→</w:t>
                                  </w:r>
                                  <w:r>
                                    <w:rPr>
                                      <w:i/>
                                    </w:rPr>
                                    <w:t>D</w:t>
                                  </w:r>
                                  <w:r>
                                    <w:t xml:space="preserve">) </w:t>
                                  </w:r>
                                  <w:r>
                                    <w:rPr>
                                      <w:rFonts w:ascii="Cambria Math" w:hAnsi="Cambria Math"/>
                                    </w:rPr>
                                    <w:t xml:space="preserve">⋀ </w:t>
                                  </w:r>
                                  <w:r>
                                    <w:rPr>
                                      <w:i/>
                                    </w:rPr>
                                    <w:t>D</w:t>
                                  </w:r>
                                </w:p>
                              </w:tc>
                              <w:tc>
                                <w:tcPr>
                                  <w:tcW w:w="2250" w:type="dxa"/>
                                </w:tcPr>
                                <w:p w:rsidR="00325C5E" w:rsidRDefault="00325C5E" w:rsidP="0011348E">
                                  <w:pPr>
                                    <w:jc w:val="center"/>
                                  </w:pPr>
                                  <w:r>
                                    <w:t>[(</w:t>
                                  </w:r>
                                  <w:r>
                                    <w:rPr>
                                      <w:i/>
                                    </w:rPr>
                                    <w:t>S</w:t>
                                  </w:r>
                                  <w:r>
                                    <w:t>→</w:t>
                                  </w:r>
                                  <w:r>
                                    <w:rPr>
                                      <w:i/>
                                    </w:rPr>
                                    <w:t>D</w:t>
                                  </w:r>
                                  <w:r>
                                    <w:t xml:space="preserve">) </w:t>
                                  </w:r>
                                  <w:r>
                                    <w:rPr>
                                      <w:rFonts w:ascii="Cambria Math" w:hAnsi="Cambria Math"/>
                                    </w:rPr>
                                    <w:t>⋀</w:t>
                                  </w:r>
                                  <w:r>
                                    <w:t xml:space="preserve"> </w:t>
                                  </w:r>
                                  <w:r>
                                    <w:rPr>
                                      <w:i/>
                                    </w:rPr>
                                    <w:t>D</w:t>
                                  </w:r>
                                  <w:r>
                                    <w:t xml:space="preserve">] → </w:t>
                                  </w:r>
                                  <w:r w:rsidRPr="005271A6">
                                    <w:rPr>
                                      <w:i/>
                                    </w:rPr>
                                    <w:t>S</w:t>
                                  </w:r>
                                </w:p>
                              </w:tc>
                            </w:tr>
                            <w:tr w:rsidR="00325C5E" w:rsidTr="005271A6">
                              <w:tc>
                                <w:tcPr>
                                  <w:tcW w:w="431" w:type="dxa"/>
                                </w:tcPr>
                                <w:p w:rsidR="00325C5E" w:rsidRDefault="00325C5E" w:rsidP="0011348E">
                                  <w:pPr>
                                    <w:jc w:val="center"/>
                                  </w:pPr>
                                  <w:r>
                                    <w:t>T</w:t>
                                  </w:r>
                                </w:p>
                              </w:tc>
                              <w:tc>
                                <w:tcPr>
                                  <w:tcW w:w="431" w:type="dxa"/>
                                </w:tcPr>
                                <w:p w:rsidR="00325C5E" w:rsidRDefault="00325C5E" w:rsidP="0011348E">
                                  <w:pPr>
                                    <w:jc w:val="center"/>
                                  </w:pPr>
                                  <w:r>
                                    <w:t>T</w:t>
                                  </w:r>
                                </w:p>
                              </w:tc>
                              <w:tc>
                                <w:tcPr>
                                  <w:tcW w:w="848" w:type="dxa"/>
                                </w:tcPr>
                                <w:p w:rsidR="00325C5E" w:rsidRDefault="00325C5E" w:rsidP="0011348E">
                                  <w:pPr>
                                    <w:jc w:val="center"/>
                                  </w:pPr>
                                  <w:r>
                                    <w:t>T</w:t>
                                  </w:r>
                                </w:p>
                              </w:tc>
                              <w:tc>
                                <w:tcPr>
                                  <w:tcW w:w="1530" w:type="dxa"/>
                                </w:tcPr>
                                <w:p w:rsidR="00325C5E" w:rsidRDefault="00325C5E" w:rsidP="0011348E">
                                  <w:pPr>
                                    <w:jc w:val="center"/>
                                  </w:pPr>
                                  <w:r>
                                    <w:t>T</w:t>
                                  </w:r>
                                </w:p>
                              </w:tc>
                              <w:tc>
                                <w:tcPr>
                                  <w:tcW w:w="2250" w:type="dxa"/>
                                </w:tcPr>
                                <w:p w:rsidR="00325C5E" w:rsidRDefault="00325C5E" w:rsidP="0011348E">
                                  <w:pPr>
                                    <w:jc w:val="center"/>
                                  </w:pPr>
                                  <w:r>
                                    <w:t>T</w:t>
                                  </w:r>
                                </w:p>
                              </w:tc>
                            </w:tr>
                            <w:tr w:rsidR="00325C5E" w:rsidTr="005271A6">
                              <w:tc>
                                <w:tcPr>
                                  <w:tcW w:w="431" w:type="dxa"/>
                                </w:tcPr>
                                <w:p w:rsidR="00325C5E" w:rsidRDefault="00325C5E" w:rsidP="0011348E">
                                  <w:pPr>
                                    <w:jc w:val="center"/>
                                  </w:pPr>
                                  <w:r>
                                    <w:t>T</w:t>
                                  </w:r>
                                </w:p>
                              </w:tc>
                              <w:tc>
                                <w:tcPr>
                                  <w:tcW w:w="431" w:type="dxa"/>
                                </w:tcPr>
                                <w:p w:rsidR="00325C5E" w:rsidRDefault="00325C5E" w:rsidP="0011348E">
                                  <w:pPr>
                                    <w:jc w:val="center"/>
                                  </w:pPr>
                                  <w:r>
                                    <w:t>F</w:t>
                                  </w:r>
                                </w:p>
                              </w:tc>
                              <w:tc>
                                <w:tcPr>
                                  <w:tcW w:w="848" w:type="dxa"/>
                                </w:tcPr>
                                <w:p w:rsidR="00325C5E" w:rsidRDefault="00325C5E" w:rsidP="0011348E">
                                  <w:pPr>
                                    <w:jc w:val="center"/>
                                  </w:pPr>
                                  <w:r>
                                    <w:t>F</w:t>
                                  </w:r>
                                </w:p>
                              </w:tc>
                              <w:tc>
                                <w:tcPr>
                                  <w:tcW w:w="1530" w:type="dxa"/>
                                </w:tcPr>
                                <w:p w:rsidR="00325C5E" w:rsidRDefault="00325C5E" w:rsidP="0011348E">
                                  <w:pPr>
                                    <w:jc w:val="center"/>
                                  </w:pPr>
                                  <w:r>
                                    <w:t>F</w:t>
                                  </w:r>
                                </w:p>
                              </w:tc>
                              <w:tc>
                                <w:tcPr>
                                  <w:tcW w:w="2250" w:type="dxa"/>
                                </w:tcPr>
                                <w:p w:rsidR="00325C5E" w:rsidRDefault="00325C5E" w:rsidP="0011348E">
                                  <w:pPr>
                                    <w:jc w:val="center"/>
                                  </w:pPr>
                                  <w:r>
                                    <w:t>T</w:t>
                                  </w:r>
                                </w:p>
                              </w:tc>
                            </w:tr>
                            <w:tr w:rsidR="00325C5E" w:rsidTr="005271A6">
                              <w:tc>
                                <w:tcPr>
                                  <w:tcW w:w="431" w:type="dxa"/>
                                </w:tcPr>
                                <w:p w:rsidR="00325C5E" w:rsidRDefault="00325C5E" w:rsidP="0011348E">
                                  <w:pPr>
                                    <w:jc w:val="center"/>
                                  </w:pPr>
                                  <w:r>
                                    <w:t>F</w:t>
                                  </w:r>
                                </w:p>
                              </w:tc>
                              <w:tc>
                                <w:tcPr>
                                  <w:tcW w:w="431" w:type="dxa"/>
                                </w:tcPr>
                                <w:p w:rsidR="00325C5E" w:rsidRDefault="00325C5E" w:rsidP="0011348E">
                                  <w:pPr>
                                    <w:jc w:val="center"/>
                                  </w:pPr>
                                  <w:r>
                                    <w:t>T</w:t>
                                  </w:r>
                                </w:p>
                              </w:tc>
                              <w:tc>
                                <w:tcPr>
                                  <w:tcW w:w="848" w:type="dxa"/>
                                </w:tcPr>
                                <w:p w:rsidR="00325C5E" w:rsidRDefault="00325C5E" w:rsidP="0011348E">
                                  <w:pPr>
                                    <w:jc w:val="center"/>
                                  </w:pPr>
                                  <w:r>
                                    <w:t>T</w:t>
                                  </w:r>
                                </w:p>
                              </w:tc>
                              <w:tc>
                                <w:tcPr>
                                  <w:tcW w:w="1530" w:type="dxa"/>
                                </w:tcPr>
                                <w:p w:rsidR="00325C5E" w:rsidRDefault="00325C5E" w:rsidP="0011348E">
                                  <w:pPr>
                                    <w:jc w:val="center"/>
                                  </w:pPr>
                                  <w:r>
                                    <w:t>T</w:t>
                                  </w:r>
                                </w:p>
                              </w:tc>
                              <w:tc>
                                <w:tcPr>
                                  <w:tcW w:w="2250" w:type="dxa"/>
                                </w:tcPr>
                                <w:p w:rsidR="00325C5E" w:rsidRDefault="00325C5E" w:rsidP="0011348E">
                                  <w:pPr>
                                    <w:jc w:val="center"/>
                                  </w:pPr>
                                  <w:r>
                                    <w:t>F</w:t>
                                  </w:r>
                                </w:p>
                              </w:tc>
                            </w:tr>
                            <w:tr w:rsidR="00325C5E" w:rsidTr="005271A6">
                              <w:tc>
                                <w:tcPr>
                                  <w:tcW w:w="431" w:type="dxa"/>
                                </w:tcPr>
                                <w:p w:rsidR="00325C5E" w:rsidRDefault="00325C5E" w:rsidP="0011348E">
                                  <w:pPr>
                                    <w:jc w:val="center"/>
                                  </w:pPr>
                                  <w:r>
                                    <w:t>F</w:t>
                                  </w:r>
                                </w:p>
                              </w:tc>
                              <w:tc>
                                <w:tcPr>
                                  <w:tcW w:w="431" w:type="dxa"/>
                                </w:tcPr>
                                <w:p w:rsidR="00325C5E" w:rsidRDefault="00325C5E" w:rsidP="0011348E">
                                  <w:pPr>
                                    <w:jc w:val="center"/>
                                  </w:pPr>
                                  <w:r>
                                    <w:t>F</w:t>
                                  </w:r>
                                </w:p>
                              </w:tc>
                              <w:tc>
                                <w:tcPr>
                                  <w:tcW w:w="848" w:type="dxa"/>
                                </w:tcPr>
                                <w:p w:rsidR="00325C5E" w:rsidRDefault="00325C5E" w:rsidP="0011348E">
                                  <w:pPr>
                                    <w:jc w:val="center"/>
                                  </w:pPr>
                                  <w:r>
                                    <w:t>T</w:t>
                                  </w:r>
                                </w:p>
                              </w:tc>
                              <w:tc>
                                <w:tcPr>
                                  <w:tcW w:w="1530" w:type="dxa"/>
                                </w:tcPr>
                                <w:p w:rsidR="00325C5E" w:rsidRDefault="00325C5E" w:rsidP="0011348E">
                                  <w:pPr>
                                    <w:jc w:val="center"/>
                                  </w:pPr>
                                  <w:r>
                                    <w:t>F</w:t>
                                  </w:r>
                                </w:p>
                              </w:tc>
                              <w:tc>
                                <w:tcPr>
                                  <w:tcW w:w="2250" w:type="dxa"/>
                                </w:tcPr>
                                <w:p w:rsidR="00325C5E" w:rsidRDefault="00325C5E" w:rsidP="0011348E">
                                  <w:pPr>
                                    <w:jc w:val="center"/>
                                  </w:pPr>
                                  <w:r>
                                    <w:t>T</w:t>
                                  </w:r>
                                </w:p>
                              </w:tc>
                            </w:tr>
                          </w:tbl>
                          <w:p w:rsidR="00325C5E" w:rsidRDefault="00325C5E" w:rsidP="005271A6"/>
                        </w:txbxContent>
                      </wps:txbx>
                      <wps:bodyPr rot="0" vert="horz" wrap="square" lIns="91440" tIns="45720" rIns="91440" bIns="45720" anchor="t" anchorCtr="0" upright="1">
                        <a:noAutofit/>
                      </wps:bodyPr>
                    </wps:wsp>
                  </a:graphicData>
                </a:graphic>
              </wp:inline>
            </w:drawing>
          </mc:Choice>
          <mc:Fallback>
            <w:pict>
              <v:shape id="Text Box 278" o:spid="_x0000_s1113" type="#_x0000_t202" style="width:391.05pt;height: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" filled="f" stroked="f">
                <v:textbox>
                  <w:txbxContent>
                    <w:tbl>
                      <w:tblPr>
                        <w:tblW w:w="54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431"/>
                        <w:gridCol w:w="848"/>
                        <w:gridCol w:w="1530"/>
                        <w:gridCol w:w="2250"/>
                      </w:tblGrid>
                      <w:tr w:rsidR="00325C5E" w:rsidTr="005271A6">
                        <w:tc>
                          <w:tcPr>
                            <w:tcW w:w="431" w:type="dxa"/>
                          </w:tcPr>
                          <w:p w:rsidR="00325C5E" w:rsidRPr="00C14A1D" w:rsidRDefault="00325C5E" w:rsidP="0011348E">
                            <w:pPr>
                              <w:jc w:val="center"/>
                              <w:rPr>
                                <w:i/>
                              </w:rPr>
                            </w:pPr>
                            <w:r>
                              <w:rPr>
                                <w:i/>
                              </w:rPr>
                              <w:t>S</w:t>
                            </w:r>
                          </w:p>
                        </w:tc>
                        <w:tc>
                          <w:tcPr>
                            <w:tcW w:w="431" w:type="dxa"/>
                          </w:tcPr>
                          <w:p w:rsidR="00325C5E" w:rsidRPr="00C14A1D" w:rsidRDefault="00325C5E" w:rsidP="0011348E">
                            <w:pPr>
                              <w:jc w:val="center"/>
                              <w:rPr>
                                <w:i/>
                              </w:rPr>
                            </w:pPr>
                            <w:r>
                              <w:rPr>
                                <w:i/>
                              </w:rPr>
                              <w:t>D</w:t>
                            </w:r>
                          </w:p>
                        </w:tc>
                        <w:tc>
                          <w:tcPr>
                            <w:tcW w:w="848" w:type="dxa"/>
                          </w:tcPr>
                          <w:p w:rsidR="00325C5E" w:rsidRPr="00466A29" w:rsidRDefault="00325C5E" w:rsidP="0011348E">
                            <w:pPr>
                              <w:jc w:val="center"/>
                              <w:rPr>
                                <w:i/>
                              </w:rPr>
                            </w:pPr>
                            <w:r>
                              <w:rPr>
                                <w:i/>
                              </w:rPr>
                              <w:t>S</w:t>
                            </w:r>
                            <w:r>
                              <w:t>→</w:t>
                            </w:r>
                            <w:r>
                              <w:rPr>
                                <w:i/>
                              </w:rPr>
                              <w:t>D</w:t>
                            </w:r>
                          </w:p>
                        </w:tc>
                        <w:tc>
                          <w:tcPr>
                            <w:tcW w:w="1530" w:type="dxa"/>
                          </w:tcPr>
                          <w:p w:rsidR="00325C5E" w:rsidRDefault="00325C5E" w:rsidP="0011348E">
                            <w:pPr>
                              <w:jc w:val="center"/>
                            </w:pPr>
                            <w:r>
                              <w:t>(</w:t>
                            </w:r>
                            <w:r>
                              <w:rPr>
                                <w:i/>
                              </w:rPr>
                              <w:t>S</w:t>
                            </w:r>
                            <w:r>
                              <w:t>→</w:t>
                            </w:r>
                            <w:r>
                              <w:rPr>
                                <w:i/>
                              </w:rPr>
                              <w:t>D</w:t>
                            </w:r>
                            <w:r>
                              <w:t xml:space="preserve">) </w:t>
                            </w:r>
                            <w:r>
                              <w:rPr>
                                <w:rFonts w:ascii="Cambria Math" w:hAnsi="Cambria Math"/>
                              </w:rPr>
                              <w:t xml:space="preserve">⋀ </w:t>
                            </w:r>
                            <w:r>
                              <w:rPr>
                                <w:i/>
                              </w:rPr>
                              <w:t>D</w:t>
                            </w:r>
                          </w:p>
                        </w:tc>
                        <w:tc>
                          <w:tcPr>
                            <w:tcW w:w="2250" w:type="dxa"/>
                          </w:tcPr>
                          <w:p w:rsidR="00325C5E" w:rsidRDefault="00325C5E" w:rsidP="0011348E">
                            <w:pPr>
                              <w:jc w:val="center"/>
                            </w:pPr>
                            <w:r>
                              <w:t>[(</w:t>
                            </w:r>
                            <w:r>
                              <w:rPr>
                                <w:i/>
                              </w:rPr>
                              <w:t>S</w:t>
                            </w:r>
                            <w:r>
                              <w:t>→</w:t>
                            </w:r>
                            <w:r>
                              <w:rPr>
                                <w:i/>
                              </w:rPr>
                              <w:t>D</w:t>
                            </w:r>
                            <w:r>
                              <w:t xml:space="preserve">) </w:t>
                            </w:r>
                            <w:r>
                              <w:rPr>
                                <w:rFonts w:ascii="Cambria Math" w:hAnsi="Cambria Math"/>
                              </w:rPr>
                              <w:t>⋀</w:t>
                            </w:r>
                            <w:r>
                              <w:t xml:space="preserve"> </w:t>
                            </w:r>
                            <w:r>
                              <w:rPr>
                                <w:i/>
                              </w:rPr>
                              <w:t>D</w:t>
                            </w:r>
                            <w:r>
                              <w:t xml:space="preserve">] → </w:t>
                            </w:r>
                            <w:r w:rsidRPr="005271A6">
                              <w:rPr>
                                <w:i/>
                              </w:rPr>
                              <w:t>S</w:t>
                            </w:r>
                          </w:p>
                        </w:tc>
                      </w:tr>
                      <w:tr w:rsidR="00325C5E" w:rsidTr="005271A6">
                        <w:tc>
                          <w:tcPr>
                            <w:tcW w:w="431" w:type="dxa"/>
                          </w:tcPr>
                          <w:p w:rsidR="00325C5E" w:rsidRDefault="00325C5E" w:rsidP="0011348E">
                            <w:pPr>
                              <w:jc w:val="center"/>
                            </w:pPr>
                            <w:r>
                              <w:t>T</w:t>
                            </w:r>
                          </w:p>
                        </w:tc>
                        <w:tc>
                          <w:tcPr>
                            <w:tcW w:w="431" w:type="dxa"/>
                          </w:tcPr>
                          <w:p w:rsidR="00325C5E" w:rsidRDefault="00325C5E" w:rsidP="0011348E">
                            <w:pPr>
                              <w:jc w:val="center"/>
                            </w:pPr>
                            <w:r>
                              <w:t>T</w:t>
                            </w:r>
                          </w:p>
                        </w:tc>
                        <w:tc>
                          <w:tcPr>
                            <w:tcW w:w="848" w:type="dxa"/>
                          </w:tcPr>
                          <w:p w:rsidR="00325C5E" w:rsidRDefault="00325C5E" w:rsidP="0011348E">
                            <w:pPr>
                              <w:jc w:val="center"/>
                            </w:pPr>
                            <w:r>
                              <w:t>T</w:t>
                            </w:r>
                          </w:p>
                        </w:tc>
                        <w:tc>
                          <w:tcPr>
                            <w:tcW w:w="1530" w:type="dxa"/>
                          </w:tcPr>
                          <w:p w:rsidR="00325C5E" w:rsidRDefault="00325C5E" w:rsidP="0011348E">
                            <w:pPr>
                              <w:jc w:val="center"/>
                            </w:pPr>
                            <w:r>
                              <w:t>T</w:t>
                            </w:r>
                          </w:p>
                        </w:tc>
                        <w:tc>
                          <w:tcPr>
                            <w:tcW w:w="2250" w:type="dxa"/>
                          </w:tcPr>
                          <w:p w:rsidR="00325C5E" w:rsidRDefault="00325C5E" w:rsidP="0011348E">
                            <w:pPr>
                              <w:jc w:val="center"/>
                            </w:pPr>
                            <w:r>
                              <w:t>T</w:t>
                            </w:r>
                          </w:p>
                        </w:tc>
                      </w:tr>
                      <w:tr w:rsidR="00325C5E" w:rsidTr="005271A6">
                        <w:tc>
                          <w:tcPr>
                            <w:tcW w:w="431" w:type="dxa"/>
                          </w:tcPr>
                          <w:p w:rsidR="00325C5E" w:rsidRDefault="00325C5E" w:rsidP="0011348E">
                            <w:pPr>
                              <w:jc w:val="center"/>
                            </w:pPr>
                            <w:r>
                              <w:t>T</w:t>
                            </w:r>
                          </w:p>
                        </w:tc>
                        <w:tc>
                          <w:tcPr>
                            <w:tcW w:w="431" w:type="dxa"/>
                          </w:tcPr>
                          <w:p w:rsidR="00325C5E" w:rsidRDefault="00325C5E" w:rsidP="0011348E">
                            <w:pPr>
                              <w:jc w:val="center"/>
                            </w:pPr>
                            <w:r>
                              <w:t>F</w:t>
                            </w:r>
                          </w:p>
                        </w:tc>
                        <w:tc>
                          <w:tcPr>
                            <w:tcW w:w="848" w:type="dxa"/>
                          </w:tcPr>
                          <w:p w:rsidR="00325C5E" w:rsidRDefault="00325C5E" w:rsidP="0011348E">
                            <w:pPr>
                              <w:jc w:val="center"/>
                            </w:pPr>
                            <w:r>
                              <w:t>F</w:t>
                            </w:r>
                          </w:p>
                        </w:tc>
                        <w:tc>
                          <w:tcPr>
                            <w:tcW w:w="1530" w:type="dxa"/>
                          </w:tcPr>
                          <w:p w:rsidR="00325C5E" w:rsidRDefault="00325C5E" w:rsidP="0011348E">
                            <w:pPr>
                              <w:jc w:val="center"/>
                            </w:pPr>
                            <w:r>
                              <w:t>F</w:t>
                            </w:r>
                          </w:p>
                        </w:tc>
                        <w:tc>
                          <w:tcPr>
                            <w:tcW w:w="2250" w:type="dxa"/>
                          </w:tcPr>
                          <w:p w:rsidR="00325C5E" w:rsidRDefault="00325C5E" w:rsidP="0011348E">
                            <w:pPr>
                              <w:jc w:val="center"/>
                            </w:pPr>
                            <w:r>
                              <w:t>T</w:t>
                            </w:r>
                          </w:p>
                        </w:tc>
                      </w:tr>
                      <w:tr w:rsidR="00325C5E" w:rsidTr="005271A6">
                        <w:tc>
                          <w:tcPr>
                            <w:tcW w:w="431" w:type="dxa"/>
                          </w:tcPr>
                          <w:p w:rsidR="00325C5E" w:rsidRDefault="00325C5E" w:rsidP="0011348E">
                            <w:pPr>
                              <w:jc w:val="center"/>
                            </w:pPr>
                            <w:r>
                              <w:t>F</w:t>
                            </w:r>
                          </w:p>
                        </w:tc>
                        <w:tc>
                          <w:tcPr>
                            <w:tcW w:w="431" w:type="dxa"/>
                          </w:tcPr>
                          <w:p w:rsidR="00325C5E" w:rsidRDefault="00325C5E" w:rsidP="0011348E">
                            <w:pPr>
                              <w:jc w:val="center"/>
                            </w:pPr>
                            <w:r>
                              <w:t>T</w:t>
                            </w:r>
                          </w:p>
                        </w:tc>
                        <w:tc>
                          <w:tcPr>
                            <w:tcW w:w="848" w:type="dxa"/>
                          </w:tcPr>
                          <w:p w:rsidR="00325C5E" w:rsidRDefault="00325C5E" w:rsidP="0011348E">
                            <w:pPr>
                              <w:jc w:val="center"/>
                            </w:pPr>
                            <w:r>
                              <w:t>T</w:t>
                            </w:r>
                          </w:p>
                        </w:tc>
                        <w:tc>
                          <w:tcPr>
                            <w:tcW w:w="1530" w:type="dxa"/>
                          </w:tcPr>
                          <w:p w:rsidR="00325C5E" w:rsidRDefault="00325C5E" w:rsidP="0011348E">
                            <w:pPr>
                              <w:jc w:val="center"/>
                            </w:pPr>
                            <w:r>
                              <w:t>T</w:t>
                            </w:r>
                          </w:p>
                        </w:tc>
                        <w:tc>
                          <w:tcPr>
                            <w:tcW w:w="2250" w:type="dxa"/>
                          </w:tcPr>
                          <w:p w:rsidR="00325C5E" w:rsidRDefault="00325C5E" w:rsidP="0011348E">
                            <w:pPr>
                              <w:jc w:val="center"/>
                            </w:pPr>
                            <w:r>
                              <w:t>F</w:t>
                            </w:r>
                          </w:p>
                        </w:tc>
                      </w:tr>
                      <w:tr w:rsidR="00325C5E" w:rsidTr="005271A6">
                        <w:tc>
                          <w:tcPr>
                            <w:tcW w:w="431" w:type="dxa"/>
                          </w:tcPr>
                          <w:p w:rsidR="00325C5E" w:rsidRDefault="00325C5E" w:rsidP="0011348E">
                            <w:pPr>
                              <w:jc w:val="center"/>
                            </w:pPr>
                            <w:r>
                              <w:t>F</w:t>
                            </w:r>
                          </w:p>
                        </w:tc>
                        <w:tc>
                          <w:tcPr>
                            <w:tcW w:w="431" w:type="dxa"/>
                          </w:tcPr>
                          <w:p w:rsidR="00325C5E" w:rsidRDefault="00325C5E" w:rsidP="0011348E">
                            <w:pPr>
                              <w:jc w:val="center"/>
                            </w:pPr>
                            <w:r>
                              <w:t>F</w:t>
                            </w:r>
                          </w:p>
                        </w:tc>
                        <w:tc>
                          <w:tcPr>
                            <w:tcW w:w="848" w:type="dxa"/>
                          </w:tcPr>
                          <w:p w:rsidR="00325C5E" w:rsidRDefault="00325C5E" w:rsidP="0011348E">
                            <w:pPr>
                              <w:jc w:val="center"/>
                            </w:pPr>
                            <w:r>
                              <w:t>T</w:t>
                            </w:r>
                          </w:p>
                        </w:tc>
                        <w:tc>
                          <w:tcPr>
                            <w:tcW w:w="1530" w:type="dxa"/>
                          </w:tcPr>
                          <w:p w:rsidR="00325C5E" w:rsidRDefault="00325C5E" w:rsidP="0011348E">
                            <w:pPr>
                              <w:jc w:val="center"/>
                            </w:pPr>
                            <w:r>
                              <w:t>F</w:t>
                            </w:r>
                          </w:p>
                        </w:tc>
                        <w:tc>
                          <w:tcPr>
                            <w:tcW w:w="2250" w:type="dxa"/>
                          </w:tcPr>
                          <w:p w:rsidR="00325C5E" w:rsidRDefault="00325C5E" w:rsidP="0011348E">
                            <w:pPr>
                              <w:jc w:val="center"/>
                            </w:pPr>
                            <w:r>
                              <w:t>T</w:t>
                            </w:r>
                          </w:p>
                        </w:tc>
                      </w:tr>
                    </w:tbl>
                    <w:p w:rsidR="00325C5E" w:rsidRDefault="00325C5E" w:rsidP="005271A6"/>
                  </w:txbxContent>
                </v:textbox>
                <w10:anchorlock/>
              </v:shape>
            </w:pict>
          </mc:Fallback>
        </mc:AlternateContent>
      </w:r>
      <w:r w:rsidR="0011348E" w:rsidRPr="002158AE">
        <w:br/>
      </w:r>
      <w:r w:rsidR="005271A6" w:rsidRPr="002158AE">
        <w:t>This is not a tautology, so this is an invalid argument.</w:t>
      </w:r>
    </w:p>
    <w:p w:rsidR="00274629" w:rsidRPr="002158AE" w:rsidRDefault="00274629" w:rsidP="002158AE">
      <w:pPr>
        <w:ind w:left="270" w:hanging="270"/>
      </w:pPr>
    </w:p>
    <w:p w:rsidR="00F31AA6" w:rsidRPr="002158AE" w:rsidRDefault="00171021" w:rsidP="002158AE">
      <w:pPr>
        <w:ind w:left="270" w:hanging="270"/>
      </w:pPr>
      <w:r>
        <w:br w:type="page"/>
      </w:r>
      <w:r w:rsidR="0062239E">
        <w:lastRenderedPageBreak/>
        <w:t>1</w:t>
      </w:r>
      <w:r w:rsidR="004278E9">
        <w:t>4</w:t>
      </w:r>
      <w:r w:rsidR="00F31AA6" w:rsidRPr="002158AE">
        <w:t xml:space="preserve">. Let </w:t>
      </w:r>
      <w:r w:rsidR="00F31AA6" w:rsidRPr="002158AE">
        <w:rPr>
          <w:i/>
        </w:rPr>
        <w:t>b</w:t>
      </w:r>
      <w:r w:rsidR="00F31AA6" w:rsidRPr="002158AE">
        <w:t xml:space="preserve"> = brushed teeth and </w:t>
      </w:r>
      <w:r w:rsidR="00F31AA6" w:rsidRPr="002158AE">
        <w:rPr>
          <w:i/>
        </w:rPr>
        <w:t>w</w:t>
      </w:r>
      <w:r w:rsidR="00F31AA6" w:rsidRPr="002158AE">
        <w:t xml:space="preserve"> = toothbrush is wet.</w:t>
      </w:r>
      <w:r w:rsidR="00F31AA6" w:rsidRPr="002158AE">
        <w:br/>
        <w:t>Premise:</w:t>
      </w:r>
      <w:r w:rsidR="00F31AA6" w:rsidRPr="002158AE">
        <w:tab/>
        <w:t xml:space="preserve"> </w:t>
      </w:r>
      <w:r w:rsidR="00F31AA6" w:rsidRPr="002158AE">
        <w:rPr>
          <w:i/>
        </w:rPr>
        <w:t>b</w:t>
      </w:r>
      <w:r w:rsidR="00F31AA6" w:rsidRPr="002158AE">
        <w:t xml:space="preserve"> → </w:t>
      </w:r>
      <w:r w:rsidR="00F31AA6" w:rsidRPr="002158AE">
        <w:rPr>
          <w:i/>
        </w:rPr>
        <w:t>w</w:t>
      </w:r>
      <w:r w:rsidR="00F31AA6" w:rsidRPr="002158AE">
        <w:br/>
        <w:t>Premise:</w:t>
      </w:r>
      <w:r w:rsidR="00F31AA6" w:rsidRPr="002158AE">
        <w:tab/>
        <w:t xml:space="preserve"> ~</w:t>
      </w:r>
      <w:r w:rsidR="00F31AA6" w:rsidRPr="002158AE">
        <w:rPr>
          <w:i/>
        </w:rPr>
        <w:t>w</w:t>
      </w:r>
      <w:r w:rsidR="00F31AA6" w:rsidRPr="002158AE">
        <w:br/>
        <w:t>Conclusion: ~</w:t>
      </w:r>
      <w:r w:rsidR="00F31AA6" w:rsidRPr="002158AE">
        <w:rPr>
          <w:i/>
        </w:rPr>
        <w:t>b</w:t>
      </w:r>
      <w:r w:rsidR="00F31AA6" w:rsidRPr="002158AE">
        <w:br/>
        <w:t>This argument is valid by the Law of Contraposition.</w:t>
      </w:r>
    </w:p>
    <w:p w:rsidR="00F31AA6" w:rsidRPr="002158AE" w:rsidRDefault="00F31AA6" w:rsidP="002158AE">
      <w:pPr>
        <w:ind w:left="270" w:hanging="270"/>
      </w:pPr>
    </w:p>
    <w:p w:rsidR="00F31AA6" w:rsidRPr="002158AE" w:rsidRDefault="00F31AA6" w:rsidP="002158AE">
      <w:pPr>
        <w:ind w:left="270" w:hanging="270"/>
      </w:pPr>
      <w:r w:rsidRPr="002158AE">
        <w:t>1</w:t>
      </w:r>
      <w:r w:rsidR="004278E9">
        <w:t>5</w:t>
      </w:r>
      <w:r w:rsidRPr="002158AE">
        <w:t xml:space="preserve">. This argument is valid by the Transitive Property, which can involve more than two premises, as long as they continue the chain reaction. The premises </w:t>
      </w:r>
      <w:r w:rsidRPr="002158AE">
        <w:rPr>
          <w:i/>
        </w:rPr>
        <w:t>f</w:t>
      </w:r>
      <w:r w:rsidRPr="002158AE">
        <w:t>→</w:t>
      </w:r>
      <w:r w:rsidRPr="002158AE">
        <w:rPr>
          <w:i/>
        </w:rPr>
        <w:t>s</w:t>
      </w:r>
      <w:r w:rsidRPr="002158AE">
        <w:t xml:space="preserve">, </w:t>
      </w:r>
      <w:r w:rsidRPr="002158AE">
        <w:rPr>
          <w:i/>
        </w:rPr>
        <w:t>s</w:t>
      </w:r>
      <w:r w:rsidRPr="002158AE">
        <w:t>→</w:t>
      </w:r>
      <w:r w:rsidRPr="002158AE">
        <w:rPr>
          <w:i/>
        </w:rPr>
        <w:t>b</w:t>
      </w:r>
      <w:r w:rsidRPr="002158AE">
        <w:t xml:space="preserve">, </w:t>
      </w:r>
      <w:r w:rsidRPr="002158AE">
        <w:rPr>
          <w:i/>
        </w:rPr>
        <w:t>b</w:t>
      </w:r>
      <w:r w:rsidRPr="002158AE">
        <w:t>→</w:t>
      </w:r>
      <w:r w:rsidRPr="002158AE">
        <w:rPr>
          <w:i/>
        </w:rPr>
        <w:t>c</w:t>
      </w:r>
      <w:r w:rsidRPr="002158AE">
        <w:t xml:space="preserve">, </w:t>
      </w:r>
      <w:r w:rsidRPr="002158AE">
        <w:rPr>
          <w:i/>
        </w:rPr>
        <w:t>c</w:t>
      </w:r>
      <w:r w:rsidRPr="002158AE">
        <w:t>→</w:t>
      </w:r>
      <w:r w:rsidRPr="002158AE">
        <w:rPr>
          <w:i/>
        </w:rPr>
        <w:t>d</w:t>
      </w:r>
      <w:r w:rsidRPr="002158AE">
        <w:t xml:space="preserve">, </w:t>
      </w:r>
      <w:r w:rsidR="00FE5DE6" w:rsidRPr="002158AE">
        <w:rPr>
          <w:i/>
        </w:rPr>
        <w:t>d</w:t>
      </w:r>
      <w:r w:rsidRPr="002158AE">
        <w:t>→</w:t>
      </w:r>
      <w:r w:rsidRPr="002158AE">
        <w:rPr>
          <w:i/>
        </w:rPr>
        <w:t>g</w:t>
      </w:r>
      <w:r w:rsidRPr="002158AE">
        <w:t xml:space="preserve">, </w:t>
      </w:r>
      <w:r w:rsidR="00FE5DE6" w:rsidRPr="002158AE">
        <w:rPr>
          <w:i/>
        </w:rPr>
        <w:t>g</w:t>
      </w:r>
      <w:r w:rsidRPr="002158AE">
        <w:t>→</w:t>
      </w:r>
      <w:r w:rsidR="00FE5DE6" w:rsidRPr="002158AE">
        <w:rPr>
          <w:i/>
        </w:rPr>
        <w:t>w</w:t>
      </w:r>
      <w:r w:rsidRPr="002158AE">
        <w:t>,</w:t>
      </w:r>
      <w:r w:rsidR="00FE5DE6" w:rsidRPr="002158AE">
        <w:t xml:space="preserve"> </w:t>
      </w:r>
      <w:r w:rsidR="00FE5DE6" w:rsidRPr="002158AE">
        <w:rPr>
          <w:i/>
        </w:rPr>
        <w:t>w</w:t>
      </w:r>
      <w:r w:rsidR="00FE5DE6" w:rsidRPr="002158AE">
        <w:t>→</w:t>
      </w:r>
      <w:r w:rsidR="00FE5DE6" w:rsidRPr="002158AE">
        <w:rPr>
          <w:i/>
        </w:rPr>
        <w:t>h</w:t>
      </w:r>
      <w:r w:rsidR="00FE5DE6" w:rsidRPr="002158AE">
        <w:t xml:space="preserve">, </w:t>
      </w:r>
      <w:r w:rsidR="00FE5DE6" w:rsidRPr="002158AE">
        <w:rPr>
          <w:i/>
        </w:rPr>
        <w:t>h</w:t>
      </w:r>
      <w:r w:rsidR="00FE5DE6" w:rsidRPr="002158AE">
        <w:t>→</w:t>
      </w:r>
      <w:r w:rsidR="00FE5DE6" w:rsidRPr="002158AE">
        <w:rPr>
          <w:i/>
        </w:rPr>
        <w:t>x</w:t>
      </w:r>
      <w:r w:rsidR="00FE5DE6" w:rsidRPr="002158AE">
        <w:t xml:space="preserve"> can be reduced to </w:t>
      </w:r>
      <w:r w:rsidR="00FE5DE6" w:rsidRPr="002158AE">
        <w:rPr>
          <w:i/>
        </w:rPr>
        <w:t>f</w:t>
      </w:r>
      <w:r w:rsidR="00FE5DE6" w:rsidRPr="002158AE">
        <w:t>→</w:t>
      </w:r>
      <w:r w:rsidR="00FE5DE6" w:rsidRPr="002158AE">
        <w:rPr>
          <w:i/>
        </w:rPr>
        <w:t>x</w:t>
      </w:r>
      <w:r w:rsidR="00FE5DE6" w:rsidRPr="002158AE">
        <w:t xml:space="preserve">. (Because we had already used </w:t>
      </w:r>
      <w:r w:rsidR="00FE5DE6" w:rsidRPr="002158AE">
        <w:rPr>
          <w:i/>
        </w:rPr>
        <w:t>c</w:t>
      </w:r>
      <w:r w:rsidR="00FE5DE6" w:rsidRPr="002158AE">
        <w:t xml:space="preserve"> and </w:t>
      </w:r>
      <w:r w:rsidR="00FE5DE6" w:rsidRPr="002158AE">
        <w:rPr>
          <w:i/>
        </w:rPr>
        <w:t>d</w:t>
      </w:r>
      <w:r w:rsidR="00FE5DE6" w:rsidRPr="002158AE">
        <w:t xml:space="preserve">, we decided to use </w:t>
      </w:r>
      <w:r w:rsidR="00FE5DE6" w:rsidRPr="002158AE">
        <w:rPr>
          <w:i/>
        </w:rPr>
        <w:t>w</w:t>
      </w:r>
      <w:r w:rsidR="00FE5DE6" w:rsidRPr="002158AE">
        <w:t xml:space="preserve"> for cow and </w:t>
      </w:r>
      <w:r w:rsidR="00FE5DE6" w:rsidRPr="002158AE">
        <w:rPr>
          <w:i/>
        </w:rPr>
        <w:t>x</w:t>
      </w:r>
      <w:r w:rsidR="00FE5DE6" w:rsidRPr="002158AE">
        <w:t xml:space="preserve"> for death.) If the old lady swallows the fly, she will eventually eat a horse and die.</w:t>
      </w:r>
    </w:p>
    <w:p w:rsidR="00FE5DE6" w:rsidRPr="002158AE" w:rsidRDefault="00FE5DE6" w:rsidP="002158AE">
      <w:pPr>
        <w:ind w:left="270" w:hanging="270"/>
      </w:pPr>
    </w:p>
    <w:p w:rsidR="008A76A2" w:rsidRPr="002158AE" w:rsidRDefault="008A76A2" w:rsidP="002158AE">
      <w:pPr>
        <w:ind w:left="270" w:hanging="270"/>
      </w:pPr>
      <w:r w:rsidRPr="002158AE">
        <w:t>1</w:t>
      </w:r>
      <w:r w:rsidR="004278E9">
        <w:t>6</w:t>
      </w:r>
      <w:r w:rsidRPr="002158AE">
        <w:t xml:space="preserve">. Let </w:t>
      </w:r>
      <w:r w:rsidRPr="002158AE">
        <w:rPr>
          <w:i/>
        </w:rPr>
        <w:t>p</w:t>
      </w:r>
      <w:r w:rsidRPr="002158AE">
        <w:t xml:space="preserve"> = wrote a paper and </w:t>
      </w:r>
      <w:r w:rsidRPr="002158AE">
        <w:rPr>
          <w:i/>
        </w:rPr>
        <w:t>s</w:t>
      </w:r>
      <w:r w:rsidRPr="002158AE">
        <w:t xml:space="preserve"> = gave a speech.</w:t>
      </w:r>
      <w:r w:rsidRPr="002158AE">
        <w:br/>
        <w:t>Premise:</w:t>
      </w:r>
      <w:r w:rsidRPr="002158AE">
        <w:tab/>
        <w:t xml:space="preserve"> </w:t>
      </w:r>
      <w:r w:rsidRPr="002158AE">
        <w:rPr>
          <w:i/>
        </w:rPr>
        <w:t>p</w:t>
      </w:r>
      <w:r w:rsidRPr="002158AE">
        <w:t xml:space="preserve"> </w:t>
      </w:r>
      <w:r w:rsidRPr="002158AE">
        <w:rPr>
          <w:rFonts w:ascii="Cambria Math" w:hAnsi="Cambria Math" w:cs="Cambria Math"/>
        </w:rPr>
        <w:t>⋁</w:t>
      </w:r>
      <w:r w:rsidRPr="002158AE">
        <w:t xml:space="preserve"> </w:t>
      </w:r>
      <w:r w:rsidRPr="002158AE">
        <w:rPr>
          <w:i/>
        </w:rPr>
        <w:t>s</w:t>
      </w:r>
      <w:r w:rsidRPr="002158AE">
        <w:br/>
        <w:t>Premise:</w:t>
      </w:r>
      <w:r w:rsidRPr="002158AE">
        <w:tab/>
        <w:t xml:space="preserve"> ~</w:t>
      </w:r>
      <w:r w:rsidRPr="002158AE">
        <w:rPr>
          <w:i/>
        </w:rPr>
        <w:t>s</w:t>
      </w:r>
      <w:r w:rsidRPr="002158AE">
        <w:br/>
        <w:t xml:space="preserve">Conclusion: </w:t>
      </w:r>
      <w:r w:rsidRPr="002158AE">
        <w:rPr>
          <w:i/>
        </w:rPr>
        <w:t>p</w:t>
      </w:r>
      <w:r w:rsidRPr="002158AE">
        <w:br/>
        <w:t>This argument is valid by Disjunctive Syllogism. Alison had to do one or the other; she didn’t choose the speech, so she must have chosen the paper.</w:t>
      </w:r>
    </w:p>
    <w:p w:rsidR="008A76A2" w:rsidRPr="002158AE" w:rsidRDefault="008A76A2" w:rsidP="002158AE">
      <w:pPr>
        <w:ind w:left="270" w:hanging="270"/>
      </w:pPr>
    </w:p>
    <w:p w:rsidR="008A76A2" w:rsidRPr="002158AE" w:rsidRDefault="008A76A2" w:rsidP="002158AE">
      <w:pPr>
        <w:ind w:left="270" w:hanging="270"/>
      </w:pPr>
      <w:r w:rsidRPr="002158AE">
        <w:t>1</w:t>
      </w:r>
      <w:r w:rsidR="004278E9">
        <w:t>7</w:t>
      </w:r>
      <w:r w:rsidRPr="002158AE">
        <w:t xml:space="preserve">. Let </w:t>
      </w:r>
      <w:r w:rsidRPr="002158AE">
        <w:rPr>
          <w:i/>
        </w:rPr>
        <w:t>f</w:t>
      </w:r>
      <w:r w:rsidRPr="002158AE">
        <w:t xml:space="preserve"> = pulled fire alarm and </w:t>
      </w:r>
      <w:r w:rsidRPr="002158AE">
        <w:rPr>
          <w:i/>
        </w:rPr>
        <w:t>t</w:t>
      </w:r>
      <w:r w:rsidRPr="002158AE">
        <w:t xml:space="preserve"> = got in big trouble.</w:t>
      </w:r>
      <w:r w:rsidRPr="002158AE">
        <w:br/>
        <w:t>Premise:</w:t>
      </w:r>
      <w:r w:rsidRPr="002158AE">
        <w:tab/>
        <w:t xml:space="preserve"> </w:t>
      </w:r>
      <w:r w:rsidRPr="002158AE">
        <w:rPr>
          <w:i/>
        </w:rPr>
        <w:t>f</w:t>
      </w:r>
      <w:r w:rsidRPr="002158AE">
        <w:t xml:space="preserve"> → </w:t>
      </w:r>
      <w:r w:rsidRPr="002158AE">
        <w:rPr>
          <w:i/>
        </w:rPr>
        <w:t>t</w:t>
      </w:r>
      <w:r w:rsidRPr="002158AE">
        <w:br/>
        <w:t>Premise:</w:t>
      </w:r>
      <w:r w:rsidRPr="002158AE">
        <w:tab/>
        <w:t xml:space="preserve"> </w:t>
      </w:r>
      <w:r w:rsidRPr="002158AE">
        <w:rPr>
          <w:i/>
        </w:rPr>
        <w:t>t</w:t>
      </w:r>
      <w:r w:rsidRPr="002158AE">
        <w:br/>
        <w:t xml:space="preserve">Conclusion: </w:t>
      </w:r>
      <w:r w:rsidRPr="002158AE">
        <w:rPr>
          <w:i/>
        </w:rPr>
        <w:t>f</w:t>
      </w:r>
      <w:r w:rsidRPr="002158AE">
        <w:br/>
      </w:r>
      <w:r w:rsidRPr="002158AE">
        <w:br/>
        <w:t xml:space="preserve">This argument is invalid because it has the form of the Fallacy of the Converse. The young </w:t>
      </w:r>
      <w:r w:rsidR="00962FAF" w:rsidRPr="002158AE">
        <w:t>rascal</w:t>
      </w:r>
      <w:r w:rsidRPr="002158AE">
        <w:t xml:space="preserve"> may have gotten in trouble for any number of reasons besides pulling the fire alarm.</w:t>
      </w:r>
    </w:p>
    <w:p w:rsidR="008A76A2" w:rsidRPr="002158AE" w:rsidRDefault="008A76A2" w:rsidP="002158AE">
      <w:pPr>
        <w:ind w:left="270" w:hanging="270"/>
      </w:pPr>
    </w:p>
    <w:p w:rsidR="006E5044" w:rsidRPr="002158AE" w:rsidRDefault="006E5044" w:rsidP="002158AE">
      <w:pPr>
        <w:ind w:left="270" w:hanging="270"/>
      </w:pPr>
      <w:r w:rsidRPr="002158AE">
        <w:t>1</w:t>
      </w:r>
      <w:r w:rsidR="004278E9">
        <w:t>8</w:t>
      </w:r>
      <w:r w:rsidRPr="002158AE">
        <w:t xml:space="preserve">. Let </w:t>
      </w:r>
      <w:r w:rsidRPr="002158AE">
        <w:rPr>
          <w:i/>
        </w:rPr>
        <w:t>t</w:t>
      </w:r>
      <w:r w:rsidRPr="002158AE">
        <w:t xml:space="preserve"> = tripped and </w:t>
      </w:r>
      <w:r w:rsidRPr="002158AE">
        <w:rPr>
          <w:i/>
        </w:rPr>
        <w:t>p</w:t>
      </w:r>
      <w:r w:rsidRPr="002158AE">
        <w:t xml:space="preserve"> = got a penalty.</w:t>
      </w:r>
      <w:r w:rsidRPr="002158AE">
        <w:br/>
        <w:t>Premise:</w:t>
      </w:r>
      <w:r w:rsidRPr="002158AE">
        <w:tab/>
        <w:t xml:space="preserve"> </w:t>
      </w:r>
      <w:r w:rsidRPr="002158AE">
        <w:rPr>
          <w:i/>
        </w:rPr>
        <w:t>t</w:t>
      </w:r>
      <w:r w:rsidRPr="002158AE">
        <w:t xml:space="preserve"> → </w:t>
      </w:r>
      <w:r w:rsidRPr="002158AE">
        <w:rPr>
          <w:i/>
        </w:rPr>
        <w:t>p</w:t>
      </w:r>
      <w:r w:rsidRPr="002158AE">
        <w:br/>
        <w:t>Premise:</w:t>
      </w:r>
      <w:r w:rsidRPr="002158AE">
        <w:tab/>
        <w:t xml:space="preserve"> ~</w:t>
      </w:r>
      <w:r w:rsidRPr="002158AE">
        <w:rPr>
          <w:i/>
        </w:rPr>
        <w:t>t</w:t>
      </w:r>
      <w:r w:rsidRPr="002158AE">
        <w:br/>
        <w:t>Conclusion: ~</w:t>
      </w:r>
      <w:r w:rsidRPr="002158AE">
        <w:rPr>
          <w:i/>
        </w:rPr>
        <w:t>p</w:t>
      </w:r>
      <w:r w:rsidRPr="002158AE">
        <w:br/>
      </w:r>
      <w:r w:rsidRPr="002158AE">
        <w:br/>
        <w:t>This argument is invalid because it has the form of the Fallacy of the Inverse. Alexei may have gotten a penalty for an infraction other than tripping.</w:t>
      </w:r>
    </w:p>
    <w:p w:rsidR="006E5044" w:rsidRPr="002158AE" w:rsidRDefault="006E5044" w:rsidP="002158AE">
      <w:pPr>
        <w:ind w:left="270" w:hanging="270"/>
      </w:pPr>
    </w:p>
    <w:p w:rsidR="00B25C18" w:rsidRPr="002158AE" w:rsidRDefault="006E5044" w:rsidP="002158AE">
      <w:pPr>
        <w:ind w:left="270" w:hanging="270"/>
      </w:pPr>
      <w:r w:rsidRPr="002158AE">
        <w:t>1</w:t>
      </w:r>
      <w:r w:rsidR="004278E9">
        <w:t>9</w:t>
      </w:r>
      <w:r w:rsidRPr="002158AE">
        <w:t xml:space="preserve">. Let </w:t>
      </w:r>
      <w:r w:rsidRPr="002158AE">
        <w:rPr>
          <w:i/>
        </w:rPr>
        <w:t>p</w:t>
      </w:r>
      <w:r w:rsidRPr="002158AE">
        <w:t xml:space="preserve"> = go to party, </w:t>
      </w:r>
      <w:r w:rsidRPr="002158AE">
        <w:rPr>
          <w:i/>
        </w:rPr>
        <w:t>t</w:t>
      </w:r>
      <w:r w:rsidRPr="002158AE">
        <w:t xml:space="preserve"> = be tired, and </w:t>
      </w:r>
      <w:r w:rsidRPr="002158AE">
        <w:rPr>
          <w:i/>
        </w:rPr>
        <w:t>f</w:t>
      </w:r>
      <w:r w:rsidRPr="002158AE">
        <w:t xml:space="preserve"> = see friends.</w:t>
      </w:r>
      <w:r w:rsidRPr="002158AE">
        <w:br/>
        <w:t>Premise:</w:t>
      </w:r>
      <w:r w:rsidRPr="002158AE">
        <w:tab/>
        <w:t xml:space="preserve"> </w:t>
      </w:r>
      <w:r w:rsidRPr="002158AE">
        <w:rPr>
          <w:i/>
        </w:rPr>
        <w:t>p</w:t>
      </w:r>
      <w:r w:rsidRPr="002158AE">
        <w:t xml:space="preserve"> → </w:t>
      </w:r>
      <w:r w:rsidRPr="002158AE">
        <w:rPr>
          <w:i/>
        </w:rPr>
        <w:t>t</w:t>
      </w:r>
      <w:r w:rsidRPr="002158AE">
        <w:br/>
        <w:t>Premise:</w:t>
      </w:r>
      <w:r w:rsidRPr="002158AE">
        <w:tab/>
        <w:t xml:space="preserve"> </w:t>
      </w:r>
      <w:r w:rsidRPr="002158AE">
        <w:rPr>
          <w:i/>
        </w:rPr>
        <w:t>p</w:t>
      </w:r>
      <w:r w:rsidRPr="002158AE">
        <w:t xml:space="preserve"> → </w:t>
      </w:r>
      <w:r w:rsidRPr="002158AE">
        <w:rPr>
          <w:i/>
        </w:rPr>
        <w:t>f</w:t>
      </w:r>
      <w:r w:rsidRPr="002158AE">
        <w:br/>
        <w:t>Conclusion: ~</w:t>
      </w:r>
      <w:r w:rsidRPr="002158AE">
        <w:rPr>
          <w:i/>
        </w:rPr>
        <w:t>f</w:t>
      </w:r>
      <w:r w:rsidRPr="002158AE">
        <w:t xml:space="preserve"> → ~</w:t>
      </w:r>
      <w:r w:rsidRPr="002158AE">
        <w:rPr>
          <w:i/>
        </w:rPr>
        <w:t>t</w:t>
      </w:r>
      <w:r w:rsidRPr="002158AE">
        <w:br/>
      </w:r>
      <w:r w:rsidRPr="002158AE">
        <w:br/>
      </w:r>
      <w:r w:rsidR="00B25C18" w:rsidRPr="002158AE">
        <w:t xml:space="preserve">We could </w:t>
      </w:r>
      <w:r w:rsidRPr="002158AE">
        <w:t xml:space="preserve">try to </w:t>
      </w:r>
      <w:r w:rsidR="00B25C18" w:rsidRPr="002158AE">
        <w:t>rewrite the second premise using the contrapositive to state ~</w:t>
      </w:r>
      <w:r w:rsidRPr="002158AE">
        <w:rPr>
          <w:i/>
        </w:rPr>
        <w:t>f</w:t>
      </w:r>
      <w:r w:rsidR="00B25C18" w:rsidRPr="002158AE">
        <w:t xml:space="preserve"> → ~</w:t>
      </w:r>
      <w:r w:rsidRPr="002158AE">
        <w:rPr>
          <w:i/>
        </w:rPr>
        <w:t>p</w:t>
      </w:r>
      <w:r w:rsidR="00B25C18" w:rsidRPr="002158AE">
        <w:t>, but that does not allow us to form a syllogism.</w:t>
      </w:r>
      <w:r w:rsidR="003D4693" w:rsidRPr="002158AE">
        <w:t xml:space="preserve"> </w:t>
      </w:r>
      <w:r w:rsidR="00B25C18" w:rsidRPr="002158AE">
        <w:t xml:space="preserve">If </w:t>
      </w:r>
      <w:r w:rsidRPr="002158AE">
        <w:t>I</w:t>
      </w:r>
      <w:r w:rsidR="00B25C18" w:rsidRPr="002158AE">
        <w:t xml:space="preserve"> don’t see friends, then </w:t>
      </w:r>
      <w:r w:rsidRPr="002158AE">
        <w:t>I</w:t>
      </w:r>
      <w:r w:rsidR="00B25C18" w:rsidRPr="002158AE">
        <w:t xml:space="preserve"> didn’t go the party, but that is not sufficient to claim I won’t be tired tomorrow.</w:t>
      </w:r>
      <w:r w:rsidR="003D4693" w:rsidRPr="002158AE">
        <w:t xml:space="preserve"> </w:t>
      </w:r>
      <w:r w:rsidR="00B25C18" w:rsidRPr="002158AE">
        <w:t>Maybe I stayed up all night watching movies.</w:t>
      </w:r>
      <w:r w:rsidR="00171021">
        <w:br/>
      </w:r>
      <w:r w:rsidR="00171021">
        <w:br/>
        <w:t>(Explanation continued on next page)</w:t>
      </w:r>
    </w:p>
    <w:p w:rsidR="006E5044" w:rsidRPr="002158AE" w:rsidRDefault="00171021" w:rsidP="002158AE">
      <w:pPr>
        <w:ind w:left="270" w:hanging="270"/>
      </w:pPr>
      <w:r>
        <w:br w:type="page"/>
      </w:r>
      <w:r w:rsidR="00AF0D7A" w:rsidRPr="002158AE">
        <w:rPr>
          <w:noProof/>
        </w:rPr>
        <w:lastRenderedPageBreak/>
        <mc:AlternateContent>
          <mc:Choice Requires="wpc">
            <w:drawing>
              <wp:anchor distT="0" distB="0" distL="114300" distR="114300" simplePos="0" relativeHeight="251646976" behindDoc="0" locked="0" layoutInCell="1" allowOverlap="1">
                <wp:simplePos x="0" y="0"/>
                <wp:positionH relativeFrom="column">
                  <wp:posOffset>3219450</wp:posOffset>
                </wp:positionH>
                <wp:positionV relativeFrom="paragraph">
                  <wp:posOffset>-95250</wp:posOffset>
                </wp:positionV>
                <wp:extent cx="2476500" cy="1590675"/>
                <wp:effectExtent l="0" t="0" r="9525" b="0"/>
                <wp:wrapSquare wrapText="bothSides"/>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347"/>
                        <wps:cNvSpPr>
                          <a:spLocks noChangeArrowheads="1"/>
                        </wps:cNvSpPr>
                        <wps:spPr bwMode="auto">
                          <a:xfrm>
                            <a:off x="57150" y="85725"/>
                            <a:ext cx="2419350" cy="142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Oval 349"/>
                        <wps:cNvSpPr>
                          <a:spLocks noChangeArrowheads="1"/>
                        </wps:cNvSpPr>
                        <wps:spPr bwMode="auto">
                          <a:xfrm>
                            <a:off x="885825" y="485775"/>
                            <a:ext cx="657225" cy="635000"/>
                          </a:xfrm>
                          <a:prstGeom prst="ellipse">
                            <a:avLst/>
                          </a:prstGeom>
                          <a:solidFill>
                            <a:srgbClr val="0070C0">
                              <a:alpha val="30000"/>
                            </a:srgbClr>
                          </a:solidFill>
                          <a:ln w="9525">
                            <a:solidFill>
                              <a:srgbClr val="000000"/>
                            </a:solidFill>
                            <a:round/>
                            <a:headEnd/>
                            <a:tailEnd/>
                          </a:ln>
                        </wps:spPr>
                        <wps:bodyPr rot="0" vert="horz" wrap="square" lIns="91440" tIns="45720" rIns="91440" bIns="45720" anchor="t" anchorCtr="0" upright="1">
                          <a:noAutofit/>
                        </wps:bodyPr>
                      </wps:wsp>
                      <wps:wsp>
                        <wps:cNvPr id="5" name="Text Box 350"/>
                        <wps:cNvSpPr txBox="1">
                          <a:spLocks noChangeArrowheads="1"/>
                        </wps:cNvSpPr>
                        <wps:spPr bwMode="auto">
                          <a:xfrm>
                            <a:off x="933450" y="558800"/>
                            <a:ext cx="6096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FF5CAC">
                              <w:r>
                                <w:t>Party</w:t>
                              </w:r>
                            </w:p>
                          </w:txbxContent>
                        </wps:txbx>
                        <wps:bodyPr rot="0" vert="horz" wrap="square" lIns="91440" tIns="45720" rIns="91440" bIns="45720" anchor="t" anchorCtr="0" upright="1">
                          <a:noAutofit/>
                        </wps:bodyPr>
                      </wps:wsp>
                      <wps:wsp>
                        <wps:cNvPr id="6" name="Text Box 351"/>
                        <wps:cNvSpPr txBox="1">
                          <a:spLocks noChangeArrowheads="1"/>
                        </wps:cNvSpPr>
                        <wps:spPr bwMode="auto">
                          <a:xfrm>
                            <a:off x="133350" y="85725"/>
                            <a:ext cx="923925"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FF5CAC">
                              <w:pPr>
                                <w:rPr>
                                  <w:color w:val="FF0000"/>
                                </w:rPr>
                              </w:pPr>
                              <w:r>
                                <w:rPr>
                                  <w:color w:val="FF0000"/>
                                </w:rPr>
                                <w:t xml:space="preserve">Me  </w:t>
                              </w:r>
                              <w:r w:rsidRPr="004635A4">
                                <w:rPr>
                                  <w:color w:val="FF0000"/>
                                </w:rPr>
                                <w:t>x</w:t>
                              </w:r>
                              <w:r>
                                <w:rPr>
                                  <w:color w:val="FF0000"/>
                                </w:rPr>
                                <w:t>?</w:t>
                              </w:r>
                            </w:p>
                            <w:p w:rsidR="00325C5E" w:rsidRPr="004635A4" w:rsidRDefault="00325C5E" w:rsidP="00FF5CAC">
                              <w:pPr>
                                <w:rPr>
                                  <w:color w:val="FF0000"/>
                                </w:rPr>
                              </w:pPr>
                            </w:p>
                            <w:p w:rsidR="00325C5E" w:rsidRDefault="00325C5E" w:rsidP="00FF5CAC">
                              <w:pPr>
                                <w:rPr>
                                  <w:color w:val="FF0000"/>
                                  <w:sz w:val="16"/>
                                  <w:szCs w:val="16"/>
                                </w:rPr>
                              </w:pPr>
                            </w:p>
                            <w:p w:rsidR="00325C5E" w:rsidRPr="00466A29" w:rsidRDefault="00325C5E" w:rsidP="00FF5CAC">
                              <w:pPr>
                                <w:rPr>
                                  <w:color w:val="FF0000"/>
                                </w:rPr>
                              </w:pPr>
                              <w:r>
                                <w:rPr>
                                  <w:color w:val="FF0000"/>
                                </w:rPr>
                                <w:t xml:space="preserve">       x?</w:t>
                              </w:r>
                            </w:p>
                          </w:txbxContent>
                        </wps:txbx>
                        <wps:bodyPr rot="0" vert="horz" wrap="square" lIns="91440" tIns="45720" rIns="91440" bIns="45720" anchor="t" anchorCtr="0" upright="1">
                          <a:noAutofit/>
                        </wps:bodyPr>
                      </wps:wsp>
                      <wps:wsp>
                        <wps:cNvPr id="7" name="Text Box 352"/>
                        <wps:cNvSpPr txBox="1">
                          <a:spLocks noChangeArrowheads="1"/>
                        </wps:cNvSpPr>
                        <wps:spPr bwMode="auto">
                          <a:xfrm>
                            <a:off x="390525" y="409575"/>
                            <a:ext cx="54292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FF5CAC">
                              <w:r>
                                <w:t>Tired</w:t>
                              </w:r>
                            </w:p>
                          </w:txbxContent>
                        </wps:txbx>
                        <wps:bodyPr rot="0" vert="horz" wrap="square" lIns="91440" tIns="45720" rIns="91440" bIns="45720" anchor="t" anchorCtr="0" upright="1">
                          <a:noAutofit/>
                        </wps:bodyPr>
                      </wps:wsp>
                      <wps:wsp>
                        <wps:cNvPr id="8" name="Oval 355"/>
                        <wps:cNvSpPr>
                          <a:spLocks noChangeArrowheads="1"/>
                        </wps:cNvSpPr>
                        <wps:spPr bwMode="auto">
                          <a:xfrm>
                            <a:off x="304800" y="209550"/>
                            <a:ext cx="1238250" cy="1219200"/>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9" name="Oval 356"/>
                        <wps:cNvSpPr>
                          <a:spLocks noChangeArrowheads="1"/>
                        </wps:cNvSpPr>
                        <wps:spPr bwMode="auto">
                          <a:xfrm>
                            <a:off x="885825" y="209550"/>
                            <a:ext cx="1238250" cy="1219200"/>
                          </a:xfrm>
                          <a:prstGeom prst="ellipse">
                            <a:avLst/>
                          </a:prstGeom>
                          <a:solidFill>
                            <a:srgbClr val="FFFF00">
                              <a:alpha val="30000"/>
                            </a:srgbClr>
                          </a:solidFill>
                          <a:ln w="9525">
                            <a:solidFill>
                              <a:srgbClr val="000000"/>
                            </a:solidFill>
                            <a:round/>
                            <a:headEnd/>
                            <a:tailEnd/>
                          </a:ln>
                        </wps:spPr>
                        <wps:bodyPr rot="0" vert="horz" wrap="square" lIns="91440" tIns="45720" rIns="91440" bIns="45720" anchor="t" anchorCtr="0" upright="1">
                          <a:noAutofit/>
                        </wps:bodyPr>
                      </wps:wsp>
                      <wps:wsp>
                        <wps:cNvPr id="10" name="Text Box 357"/>
                        <wps:cNvSpPr txBox="1">
                          <a:spLocks noChangeArrowheads="1"/>
                        </wps:cNvSpPr>
                        <wps:spPr bwMode="auto">
                          <a:xfrm>
                            <a:off x="1419225" y="409575"/>
                            <a:ext cx="70485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5C5E" w:rsidRDefault="00325C5E" w:rsidP="00FF5CAC">
                              <w:r>
                                <w:t>Friends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45" o:spid="_x0000_s1114" editas="canvas" style="position:absolute;left:0;text-align:left;margin-left:253.5pt;margin-top:-7.5pt;width:195pt;height:125.25pt;z-index:251646976;mso-position-horizontal-relative:text;mso-position-vertical-relative:text" coordsize="24765,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">
                <v:shape id="_x0000_s1115" type="#_x0000_t75" style="position:absolute;width:24765;height:15906;visibility:visible;mso-wrap-style:square">
                  <v:fill o:detectmouseclick="t"/>
                  <v:path o:connecttype="none"/>
                </v:shape>
                <v:rect id="Rectangle 347" o:spid="_x0000_s1116" style="position:absolute;left:571;top:857;width:24194;height:1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oval id="Oval 349" o:spid="_x0000_s1117" style="position:absolute;left:8858;top:4857;width:6572;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" fillcolor="#0070c0">
                  <v:fill opacity="19789f"/>
                </v:oval>
                <v:shape id="Text Box 350" o:spid="_x0000_s1118" type="#_x0000_t202" style="position:absolute;left:9334;top:5588;width:6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325C5E" w:rsidRDefault="00325C5E" w:rsidP="00FF5CAC">
                        <w:r>
                          <w:t>Party</w:t>
                        </w:r>
                      </w:p>
                    </w:txbxContent>
                  </v:textbox>
                </v:shape>
                <v:shape id="Text Box 351" o:spid="_x0000_s1119" type="#_x0000_t202" style="position:absolute;left:1333;top:857;width:9239;height:9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325C5E" w:rsidRDefault="00325C5E" w:rsidP="00FF5CAC">
                        <w:pPr>
                          <w:rPr>
                            <w:color w:val="FF0000"/>
                          </w:rPr>
                        </w:pPr>
                        <w:r>
                          <w:rPr>
                            <w:color w:val="FF0000"/>
                          </w:rPr>
                          <w:t xml:space="preserve">Me  </w:t>
                        </w:r>
                        <w:r w:rsidRPr="004635A4">
                          <w:rPr>
                            <w:color w:val="FF0000"/>
                          </w:rPr>
                          <w:t>x</w:t>
                        </w:r>
                        <w:r>
                          <w:rPr>
                            <w:color w:val="FF0000"/>
                          </w:rPr>
                          <w:t>?</w:t>
                        </w:r>
                      </w:p>
                      <w:p w:rsidR="00325C5E" w:rsidRPr="004635A4" w:rsidRDefault="00325C5E" w:rsidP="00FF5CAC">
                        <w:pPr>
                          <w:rPr>
                            <w:color w:val="FF0000"/>
                          </w:rPr>
                        </w:pPr>
                      </w:p>
                      <w:p w:rsidR="00325C5E" w:rsidRDefault="00325C5E" w:rsidP="00FF5CAC">
                        <w:pPr>
                          <w:rPr>
                            <w:color w:val="FF0000"/>
                            <w:sz w:val="16"/>
                            <w:szCs w:val="16"/>
                          </w:rPr>
                        </w:pPr>
                      </w:p>
                      <w:p w:rsidR="00325C5E" w:rsidRPr="00466A29" w:rsidRDefault="00325C5E" w:rsidP="00FF5CAC">
                        <w:pPr>
                          <w:rPr>
                            <w:color w:val="FF0000"/>
                          </w:rPr>
                        </w:pPr>
                        <w:r>
                          <w:rPr>
                            <w:color w:val="FF0000"/>
                          </w:rPr>
                          <w:t xml:space="preserve">       x?</w:t>
                        </w:r>
                      </w:p>
                    </w:txbxContent>
                  </v:textbox>
                </v:shape>
                <v:shape id="Text Box 352" o:spid="_x0000_s1120" type="#_x0000_t202" style="position:absolute;left:3905;top:4095;width:5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325C5E" w:rsidRDefault="00325C5E" w:rsidP="00FF5CAC">
                        <w:r>
                          <w:t>Tired</w:t>
                        </w:r>
                      </w:p>
                    </w:txbxContent>
                  </v:textbox>
                </v:shape>
                <v:oval id="Oval 355" o:spid="_x0000_s1121" style="position:absolute;left:3048;top:2095;width:1238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" fillcolor="yellow">
                  <v:fill opacity="19789f"/>
                </v:oval>
                <v:oval id="Oval 356" o:spid="_x0000_s1122" style="position:absolute;left:8858;top:2095;width:1238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" fillcolor="yellow">
                  <v:fill opacity="19789f"/>
                </v:oval>
                <v:shape id="Text Box 357" o:spid="_x0000_s1123" type="#_x0000_t202" style="position:absolute;left:14192;top:4095;width:704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325C5E" w:rsidRDefault="00325C5E" w:rsidP="00FF5CAC">
                        <w:r>
                          <w:t>Friends</w:t>
                        </w:r>
                      </w:p>
                    </w:txbxContent>
                  </v:textbox>
                </v:shape>
                <w10:wrap type="square"/>
              </v:group>
            </w:pict>
          </mc:Fallback>
        </mc:AlternateContent>
      </w:r>
      <w:r w:rsidR="00FF5CAC" w:rsidRPr="002158AE">
        <w:tab/>
        <w:t xml:space="preserve">A Venn diagram can help, if we set it up correctly. The “party” circle must be completely contained within the intersection of the other circles. We know that I am somewhere outside </w:t>
      </w:r>
      <w:r w:rsidR="00E957FA" w:rsidRPr="002158AE">
        <w:t>the “friends” circle, but we cannot determine whether I am in the “tired” circle. All we really know for sure is that I didn’t go to the party.</w:t>
      </w:r>
    </w:p>
    <w:p w:rsidR="006E5044" w:rsidRPr="002158AE" w:rsidRDefault="006E5044" w:rsidP="002158AE">
      <w:pPr>
        <w:ind w:left="270" w:hanging="270"/>
      </w:pPr>
    </w:p>
    <w:p w:rsidR="006E5044" w:rsidRPr="002158AE" w:rsidRDefault="006E5044" w:rsidP="002158AE">
      <w:pPr>
        <w:ind w:left="270" w:hanging="270"/>
      </w:pPr>
    </w:p>
    <w:p w:rsidR="0010786E" w:rsidRPr="002158AE" w:rsidRDefault="004278E9" w:rsidP="002158AE">
      <w:pPr>
        <w:ind w:left="270" w:hanging="270"/>
      </w:pPr>
      <w:r>
        <w:t>20</w:t>
      </w:r>
      <w:r w:rsidR="0056750A" w:rsidRPr="002158AE">
        <w:t xml:space="preserve">.a. </w:t>
      </w:r>
      <w:r w:rsidR="00124ED7" w:rsidRPr="002158AE">
        <w:t>Circular</w:t>
      </w:r>
      <w:r w:rsidR="0056750A" w:rsidRPr="002158AE">
        <w:br/>
        <w:t xml:space="preserve">b. </w:t>
      </w:r>
      <w:r w:rsidR="00124ED7" w:rsidRPr="002158AE">
        <w:t>Correlation does not imply causation</w:t>
      </w:r>
      <w:r w:rsidR="0056750A" w:rsidRPr="002158AE">
        <w:br/>
        <w:t xml:space="preserve">c. </w:t>
      </w:r>
      <w:r w:rsidR="00124ED7" w:rsidRPr="002158AE">
        <w:t>Post hoc</w:t>
      </w:r>
      <w:r w:rsidR="0056750A" w:rsidRPr="002158AE">
        <w:br/>
        <w:t xml:space="preserve">d. </w:t>
      </w:r>
      <w:r w:rsidR="00124ED7" w:rsidRPr="002158AE">
        <w:t>Appeal to consequence</w:t>
      </w:r>
      <w:r w:rsidR="0056750A" w:rsidRPr="002158AE">
        <w:br/>
        <w:t xml:space="preserve">e. </w:t>
      </w:r>
      <w:r w:rsidR="00124ED7" w:rsidRPr="002158AE">
        <w:t>Straw ma</w:t>
      </w:r>
      <w:bookmarkEnd w:id="1"/>
      <w:bookmarkEnd w:id="2"/>
      <w:r w:rsidR="009E3BD6" w:rsidRPr="002158AE">
        <w:t>n</w:t>
      </w:r>
    </w:p>
    <w:p w:rsidR="00852401" w:rsidRPr="002158AE" w:rsidRDefault="00852401" w:rsidP="002158AE">
      <w:pPr>
        <w:ind w:left="270" w:hanging="270"/>
      </w:pPr>
    </w:p>
    <w:p w:rsidR="002158AE" w:rsidRPr="002158AE" w:rsidRDefault="002158AE" w:rsidP="00000CEA">
      <w:pPr>
        <w:pStyle w:val="TryitNowbody"/>
      </w:pPr>
    </w:p>
    <w:p w:rsidR="002158AE" w:rsidRPr="007B5A4C" w:rsidRDefault="002158AE" w:rsidP="002158AE">
      <w:pPr>
        <w:pStyle w:val="Heading2"/>
      </w:pPr>
      <w:r>
        <w:br w:type="page"/>
      </w:r>
      <w:r>
        <w:lastRenderedPageBreak/>
        <w:t>Exercises</w:t>
      </w:r>
    </w:p>
    <w:p w:rsidR="002158AE" w:rsidRDefault="002158AE" w:rsidP="002158AE"/>
    <w:p w:rsidR="002158AE" w:rsidRPr="00E07370" w:rsidRDefault="004A6F86" w:rsidP="002158AE">
      <w:pPr>
        <w:rPr>
          <w:b/>
        </w:rPr>
      </w:pPr>
      <w:r>
        <w:rPr>
          <w:b/>
        </w:rPr>
        <w:t>Boolean Logic</w:t>
      </w:r>
    </w:p>
    <w:p w:rsidR="00CB4994" w:rsidRDefault="00CB4994" w:rsidP="004A6F86"/>
    <w:p w:rsidR="002158AE" w:rsidRDefault="004A6F86" w:rsidP="004A6F86">
      <w:r>
        <w:t xml:space="preserve">For questions 1-2, list the set </w:t>
      </w:r>
      <w:r w:rsidR="00531671">
        <w:t>of integers</w:t>
      </w:r>
      <w:r>
        <w:t xml:space="preserve"> that satisfy the given conditions.</w:t>
      </w:r>
    </w:p>
    <w:p w:rsidR="004A6F86" w:rsidRDefault="004A6F86" w:rsidP="004A6F86"/>
    <w:p w:rsidR="002158AE" w:rsidRDefault="000F1B82" w:rsidP="000F1B82">
      <w:r>
        <w:t xml:space="preserve">1. </w:t>
      </w:r>
      <w:r w:rsidR="004A6F86">
        <w:t xml:space="preserve">A </w:t>
      </w:r>
      <w:r w:rsidR="0024758B">
        <w:t xml:space="preserve">positive </w:t>
      </w:r>
      <w:r w:rsidR="004A6F86">
        <w:t>multiple of 5 and not a multiple of 2</w:t>
      </w:r>
    </w:p>
    <w:p w:rsidR="002158AE" w:rsidRDefault="002158AE" w:rsidP="000F1B82">
      <w:pPr>
        <w:ind w:left="360"/>
      </w:pPr>
    </w:p>
    <w:p w:rsidR="002158AE" w:rsidRDefault="000F1B82" w:rsidP="000F1B82">
      <w:r>
        <w:t xml:space="preserve">2. </w:t>
      </w:r>
      <w:r w:rsidR="004A6F86">
        <w:t>Greater than 12 and less than or equal to 18</w:t>
      </w:r>
    </w:p>
    <w:p w:rsidR="002158AE" w:rsidRDefault="002158AE" w:rsidP="000F1B82">
      <w:pPr>
        <w:ind w:left="360"/>
      </w:pPr>
    </w:p>
    <w:p w:rsidR="00A21EB1" w:rsidRPr="00E07370" w:rsidRDefault="00A13665" w:rsidP="000F1B82">
      <w:pPr>
        <w:rPr>
          <w:b/>
        </w:rPr>
      </w:pPr>
      <w:r>
        <w:rPr>
          <w:b/>
        </w:rPr>
        <w:t>Quantified Statements</w:t>
      </w:r>
    </w:p>
    <w:p w:rsidR="00CB4994" w:rsidRDefault="00CB4994" w:rsidP="000F1B82"/>
    <w:p w:rsidR="00A21EB1" w:rsidRDefault="00A21EB1" w:rsidP="000F1B82">
      <w:r>
        <w:t xml:space="preserve">For questions </w:t>
      </w:r>
      <w:r w:rsidR="00125F06">
        <w:t>3-4, write the negation of each quantified statement</w:t>
      </w:r>
      <w:r>
        <w:t>.</w:t>
      </w:r>
    </w:p>
    <w:p w:rsidR="00A21EB1" w:rsidRDefault="00A21EB1" w:rsidP="000F1B82"/>
    <w:p w:rsidR="00125F06" w:rsidRDefault="000F1B82" w:rsidP="000F1B82">
      <w:r>
        <w:t xml:space="preserve">3. </w:t>
      </w:r>
      <w:r w:rsidR="00125F06">
        <w:t>Everyone failed the quiz today.</w:t>
      </w:r>
    </w:p>
    <w:p w:rsidR="00125F06" w:rsidRDefault="00125F06" w:rsidP="000F1B82">
      <w:pPr>
        <w:ind w:left="360"/>
      </w:pPr>
    </w:p>
    <w:p w:rsidR="00125F06" w:rsidRDefault="000F1B82" w:rsidP="000F1B82">
      <w:r>
        <w:t xml:space="preserve">4. </w:t>
      </w:r>
      <w:r w:rsidR="00125F06">
        <w:t>Someone in the car needs to use the restroom.</w:t>
      </w:r>
    </w:p>
    <w:p w:rsidR="00125F06" w:rsidRDefault="00125F06" w:rsidP="000F1B82">
      <w:pPr>
        <w:ind w:left="360"/>
      </w:pPr>
    </w:p>
    <w:p w:rsidR="00A13665" w:rsidRDefault="00497D9B" w:rsidP="000F1B82">
      <w:pPr>
        <w:rPr>
          <w:b/>
        </w:rPr>
      </w:pPr>
      <w:r>
        <w:rPr>
          <w:b/>
        </w:rPr>
        <w:t>Truth Tables</w:t>
      </w:r>
    </w:p>
    <w:p w:rsidR="00CB4994" w:rsidRPr="00E07370" w:rsidRDefault="00CB4994" w:rsidP="000F1B82">
      <w:pPr>
        <w:rPr>
          <w:b/>
        </w:rPr>
      </w:pPr>
    </w:p>
    <w:p w:rsidR="00751920" w:rsidRPr="003C3B05" w:rsidRDefault="000F1B82" w:rsidP="000F1B82">
      <w:pPr>
        <w:ind w:left="360" w:hanging="360"/>
      </w:pPr>
      <w:r>
        <w:t xml:space="preserve">5. </w:t>
      </w:r>
      <w:r w:rsidR="00751920">
        <w:t xml:space="preserve">Translate each statement from symbolic notation into English sentences. Let </w:t>
      </w:r>
      <w:r w:rsidR="00751920">
        <w:rPr>
          <w:i/>
        </w:rPr>
        <w:t>A</w:t>
      </w:r>
      <w:r w:rsidR="00751920">
        <w:t xml:space="preserve"> represent “Elvis is alive” and let </w:t>
      </w:r>
      <w:r w:rsidR="00751920">
        <w:rPr>
          <w:i/>
        </w:rPr>
        <w:t>G</w:t>
      </w:r>
      <w:r w:rsidR="00751920">
        <w:t xml:space="preserve"> represent “Elvis gained weight”.</w:t>
      </w:r>
      <w:r w:rsidR="00751920">
        <w:br/>
        <w:t xml:space="preserve">a. </w:t>
      </w:r>
      <w:r w:rsidR="00751920">
        <w:rPr>
          <w:i/>
        </w:rPr>
        <w:t>A</w:t>
      </w:r>
      <w:r w:rsidR="00751920">
        <w:t xml:space="preserve"> </w:t>
      </w:r>
      <w:r w:rsidR="00751920">
        <w:rPr>
          <w:rFonts w:ascii="Cambria Math" w:hAnsi="Cambria Math"/>
        </w:rPr>
        <w:t>⋁</w:t>
      </w:r>
      <w:r w:rsidR="00751920">
        <w:t xml:space="preserve"> </w:t>
      </w:r>
      <w:r w:rsidR="00751920">
        <w:rPr>
          <w:i/>
        </w:rPr>
        <w:t>G</w:t>
      </w:r>
      <w:r w:rsidR="00751920">
        <w:rPr>
          <w:i/>
        </w:rPr>
        <w:br/>
      </w:r>
      <w:r w:rsidR="00751920">
        <w:t>b. ~(</w:t>
      </w:r>
      <w:r w:rsidR="00751920">
        <w:rPr>
          <w:i/>
        </w:rPr>
        <w:t>A</w:t>
      </w:r>
      <w:r w:rsidR="00751920">
        <w:t xml:space="preserve"> </w:t>
      </w:r>
      <w:r w:rsidR="00751920">
        <w:rPr>
          <w:rFonts w:ascii="Cambria Math" w:hAnsi="Cambria Math"/>
        </w:rPr>
        <w:t>⋀</w:t>
      </w:r>
      <w:r w:rsidR="00751920">
        <w:t xml:space="preserve"> </w:t>
      </w:r>
      <w:r w:rsidR="00751920">
        <w:rPr>
          <w:i/>
        </w:rPr>
        <w:t>G</w:t>
      </w:r>
      <w:r w:rsidR="00751920">
        <w:t>)</w:t>
      </w:r>
      <w:r w:rsidR="00751920">
        <w:rPr>
          <w:i/>
        </w:rPr>
        <w:br/>
      </w:r>
      <w:r w:rsidR="00751920">
        <w:t xml:space="preserve">c. </w:t>
      </w:r>
      <w:r w:rsidR="00751920">
        <w:rPr>
          <w:i/>
        </w:rPr>
        <w:t>G</w:t>
      </w:r>
      <w:r w:rsidR="00751920">
        <w:t xml:space="preserve"> </w:t>
      </w:r>
      <w:r w:rsidR="00751920" w:rsidRPr="006D7EB5">
        <w:t>→</w:t>
      </w:r>
      <w:r w:rsidR="00751920">
        <w:t xml:space="preserve"> ~</w:t>
      </w:r>
      <w:r w:rsidR="00751920">
        <w:rPr>
          <w:i/>
        </w:rPr>
        <w:t>A</w:t>
      </w:r>
      <w:r w:rsidR="00751920">
        <w:rPr>
          <w:i/>
        </w:rPr>
        <w:br/>
      </w:r>
      <w:r w:rsidR="00751920">
        <w:t xml:space="preserve">d. </w:t>
      </w:r>
      <w:r w:rsidR="00751920">
        <w:rPr>
          <w:i/>
        </w:rPr>
        <w:t>A</w:t>
      </w:r>
      <w:r w:rsidR="00751920">
        <w:t xml:space="preserve"> ↔ ~</w:t>
      </w:r>
      <w:r w:rsidR="00751920">
        <w:rPr>
          <w:i/>
        </w:rPr>
        <w:t>G</w:t>
      </w:r>
    </w:p>
    <w:p w:rsidR="003C3B05" w:rsidRDefault="003C3B05" w:rsidP="000F1B82"/>
    <w:p w:rsidR="002158AE" w:rsidRDefault="00321819" w:rsidP="000F1B82">
      <w:r>
        <w:t xml:space="preserve">For questions </w:t>
      </w:r>
      <w:r w:rsidR="00497D9B">
        <w:t>6-9</w:t>
      </w:r>
      <w:r>
        <w:t>, create a truth table for each statement.</w:t>
      </w:r>
    </w:p>
    <w:p w:rsidR="002158AE" w:rsidRDefault="002158AE" w:rsidP="000F1B82"/>
    <w:p w:rsidR="00B13895" w:rsidRDefault="000F1B82" w:rsidP="000F1B82">
      <w:r w:rsidRPr="000F1B82">
        <w:t>6.</w:t>
      </w:r>
      <w:r>
        <w:rPr>
          <w:i/>
        </w:rPr>
        <w:t xml:space="preserve"> </w:t>
      </w:r>
      <w:r w:rsidR="00B13895">
        <w:rPr>
          <w:i/>
        </w:rPr>
        <w:t>A</w:t>
      </w:r>
      <w:r w:rsidR="00B13895">
        <w:t xml:space="preserve"> </w:t>
      </w:r>
      <w:r w:rsidR="00B13895">
        <w:rPr>
          <w:rFonts w:ascii="Cambria Math" w:hAnsi="Cambria Math"/>
        </w:rPr>
        <w:t>⋀</w:t>
      </w:r>
      <w:r w:rsidR="00B13895">
        <w:t xml:space="preserve"> ~</w:t>
      </w:r>
      <w:r w:rsidR="00B13895" w:rsidRPr="00321819">
        <w:rPr>
          <w:i/>
        </w:rPr>
        <w:t>B</w:t>
      </w:r>
    </w:p>
    <w:p w:rsidR="00B13895" w:rsidRDefault="00B13895" w:rsidP="000F1B82">
      <w:pPr>
        <w:ind w:left="360"/>
      </w:pPr>
    </w:p>
    <w:p w:rsidR="002158AE" w:rsidRDefault="000F1B82" w:rsidP="000F1B82">
      <w:r>
        <w:t xml:space="preserve">7. </w:t>
      </w:r>
      <w:r w:rsidR="00321819">
        <w:t>~(~</w:t>
      </w:r>
      <w:r w:rsidR="00321819">
        <w:rPr>
          <w:i/>
        </w:rPr>
        <w:t>A</w:t>
      </w:r>
      <w:r w:rsidR="00321819">
        <w:t xml:space="preserve"> </w:t>
      </w:r>
      <w:r w:rsidR="00B13895">
        <w:rPr>
          <w:rFonts w:ascii="Cambria Math" w:hAnsi="Cambria Math"/>
        </w:rPr>
        <w:t>⋁</w:t>
      </w:r>
      <w:r w:rsidR="00321819">
        <w:t xml:space="preserve"> </w:t>
      </w:r>
      <w:r w:rsidR="00321819">
        <w:rPr>
          <w:i/>
        </w:rPr>
        <w:t>B</w:t>
      </w:r>
      <w:r w:rsidR="00321819">
        <w:t>)</w:t>
      </w:r>
    </w:p>
    <w:p w:rsidR="002158AE" w:rsidRDefault="002158AE" w:rsidP="000F1B82">
      <w:pPr>
        <w:ind w:left="360"/>
      </w:pPr>
    </w:p>
    <w:p w:rsidR="002158AE" w:rsidRDefault="000F1B82" w:rsidP="000F1B82">
      <w:r>
        <w:t xml:space="preserve">8. </w:t>
      </w:r>
      <w:r w:rsidR="00EB7071">
        <w:t>(</w:t>
      </w:r>
      <w:r w:rsidR="00B13895">
        <w:rPr>
          <w:i/>
        </w:rPr>
        <w:t>A</w:t>
      </w:r>
      <w:r w:rsidR="00B13895">
        <w:t xml:space="preserve"> </w:t>
      </w:r>
      <w:r w:rsidR="00B13895">
        <w:rPr>
          <w:rFonts w:ascii="Cambria Math" w:hAnsi="Cambria Math"/>
        </w:rPr>
        <w:t>⋀</w:t>
      </w:r>
      <w:r w:rsidR="00B13895">
        <w:t xml:space="preserve"> </w:t>
      </w:r>
      <w:r w:rsidR="00B13895" w:rsidRPr="00321819">
        <w:rPr>
          <w:i/>
        </w:rPr>
        <w:t>B</w:t>
      </w:r>
      <w:r w:rsidR="00EB7071">
        <w:t>)</w:t>
      </w:r>
      <w:r w:rsidR="00B13895">
        <w:t xml:space="preserve"> → </w:t>
      </w:r>
      <w:r w:rsidR="00B13895">
        <w:rPr>
          <w:i/>
        </w:rPr>
        <w:t>C</w:t>
      </w:r>
    </w:p>
    <w:p w:rsidR="002158AE" w:rsidRDefault="002158AE" w:rsidP="000F1B82">
      <w:pPr>
        <w:ind w:left="360"/>
      </w:pPr>
    </w:p>
    <w:p w:rsidR="002158AE" w:rsidRDefault="000F1B82" w:rsidP="000F1B82">
      <w:r>
        <w:t xml:space="preserve">9. </w:t>
      </w:r>
      <w:r w:rsidR="00EB7071">
        <w:t>(</w:t>
      </w:r>
      <w:r w:rsidR="00B13895">
        <w:rPr>
          <w:i/>
        </w:rPr>
        <w:t>A</w:t>
      </w:r>
      <w:r w:rsidR="00B13895">
        <w:t xml:space="preserve"> </w:t>
      </w:r>
      <w:r w:rsidR="00B13895">
        <w:rPr>
          <w:rFonts w:ascii="Cambria Math" w:hAnsi="Cambria Math"/>
        </w:rPr>
        <w:t>⋁</w:t>
      </w:r>
      <w:r w:rsidR="00B13895">
        <w:t xml:space="preserve"> </w:t>
      </w:r>
      <w:r w:rsidR="00B13895" w:rsidRPr="00321819">
        <w:rPr>
          <w:i/>
        </w:rPr>
        <w:t>B</w:t>
      </w:r>
      <w:r w:rsidR="00EB7071">
        <w:t>)</w:t>
      </w:r>
      <w:r w:rsidR="00B13895">
        <w:t xml:space="preserve"> → ~</w:t>
      </w:r>
      <w:r w:rsidR="00B13895">
        <w:rPr>
          <w:i/>
        </w:rPr>
        <w:t>C</w:t>
      </w:r>
    </w:p>
    <w:p w:rsidR="002158AE" w:rsidRDefault="002158AE" w:rsidP="000F1B82"/>
    <w:p w:rsidR="003E628C" w:rsidRDefault="003E628C" w:rsidP="000F1B82">
      <w:r>
        <w:t xml:space="preserve">Questions </w:t>
      </w:r>
      <w:r w:rsidR="00497D9B">
        <w:t>10-13</w:t>
      </w:r>
      <w:r>
        <w:t xml:space="preserve">: In this lesson, we have been studying the </w:t>
      </w:r>
      <w:r>
        <w:rPr>
          <w:i/>
        </w:rPr>
        <w:t>inclusive</w:t>
      </w:r>
      <w:r>
        <w:t xml:space="preserve"> or, which allows both </w:t>
      </w:r>
      <w:r>
        <w:rPr>
          <w:i/>
        </w:rPr>
        <w:t>A</w:t>
      </w:r>
      <w:r>
        <w:t xml:space="preserve"> and </w:t>
      </w:r>
      <w:r>
        <w:rPr>
          <w:i/>
        </w:rPr>
        <w:t>B</w:t>
      </w:r>
      <w:r>
        <w:t xml:space="preserve"> to be true. The </w:t>
      </w:r>
      <w:r>
        <w:rPr>
          <w:i/>
        </w:rPr>
        <w:t>exclusive</w:t>
      </w:r>
      <w:r>
        <w:t xml:space="preserve"> or does not allow both to be true; it translates to “either </w:t>
      </w:r>
      <w:r>
        <w:rPr>
          <w:i/>
        </w:rPr>
        <w:t>A</w:t>
      </w:r>
      <w:r>
        <w:t xml:space="preserve"> or </w:t>
      </w:r>
      <w:r>
        <w:rPr>
          <w:i/>
        </w:rPr>
        <w:t>B</w:t>
      </w:r>
      <w:r>
        <w:t>, but not both.”</w:t>
      </w:r>
    </w:p>
    <w:p w:rsidR="003E628C" w:rsidRDefault="003E628C" w:rsidP="000F1B82"/>
    <w:p w:rsidR="00497D9B" w:rsidRDefault="000F1B82" w:rsidP="000F1B82">
      <w:r>
        <w:t xml:space="preserve">10. </w:t>
      </w:r>
      <w:r w:rsidR="00497D9B">
        <w:t>For each situation, decide whether the “or” is most likely exclusive or inclusive.</w:t>
      </w:r>
    </w:p>
    <w:p w:rsidR="00497D9B" w:rsidRDefault="00497D9B" w:rsidP="000F1B82">
      <w:pPr>
        <w:ind w:left="360"/>
      </w:pPr>
      <w:r>
        <w:t>a.</w:t>
      </w:r>
      <w:r w:rsidR="00531671">
        <w:t xml:space="preserve"> </w:t>
      </w:r>
      <w:r>
        <w:t>An entrée at a restaurant includes soup or a salad.</w:t>
      </w:r>
    </w:p>
    <w:p w:rsidR="00497D9B" w:rsidRDefault="00497D9B" w:rsidP="000F1B82">
      <w:pPr>
        <w:ind w:left="360"/>
      </w:pPr>
      <w:r>
        <w:t>b.</w:t>
      </w:r>
      <w:r w:rsidR="00531671">
        <w:t xml:space="preserve"> </w:t>
      </w:r>
      <w:r>
        <w:t>You should bring an umbrella or a raincoat with you.</w:t>
      </w:r>
    </w:p>
    <w:p w:rsidR="00497D9B" w:rsidRDefault="00497D9B" w:rsidP="000F1B82">
      <w:pPr>
        <w:ind w:left="360"/>
      </w:pPr>
      <w:r>
        <w:t>c.</w:t>
      </w:r>
      <w:r w:rsidR="00531671">
        <w:t xml:space="preserve"> </w:t>
      </w:r>
      <w:r>
        <w:t>We can keep driving on I-5 or get on I-405 at the next exit.</w:t>
      </w:r>
    </w:p>
    <w:p w:rsidR="00497D9B" w:rsidRDefault="00497D9B" w:rsidP="000F1B82">
      <w:pPr>
        <w:ind w:left="360"/>
      </w:pPr>
      <w:r>
        <w:t>d.</w:t>
      </w:r>
      <w:r w:rsidR="00531671">
        <w:t xml:space="preserve"> </w:t>
      </w:r>
      <w:r>
        <w:t>You should save this document on your computer or a flash drive.</w:t>
      </w:r>
    </w:p>
    <w:p w:rsidR="00497D9B" w:rsidRDefault="00497D9B" w:rsidP="000F1B82"/>
    <w:p w:rsidR="00B13895" w:rsidRDefault="00497D9B" w:rsidP="000F1B82">
      <w:r>
        <w:br w:type="page"/>
      </w:r>
      <w:r w:rsidR="000F1B82">
        <w:lastRenderedPageBreak/>
        <w:t xml:space="preserve">11. </w:t>
      </w:r>
      <w:r w:rsidR="00B13895">
        <w:t>Complete the truth table for the exclusive or.</w:t>
      </w:r>
    </w:p>
    <w:p w:rsidR="00B13895" w:rsidRPr="00B13895" w:rsidRDefault="00AF0D7A" w:rsidP="000F1B82">
      <w:r w:rsidRPr="00B13895">
        <w:rPr>
          <w:noProof/>
        </w:rPr>
        <mc:AlternateContent>
          <mc:Choice Requires="wps">
            <w:drawing>
              <wp:inline distT="0" distB="0" distL="0" distR="0">
                <wp:extent cx="1885950" cy="1162685"/>
                <wp:effectExtent l="0" t="3810" r="0" b="0"/>
                <wp:docPr id="2"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75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943"/>
                            </w:tblGrid>
                            <w:tr w:rsidR="00325C5E" w:rsidTr="00B13895">
                              <w:tc>
                                <w:tcPr>
                                  <w:tcW w:w="407" w:type="dxa"/>
                                  <w:shd w:val="clear" w:color="auto" w:fill="auto"/>
                                </w:tcPr>
                                <w:p w:rsidR="00325C5E" w:rsidRPr="00C14A1D" w:rsidRDefault="00325C5E" w:rsidP="00F111BC">
                                  <w:pPr>
                                    <w:jc w:val="center"/>
                                    <w:rPr>
                                      <w:i/>
                                    </w:rPr>
                                  </w:pPr>
                                  <w:r w:rsidRPr="00C14A1D">
                                    <w:rPr>
                                      <w:i/>
                                    </w:rPr>
                                    <w:t>A</w:t>
                                  </w:r>
                                </w:p>
                              </w:tc>
                              <w:tc>
                                <w:tcPr>
                                  <w:tcW w:w="407" w:type="dxa"/>
                                  <w:shd w:val="clear" w:color="auto" w:fill="auto"/>
                                </w:tcPr>
                                <w:p w:rsidR="00325C5E" w:rsidRPr="00C14A1D" w:rsidRDefault="00325C5E" w:rsidP="00F111BC">
                                  <w:pPr>
                                    <w:jc w:val="center"/>
                                    <w:rPr>
                                      <w:i/>
                                    </w:rPr>
                                  </w:pPr>
                                  <w:r w:rsidRPr="00C14A1D">
                                    <w:rPr>
                                      <w:i/>
                                    </w:rPr>
                                    <w:t>B</w:t>
                                  </w:r>
                                </w:p>
                              </w:tc>
                              <w:tc>
                                <w:tcPr>
                                  <w:tcW w:w="943" w:type="dxa"/>
                                </w:tcPr>
                                <w:p w:rsidR="00325C5E" w:rsidRDefault="00325C5E" w:rsidP="00F111BC">
                                  <w:pPr>
                                    <w:jc w:val="center"/>
                                  </w:pPr>
                                  <w:r>
                                    <w:rPr>
                                      <w:i/>
                                    </w:rPr>
                                    <w:t>A</w:t>
                                  </w:r>
                                  <w:r>
                                    <w:t xml:space="preserve"> </w:t>
                                  </w:r>
                                  <w:r w:rsidRPr="00B13895">
                                    <w:rPr>
                                      <w:szCs w:val="24"/>
                                      <w:u w:val="single"/>
                                    </w:rPr>
                                    <w:sym w:font="Symbol" w:char="F0DA"/>
                                  </w:r>
                                  <w:r>
                                    <w:t xml:space="preserve"> </w:t>
                                  </w:r>
                                  <w:r>
                                    <w:rPr>
                                      <w:i/>
                                    </w:rPr>
                                    <w:t>B</w:t>
                                  </w:r>
                                </w:p>
                              </w:tc>
                            </w:tr>
                            <w:tr w:rsidR="00325C5E" w:rsidTr="00B13895">
                              <w:tc>
                                <w:tcPr>
                                  <w:tcW w:w="407" w:type="dxa"/>
                                  <w:shd w:val="clear" w:color="auto" w:fill="auto"/>
                                </w:tcPr>
                                <w:p w:rsidR="00325C5E" w:rsidRDefault="00325C5E" w:rsidP="00F111BC">
                                  <w:pPr>
                                    <w:jc w:val="center"/>
                                  </w:pPr>
                                  <w:r>
                                    <w:t>T</w:t>
                                  </w:r>
                                </w:p>
                              </w:tc>
                              <w:tc>
                                <w:tcPr>
                                  <w:tcW w:w="407" w:type="dxa"/>
                                  <w:shd w:val="clear" w:color="auto" w:fill="auto"/>
                                </w:tcPr>
                                <w:p w:rsidR="00325C5E" w:rsidRDefault="00325C5E" w:rsidP="00F111BC">
                                  <w:pPr>
                                    <w:jc w:val="center"/>
                                  </w:pPr>
                                  <w:r>
                                    <w:t>T</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T</w:t>
                                  </w:r>
                                </w:p>
                              </w:tc>
                              <w:tc>
                                <w:tcPr>
                                  <w:tcW w:w="407" w:type="dxa"/>
                                  <w:shd w:val="clear" w:color="auto" w:fill="auto"/>
                                </w:tcPr>
                                <w:p w:rsidR="00325C5E" w:rsidRDefault="00325C5E" w:rsidP="00F111BC">
                                  <w:pPr>
                                    <w:jc w:val="center"/>
                                  </w:pPr>
                                  <w:r>
                                    <w:t>F</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F</w:t>
                                  </w:r>
                                </w:p>
                              </w:tc>
                              <w:tc>
                                <w:tcPr>
                                  <w:tcW w:w="407" w:type="dxa"/>
                                  <w:shd w:val="clear" w:color="auto" w:fill="auto"/>
                                </w:tcPr>
                                <w:p w:rsidR="00325C5E" w:rsidRDefault="00325C5E" w:rsidP="00F111BC">
                                  <w:pPr>
                                    <w:jc w:val="center"/>
                                  </w:pPr>
                                  <w:r>
                                    <w:t>T</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F</w:t>
                                  </w:r>
                                </w:p>
                              </w:tc>
                              <w:tc>
                                <w:tcPr>
                                  <w:tcW w:w="407" w:type="dxa"/>
                                  <w:shd w:val="clear" w:color="auto" w:fill="auto"/>
                                </w:tcPr>
                                <w:p w:rsidR="00325C5E" w:rsidRDefault="00325C5E" w:rsidP="00F111BC">
                                  <w:pPr>
                                    <w:jc w:val="center"/>
                                  </w:pPr>
                                  <w:r>
                                    <w:t>F</w:t>
                                  </w:r>
                                </w:p>
                              </w:tc>
                              <w:tc>
                                <w:tcPr>
                                  <w:tcW w:w="943" w:type="dxa"/>
                                </w:tcPr>
                                <w:p w:rsidR="00325C5E" w:rsidRDefault="00325C5E" w:rsidP="00F111BC">
                                  <w:pPr>
                                    <w:jc w:val="center"/>
                                  </w:pPr>
                                </w:p>
                              </w:tc>
                            </w:tr>
                          </w:tbl>
                          <w:p w:rsidR="00325C5E" w:rsidRDefault="00325C5E" w:rsidP="00B13895"/>
                        </w:txbxContent>
                      </wps:txbx>
                      <wps:bodyPr rot="0" vert="horz" wrap="square" lIns="91440" tIns="45720" rIns="91440" bIns="45720" anchor="t" anchorCtr="0" upright="1">
                        <a:noAutofit/>
                      </wps:bodyPr>
                    </wps:wsp>
                  </a:graphicData>
                </a:graphic>
              </wp:inline>
            </w:drawing>
          </mc:Choice>
          <mc:Fallback>
            <w:pict>
              <v:shape id="Text Box 358" o:spid="_x0000_s1124" type="#_x0000_t202" style="width:148.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" filled="f" stroked="f">
                <v:textbox>
                  <w:txbxContent>
                    <w:tbl>
                      <w:tblPr>
                        <w:tblW w:w="175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407"/>
                        <w:gridCol w:w="943"/>
                      </w:tblGrid>
                      <w:tr w:rsidR="00325C5E" w:rsidTr="00B13895">
                        <w:tc>
                          <w:tcPr>
                            <w:tcW w:w="407" w:type="dxa"/>
                            <w:shd w:val="clear" w:color="auto" w:fill="auto"/>
                          </w:tcPr>
                          <w:p w:rsidR="00325C5E" w:rsidRPr="00C14A1D" w:rsidRDefault="00325C5E" w:rsidP="00F111BC">
                            <w:pPr>
                              <w:jc w:val="center"/>
                              <w:rPr>
                                <w:i/>
                              </w:rPr>
                            </w:pPr>
                            <w:r w:rsidRPr="00C14A1D">
                              <w:rPr>
                                <w:i/>
                              </w:rPr>
                              <w:t>A</w:t>
                            </w:r>
                          </w:p>
                        </w:tc>
                        <w:tc>
                          <w:tcPr>
                            <w:tcW w:w="407" w:type="dxa"/>
                            <w:shd w:val="clear" w:color="auto" w:fill="auto"/>
                          </w:tcPr>
                          <w:p w:rsidR="00325C5E" w:rsidRPr="00C14A1D" w:rsidRDefault="00325C5E" w:rsidP="00F111BC">
                            <w:pPr>
                              <w:jc w:val="center"/>
                              <w:rPr>
                                <w:i/>
                              </w:rPr>
                            </w:pPr>
                            <w:r w:rsidRPr="00C14A1D">
                              <w:rPr>
                                <w:i/>
                              </w:rPr>
                              <w:t>B</w:t>
                            </w:r>
                          </w:p>
                        </w:tc>
                        <w:tc>
                          <w:tcPr>
                            <w:tcW w:w="943" w:type="dxa"/>
                          </w:tcPr>
                          <w:p w:rsidR="00325C5E" w:rsidRDefault="00325C5E" w:rsidP="00F111BC">
                            <w:pPr>
                              <w:jc w:val="center"/>
                            </w:pPr>
                            <w:r>
                              <w:rPr>
                                <w:i/>
                              </w:rPr>
                              <w:t>A</w:t>
                            </w:r>
                            <w:r>
                              <w:t xml:space="preserve"> </w:t>
                            </w:r>
                            <w:r w:rsidRPr="00B13895">
                              <w:rPr>
                                <w:szCs w:val="24"/>
                                <w:u w:val="single"/>
                              </w:rPr>
                              <w:sym w:font="Symbol" w:char="F0DA"/>
                            </w:r>
                            <w:r>
                              <w:t xml:space="preserve"> </w:t>
                            </w:r>
                            <w:r>
                              <w:rPr>
                                <w:i/>
                              </w:rPr>
                              <w:t>B</w:t>
                            </w:r>
                          </w:p>
                        </w:tc>
                      </w:tr>
                      <w:tr w:rsidR="00325C5E" w:rsidTr="00B13895">
                        <w:tc>
                          <w:tcPr>
                            <w:tcW w:w="407" w:type="dxa"/>
                            <w:shd w:val="clear" w:color="auto" w:fill="auto"/>
                          </w:tcPr>
                          <w:p w:rsidR="00325C5E" w:rsidRDefault="00325C5E" w:rsidP="00F111BC">
                            <w:pPr>
                              <w:jc w:val="center"/>
                            </w:pPr>
                            <w:r>
                              <w:t>T</w:t>
                            </w:r>
                          </w:p>
                        </w:tc>
                        <w:tc>
                          <w:tcPr>
                            <w:tcW w:w="407" w:type="dxa"/>
                            <w:shd w:val="clear" w:color="auto" w:fill="auto"/>
                          </w:tcPr>
                          <w:p w:rsidR="00325C5E" w:rsidRDefault="00325C5E" w:rsidP="00F111BC">
                            <w:pPr>
                              <w:jc w:val="center"/>
                            </w:pPr>
                            <w:r>
                              <w:t>T</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T</w:t>
                            </w:r>
                          </w:p>
                        </w:tc>
                        <w:tc>
                          <w:tcPr>
                            <w:tcW w:w="407" w:type="dxa"/>
                            <w:shd w:val="clear" w:color="auto" w:fill="auto"/>
                          </w:tcPr>
                          <w:p w:rsidR="00325C5E" w:rsidRDefault="00325C5E" w:rsidP="00F111BC">
                            <w:pPr>
                              <w:jc w:val="center"/>
                            </w:pPr>
                            <w:r>
                              <w:t>F</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F</w:t>
                            </w:r>
                          </w:p>
                        </w:tc>
                        <w:tc>
                          <w:tcPr>
                            <w:tcW w:w="407" w:type="dxa"/>
                            <w:shd w:val="clear" w:color="auto" w:fill="auto"/>
                          </w:tcPr>
                          <w:p w:rsidR="00325C5E" w:rsidRDefault="00325C5E" w:rsidP="00F111BC">
                            <w:pPr>
                              <w:jc w:val="center"/>
                            </w:pPr>
                            <w:r>
                              <w:t>T</w:t>
                            </w:r>
                          </w:p>
                        </w:tc>
                        <w:tc>
                          <w:tcPr>
                            <w:tcW w:w="943" w:type="dxa"/>
                          </w:tcPr>
                          <w:p w:rsidR="00325C5E" w:rsidRDefault="00325C5E" w:rsidP="00F111BC">
                            <w:pPr>
                              <w:jc w:val="center"/>
                            </w:pPr>
                          </w:p>
                        </w:tc>
                      </w:tr>
                      <w:tr w:rsidR="00325C5E" w:rsidTr="00B13895">
                        <w:tc>
                          <w:tcPr>
                            <w:tcW w:w="407" w:type="dxa"/>
                            <w:shd w:val="clear" w:color="auto" w:fill="auto"/>
                          </w:tcPr>
                          <w:p w:rsidR="00325C5E" w:rsidRDefault="00325C5E" w:rsidP="00F111BC">
                            <w:pPr>
                              <w:jc w:val="center"/>
                            </w:pPr>
                            <w:r>
                              <w:t>F</w:t>
                            </w:r>
                          </w:p>
                        </w:tc>
                        <w:tc>
                          <w:tcPr>
                            <w:tcW w:w="407" w:type="dxa"/>
                            <w:shd w:val="clear" w:color="auto" w:fill="auto"/>
                          </w:tcPr>
                          <w:p w:rsidR="00325C5E" w:rsidRDefault="00325C5E" w:rsidP="00F111BC">
                            <w:pPr>
                              <w:jc w:val="center"/>
                            </w:pPr>
                            <w:r>
                              <w:t>F</w:t>
                            </w:r>
                          </w:p>
                        </w:tc>
                        <w:tc>
                          <w:tcPr>
                            <w:tcW w:w="943" w:type="dxa"/>
                          </w:tcPr>
                          <w:p w:rsidR="00325C5E" w:rsidRDefault="00325C5E" w:rsidP="00F111BC">
                            <w:pPr>
                              <w:jc w:val="center"/>
                            </w:pPr>
                          </w:p>
                        </w:tc>
                      </w:tr>
                    </w:tbl>
                    <w:p w:rsidR="00325C5E" w:rsidRDefault="00325C5E" w:rsidP="00B13895"/>
                  </w:txbxContent>
                </v:textbox>
                <w10:anchorlock/>
              </v:shape>
            </w:pict>
          </mc:Fallback>
        </mc:AlternateContent>
      </w:r>
    </w:p>
    <w:p w:rsidR="003E628C" w:rsidRDefault="000F1B82" w:rsidP="000F1B82">
      <w:r>
        <w:t xml:space="preserve">12. </w:t>
      </w:r>
      <w:r w:rsidR="00497D9B">
        <w:t>Complete the</w:t>
      </w:r>
      <w:r w:rsidR="003E628C">
        <w:t xml:space="preserve"> truth table for (</w:t>
      </w:r>
      <w:r w:rsidR="003E628C">
        <w:rPr>
          <w:i/>
        </w:rPr>
        <w:t>A</w:t>
      </w:r>
      <w:r w:rsidR="003E628C">
        <w:t xml:space="preserve"> </w:t>
      </w:r>
      <w:r w:rsidR="003E628C">
        <w:rPr>
          <w:rFonts w:ascii="Cambria Math" w:hAnsi="Cambria Math"/>
        </w:rPr>
        <w:t>⋁</w:t>
      </w:r>
      <w:r w:rsidR="003E628C">
        <w:t xml:space="preserve"> </w:t>
      </w:r>
      <w:r w:rsidR="003E628C">
        <w:rPr>
          <w:i/>
        </w:rPr>
        <w:t>B</w:t>
      </w:r>
      <w:r w:rsidR="003E628C">
        <w:t xml:space="preserve">) </w:t>
      </w:r>
      <w:r w:rsidR="003E628C">
        <w:rPr>
          <w:rFonts w:ascii="Cambria Math" w:hAnsi="Cambria Math"/>
        </w:rPr>
        <w:t>⋀</w:t>
      </w:r>
      <w:r w:rsidR="003E628C">
        <w:t xml:space="preserve"> ~(</w:t>
      </w:r>
      <w:r w:rsidR="003E628C">
        <w:rPr>
          <w:i/>
        </w:rPr>
        <w:t>A</w:t>
      </w:r>
      <w:r w:rsidR="003E628C">
        <w:t xml:space="preserve"> </w:t>
      </w:r>
      <w:r w:rsidR="003E628C">
        <w:rPr>
          <w:rFonts w:ascii="Cambria Math" w:hAnsi="Cambria Math"/>
        </w:rPr>
        <w:t>⋀</w:t>
      </w:r>
      <w:r w:rsidR="003E628C">
        <w:t xml:space="preserve"> </w:t>
      </w:r>
      <w:r w:rsidR="003E628C" w:rsidRPr="00321819">
        <w:rPr>
          <w:i/>
        </w:rPr>
        <w:t>B</w:t>
      </w:r>
      <w:r w:rsidR="003E628C">
        <w:t>).</w:t>
      </w:r>
    </w:p>
    <w:p w:rsidR="003E628C" w:rsidRPr="00B13895" w:rsidRDefault="00AF0D7A" w:rsidP="000F1B82">
      <w:r w:rsidRPr="00B13895">
        <w:rPr>
          <w:noProof/>
        </w:rPr>
        <mc:AlternateContent>
          <mc:Choice Requires="wps">
            <w:drawing>
              <wp:inline distT="0" distB="0" distL="0" distR="0">
                <wp:extent cx="4714875" cy="1162685"/>
                <wp:effectExtent l="0" t="2540" r="0" b="0"/>
                <wp:docPr id="1"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162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63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
                              <w:gridCol w:w="380"/>
                              <w:gridCol w:w="1168"/>
                              <w:gridCol w:w="1145"/>
                              <w:gridCol w:w="1168"/>
                              <w:gridCol w:w="2149"/>
                            </w:tblGrid>
                            <w:tr w:rsidR="00325C5E" w:rsidTr="003E628C">
                              <w:tc>
                                <w:tcPr>
                                  <w:tcW w:w="380" w:type="dxa"/>
                                  <w:shd w:val="clear" w:color="auto" w:fill="auto"/>
                                </w:tcPr>
                                <w:p w:rsidR="00325C5E" w:rsidRPr="00C14A1D" w:rsidRDefault="00325C5E" w:rsidP="00F111BC">
                                  <w:pPr>
                                    <w:jc w:val="center"/>
                                    <w:rPr>
                                      <w:i/>
                                    </w:rPr>
                                  </w:pPr>
                                  <w:r w:rsidRPr="00C14A1D">
                                    <w:rPr>
                                      <w:i/>
                                    </w:rPr>
                                    <w:t>A</w:t>
                                  </w:r>
                                </w:p>
                              </w:tc>
                              <w:tc>
                                <w:tcPr>
                                  <w:tcW w:w="380" w:type="dxa"/>
                                  <w:shd w:val="clear" w:color="auto" w:fill="auto"/>
                                </w:tcPr>
                                <w:p w:rsidR="00325C5E" w:rsidRPr="00C14A1D" w:rsidRDefault="00325C5E" w:rsidP="00F111BC">
                                  <w:pPr>
                                    <w:jc w:val="center"/>
                                    <w:rPr>
                                      <w:i/>
                                    </w:rPr>
                                  </w:pPr>
                                  <w:r w:rsidRPr="00C14A1D">
                                    <w:rPr>
                                      <w:i/>
                                    </w:rPr>
                                    <w:t>B</w:t>
                                  </w:r>
                                </w:p>
                              </w:tc>
                              <w:tc>
                                <w:tcPr>
                                  <w:tcW w:w="1168" w:type="dxa"/>
                                </w:tcPr>
                                <w:p w:rsidR="00325C5E" w:rsidRDefault="00325C5E" w:rsidP="00F111BC">
                                  <w:pPr>
                                    <w:jc w:val="center"/>
                                  </w:pPr>
                                  <w:r>
                                    <w:rPr>
                                      <w:i/>
                                    </w:rPr>
                                    <w:t>A</w:t>
                                  </w:r>
                                  <w:r>
                                    <w:t xml:space="preserve"> </w:t>
                                  </w:r>
                                  <w:r>
                                    <w:rPr>
                                      <w:rFonts w:ascii="Cambria Math" w:hAnsi="Cambria Math"/>
                                    </w:rPr>
                                    <w:t>⋁</w:t>
                                  </w:r>
                                  <w:r>
                                    <w:t xml:space="preserve"> </w:t>
                                  </w:r>
                                  <w:r>
                                    <w:rPr>
                                      <w:i/>
                                    </w:rPr>
                                    <w:t>B</w:t>
                                  </w:r>
                                </w:p>
                              </w:tc>
                              <w:tc>
                                <w:tcPr>
                                  <w:tcW w:w="1145" w:type="dxa"/>
                                </w:tcPr>
                                <w:p w:rsidR="00325C5E" w:rsidRDefault="00325C5E" w:rsidP="00F111BC">
                                  <w:pPr>
                                    <w:jc w:val="center"/>
                                    <w:rPr>
                                      <w:i/>
                                    </w:rPr>
                                  </w:pPr>
                                  <w:r>
                                    <w:rPr>
                                      <w:i/>
                                    </w:rPr>
                                    <w:t>A</w:t>
                                  </w:r>
                                  <w:r>
                                    <w:t xml:space="preserve"> </w:t>
                                  </w:r>
                                  <w:r>
                                    <w:rPr>
                                      <w:rFonts w:ascii="Cambria Math" w:hAnsi="Cambria Math"/>
                                    </w:rPr>
                                    <w:t>⋀</w:t>
                                  </w:r>
                                  <w:r>
                                    <w:t xml:space="preserve"> </w:t>
                                  </w:r>
                                  <w:r w:rsidRPr="00321819">
                                    <w:rPr>
                                      <w:i/>
                                    </w:rPr>
                                    <w:t>B</w:t>
                                  </w:r>
                                </w:p>
                              </w:tc>
                              <w:tc>
                                <w:tcPr>
                                  <w:tcW w:w="1168" w:type="dxa"/>
                                </w:tcPr>
                                <w:p w:rsidR="00325C5E" w:rsidRDefault="00325C5E" w:rsidP="00F111BC">
                                  <w:pPr>
                                    <w:jc w:val="center"/>
                                  </w:pPr>
                                  <w:r>
                                    <w:t>~(</w:t>
                                  </w:r>
                                  <w:r>
                                    <w:rPr>
                                      <w:i/>
                                    </w:rPr>
                                    <w:t>A</w:t>
                                  </w:r>
                                  <w:r>
                                    <w:t xml:space="preserve"> </w:t>
                                  </w:r>
                                  <w:r>
                                    <w:rPr>
                                      <w:rFonts w:ascii="Cambria Math" w:hAnsi="Cambria Math"/>
                                    </w:rPr>
                                    <w:t>⋀</w:t>
                                  </w:r>
                                  <w:r>
                                    <w:t xml:space="preserve"> </w:t>
                                  </w:r>
                                  <w:r w:rsidRPr="00321819">
                                    <w:rPr>
                                      <w:i/>
                                    </w:rPr>
                                    <w:t>B</w:t>
                                  </w:r>
                                  <w:r>
                                    <w:t>)</w:t>
                                  </w:r>
                                </w:p>
                              </w:tc>
                              <w:tc>
                                <w:tcPr>
                                  <w:tcW w:w="2149" w:type="dxa"/>
                                </w:tcPr>
                                <w:p w:rsidR="00325C5E" w:rsidRPr="003E628C" w:rsidRDefault="00325C5E" w:rsidP="00F111BC">
                                  <w:pPr>
                                    <w:jc w:val="center"/>
                                  </w:pPr>
                                  <w:r>
                                    <w:t>(</w:t>
                                  </w:r>
                                  <w:r>
                                    <w:rPr>
                                      <w:i/>
                                    </w:rPr>
                                    <w:t>A</w:t>
                                  </w:r>
                                  <w:r>
                                    <w:t xml:space="preserve"> </w:t>
                                  </w:r>
                                  <w:r>
                                    <w:rPr>
                                      <w:rFonts w:ascii="Cambria Math" w:hAnsi="Cambria Math"/>
                                    </w:rPr>
                                    <w:t>⋁</w:t>
                                  </w:r>
                                  <w:r>
                                    <w:t xml:space="preserve"> </w:t>
                                  </w:r>
                                  <w:r>
                                    <w:rPr>
                                      <w:i/>
                                    </w:rPr>
                                    <w:t>B</w:t>
                                  </w:r>
                                  <w:r>
                                    <w:t xml:space="preserve">) </w:t>
                                  </w:r>
                                  <w:r>
                                    <w:rPr>
                                      <w:rFonts w:ascii="Cambria Math" w:hAnsi="Cambria Math"/>
                                    </w:rPr>
                                    <w:t>⋀</w:t>
                                  </w:r>
                                  <w:r>
                                    <w:t xml:space="preserve"> ~(</w:t>
                                  </w:r>
                                  <w:r>
                                    <w:rPr>
                                      <w:i/>
                                    </w:rPr>
                                    <w:t>A</w:t>
                                  </w:r>
                                  <w:r>
                                    <w:t xml:space="preserve"> </w:t>
                                  </w:r>
                                  <w:r>
                                    <w:rPr>
                                      <w:rFonts w:ascii="Cambria Math" w:hAnsi="Cambria Math"/>
                                    </w:rPr>
                                    <w:t>⋀</w:t>
                                  </w:r>
                                  <w:r>
                                    <w:t xml:space="preserve"> </w:t>
                                  </w:r>
                                  <w:r w:rsidRPr="00321819">
                                    <w:rPr>
                                      <w:i/>
                                    </w:rPr>
                                    <w:t>B</w:t>
                                  </w:r>
                                  <w:r>
                                    <w:t>)</w:t>
                                  </w:r>
                                </w:p>
                              </w:tc>
                            </w:tr>
                            <w:tr w:rsidR="00325C5E" w:rsidTr="003E628C">
                              <w:tc>
                                <w:tcPr>
                                  <w:tcW w:w="380" w:type="dxa"/>
                                  <w:shd w:val="clear" w:color="auto" w:fill="auto"/>
                                </w:tcPr>
                                <w:p w:rsidR="00325C5E" w:rsidRDefault="00325C5E" w:rsidP="00F111BC">
                                  <w:pPr>
                                    <w:jc w:val="center"/>
                                  </w:pPr>
                                  <w:r>
                                    <w:t>T</w:t>
                                  </w:r>
                                </w:p>
                              </w:tc>
                              <w:tc>
                                <w:tcPr>
                                  <w:tcW w:w="380" w:type="dxa"/>
                                  <w:shd w:val="clear" w:color="auto" w:fill="auto"/>
                                </w:tcPr>
                                <w:p w:rsidR="00325C5E" w:rsidRDefault="00325C5E" w:rsidP="00F111BC">
                                  <w:pPr>
                                    <w:jc w:val="center"/>
                                  </w:pPr>
                                  <w:r>
                                    <w:t>T</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T</w:t>
                                  </w:r>
                                </w:p>
                              </w:tc>
                              <w:tc>
                                <w:tcPr>
                                  <w:tcW w:w="380" w:type="dxa"/>
                                  <w:shd w:val="clear" w:color="auto" w:fill="auto"/>
                                </w:tcPr>
                                <w:p w:rsidR="00325C5E" w:rsidRDefault="00325C5E" w:rsidP="00F111BC">
                                  <w:pPr>
                                    <w:jc w:val="center"/>
                                  </w:pPr>
                                  <w:r>
                                    <w:t>F</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F</w:t>
                                  </w:r>
                                </w:p>
                              </w:tc>
                              <w:tc>
                                <w:tcPr>
                                  <w:tcW w:w="380" w:type="dxa"/>
                                  <w:shd w:val="clear" w:color="auto" w:fill="auto"/>
                                </w:tcPr>
                                <w:p w:rsidR="00325C5E" w:rsidRDefault="00325C5E" w:rsidP="00F111BC">
                                  <w:pPr>
                                    <w:jc w:val="center"/>
                                  </w:pPr>
                                  <w:r>
                                    <w:t>T</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F</w:t>
                                  </w:r>
                                </w:p>
                              </w:tc>
                              <w:tc>
                                <w:tcPr>
                                  <w:tcW w:w="380" w:type="dxa"/>
                                  <w:shd w:val="clear" w:color="auto" w:fill="auto"/>
                                </w:tcPr>
                                <w:p w:rsidR="00325C5E" w:rsidRDefault="00325C5E" w:rsidP="00F111BC">
                                  <w:pPr>
                                    <w:jc w:val="center"/>
                                  </w:pPr>
                                  <w:r>
                                    <w:t>F</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bl>
                          <w:p w:rsidR="00325C5E" w:rsidRDefault="00325C5E" w:rsidP="003E628C"/>
                        </w:txbxContent>
                      </wps:txbx>
                      <wps:bodyPr rot="0" vert="horz" wrap="square" lIns="91440" tIns="45720" rIns="91440" bIns="45720" anchor="t" anchorCtr="0" upright="1">
                        <a:noAutofit/>
                      </wps:bodyPr>
                    </wps:wsp>
                  </a:graphicData>
                </a:graphic>
              </wp:inline>
            </w:drawing>
          </mc:Choice>
          <mc:Fallback>
            <w:pict>
              <v:shape id="Text Box 359" o:spid="_x0000_s1125" type="#_x0000_t202" style="width:371.2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" filled="f" stroked="f">
                <v:textbox>
                  <w:txbxContent>
                    <w:tbl>
                      <w:tblPr>
                        <w:tblW w:w="63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
                        <w:gridCol w:w="380"/>
                        <w:gridCol w:w="1168"/>
                        <w:gridCol w:w="1145"/>
                        <w:gridCol w:w="1168"/>
                        <w:gridCol w:w="2149"/>
                      </w:tblGrid>
                      <w:tr w:rsidR="00325C5E" w:rsidTr="003E628C">
                        <w:tc>
                          <w:tcPr>
                            <w:tcW w:w="380" w:type="dxa"/>
                            <w:shd w:val="clear" w:color="auto" w:fill="auto"/>
                          </w:tcPr>
                          <w:p w:rsidR="00325C5E" w:rsidRPr="00C14A1D" w:rsidRDefault="00325C5E" w:rsidP="00F111BC">
                            <w:pPr>
                              <w:jc w:val="center"/>
                              <w:rPr>
                                <w:i/>
                              </w:rPr>
                            </w:pPr>
                            <w:r w:rsidRPr="00C14A1D">
                              <w:rPr>
                                <w:i/>
                              </w:rPr>
                              <w:t>A</w:t>
                            </w:r>
                          </w:p>
                        </w:tc>
                        <w:tc>
                          <w:tcPr>
                            <w:tcW w:w="380" w:type="dxa"/>
                            <w:shd w:val="clear" w:color="auto" w:fill="auto"/>
                          </w:tcPr>
                          <w:p w:rsidR="00325C5E" w:rsidRPr="00C14A1D" w:rsidRDefault="00325C5E" w:rsidP="00F111BC">
                            <w:pPr>
                              <w:jc w:val="center"/>
                              <w:rPr>
                                <w:i/>
                              </w:rPr>
                            </w:pPr>
                            <w:r w:rsidRPr="00C14A1D">
                              <w:rPr>
                                <w:i/>
                              </w:rPr>
                              <w:t>B</w:t>
                            </w:r>
                          </w:p>
                        </w:tc>
                        <w:tc>
                          <w:tcPr>
                            <w:tcW w:w="1168" w:type="dxa"/>
                          </w:tcPr>
                          <w:p w:rsidR="00325C5E" w:rsidRDefault="00325C5E" w:rsidP="00F111BC">
                            <w:pPr>
                              <w:jc w:val="center"/>
                            </w:pPr>
                            <w:r>
                              <w:rPr>
                                <w:i/>
                              </w:rPr>
                              <w:t>A</w:t>
                            </w:r>
                            <w:r>
                              <w:t xml:space="preserve"> </w:t>
                            </w:r>
                            <w:r>
                              <w:rPr>
                                <w:rFonts w:ascii="Cambria Math" w:hAnsi="Cambria Math"/>
                              </w:rPr>
                              <w:t>⋁</w:t>
                            </w:r>
                            <w:r>
                              <w:t xml:space="preserve"> </w:t>
                            </w:r>
                            <w:r>
                              <w:rPr>
                                <w:i/>
                              </w:rPr>
                              <w:t>B</w:t>
                            </w:r>
                          </w:p>
                        </w:tc>
                        <w:tc>
                          <w:tcPr>
                            <w:tcW w:w="1145" w:type="dxa"/>
                          </w:tcPr>
                          <w:p w:rsidR="00325C5E" w:rsidRDefault="00325C5E" w:rsidP="00F111BC">
                            <w:pPr>
                              <w:jc w:val="center"/>
                              <w:rPr>
                                <w:i/>
                              </w:rPr>
                            </w:pPr>
                            <w:r>
                              <w:rPr>
                                <w:i/>
                              </w:rPr>
                              <w:t>A</w:t>
                            </w:r>
                            <w:r>
                              <w:t xml:space="preserve"> </w:t>
                            </w:r>
                            <w:r>
                              <w:rPr>
                                <w:rFonts w:ascii="Cambria Math" w:hAnsi="Cambria Math"/>
                              </w:rPr>
                              <w:t>⋀</w:t>
                            </w:r>
                            <w:r>
                              <w:t xml:space="preserve"> </w:t>
                            </w:r>
                            <w:r w:rsidRPr="00321819">
                              <w:rPr>
                                <w:i/>
                              </w:rPr>
                              <w:t>B</w:t>
                            </w:r>
                          </w:p>
                        </w:tc>
                        <w:tc>
                          <w:tcPr>
                            <w:tcW w:w="1168" w:type="dxa"/>
                          </w:tcPr>
                          <w:p w:rsidR="00325C5E" w:rsidRDefault="00325C5E" w:rsidP="00F111BC">
                            <w:pPr>
                              <w:jc w:val="center"/>
                            </w:pPr>
                            <w:r>
                              <w:t>~(</w:t>
                            </w:r>
                            <w:r>
                              <w:rPr>
                                <w:i/>
                              </w:rPr>
                              <w:t>A</w:t>
                            </w:r>
                            <w:r>
                              <w:t xml:space="preserve"> </w:t>
                            </w:r>
                            <w:r>
                              <w:rPr>
                                <w:rFonts w:ascii="Cambria Math" w:hAnsi="Cambria Math"/>
                              </w:rPr>
                              <w:t>⋀</w:t>
                            </w:r>
                            <w:r>
                              <w:t xml:space="preserve"> </w:t>
                            </w:r>
                            <w:r w:rsidRPr="00321819">
                              <w:rPr>
                                <w:i/>
                              </w:rPr>
                              <w:t>B</w:t>
                            </w:r>
                            <w:r>
                              <w:t>)</w:t>
                            </w:r>
                          </w:p>
                        </w:tc>
                        <w:tc>
                          <w:tcPr>
                            <w:tcW w:w="2149" w:type="dxa"/>
                          </w:tcPr>
                          <w:p w:rsidR="00325C5E" w:rsidRPr="003E628C" w:rsidRDefault="00325C5E" w:rsidP="00F111BC">
                            <w:pPr>
                              <w:jc w:val="center"/>
                            </w:pPr>
                            <w:r>
                              <w:t>(</w:t>
                            </w:r>
                            <w:r>
                              <w:rPr>
                                <w:i/>
                              </w:rPr>
                              <w:t>A</w:t>
                            </w:r>
                            <w:r>
                              <w:t xml:space="preserve"> </w:t>
                            </w:r>
                            <w:r>
                              <w:rPr>
                                <w:rFonts w:ascii="Cambria Math" w:hAnsi="Cambria Math"/>
                              </w:rPr>
                              <w:t>⋁</w:t>
                            </w:r>
                            <w:r>
                              <w:t xml:space="preserve"> </w:t>
                            </w:r>
                            <w:r>
                              <w:rPr>
                                <w:i/>
                              </w:rPr>
                              <w:t>B</w:t>
                            </w:r>
                            <w:r>
                              <w:t xml:space="preserve">) </w:t>
                            </w:r>
                            <w:r>
                              <w:rPr>
                                <w:rFonts w:ascii="Cambria Math" w:hAnsi="Cambria Math"/>
                              </w:rPr>
                              <w:t>⋀</w:t>
                            </w:r>
                            <w:r>
                              <w:t xml:space="preserve"> ~(</w:t>
                            </w:r>
                            <w:r>
                              <w:rPr>
                                <w:i/>
                              </w:rPr>
                              <w:t>A</w:t>
                            </w:r>
                            <w:r>
                              <w:t xml:space="preserve"> </w:t>
                            </w:r>
                            <w:r>
                              <w:rPr>
                                <w:rFonts w:ascii="Cambria Math" w:hAnsi="Cambria Math"/>
                              </w:rPr>
                              <w:t>⋀</w:t>
                            </w:r>
                            <w:r>
                              <w:t xml:space="preserve"> </w:t>
                            </w:r>
                            <w:r w:rsidRPr="00321819">
                              <w:rPr>
                                <w:i/>
                              </w:rPr>
                              <w:t>B</w:t>
                            </w:r>
                            <w:r>
                              <w:t>)</w:t>
                            </w:r>
                          </w:p>
                        </w:tc>
                      </w:tr>
                      <w:tr w:rsidR="00325C5E" w:rsidTr="003E628C">
                        <w:tc>
                          <w:tcPr>
                            <w:tcW w:w="380" w:type="dxa"/>
                            <w:shd w:val="clear" w:color="auto" w:fill="auto"/>
                          </w:tcPr>
                          <w:p w:rsidR="00325C5E" w:rsidRDefault="00325C5E" w:rsidP="00F111BC">
                            <w:pPr>
                              <w:jc w:val="center"/>
                            </w:pPr>
                            <w:r>
                              <w:t>T</w:t>
                            </w:r>
                          </w:p>
                        </w:tc>
                        <w:tc>
                          <w:tcPr>
                            <w:tcW w:w="380" w:type="dxa"/>
                            <w:shd w:val="clear" w:color="auto" w:fill="auto"/>
                          </w:tcPr>
                          <w:p w:rsidR="00325C5E" w:rsidRDefault="00325C5E" w:rsidP="00F111BC">
                            <w:pPr>
                              <w:jc w:val="center"/>
                            </w:pPr>
                            <w:r>
                              <w:t>T</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T</w:t>
                            </w:r>
                          </w:p>
                        </w:tc>
                        <w:tc>
                          <w:tcPr>
                            <w:tcW w:w="380" w:type="dxa"/>
                            <w:shd w:val="clear" w:color="auto" w:fill="auto"/>
                          </w:tcPr>
                          <w:p w:rsidR="00325C5E" w:rsidRDefault="00325C5E" w:rsidP="00F111BC">
                            <w:pPr>
                              <w:jc w:val="center"/>
                            </w:pPr>
                            <w:r>
                              <w:t>F</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F</w:t>
                            </w:r>
                          </w:p>
                        </w:tc>
                        <w:tc>
                          <w:tcPr>
                            <w:tcW w:w="380" w:type="dxa"/>
                            <w:shd w:val="clear" w:color="auto" w:fill="auto"/>
                          </w:tcPr>
                          <w:p w:rsidR="00325C5E" w:rsidRDefault="00325C5E" w:rsidP="00F111BC">
                            <w:pPr>
                              <w:jc w:val="center"/>
                            </w:pPr>
                            <w:r>
                              <w:t>T</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r w:rsidR="00325C5E" w:rsidTr="003E628C">
                        <w:tc>
                          <w:tcPr>
                            <w:tcW w:w="380" w:type="dxa"/>
                            <w:shd w:val="clear" w:color="auto" w:fill="auto"/>
                          </w:tcPr>
                          <w:p w:rsidR="00325C5E" w:rsidRDefault="00325C5E" w:rsidP="00F111BC">
                            <w:pPr>
                              <w:jc w:val="center"/>
                            </w:pPr>
                            <w:r>
                              <w:t>F</w:t>
                            </w:r>
                          </w:p>
                        </w:tc>
                        <w:tc>
                          <w:tcPr>
                            <w:tcW w:w="380" w:type="dxa"/>
                            <w:shd w:val="clear" w:color="auto" w:fill="auto"/>
                          </w:tcPr>
                          <w:p w:rsidR="00325C5E" w:rsidRDefault="00325C5E" w:rsidP="00F111BC">
                            <w:pPr>
                              <w:jc w:val="center"/>
                            </w:pPr>
                            <w:r>
                              <w:t>F</w:t>
                            </w:r>
                          </w:p>
                        </w:tc>
                        <w:tc>
                          <w:tcPr>
                            <w:tcW w:w="1168" w:type="dxa"/>
                          </w:tcPr>
                          <w:p w:rsidR="00325C5E" w:rsidRDefault="00325C5E" w:rsidP="00F111BC">
                            <w:pPr>
                              <w:jc w:val="center"/>
                            </w:pPr>
                          </w:p>
                        </w:tc>
                        <w:tc>
                          <w:tcPr>
                            <w:tcW w:w="1145" w:type="dxa"/>
                          </w:tcPr>
                          <w:p w:rsidR="00325C5E" w:rsidRDefault="00325C5E" w:rsidP="00F111BC">
                            <w:pPr>
                              <w:jc w:val="center"/>
                            </w:pPr>
                          </w:p>
                        </w:tc>
                        <w:tc>
                          <w:tcPr>
                            <w:tcW w:w="1168" w:type="dxa"/>
                          </w:tcPr>
                          <w:p w:rsidR="00325C5E" w:rsidRDefault="00325C5E" w:rsidP="00F111BC">
                            <w:pPr>
                              <w:jc w:val="center"/>
                            </w:pPr>
                          </w:p>
                        </w:tc>
                        <w:tc>
                          <w:tcPr>
                            <w:tcW w:w="2149" w:type="dxa"/>
                          </w:tcPr>
                          <w:p w:rsidR="00325C5E" w:rsidRDefault="00325C5E" w:rsidP="00F111BC">
                            <w:pPr>
                              <w:jc w:val="center"/>
                            </w:pPr>
                          </w:p>
                        </w:tc>
                      </w:tr>
                    </w:tbl>
                    <w:p w:rsidR="00325C5E" w:rsidRDefault="00325C5E" w:rsidP="003E628C"/>
                  </w:txbxContent>
                </v:textbox>
                <w10:anchorlock/>
              </v:shape>
            </w:pict>
          </mc:Fallback>
        </mc:AlternateContent>
      </w:r>
    </w:p>
    <w:p w:rsidR="00CE5B74" w:rsidRDefault="000F1B82" w:rsidP="000F1B82">
      <w:r>
        <w:t xml:space="preserve">13. </w:t>
      </w:r>
      <w:r w:rsidR="00CE5B74">
        <w:t xml:space="preserve">Compare your answers for questions </w:t>
      </w:r>
      <w:r w:rsidR="00497D9B">
        <w:t>11</w:t>
      </w:r>
      <w:r w:rsidR="00CE5B74">
        <w:t xml:space="preserve"> and </w:t>
      </w:r>
      <w:r w:rsidR="00497D9B">
        <w:t>12</w:t>
      </w:r>
      <w:r w:rsidR="00CE5B74">
        <w:t xml:space="preserve">. </w:t>
      </w:r>
      <w:r w:rsidR="00D201B9">
        <w:t>Can you explain the similarities?</w:t>
      </w:r>
    </w:p>
    <w:p w:rsidR="004E4426" w:rsidRDefault="004E4426" w:rsidP="000F1B82"/>
    <w:p w:rsidR="00497D9B" w:rsidRDefault="00497D9B" w:rsidP="000F1B82">
      <w:pPr>
        <w:rPr>
          <w:b/>
        </w:rPr>
      </w:pPr>
      <w:r>
        <w:rPr>
          <w:b/>
        </w:rPr>
        <w:t>Conditional Statements</w:t>
      </w:r>
    </w:p>
    <w:p w:rsidR="00CB4994" w:rsidRPr="00E07370" w:rsidRDefault="00CB4994" w:rsidP="000F1B82">
      <w:pPr>
        <w:rPr>
          <w:b/>
        </w:rPr>
      </w:pPr>
    </w:p>
    <w:p w:rsidR="00497D9B" w:rsidRPr="003C3B05" w:rsidRDefault="000F1B82" w:rsidP="000F1B82">
      <w:pPr>
        <w:ind w:left="360" w:hanging="360"/>
      </w:pPr>
      <w:r>
        <w:t xml:space="preserve">14. </w:t>
      </w:r>
      <w:r w:rsidR="00497D9B">
        <w:t>Consider the statement “If you are under age 17, then you cannot attend this movie.”</w:t>
      </w:r>
      <w:r w:rsidR="00497D9B">
        <w:br/>
        <w:t xml:space="preserve">a. </w:t>
      </w:r>
      <w:r w:rsidR="00497D9B" w:rsidRPr="00497D9B">
        <w:t>Write the converse.</w:t>
      </w:r>
      <w:r w:rsidR="00497D9B">
        <w:rPr>
          <w:i/>
        </w:rPr>
        <w:br/>
      </w:r>
      <w:r w:rsidR="00497D9B">
        <w:t xml:space="preserve">b. </w:t>
      </w:r>
      <w:r w:rsidR="00497D9B" w:rsidRPr="00497D9B">
        <w:t xml:space="preserve">Write the </w:t>
      </w:r>
      <w:r w:rsidR="00497D9B">
        <w:t>i</w:t>
      </w:r>
      <w:r w:rsidR="00497D9B" w:rsidRPr="00497D9B">
        <w:t>nverse.</w:t>
      </w:r>
      <w:r w:rsidR="00497D9B">
        <w:rPr>
          <w:i/>
        </w:rPr>
        <w:br/>
      </w:r>
      <w:r w:rsidR="00497D9B">
        <w:t xml:space="preserve">c. </w:t>
      </w:r>
      <w:r w:rsidR="00497D9B" w:rsidRPr="00497D9B">
        <w:t>Write the con</w:t>
      </w:r>
      <w:r w:rsidR="00497D9B">
        <w:t>trapositive</w:t>
      </w:r>
      <w:r w:rsidR="00497D9B" w:rsidRPr="00497D9B">
        <w:t>.</w:t>
      </w:r>
    </w:p>
    <w:p w:rsidR="00497D9B" w:rsidRDefault="00497D9B" w:rsidP="000F1B82"/>
    <w:p w:rsidR="004C62BD" w:rsidRPr="003C3B05" w:rsidRDefault="000F1B82" w:rsidP="000F1B82">
      <w:pPr>
        <w:ind w:left="360" w:hanging="360"/>
      </w:pPr>
      <w:r>
        <w:t xml:space="preserve">15. </w:t>
      </w:r>
      <w:r w:rsidR="00ED5312">
        <w:t>Assume that</w:t>
      </w:r>
      <w:r w:rsidR="004C62BD">
        <w:t xml:space="preserve"> the statement “If you </w:t>
      </w:r>
      <w:r w:rsidR="00ED5312">
        <w:t>swear, then you will get your mouth washed out with soap</w:t>
      </w:r>
      <w:r w:rsidR="004C62BD">
        <w:t>”</w:t>
      </w:r>
      <w:r w:rsidR="00ED5312">
        <w:t xml:space="preserve"> is true. Which of the following statements must also be true?</w:t>
      </w:r>
      <w:r w:rsidR="004C62BD">
        <w:br/>
        <w:t xml:space="preserve">a. </w:t>
      </w:r>
      <w:r w:rsidR="00ED5312">
        <w:t>If you don’t swear, then you won’t get your mouth washed out with soap.</w:t>
      </w:r>
      <w:r w:rsidR="004C62BD">
        <w:rPr>
          <w:i/>
        </w:rPr>
        <w:br/>
      </w:r>
      <w:r w:rsidR="004C62BD">
        <w:t xml:space="preserve">b. </w:t>
      </w:r>
      <w:r w:rsidR="00ED5312">
        <w:t>If you don’t get your mouth washed out with soap, then you didn’t swear.</w:t>
      </w:r>
      <w:r w:rsidR="004C62BD">
        <w:rPr>
          <w:i/>
        </w:rPr>
        <w:br/>
      </w:r>
      <w:r w:rsidR="004C62BD">
        <w:t xml:space="preserve">c. </w:t>
      </w:r>
      <w:r w:rsidR="00ED5312">
        <w:t>If you get your mouth washed out with soap, then you swore.</w:t>
      </w:r>
    </w:p>
    <w:p w:rsidR="004C62BD" w:rsidRDefault="004C62BD" w:rsidP="000F1B82"/>
    <w:p w:rsidR="00FB3431" w:rsidRDefault="00FB3431" w:rsidP="000F1B82">
      <w:r>
        <w:t>For questions 16-18, write the negation of each conditional statement.</w:t>
      </w:r>
    </w:p>
    <w:p w:rsidR="00FB3431" w:rsidRDefault="00FB3431" w:rsidP="000F1B82"/>
    <w:p w:rsidR="00FB3431" w:rsidRPr="003C3B05" w:rsidRDefault="000F1B82" w:rsidP="000F1B82">
      <w:r>
        <w:t xml:space="preserve">16. </w:t>
      </w:r>
      <w:r w:rsidR="00FB3431">
        <w:t>If you don’t look both ways before crossing the street, then you will get hit by a car.</w:t>
      </w:r>
    </w:p>
    <w:p w:rsidR="00FB3431" w:rsidRDefault="00FB3431" w:rsidP="000F1B82"/>
    <w:p w:rsidR="00FB3431" w:rsidRPr="003C3B05" w:rsidRDefault="000F1B82" w:rsidP="000F1B82">
      <w:r>
        <w:t xml:space="preserve">17. </w:t>
      </w:r>
      <w:r w:rsidR="00FB3431">
        <w:t>If Luke faces Vader, then Obi-Wan cannot interfere.</w:t>
      </w:r>
    </w:p>
    <w:p w:rsidR="002158AE" w:rsidRDefault="002158AE" w:rsidP="000F1B82"/>
    <w:p w:rsidR="00FB3431" w:rsidRPr="003C3B05" w:rsidRDefault="000F1B82" w:rsidP="000F1B82">
      <w:r>
        <w:t xml:space="preserve">18. </w:t>
      </w:r>
      <w:r w:rsidR="00FB3431">
        <w:t>If you weren’t talking, then you wouldn’t have missed the instructions.</w:t>
      </w:r>
    </w:p>
    <w:p w:rsidR="00FB3431" w:rsidRDefault="00FB3431" w:rsidP="000F1B82"/>
    <w:p w:rsidR="008E1AF9" w:rsidRPr="003C3B05" w:rsidRDefault="000F1B82" w:rsidP="000F1B82">
      <w:pPr>
        <w:ind w:left="360" w:hanging="360"/>
      </w:pPr>
      <w:r>
        <w:t xml:space="preserve">19. </w:t>
      </w:r>
      <w:r w:rsidR="00406C77">
        <w:t>Assume that</w:t>
      </w:r>
      <w:r w:rsidR="008E1AF9">
        <w:t xml:space="preserve"> the biconditional statement “You will play in the game if and only if you attend all practices this week”</w:t>
      </w:r>
      <w:r w:rsidR="00406C77">
        <w:t xml:space="preserve"> is true.</w:t>
      </w:r>
      <w:r w:rsidR="008E1AF9">
        <w:t xml:space="preserve"> Which of the following </w:t>
      </w:r>
      <w:r w:rsidR="00406C77">
        <w:t>situations could happen</w:t>
      </w:r>
      <w:r w:rsidR="008E1AF9">
        <w:t>?</w:t>
      </w:r>
      <w:r w:rsidR="008E1AF9">
        <w:br/>
        <w:t>a. You attend</w:t>
      </w:r>
      <w:r w:rsidR="00406C77">
        <w:t>ed</w:t>
      </w:r>
      <w:r w:rsidR="008E1AF9">
        <w:t xml:space="preserve"> all practices this week</w:t>
      </w:r>
      <w:r w:rsidR="00406C77">
        <w:t xml:space="preserve"> and didn’t play in the game</w:t>
      </w:r>
      <w:r w:rsidR="008E1AF9">
        <w:t>.</w:t>
      </w:r>
      <w:r w:rsidR="008E1AF9">
        <w:rPr>
          <w:i/>
        </w:rPr>
        <w:br/>
      </w:r>
      <w:r w:rsidR="008E1AF9">
        <w:t xml:space="preserve">b. </w:t>
      </w:r>
      <w:r w:rsidR="00406C77">
        <w:t>You didn’t attend all practices this week and played in the game.</w:t>
      </w:r>
      <w:r w:rsidR="008E1AF9">
        <w:rPr>
          <w:i/>
        </w:rPr>
        <w:br/>
      </w:r>
      <w:r w:rsidR="008E1AF9">
        <w:t xml:space="preserve">c. </w:t>
      </w:r>
      <w:r w:rsidR="00406C77">
        <w:t>You didn’t attend all practices this week and didn’t play in the game.</w:t>
      </w:r>
    </w:p>
    <w:p w:rsidR="008E1AF9" w:rsidRDefault="008E1AF9" w:rsidP="000F1B82"/>
    <w:p w:rsidR="00325C5E" w:rsidRPr="00E07370" w:rsidRDefault="00325C5E" w:rsidP="000F1B82">
      <w:pPr>
        <w:rPr>
          <w:b/>
        </w:rPr>
      </w:pPr>
      <w:r>
        <w:rPr>
          <w:b/>
        </w:rPr>
        <w:br w:type="page"/>
      </w:r>
      <w:r>
        <w:rPr>
          <w:b/>
        </w:rPr>
        <w:lastRenderedPageBreak/>
        <w:t>De Morgan’s Laws</w:t>
      </w:r>
    </w:p>
    <w:p w:rsidR="00CB4994" w:rsidRDefault="00CB4994" w:rsidP="000F1B82"/>
    <w:p w:rsidR="00325C5E" w:rsidRDefault="00325C5E" w:rsidP="000F1B82">
      <w:r>
        <w:t>For questions 20-2</w:t>
      </w:r>
      <w:r w:rsidR="00857447">
        <w:t>1</w:t>
      </w:r>
      <w:r>
        <w:t>, use De Morgan’s Laws to rewrite each conjunction as a disjunction, or each disjunction as a conjunction.</w:t>
      </w:r>
    </w:p>
    <w:p w:rsidR="00325C5E" w:rsidRDefault="00325C5E" w:rsidP="000F1B82"/>
    <w:p w:rsidR="00325C5E" w:rsidRDefault="000F1B82" w:rsidP="000F1B82">
      <w:r>
        <w:t xml:space="preserve">20. </w:t>
      </w:r>
      <w:r w:rsidR="00325C5E">
        <w:t>It is not true that Tina likes Sprite or 7-Up.</w:t>
      </w:r>
    </w:p>
    <w:p w:rsidR="00325C5E" w:rsidRDefault="00325C5E" w:rsidP="000F1B82">
      <w:pPr>
        <w:ind w:left="360"/>
      </w:pPr>
    </w:p>
    <w:p w:rsidR="00325C5E" w:rsidRDefault="000F1B82" w:rsidP="000F1B82">
      <w:r>
        <w:t xml:space="preserve">21. </w:t>
      </w:r>
      <w:r w:rsidR="00857447">
        <w:t>It is not the case that you need a dated receipt and your credit card to return this item</w:t>
      </w:r>
      <w:r w:rsidR="00325C5E">
        <w:t>.</w:t>
      </w:r>
    </w:p>
    <w:p w:rsidR="00325C5E" w:rsidRDefault="00325C5E" w:rsidP="000F1B82">
      <w:pPr>
        <w:ind w:left="360"/>
      </w:pPr>
    </w:p>
    <w:p w:rsidR="00B52059" w:rsidRDefault="000F1B82" w:rsidP="000F1B82">
      <w:pPr>
        <w:ind w:left="360" w:hanging="360"/>
      </w:pPr>
      <w:r>
        <w:t xml:space="preserve">22. </w:t>
      </w:r>
      <w:r w:rsidR="00B52059">
        <w:t>Go back and look at the truth tables in Exercises 6 &amp; 7. Explain why the results are identical.</w:t>
      </w:r>
    </w:p>
    <w:p w:rsidR="00B52059" w:rsidRDefault="00B52059" w:rsidP="000F1B82">
      <w:pPr>
        <w:ind w:left="360"/>
      </w:pPr>
    </w:p>
    <w:p w:rsidR="00FB3431" w:rsidRDefault="00FB3431" w:rsidP="000F1B82"/>
    <w:p w:rsidR="00687FB8" w:rsidRPr="00E07370" w:rsidRDefault="00687FB8" w:rsidP="000F1B82">
      <w:pPr>
        <w:rPr>
          <w:b/>
        </w:rPr>
      </w:pPr>
      <w:r>
        <w:rPr>
          <w:b/>
        </w:rPr>
        <w:t>Deductive Arguments</w:t>
      </w:r>
    </w:p>
    <w:p w:rsidR="00CB4994" w:rsidRDefault="00CB4994" w:rsidP="000F1B82"/>
    <w:p w:rsidR="00687FB8" w:rsidRDefault="00687FB8" w:rsidP="000F1B82">
      <w:r>
        <w:t>For questions 2</w:t>
      </w:r>
      <w:r w:rsidR="000F1B82">
        <w:t>3</w:t>
      </w:r>
      <w:r>
        <w:t>-2</w:t>
      </w:r>
      <w:r w:rsidR="000F1B82">
        <w:t>8</w:t>
      </w:r>
      <w:r>
        <w:t>, use a Venn diagram or truth table or common form of an argument to decide whether each argument is valid or invalid.</w:t>
      </w:r>
    </w:p>
    <w:p w:rsidR="00687FB8" w:rsidRDefault="00687FB8" w:rsidP="000F1B82"/>
    <w:p w:rsidR="00687FB8" w:rsidRDefault="000F1B82" w:rsidP="000F1B82">
      <w:pPr>
        <w:ind w:left="360" w:hanging="360"/>
      </w:pPr>
      <w:r>
        <w:rPr>
          <w:szCs w:val="24"/>
        </w:rPr>
        <w:t xml:space="preserve">23. </w:t>
      </w:r>
      <w:r w:rsidR="009F7FBB">
        <w:rPr>
          <w:szCs w:val="24"/>
        </w:rPr>
        <w:t xml:space="preserve">If a person is </w:t>
      </w:r>
      <w:r w:rsidR="009F7FBB" w:rsidRPr="00CC5790">
        <w:rPr>
          <w:szCs w:val="24"/>
        </w:rPr>
        <w:t>on this reality show</w:t>
      </w:r>
      <w:r w:rsidR="009F7FBB">
        <w:rPr>
          <w:szCs w:val="24"/>
        </w:rPr>
        <w:t>, they</w:t>
      </w:r>
      <w:r w:rsidR="009F7FBB" w:rsidRPr="00CC5790">
        <w:rPr>
          <w:szCs w:val="24"/>
        </w:rPr>
        <w:t xml:space="preserve"> must be self-absorbed.</w:t>
      </w:r>
      <w:r w:rsidR="009F7FBB">
        <w:rPr>
          <w:szCs w:val="24"/>
        </w:rPr>
        <w:t xml:space="preserve"> Laura is not self-absorbed. Therefore, </w:t>
      </w:r>
      <w:r w:rsidR="009F7FBB" w:rsidRPr="00CC5790">
        <w:rPr>
          <w:szCs w:val="24"/>
        </w:rPr>
        <w:t>Laura cannot be on this reality show.</w:t>
      </w:r>
    </w:p>
    <w:p w:rsidR="00687FB8" w:rsidRDefault="00687FB8" w:rsidP="000F1B82">
      <w:pPr>
        <w:ind w:left="360" w:hanging="360"/>
      </w:pPr>
    </w:p>
    <w:p w:rsidR="00687FB8" w:rsidRDefault="000F1B82" w:rsidP="000F1B82">
      <w:pPr>
        <w:ind w:left="360" w:hanging="360"/>
      </w:pPr>
      <w:r>
        <w:rPr>
          <w:szCs w:val="24"/>
        </w:rPr>
        <w:t xml:space="preserve">24. </w:t>
      </w:r>
      <w:r w:rsidR="009F7FBB">
        <w:rPr>
          <w:szCs w:val="24"/>
        </w:rPr>
        <w:t>If you are a triathlete, then you</w:t>
      </w:r>
      <w:r w:rsidR="009F7FBB" w:rsidRPr="00CC5790">
        <w:rPr>
          <w:szCs w:val="24"/>
        </w:rPr>
        <w:t xml:space="preserve"> have outstanding endurance.</w:t>
      </w:r>
      <w:r w:rsidR="009F7FBB">
        <w:rPr>
          <w:szCs w:val="24"/>
        </w:rPr>
        <w:t xml:space="preserve"> </w:t>
      </w:r>
      <w:r w:rsidR="0002138E">
        <w:rPr>
          <w:szCs w:val="24"/>
        </w:rPr>
        <w:t>LeBron James is not a triathlete.</w:t>
      </w:r>
      <w:r w:rsidR="009F7FBB">
        <w:rPr>
          <w:szCs w:val="24"/>
        </w:rPr>
        <w:t xml:space="preserve"> </w:t>
      </w:r>
      <w:r w:rsidR="0002138E">
        <w:rPr>
          <w:szCs w:val="24"/>
        </w:rPr>
        <w:t>Therefore, LeBron does not have outstanding endurance.</w:t>
      </w:r>
    </w:p>
    <w:p w:rsidR="00687FB8" w:rsidRDefault="00687FB8" w:rsidP="000F1B82">
      <w:pPr>
        <w:ind w:left="360" w:hanging="360"/>
      </w:pPr>
    </w:p>
    <w:p w:rsidR="0002138E" w:rsidRDefault="000F1B82" w:rsidP="000F1B82">
      <w:pPr>
        <w:ind w:left="360" w:hanging="360"/>
      </w:pPr>
      <w:r>
        <w:rPr>
          <w:szCs w:val="24"/>
        </w:rPr>
        <w:t xml:space="preserve">25. </w:t>
      </w:r>
      <w:r w:rsidR="0002138E" w:rsidRPr="00CC5790">
        <w:rPr>
          <w:szCs w:val="24"/>
        </w:rPr>
        <w:t>Jamie must scrub the toilets or hose down the garbage cans.</w:t>
      </w:r>
      <w:r w:rsidR="0002138E">
        <w:rPr>
          <w:szCs w:val="24"/>
        </w:rPr>
        <w:t xml:space="preserve"> Jamie refuses to scrub the toilets. Therefore, Jamie will hose down the garbage cans</w:t>
      </w:r>
      <w:r w:rsidR="0002138E" w:rsidRPr="00CC5790">
        <w:rPr>
          <w:szCs w:val="24"/>
        </w:rPr>
        <w:t>.</w:t>
      </w:r>
    </w:p>
    <w:p w:rsidR="0002138E" w:rsidRDefault="0002138E" w:rsidP="000F1B82">
      <w:pPr>
        <w:ind w:left="360" w:hanging="360"/>
      </w:pPr>
    </w:p>
    <w:p w:rsidR="0002138E" w:rsidRDefault="000F1B82" w:rsidP="000F1B82">
      <w:pPr>
        <w:ind w:left="360" w:hanging="360"/>
      </w:pPr>
      <w:r>
        <w:rPr>
          <w:szCs w:val="24"/>
        </w:rPr>
        <w:t xml:space="preserve">26. </w:t>
      </w:r>
      <w:r w:rsidR="00867EB4">
        <w:rPr>
          <w:szCs w:val="24"/>
        </w:rPr>
        <w:t>Some of these kids are rude. Jimmy is one of these kids. Therefore, Jimmy is rude!</w:t>
      </w:r>
    </w:p>
    <w:p w:rsidR="0002138E" w:rsidRDefault="0002138E" w:rsidP="000F1B82">
      <w:pPr>
        <w:ind w:left="360" w:hanging="360"/>
      </w:pPr>
    </w:p>
    <w:p w:rsidR="0002138E" w:rsidRDefault="000F1B82" w:rsidP="000F1B82">
      <w:pPr>
        <w:ind w:left="360" w:hanging="360"/>
      </w:pPr>
      <w:r>
        <w:rPr>
          <w:szCs w:val="24"/>
        </w:rPr>
        <w:t xml:space="preserve">27. </w:t>
      </w:r>
      <w:r w:rsidR="00867EB4">
        <w:rPr>
          <w:szCs w:val="24"/>
        </w:rPr>
        <w:t>Every student brought a pencil or a pen</w:t>
      </w:r>
      <w:r w:rsidR="0002138E" w:rsidRPr="00CC5790">
        <w:rPr>
          <w:szCs w:val="24"/>
        </w:rPr>
        <w:t>.</w:t>
      </w:r>
      <w:r w:rsidR="00867EB4">
        <w:rPr>
          <w:szCs w:val="24"/>
        </w:rPr>
        <w:t xml:space="preserve"> Marcie brought a pencil. Therefore, Marcie did not bring a pen.</w:t>
      </w:r>
    </w:p>
    <w:p w:rsidR="0002138E" w:rsidRDefault="0002138E" w:rsidP="000F1B82">
      <w:pPr>
        <w:ind w:left="360" w:hanging="360"/>
      </w:pPr>
    </w:p>
    <w:p w:rsidR="0002138E" w:rsidRDefault="000F1B82" w:rsidP="000F1B82">
      <w:pPr>
        <w:ind w:left="360" w:hanging="360"/>
      </w:pPr>
      <w:r>
        <w:rPr>
          <w:szCs w:val="24"/>
        </w:rPr>
        <w:t xml:space="preserve">28. </w:t>
      </w:r>
      <w:r w:rsidR="0002138E">
        <w:rPr>
          <w:szCs w:val="24"/>
        </w:rPr>
        <w:t xml:space="preserve">If a creature is a chimpanzee, then it is a primate. </w:t>
      </w:r>
      <w:r w:rsidR="0002138E" w:rsidRPr="0002138E">
        <w:rPr>
          <w:szCs w:val="24"/>
        </w:rPr>
        <w:t>If a creature is a primate, then it is a mammal.</w:t>
      </w:r>
      <w:r w:rsidR="0002138E">
        <w:rPr>
          <w:szCs w:val="24"/>
        </w:rPr>
        <w:t xml:space="preserve"> Bobo is a mammal. Therefore, Bobo is a</w:t>
      </w:r>
      <w:r w:rsidR="0002138E" w:rsidRPr="00CC5790">
        <w:rPr>
          <w:szCs w:val="24"/>
        </w:rPr>
        <w:t xml:space="preserve"> </w:t>
      </w:r>
      <w:r w:rsidR="0002138E">
        <w:rPr>
          <w:szCs w:val="24"/>
        </w:rPr>
        <w:t>chimpanzee</w:t>
      </w:r>
      <w:r w:rsidR="0002138E" w:rsidRPr="00CC5790">
        <w:rPr>
          <w:szCs w:val="24"/>
        </w:rPr>
        <w:t>.</w:t>
      </w:r>
    </w:p>
    <w:p w:rsidR="0002138E" w:rsidRDefault="0002138E" w:rsidP="000F1B82">
      <w:pPr>
        <w:ind w:left="360" w:hanging="360"/>
      </w:pPr>
    </w:p>
    <w:p w:rsidR="00867EB4" w:rsidRPr="00E07370" w:rsidRDefault="00867EB4" w:rsidP="000F1B82">
      <w:pPr>
        <w:rPr>
          <w:b/>
        </w:rPr>
      </w:pPr>
      <w:r>
        <w:rPr>
          <w:b/>
        </w:rPr>
        <w:t>Logical Fallacies</w:t>
      </w:r>
    </w:p>
    <w:p w:rsidR="00CB4994" w:rsidRDefault="00CB4994" w:rsidP="000F1B82"/>
    <w:p w:rsidR="00867EB4" w:rsidRDefault="00867EB4" w:rsidP="000F1B82">
      <w:r>
        <w:t>For questions 28-3</w:t>
      </w:r>
      <w:r w:rsidR="002703C6">
        <w:t>0</w:t>
      </w:r>
      <w:r>
        <w:t>, name the type of logical fallacy being used.</w:t>
      </w:r>
    </w:p>
    <w:p w:rsidR="00867EB4" w:rsidRDefault="00867EB4" w:rsidP="000F1B82"/>
    <w:p w:rsidR="00867EB4" w:rsidRDefault="000F1B82" w:rsidP="000F1B82">
      <w:pPr>
        <w:ind w:left="360" w:hanging="360"/>
      </w:pPr>
      <w:r>
        <w:t xml:space="preserve">29. </w:t>
      </w:r>
      <w:r w:rsidR="00B8458F">
        <w:t>If you don’t want to drive from Boston to New York, then you will have to take the train.</w:t>
      </w:r>
    </w:p>
    <w:p w:rsidR="00867EB4" w:rsidRDefault="00867EB4" w:rsidP="000F1B82">
      <w:pPr>
        <w:ind w:left="360" w:hanging="360"/>
      </w:pPr>
    </w:p>
    <w:p w:rsidR="00867EB4" w:rsidRDefault="000F1B82" w:rsidP="000F1B82">
      <w:pPr>
        <w:ind w:left="360" w:hanging="360"/>
      </w:pPr>
      <w:r>
        <w:t xml:space="preserve">30. </w:t>
      </w:r>
      <w:r w:rsidR="009C0CBF">
        <w:t>New England Patriots quarterback Tom Brady likes his footballs slightly underinflated. The “Cheatriots” have a history of bending or breaking the rules, so Brady must have told the equipment manager to make sure that the footballs were underinflated.</w:t>
      </w:r>
    </w:p>
    <w:p w:rsidR="00867EB4" w:rsidRDefault="00867EB4" w:rsidP="000F1B82">
      <w:pPr>
        <w:ind w:left="360" w:hanging="360"/>
      </w:pPr>
    </w:p>
    <w:p w:rsidR="00B8458F" w:rsidRDefault="000F1B82" w:rsidP="000F1B82">
      <w:pPr>
        <w:ind w:left="360" w:hanging="360"/>
      </w:pPr>
      <w:r>
        <w:rPr>
          <w:szCs w:val="24"/>
        </w:rPr>
        <w:t xml:space="preserve">31. </w:t>
      </w:r>
      <w:r w:rsidR="00241B3D">
        <w:rPr>
          <w:szCs w:val="24"/>
        </w:rPr>
        <w:t xml:space="preserve">Whenever our smoke detector beeps, my kids eat cereal for dinner. The </w:t>
      </w:r>
      <w:r w:rsidR="007D744B">
        <w:rPr>
          <w:szCs w:val="24"/>
        </w:rPr>
        <w:t xml:space="preserve">loud </w:t>
      </w:r>
      <w:r w:rsidR="00241B3D">
        <w:rPr>
          <w:szCs w:val="24"/>
        </w:rPr>
        <w:t xml:space="preserve">beeping sound must </w:t>
      </w:r>
      <w:r w:rsidR="007D744B">
        <w:rPr>
          <w:szCs w:val="24"/>
        </w:rPr>
        <w:t>make them want to eat cereal for some reason.</w:t>
      </w:r>
    </w:p>
    <w:p w:rsidR="00B8458F" w:rsidRDefault="00B8458F" w:rsidP="000F1B82">
      <w:pPr>
        <w:ind w:left="360" w:hanging="360"/>
      </w:pPr>
    </w:p>
    <w:p w:rsidR="0024758B" w:rsidRDefault="0024758B" w:rsidP="006B4305">
      <w:pPr>
        <w:pStyle w:val="Heading2"/>
        <w:ind w:left="0"/>
      </w:pPr>
    </w:p>
    <w:p w:rsidR="006B4305" w:rsidRDefault="006B4305" w:rsidP="006B4305"/>
    <w:p w:rsidR="006B4305" w:rsidRDefault="006B4305" w:rsidP="006B4305"/>
    <w:p w:rsidR="006B4305" w:rsidRPr="006B4305" w:rsidRDefault="006B4305" w:rsidP="006B4305"/>
    <w:p w:rsidR="0024758B" w:rsidRDefault="0024758B" w:rsidP="002772DE">
      <w:pPr>
        <w:ind w:left="360" w:hanging="360"/>
      </w:pPr>
    </w:p>
    <w:p w:rsidR="00857447" w:rsidRPr="002158AE" w:rsidRDefault="00857447" w:rsidP="00363EC3"/>
    <w:sectPr w:rsidR="00857447" w:rsidRPr="002158AE" w:rsidSect="00671452">
      <w:type w:val="continuous"/>
      <w:pgSz w:w="12240" w:h="15840" w:code="1"/>
      <w:pgMar w:top="1440" w:right="1080" w:bottom="1080" w:left="1080" w:header="720" w:footer="720" w:gutter="1080"/>
      <w:pgNumType w:start="42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4F5" w:rsidRDefault="008364F5" w:rsidP="00024916">
      <w:r>
        <w:separator/>
      </w:r>
    </w:p>
  </w:endnote>
  <w:endnote w:type="continuationSeparator" w:id="0">
    <w:p w:rsidR="008364F5" w:rsidRDefault="008364F5" w:rsidP="0002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024916">
    <w:pPr>
      <w:pStyle w:val="Footer"/>
    </w:pPr>
    <w:r>
      <w:t>© David Lippman &amp; Morgan Chase</w:t>
    </w:r>
    <w:r>
      <w:tab/>
    </w:r>
    <w:r>
      <w:tab/>
      <w:t>Creative Commons BY-SA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024916">
    <w:pPr>
      <w:pStyle w:val="Footer"/>
    </w:pPr>
    <w:r>
      <w:t>© David Lippman &amp; Morgan Chase</w:t>
    </w:r>
    <w:r>
      <w:tab/>
    </w:r>
    <w:r>
      <w:tab/>
      <w:t>Creative Commons BY-SA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4F5" w:rsidRDefault="008364F5" w:rsidP="00024916">
      <w:r>
        <w:separator/>
      </w:r>
    </w:p>
  </w:footnote>
  <w:footnote w:type="continuationSeparator" w:id="0">
    <w:p w:rsidR="008364F5" w:rsidRDefault="008364F5" w:rsidP="0002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Pr="00C64321" w:rsidRDefault="00325C5E" w:rsidP="00C64321">
    <w:pPr>
      <w:pStyle w:val="Header"/>
    </w:pPr>
    <w:r>
      <w:fldChar w:fldCharType="begin"/>
    </w:r>
    <w:r>
      <w:instrText xml:space="preserve"> PAGE   \* MERGEFORMAT </w:instrText>
    </w:r>
    <w:r>
      <w:fldChar w:fldCharType="separate"/>
    </w:r>
    <w:r w:rsidR="006B4305">
      <w:rPr>
        <w:noProof/>
      </w:rPr>
      <w:t>414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D829FF">
    <w:pPr>
      <w:jc w:val="right"/>
    </w:pPr>
    <w:r>
      <w:t xml:space="preserve">Logic   </w:t>
    </w:r>
    <w:r>
      <w:fldChar w:fldCharType="begin"/>
    </w:r>
    <w:r>
      <w:instrText xml:space="preserve"> PAGE   \* MERGEFORMAT </w:instrText>
    </w:r>
    <w:r>
      <w:fldChar w:fldCharType="separate"/>
    </w:r>
    <w:r w:rsidR="006B4305">
      <w:rPr>
        <w:noProof/>
      </w:rPr>
      <w:t>415</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D829FF">
    <w:pPr>
      <w:jc w:val="right"/>
    </w:pPr>
    <w:r>
      <w:t xml:space="preserve">Logic   </w:t>
    </w:r>
    <w:r>
      <w:fldChar w:fldCharType="begin"/>
    </w:r>
    <w:r>
      <w:instrText xml:space="preserve"> PAGE   \* MERGEFORMAT </w:instrText>
    </w:r>
    <w:r>
      <w:fldChar w:fldCharType="separate"/>
    </w:r>
    <w:r w:rsidR="006B4305">
      <w:rPr>
        <w:noProof/>
      </w:rPr>
      <w:t>407</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Pr="00C64321" w:rsidRDefault="00325C5E" w:rsidP="00C64321">
    <w:pPr>
      <w:pStyle w:val="Header"/>
    </w:pPr>
    <w:r>
      <w:fldChar w:fldCharType="begin"/>
    </w:r>
    <w:r>
      <w:instrText xml:space="preserve"> PAGE   \* MERGEFORMAT </w:instrText>
    </w:r>
    <w:r>
      <w:fldChar w:fldCharType="separate"/>
    </w:r>
    <w:r w:rsidR="006B4305">
      <w:rPr>
        <w:noProof/>
      </w:rPr>
      <w:t>448</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D829FF">
    <w:pPr>
      <w:jc w:val="right"/>
    </w:pPr>
    <w:r>
      <w:t xml:space="preserve">Logic   </w:t>
    </w:r>
    <w:r>
      <w:fldChar w:fldCharType="begin"/>
    </w:r>
    <w:r>
      <w:instrText xml:space="preserve"> PAGE   \* MERGEFORMAT </w:instrText>
    </w:r>
    <w:r>
      <w:fldChar w:fldCharType="separate"/>
    </w:r>
    <w:r w:rsidR="006B4305">
      <w:rPr>
        <w:noProof/>
      </w:rPr>
      <w:t>447</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C5E" w:rsidRDefault="00325C5E" w:rsidP="00D829FF">
    <w:pPr>
      <w:jc w:val="right"/>
    </w:pPr>
    <w:r>
      <w:t xml:space="preserve">Logic   </w:t>
    </w:r>
    <w:r>
      <w:fldChar w:fldCharType="begin"/>
    </w:r>
    <w:r>
      <w:instrText xml:space="preserve"> PAGE   \* MERGEFORMAT </w:instrText>
    </w:r>
    <w:r>
      <w:fldChar w:fldCharType="separate"/>
    </w:r>
    <w:r>
      <w:rPr>
        <w:noProof/>
      </w:rPr>
      <w:t>407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EE8"/>
    <w:multiLevelType w:val="hybridMultilevel"/>
    <w:tmpl w:val="D1AC715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15:restartNumberingAfterBreak="0">
    <w:nsid w:val="0F9567EC"/>
    <w:multiLevelType w:val="hybridMultilevel"/>
    <w:tmpl w:val="2BA27414"/>
    <w:lvl w:ilvl="0" w:tplc="41B067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252E68"/>
    <w:multiLevelType w:val="hybridMultilevel"/>
    <w:tmpl w:val="3CA4A8AA"/>
    <w:lvl w:ilvl="0" w:tplc="04090019">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289342EF"/>
    <w:multiLevelType w:val="hybridMultilevel"/>
    <w:tmpl w:val="E42E54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881A92"/>
    <w:multiLevelType w:val="hybridMultilevel"/>
    <w:tmpl w:val="F432B4BC"/>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DEA6A15"/>
    <w:multiLevelType w:val="multilevel"/>
    <w:tmpl w:val="2DB0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374C"/>
    <w:multiLevelType w:val="hybridMultilevel"/>
    <w:tmpl w:val="5C9EA4A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4E387148"/>
    <w:multiLevelType w:val="hybridMultilevel"/>
    <w:tmpl w:val="3CA4A8AA"/>
    <w:lvl w:ilvl="0" w:tplc="04090019">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EE4575C"/>
    <w:multiLevelType w:val="hybridMultilevel"/>
    <w:tmpl w:val="52366EB6"/>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51167F19"/>
    <w:multiLevelType w:val="hybridMultilevel"/>
    <w:tmpl w:val="5E684D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F606B0"/>
    <w:multiLevelType w:val="hybridMultilevel"/>
    <w:tmpl w:val="875A258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0"/>
  </w:num>
  <w:num w:numId="5">
    <w:abstractNumId w:val="7"/>
  </w:num>
  <w:num w:numId="6">
    <w:abstractNumId w:val="2"/>
  </w:num>
  <w:num w:numId="7">
    <w:abstractNumId w:val="4"/>
  </w:num>
  <w:num w:numId="8">
    <w:abstractNumId w:val="10"/>
  </w:num>
  <w:num w:numId="9">
    <w:abstractNumId w:val="9"/>
  </w:num>
  <w:num w:numId="10">
    <w:abstractNumId w:val="3"/>
  </w:num>
  <w:num w:numId="11">
    <w:abstractNumId w:val="3"/>
    <w:lvlOverride w:ilvl="0">
      <w:lvl w:ilvl="0" w:tplc="0409000F">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D"/>
    <w:rsid w:val="00000CEA"/>
    <w:rsid w:val="0000333E"/>
    <w:rsid w:val="000172EF"/>
    <w:rsid w:val="0002138E"/>
    <w:rsid w:val="00024916"/>
    <w:rsid w:val="00032126"/>
    <w:rsid w:val="000328F9"/>
    <w:rsid w:val="000345BB"/>
    <w:rsid w:val="00051B53"/>
    <w:rsid w:val="000640F5"/>
    <w:rsid w:val="00077924"/>
    <w:rsid w:val="00085BC0"/>
    <w:rsid w:val="000C1EAF"/>
    <w:rsid w:val="000D0AE9"/>
    <w:rsid w:val="000D33C8"/>
    <w:rsid w:val="000D535B"/>
    <w:rsid w:val="000F1B82"/>
    <w:rsid w:val="000F6B08"/>
    <w:rsid w:val="001028B0"/>
    <w:rsid w:val="0010786E"/>
    <w:rsid w:val="00107AF3"/>
    <w:rsid w:val="0011348E"/>
    <w:rsid w:val="00124ED7"/>
    <w:rsid w:val="00125F06"/>
    <w:rsid w:val="00132524"/>
    <w:rsid w:val="00133D57"/>
    <w:rsid w:val="001376A9"/>
    <w:rsid w:val="001461F6"/>
    <w:rsid w:val="001504D5"/>
    <w:rsid w:val="001632B5"/>
    <w:rsid w:val="00171021"/>
    <w:rsid w:val="00171D35"/>
    <w:rsid w:val="0018033A"/>
    <w:rsid w:val="0018356B"/>
    <w:rsid w:val="001860FC"/>
    <w:rsid w:val="00195505"/>
    <w:rsid w:val="001A5F93"/>
    <w:rsid w:val="001A7E78"/>
    <w:rsid w:val="001B7DC0"/>
    <w:rsid w:val="001C0E38"/>
    <w:rsid w:val="001C5D3C"/>
    <w:rsid w:val="001C7DD9"/>
    <w:rsid w:val="001D038A"/>
    <w:rsid w:val="001D280A"/>
    <w:rsid w:val="001E2042"/>
    <w:rsid w:val="001F2887"/>
    <w:rsid w:val="001F5CDC"/>
    <w:rsid w:val="002026C9"/>
    <w:rsid w:val="0020671F"/>
    <w:rsid w:val="002158AE"/>
    <w:rsid w:val="00220B43"/>
    <w:rsid w:val="00221BC8"/>
    <w:rsid w:val="002226B3"/>
    <w:rsid w:val="00223E87"/>
    <w:rsid w:val="00226E2A"/>
    <w:rsid w:val="00241B3D"/>
    <w:rsid w:val="0024758B"/>
    <w:rsid w:val="00250F46"/>
    <w:rsid w:val="0026183C"/>
    <w:rsid w:val="00263092"/>
    <w:rsid w:val="00264134"/>
    <w:rsid w:val="002703C6"/>
    <w:rsid w:val="00274629"/>
    <w:rsid w:val="002772DE"/>
    <w:rsid w:val="00284281"/>
    <w:rsid w:val="00296B44"/>
    <w:rsid w:val="002A0B51"/>
    <w:rsid w:val="002A1393"/>
    <w:rsid w:val="002B16B2"/>
    <w:rsid w:val="002B3F73"/>
    <w:rsid w:val="002D3581"/>
    <w:rsid w:val="002D6C1E"/>
    <w:rsid w:val="002D7365"/>
    <w:rsid w:val="002E3794"/>
    <w:rsid w:val="002F7E36"/>
    <w:rsid w:val="003021D3"/>
    <w:rsid w:val="00304735"/>
    <w:rsid w:val="00312C73"/>
    <w:rsid w:val="00321819"/>
    <w:rsid w:val="00324D4B"/>
    <w:rsid w:val="00325194"/>
    <w:rsid w:val="00325C5E"/>
    <w:rsid w:val="00346E54"/>
    <w:rsid w:val="003506A7"/>
    <w:rsid w:val="0035416A"/>
    <w:rsid w:val="00361837"/>
    <w:rsid w:val="00363A1C"/>
    <w:rsid w:val="00363EC3"/>
    <w:rsid w:val="00367BEE"/>
    <w:rsid w:val="0037486D"/>
    <w:rsid w:val="0037626B"/>
    <w:rsid w:val="00377142"/>
    <w:rsid w:val="003A2333"/>
    <w:rsid w:val="003B0771"/>
    <w:rsid w:val="003C3B05"/>
    <w:rsid w:val="003D4693"/>
    <w:rsid w:val="003D4E7C"/>
    <w:rsid w:val="003E2573"/>
    <w:rsid w:val="003E5C0A"/>
    <w:rsid w:val="003E628C"/>
    <w:rsid w:val="003E72C0"/>
    <w:rsid w:val="003F66A5"/>
    <w:rsid w:val="003F737F"/>
    <w:rsid w:val="003F7A1C"/>
    <w:rsid w:val="00406C77"/>
    <w:rsid w:val="0042576C"/>
    <w:rsid w:val="004272CE"/>
    <w:rsid w:val="004278E9"/>
    <w:rsid w:val="0043070C"/>
    <w:rsid w:val="00435F01"/>
    <w:rsid w:val="00437CBA"/>
    <w:rsid w:val="00441C21"/>
    <w:rsid w:val="00451A78"/>
    <w:rsid w:val="0045374A"/>
    <w:rsid w:val="004569FF"/>
    <w:rsid w:val="00461CBD"/>
    <w:rsid w:val="004635A4"/>
    <w:rsid w:val="00466A29"/>
    <w:rsid w:val="004712FD"/>
    <w:rsid w:val="004718E0"/>
    <w:rsid w:val="00475855"/>
    <w:rsid w:val="00493F10"/>
    <w:rsid w:val="004948D2"/>
    <w:rsid w:val="00497D9B"/>
    <w:rsid w:val="004A38CF"/>
    <w:rsid w:val="004A6F86"/>
    <w:rsid w:val="004B1046"/>
    <w:rsid w:val="004C2C58"/>
    <w:rsid w:val="004C62BD"/>
    <w:rsid w:val="004E013D"/>
    <w:rsid w:val="004E4426"/>
    <w:rsid w:val="004F3876"/>
    <w:rsid w:val="00506E7F"/>
    <w:rsid w:val="00517B87"/>
    <w:rsid w:val="005271A6"/>
    <w:rsid w:val="00527816"/>
    <w:rsid w:val="00531671"/>
    <w:rsid w:val="0053714F"/>
    <w:rsid w:val="0054260D"/>
    <w:rsid w:val="0054535C"/>
    <w:rsid w:val="005615AA"/>
    <w:rsid w:val="00562F60"/>
    <w:rsid w:val="0056750A"/>
    <w:rsid w:val="0057053D"/>
    <w:rsid w:val="00571988"/>
    <w:rsid w:val="00576A57"/>
    <w:rsid w:val="005A22EF"/>
    <w:rsid w:val="005A5351"/>
    <w:rsid w:val="005A72FD"/>
    <w:rsid w:val="005B548B"/>
    <w:rsid w:val="005B7EDA"/>
    <w:rsid w:val="005C274E"/>
    <w:rsid w:val="005E02D0"/>
    <w:rsid w:val="005E08A6"/>
    <w:rsid w:val="005E47D4"/>
    <w:rsid w:val="005E75AF"/>
    <w:rsid w:val="005F5168"/>
    <w:rsid w:val="006039D0"/>
    <w:rsid w:val="00611C7B"/>
    <w:rsid w:val="00612A24"/>
    <w:rsid w:val="00616037"/>
    <w:rsid w:val="00621FCA"/>
    <w:rsid w:val="0062239E"/>
    <w:rsid w:val="006229E7"/>
    <w:rsid w:val="006269C4"/>
    <w:rsid w:val="00634E31"/>
    <w:rsid w:val="006431B3"/>
    <w:rsid w:val="00646F22"/>
    <w:rsid w:val="00655B0D"/>
    <w:rsid w:val="00661997"/>
    <w:rsid w:val="00662374"/>
    <w:rsid w:val="00671452"/>
    <w:rsid w:val="00675CCC"/>
    <w:rsid w:val="006762B5"/>
    <w:rsid w:val="0068328F"/>
    <w:rsid w:val="00687FB8"/>
    <w:rsid w:val="006A4495"/>
    <w:rsid w:val="006B07F9"/>
    <w:rsid w:val="006B2F33"/>
    <w:rsid w:val="006B4305"/>
    <w:rsid w:val="006B50CC"/>
    <w:rsid w:val="006B5735"/>
    <w:rsid w:val="006C129F"/>
    <w:rsid w:val="006C448B"/>
    <w:rsid w:val="006C7072"/>
    <w:rsid w:val="006D18A3"/>
    <w:rsid w:val="006D4A66"/>
    <w:rsid w:val="006D5E27"/>
    <w:rsid w:val="006D7EB5"/>
    <w:rsid w:val="006E2C86"/>
    <w:rsid w:val="006E5044"/>
    <w:rsid w:val="006E6DB8"/>
    <w:rsid w:val="0070701E"/>
    <w:rsid w:val="0071400E"/>
    <w:rsid w:val="007175EB"/>
    <w:rsid w:val="007217FD"/>
    <w:rsid w:val="00730FAA"/>
    <w:rsid w:val="0073535C"/>
    <w:rsid w:val="0073731C"/>
    <w:rsid w:val="00751009"/>
    <w:rsid w:val="00751920"/>
    <w:rsid w:val="007565A7"/>
    <w:rsid w:val="0075695A"/>
    <w:rsid w:val="00766ABF"/>
    <w:rsid w:val="00773881"/>
    <w:rsid w:val="00775A9C"/>
    <w:rsid w:val="0078652E"/>
    <w:rsid w:val="00793DB7"/>
    <w:rsid w:val="00797A4B"/>
    <w:rsid w:val="007B0ED5"/>
    <w:rsid w:val="007B16CE"/>
    <w:rsid w:val="007B3A6D"/>
    <w:rsid w:val="007B59CE"/>
    <w:rsid w:val="007C3241"/>
    <w:rsid w:val="007C37AD"/>
    <w:rsid w:val="007C7A9C"/>
    <w:rsid w:val="007D744B"/>
    <w:rsid w:val="007E0029"/>
    <w:rsid w:val="007F62E7"/>
    <w:rsid w:val="008167AC"/>
    <w:rsid w:val="00827995"/>
    <w:rsid w:val="00831276"/>
    <w:rsid w:val="00833839"/>
    <w:rsid w:val="00833DDC"/>
    <w:rsid w:val="00834125"/>
    <w:rsid w:val="008364F5"/>
    <w:rsid w:val="00846A92"/>
    <w:rsid w:val="00852401"/>
    <w:rsid w:val="00857447"/>
    <w:rsid w:val="008662D2"/>
    <w:rsid w:val="00867EB4"/>
    <w:rsid w:val="008730AA"/>
    <w:rsid w:val="00874B91"/>
    <w:rsid w:val="008801F3"/>
    <w:rsid w:val="00884FB5"/>
    <w:rsid w:val="00895CD8"/>
    <w:rsid w:val="008A0087"/>
    <w:rsid w:val="008A5580"/>
    <w:rsid w:val="008A58AA"/>
    <w:rsid w:val="008A5F6A"/>
    <w:rsid w:val="008A76A2"/>
    <w:rsid w:val="008A7BFE"/>
    <w:rsid w:val="008B42C4"/>
    <w:rsid w:val="008C53C1"/>
    <w:rsid w:val="008D03A4"/>
    <w:rsid w:val="008D1425"/>
    <w:rsid w:val="008D2012"/>
    <w:rsid w:val="008D4FEC"/>
    <w:rsid w:val="008E1AF9"/>
    <w:rsid w:val="008E2E6B"/>
    <w:rsid w:val="008E7E9A"/>
    <w:rsid w:val="0090007C"/>
    <w:rsid w:val="00901E66"/>
    <w:rsid w:val="00911F01"/>
    <w:rsid w:val="009372C4"/>
    <w:rsid w:val="00940E9D"/>
    <w:rsid w:val="00942BA5"/>
    <w:rsid w:val="00945642"/>
    <w:rsid w:val="00956686"/>
    <w:rsid w:val="00961091"/>
    <w:rsid w:val="00962401"/>
    <w:rsid w:val="00962FAF"/>
    <w:rsid w:val="00964926"/>
    <w:rsid w:val="00972C72"/>
    <w:rsid w:val="00986428"/>
    <w:rsid w:val="00986D94"/>
    <w:rsid w:val="00990816"/>
    <w:rsid w:val="00994F49"/>
    <w:rsid w:val="00995B6A"/>
    <w:rsid w:val="009C0CBF"/>
    <w:rsid w:val="009C52C6"/>
    <w:rsid w:val="009D0DDB"/>
    <w:rsid w:val="009D428E"/>
    <w:rsid w:val="009D5C87"/>
    <w:rsid w:val="009E0638"/>
    <w:rsid w:val="009E3BD6"/>
    <w:rsid w:val="009E63AC"/>
    <w:rsid w:val="009F290E"/>
    <w:rsid w:val="009F2D6D"/>
    <w:rsid w:val="009F3CB7"/>
    <w:rsid w:val="009F6F74"/>
    <w:rsid w:val="009F7FBB"/>
    <w:rsid w:val="00A13665"/>
    <w:rsid w:val="00A21EB1"/>
    <w:rsid w:val="00A362B9"/>
    <w:rsid w:val="00A40CFA"/>
    <w:rsid w:val="00A550E2"/>
    <w:rsid w:val="00A65552"/>
    <w:rsid w:val="00A92298"/>
    <w:rsid w:val="00A95E02"/>
    <w:rsid w:val="00AC3045"/>
    <w:rsid w:val="00AD356E"/>
    <w:rsid w:val="00AE1104"/>
    <w:rsid w:val="00AF0D7A"/>
    <w:rsid w:val="00AF3CF0"/>
    <w:rsid w:val="00B10290"/>
    <w:rsid w:val="00B105EA"/>
    <w:rsid w:val="00B118AC"/>
    <w:rsid w:val="00B11EB0"/>
    <w:rsid w:val="00B13895"/>
    <w:rsid w:val="00B16203"/>
    <w:rsid w:val="00B22E33"/>
    <w:rsid w:val="00B25C18"/>
    <w:rsid w:val="00B368A0"/>
    <w:rsid w:val="00B439A7"/>
    <w:rsid w:val="00B45E32"/>
    <w:rsid w:val="00B50197"/>
    <w:rsid w:val="00B52059"/>
    <w:rsid w:val="00B56ED4"/>
    <w:rsid w:val="00B603D9"/>
    <w:rsid w:val="00B606A0"/>
    <w:rsid w:val="00B64813"/>
    <w:rsid w:val="00B66A3A"/>
    <w:rsid w:val="00B7053C"/>
    <w:rsid w:val="00B83471"/>
    <w:rsid w:val="00B83DC2"/>
    <w:rsid w:val="00B8458F"/>
    <w:rsid w:val="00B8490D"/>
    <w:rsid w:val="00B90C66"/>
    <w:rsid w:val="00B95817"/>
    <w:rsid w:val="00B97564"/>
    <w:rsid w:val="00BC19D8"/>
    <w:rsid w:val="00BD529B"/>
    <w:rsid w:val="00BF20F6"/>
    <w:rsid w:val="00C020B3"/>
    <w:rsid w:val="00C05C49"/>
    <w:rsid w:val="00C14A1D"/>
    <w:rsid w:val="00C36273"/>
    <w:rsid w:val="00C363FF"/>
    <w:rsid w:val="00C40E4E"/>
    <w:rsid w:val="00C5418F"/>
    <w:rsid w:val="00C64321"/>
    <w:rsid w:val="00C91BD0"/>
    <w:rsid w:val="00CA33F3"/>
    <w:rsid w:val="00CA3DA8"/>
    <w:rsid w:val="00CA46BF"/>
    <w:rsid w:val="00CA5615"/>
    <w:rsid w:val="00CA7967"/>
    <w:rsid w:val="00CB0344"/>
    <w:rsid w:val="00CB4994"/>
    <w:rsid w:val="00CB5287"/>
    <w:rsid w:val="00CE5B74"/>
    <w:rsid w:val="00CF1A87"/>
    <w:rsid w:val="00CF3B08"/>
    <w:rsid w:val="00CF5D47"/>
    <w:rsid w:val="00D04A6F"/>
    <w:rsid w:val="00D1015B"/>
    <w:rsid w:val="00D14347"/>
    <w:rsid w:val="00D1593B"/>
    <w:rsid w:val="00D201B9"/>
    <w:rsid w:val="00D2543E"/>
    <w:rsid w:val="00D26048"/>
    <w:rsid w:val="00D30E2D"/>
    <w:rsid w:val="00D331C9"/>
    <w:rsid w:val="00D36D71"/>
    <w:rsid w:val="00D42C9C"/>
    <w:rsid w:val="00D42CA3"/>
    <w:rsid w:val="00D504FD"/>
    <w:rsid w:val="00D62616"/>
    <w:rsid w:val="00D62B6F"/>
    <w:rsid w:val="00D63744"/>
    <w:rsid w:val="00D64CA9"/>
    <w:rsid w:val="00D66844"/>
    <w:rsid w:val="00D71C6E"/>
    <w:rsid w:val="00D724C1"/>
    <w:rsid w:val="00D74F34"/>
    <w:rsid w:val="00D829FF"/>
    <w:rsid w:val="00D83D38"/>
    <w:rsid w:val="00D96185"/>
    <w:rsid w:val="00D96784"/>
    <w:rsid w:val="00D97B19"/>
    <w:rsid w:val="00DA4128"/>
    <w:rsid w:val="00DA7681"/>
    <w:rsid w:val="00DB38E5"/>
    <w:rsid w:val="00DB4679"/>
    <w:rsid w:val="00DB54B3"/>
    <w:rsid w:val="00DC05DD"/>
    <w:rsid w:val="00DC1AC9"/>
    <w:rsid w:val="00DC71F4"/>
    <w:rsid w:val="00DD045C"/>
    <w:rsid w:val="00DD718D"/>
    <w:rsid w:val="00DE7E1B"/>
    <w:rsid w:val="00DF27AD"/>
    <w:rsid w:val="00DF4382"/>
    <w:rsid w:val="00DF6A60"/>
    <w:rsid w:val="00DF795C"/>
    <w:rsid w:val="00E04847"/>
    <w:rsid w:val="00E0588D"/>
    <w:rsid w:val="00E248FA"/>
    <w:rsid w:val="00E374FD"/>
    <w:rsid w:val="00E4230C"/>
    <w:rsid w:val="00E43416"/>
    <w:rsid w:val="00E517C4"/>
    <w:rsid w:val="00E5641E"/>
    <w:rsid w:val="00E57204"/>
    <w:rsid w:val="00E615A7"/>
    <w:rsid w:val="00E6515B"/>
    <w:rsid w:val="00E656AE"/>
    <w:rsid w:val="00E65801"/>
    <w:rsid w:val="00E70481"/>
    <w:rsid w:val="00E7481B"/>
    <w:rsid w:val="00E824A4"/>
    <w:rsid w:val="00E86D9C"/>
    <w:rsid w:val="00E957FA"/>
    <w:rsid w:val="00EA11F7"/>
    <w:rsid w:val="00EB7071"/>
    <w:rsid w:val="00EC373F"/>
    <w:rsid w:val="00EC524A"/>
    <w:rsid w:val="00EC7A9F"/>
    <w:rsid w:val="00ED31F0"/>
    <w:rsid w:val="00ED36D5"/>
    <w:rsid w:val="00ED5312"/>
    <w:rsid w:val="00EE7BDC"/>
    <w:rsid w:val="00F10E56"/>
    <w:rsid w:val="00F111BC"/>
    <w:rsid w:val="00F136D0"/>
    <w:rsid w:val="00F21BC7"/>
    <w:rsid w:val="00F27BEE"/>
    <w:rsid w:val="00F3030F"/>
    <w:rsid w:val="00F31AA6"/>
    <w:rsid w:val="00F34E8A"/>
    <w:rsid w:val="00F44CC9"/>
    <w:rsid w:val="00F46809"/>
    <w:rsid w:val="00F652A3"/>
    <w:rsid w:val="00F74BB2"/>
    <w:rsid w:val="00F8531A"/>
    <w:rsid w:val="00F93BBA"/>
    <w:rsid w:val="00F97091"/>
    <w:rsid w:val="00FB3431"/>
    <w:rsid w:val="00FD435E"/>
    <w:rsid w:val="00FD5671"/>
    <w:rsid w:val="00FE5DE6"/>
    <w:rsid w:val="00FE7FCC"/>
    <w:rsid w:val="00FF1C23"/>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70C0A3-4ECB-41D7-B154-28288639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E9A"/>
    <w:rPr>
      <w:rFonts w:eastAsia="Calibri"/>
      <w:sz w:val="24"/>
      <w:szCs w:val="22"/>
    </w:rPr>
  </w:style>
  <w:style w:type="paragraph" w:styleId="Heading1">
    <w:name w:val="heading 1"/>
    <w:basedOn w:val="Normal"/>
    <w:next w:val="Normal"/>
    <w:link w:val="Heading1Char"/>
    <w:uiPriority w:val="9"/>
    <w:qFormat/>
    <w:rsid w:val="008E7E9A"/>
    <w:pPr>
      <w:keepNext/>
      <w:keepLines/>
      <w:spacing w:before="240"/>
      <w:ind w:left="-432"/>
      <w:outlineLvl w:val="0"/>
    </w:pPr>
    <w:rPr>
      <w:rFonts w:ascii="Cambria" w:eastAsia="Times New Roman" w:hAnsi="Cambria"/>
      <w:b/>
      <w:bCs/>
      <w:color w:val="4F81BD"/>
      <w:sz w:val="28"/>
      <w:szCs w:val="28"/>
    </w:rPr>
  </w:style>
  <w:style w:type="paragraph" w:styleId="Heading2">
    <w:name w:val="heading 2"/>
    <w:basedOn w:val="Normal"/>
    <w:next w:val="Normal"/>
    <w:link w:val="Heading2Char"/>
    <w:uiPriority w:val="9"/>
    <w:unhideWhenUsed/>
    <w:qFormat/>
    <w:rsid w:val="008E7E9A"/>
    <w:pPr>
      <w:keepNext/>
      <w:keepLines/>
      <w:spacing w:before="200"/>
      <w:ind w:left="-288"/>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E7E9A"/>
    <w:pPr>
      <w:keepNext/>
      <w:spacing w:before="240" w:after="60"/>
      <w:outlineLvl w:val="2"/>
    </w:pPr>
    <w:rPr>
      <w:rFonts w:ascii="Cambria" w:eastAsia="Times New Roman" w:hAnsi="Cambria"/>
      <w:b/>
      <w:bCs/>
      <w:color w:val="4F81BD"/>
      <w:sz w:val="26"/>
      <w:szCs w:val="26"/>
    </w:rPr>
  </w:style>
  <w:style w:type="paragraph" w:styleId="Heading4">
    <w:name w:val="heading 4"/>
    <w:basedOn w:val="Normal"/>
    <w:next w:val="Normal"/>
    <w:qFormat/>
    <w:rsid w:val="00DD718D"/>
    <w:pPr>
      <w:keepNext/>
      <w:tabs>
        <w:tab w:val="num" w:pos="864"/>
      </w:tabs>
      <w:spacing w:before="240" w:after="60"/>
      <w:ind w:left="864" w:hanging="864"/>
      <w:outlineLvl w:val="3"/>
    </w:pPr>
    <w:rPr>
      <w:b/>
      <w:bCs/>
      <w:sz w:val="28"/>
      <w:szCs w:val="28"/>
    </w:rPr>
  </w:style>
  <w:style w:type="paragraph" w:styleId="Heading5">
    <w:name w:val="heading 5"/>
    <w:basedOn w:val="Normal"/>
    <w:next w:val="Normal"/>
    <w:qFormat/>
    <w:rsid w:val="00DD718D"/>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DD718D"/>
    <w:pPr>
      <w:tabs>
        <w:tab w:val="num" w:pos="1152"/>
      </w:tabs>
      <w:spacing w:before="240" w:after="60"/>
      <w:ind w:left="1152" w:hanging="1152"/>
      <w:outlineLvl w:val="5"/>
    </w:pPr>
    <w:rPr>
      <w:b/>
      <w:bCs/>
      <w:sz w:val="22"/>
    </w:rPr>
  </w:style>
  <w:style w:type="paragraph" w:styleId="Heading7">
    <w:name w:val="heading 7"/>
    <w:basedOn w:val="Normal"/>
    <w:next w:val="Normal"/>
    <w:qFormat/>
    <w:rsid w:val="00DD718D"/>
    <w:pPr>
      <w:tabs>
        <w:tab w:val="num" w:pos="1296"/>
      </w:tabs>
      <w:spacing w:before="240" w:after="60"/>
      <w:ind w:left="1296" w:hanging="1296"/>
      <w:outlineLvl w:val="6"/>
    </w:pPr>
  </w:style>
  <w:style w:type="paragraph" w:styleId="Heading8">
    <w:name w:val="heading 8"/>
    <w:basedOn w:val="Normal"/>
    <w:next w:val="Normal"/>
    <w:qFormat/>
    <w:rsid w:val="00DD718D"/>
    <w:pPr>
      <w:tabs>
        <w:tab w:val="num" w:pos="1440"/>
      </w:tabs>
      <w:spacing w:before="240" w:after="60"/>
      <w:ind w:left="1440" w:hanging="1440"/>
      <w:outlineLvl w:val="7"/>
    </w:pPr>
    <w:rPr>
      <w:i/>
      <w:iCs/>
    </w:rPr>
  </w:style>
  <w:style w:type="paragraph" w:styleId="Heading9">
    <w:name w:val="heading 9"/>
    <w:basedOn w:val="Normal"/>
    <w:next w:val="Normal"/>
    <w:qFormat/>
    <w:rsid w:val="00DD718D"/>
    <w:pPr>
      <w:tabs>
        <w:tab w:val="num" w:pos="1584"/>
      </w:tabs>
      <w:spacing w:before="240" w:after="60"/>
      <w:ind w:left="1584" w:hanging="1584"/>
      <w:outlineLvl w:val="8"/>
    </w:pPr>
    <w:rPr>
      <w:rFonts w:ascii="Arial" w:hAnsi="Arial" w:cs="Arial"/>
      <w:sz w:val="22"/>
    </w:rPr>
  </w:style>
  <w:style w:type="character" w:default="1" w:styleId="DefaultParagraphFont">
    <w:name w:val="Default Paragraph Font"/>
    <w:uiPriority w:val="1"/>
    <w:semiHidden/>
    <w:unhideWhenUsed/>
    <w:rsid w:val="008E7E9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8E7E9A"/>
  </w:style>
  <w:style w:type="table" w:styleId="TableGrid">
    <w:name w:val="Table Grid"/>
    <w:basedOn w:val="TableNormal"/>
    <w:rsid w:val="00DF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Body">
    <w:name w:val="Definition Body"/>
    <w:basedOn w:val="Normal"/>
    <w:link w:val="DefinitionBodyChar"/>
    <w:qFormat/>
    <w:rsid w:val="008E7E9A"/>
    <w:pPr>
      <w:pBdr>
        <w:left w:val="single" w:sz="4" w:space="4" w:color="7030A0"/>
        <w:bottom w:val="single" w:sz="4" w:space="1" w:color="7030A0"/>
        <w:right w:val="single" w:sz="4" w:space="4" w:color="7030A0"/>
      </w:pBdr>
      <w:ind w:left="288" w:right="288"/>
    </w:pPr>
  </w:style>
  <w:style w:type="character" w:customStyle="1" w:styleId="DefinitionBodyChar">
    <w:name w:val="Definition Body Char"/>
    <w:link w:val="DefinitionBody"/>
    <w:rsid w:val="00E7481B"/>
    <w:rPr>
      <w:rFonts w:eastAsia="Calibri"/>
      <w:sz w:val="24"/>
      <w:szCs w:val="22"/>
    </w:rPr>
  </w:style>
  <w:style w:type="character" w:customStyle="1" w:styleId="Example">
    <w:name w:val="Example"/>
    <w:rsid w:val="00377142"/>
    <w:rPr>
      <w:b/>
      <w:color w:val="0000FF"/>
    </w:rPr>
  </w:style>
  <w:style w:type="paragraph" w:styleId="Header">
    <w:name w:val="header"/>
    <w:basedOn w:val="Normal"/>
    <w:link w:val="HeaderChar"/>
    <w:uiPriority w:val="99"/>
    <w:rsid w:val="00DC05DD"/>
    <w:pPr>
      <w:tabs>
        <w:tab w:val="center" w:pos="4320"/>
        <w:tab w:val="right" w:pos="8640"/>
      </w:tabs>
    </w:pPr>
  </w:style>
  <w:style w:type="paragraph" w:styleId="Footer">
    <w:name w:val="footer"/>
    <w:basedOn w:val="Normal"/>
    <w:link w:val="FooterChar"/>
    <w:uiPriority w:val="99"/>
    <w:rsid w:val="00DC05DD"/>
    <w:pPr>
      <w:tabs>
        <w:tab w:val="center" w:pos="4320"/>
        <w:tab w:val="right" w:pos="8640"/>
      </w:tabs>
    </w:pPr>
  </w:style>
  <w:style w:type="character" w:styleId="CommentReference">
    <w:name w:val="annotation reference"/>
    <w:semiHidden/>
    <w:rsid w:val="00DC05DD"/>
    <w:rPr>
      <w:sz w:val="16"/>
      <w:szCs w:val="16"/>
    </w:rPr>
  </w:style>
  <w:style w:type="paragraph" w:styleId="CommentText">
    <w:name w:val="annotation text"/>
    <w:basedOn w:val="Normal"/>
    <w:semiHidden/>
    <w:rsid w:val="00DC05DD"/>
    <w:rPr>
      <w:sz w:val="20"/>
      <w:szCs w:val="20"/>
    </w:rPr>
  </w:style>
  <w:style w:type="paragraph" w:styleId="CommentSubject">
    <w:name w:val="annotation subject"/>
    <w:basedOn w:val="CommentText"/>
    <w:next w:val="CommentText"/>
    <w:semiHidden/>
    <w:rsid w:val="00DC05DD"/>
    <w:rPr>
      <w:b/>
      <w:bCs/>
    </w:rPr>
  </w:style>
  <w:style w:type="paragraph" w:styleId="BalloonText">
    <w:name w:val="Balloon Text"/>
    <w:basedOn w:val="Normal"/>
    <w:semiHidden/>
    <w:rsid w:val="00DC05DD"/>
    <w:rPr>
      <w:rFonts w:ascii="Tahoma" w:hAnsi="Tahoma" w:cs="Tahoma"/>
      <w:sz w:val="16"/>
      <w:szCs w:val="16"/>
    </w:rPr>
  </w:style>
  <w:style w:type="paragraph" w:styleId="FootnoteText">
    <w:name w:val="footnote text"/>
    <w:basedOn w:val="Normal"/>
    <w:link w:val="FootnoteTextChar"/>
    <w:semiHidden/>
    <w:rsid w:val="00DD718D"/>
    <w:rPr>
      <w:sz w:val="20"/>
      <w:szCs w:val="20"/>
    </w:rPr>
  </w:style>
  <w:style w:type="paragraph" w:styleId="NormalWeb">
    <w:name w:val="Normal (Web)"/>
    <w:basedOn w:val="Normal"/>
    <w:uiPriority w:val="99"/>
    <w:rsid w:val="00DD718D"/>
    <w:pPr>
      <w:spacing w:before="100" w:beforeAutospacing="1" w:after="100" w:afterAutospacing="1"/>
    </w:pPr>
  </w:style>
  <w:style w:type="paragraph" w:customStyle="1" w:styleId="firstp">
    <w:name w:val="firstp"/>
    <w:basedOn w:val="Normal"/>
    <w:rsid w:val="00DD718D"/>
    <w:pPr>
      <w:spacing w:before="100" w:beforeAutospacing="1" w:after="100" w:afterAutospacing="1"/>
    </w:pPr>
  </w:style>
  <w:style w:type="paragraph" w:customStyle="1" w:styleId="para">
    <w:name w:val="para"/>
    <w:basedOn w:val="Normal"/>
    <w:rsid w:val="00DD718D"/>
    <w:pPr>
      <w:spacing w:before="100" w:beforeAutospacing="1" w:after="100" w:afterAutospacing="1"/>
    </w:pPr>
  </w:style>
  <w:style w:type="paragraph" w:styleId="TOC1">
    <w:name w:val="toc 1"/>
    <w:basedOn w:val="Normal"/>
    <w:next w:val="Normal"/>
    <w:autoRedefine/>
    <w:semiHidden/>
    <w:rsid w:val="00DD718D"/>
    <w:rPr>
      <w:b/>
    </w:rPr>
  </w:style>
  <w:style w:type="paragraph" w:styleId="TOC2">
    <w:name w:val="toc 2"/>
    <w:basedOn w:val="Normal"/>
    <w:next w:val="Normal"/>
    <w:autoRedefine/>
    <w:semiHidden/>
    <w:rsid w:val="00DD718D"/>
    <w:pPr>
      <w:ind w:left="240"/>
    </w:pPr>
  </w:style>
  <w:style w:type="paragraph" w:styleId="TOC3">
    <w:name w:val="toc 3"/>
    <w:basedOn w:val="Normal"/>
    <w:next w:val="Normal"/>
    <w:autoRedefine/>
    <w:semiHidden/>
    <w:rsid w:val="00DD718D"/>
    <w:pPr>
      <w:ind w:left="480"/>
    </w:pPr>
  </w:style>
  <w:style w:type="character" w:styleId="PageNumber">
    <w:name w:val="page number"/>
    <w:basedOn w:val="DefaultParagraphFont"/>
    <w:rsid w:val="00E4230C"/>
  </w:style>
  <w:style w:type="character" w:customStyle="1" w:styleId="FootnoteTextChar">
    <w:name w:val="Footnote Text Char"/>
    <w:basedOn w:val="DefaultParagraphFont"/>
    <w:link w:val="FootnoteText"/>
    <w:semiHidden/>
    <w:rsid w:val="00E7481B"/>
  </w:style>
  <w:style w:type="character" w:styleId="FootnoteReference">
    <w:name w:val="footnote reference"/>
    <w:rsid w:val="00E7481B"/>
    <w:rPr>
      <w:vertAlign w:val="superscript"/>
    </w:rPr>
  </w:style>
  <w:style w:type="character" w:styleId="Hyperlink">
    <w:name w:val="Hyperlink"/>
    <w:uiPriority w:val="99"/>
    <w:rsid w:val="00E7481B"/>
    <w:rPr>
      <w:color w:val="0000FF"/>
      <w:u w:val="single"/>
    </w:rPr>
  </w:style>
  <w:style w:type="paragraph" w:customStyle="1" w:styleId="ExampleHeader">
    <w:name w:val="Example Header"/>
    <w:basedOn w:val="Normal"/>
    <w:qFormat/>
    <w:rsid w:val="008E7E9A"/>
    <w:pPr>
      <w:pBdr>
        <w:bottom w:val="single" w:sz="4" w:space="1" w:color="0070C0"/>
      </w:pBdr>
      <w:ind w:left="-432"/>
    </w:pPr>
    <w:rPr>
      <w:color w:val="0070C0"/>
    </w:rPr>
  </w:style>
  <w:style w:type="paragraph" w:customStyle="1" w:styleId="DefinitionHeader">
    <w:name w:val="Definition Header"/>
    <w:basedOn w:val="Normal"/>
    <w:link w:val="DefinitionHeaderChar"/>
    <w:qFormat/>
    <w:rsid w:val="008E7E9A"/>
    <w:pPr>
      <w:pBdr>
        <w:top w:val="single" w:sz="4" w:space="1" w:color="7030A0"/>
        <w:left w:val="single" w:sz="4" w:space="4" w:color="7030A0"/>
        <w:right w:val="single" w:sz="4" w:space="4" w:color="7030A0"/>
      </w:pBdr>
      <w:ind w:left="288" w:right="288"/>
    </w:pPr>
    <w:rPr>
      <w:b/>
      <w:color w:val="7030A0"/>
    </w:rPr>
  </w:style>
  <w:style w:type="paragraph" w:customStyle="1" w:styleId="t">
    <w:name w:val="t"/>
    <w:basedOn w:val="Normal"/>
    <w:rsid w:val="00621FCA"/>
    <w:pPr>
      <w:spacing w:before="100" w:beforeAutospacing="1" w:after="100" w:afterAutospacing="1"/>
    </w:pPr>
  </w:style>
  <w:style w:type="paragraph" w:customStyle="1" w:styleId="TryitNow">
    <w:name w:val="Try it Now"/>
    <w:basedOn w:val="Normal"/>
    <w:link w:val="TryitNowChar"/>
    <w:qFormat/>
    <w:rsid w:val="008E7E9A"/>
    <w:pPr>
      <w:pBdr>
        <w:top w:val="thinThickSmallGap" w:sz="12" w:space="1" w:color="E36C0A"/>
      </w:pBdr>
    </w:pPr>
    <w:rPr>
      <w:b/>
      <w:color w:val="E36C0A"/>
    </w:rPr>
  </w:style>
  <w:style w:type="paragraph" w:customStyle="1" w:styleId="TryitNowbody">
    <w:name w:val="Try it Now body"/>
    <w:basedOn w:val="Normal"/>
    <w:qFormat/>
    <w:rsid w:val="008E7E9A"/>
    <w:pPr>
      <w:pBdr>
        <w:bottom w:val="thickThinSmallGap" w:sz="12" w:space="1" w:color="E36C0A"/>
      </w:pBdr>
    </w:pPr>
  </w:style>
  <w:style w:type="character" w:customStyle="1" w:styleId="DefinitionHeaderChar">
    <w:name w:val="Definition Header Char"/>
    <w:link w:val="DefinitionHeader"/>
    <w:rsid w:val="00E7481B"/>
    <w:rPr>
      <w:rFonts w:eastAsia="Calibri"/>
      <w:b/>
      <w:color w:val="7030A0"/>
      <w:sz w:val="24"/>
      <w:szCs w:val="22"/>
    </w:rPr>
  </w:style>
  <w:style w:type="character" w:customStyle="1" w:styleId="TryitNowChar">
    <w:name w:val="Try it Now Char"/>
    <w:link w:val="TryitNow"/>
    <w:rsid w:val="00E7481B"/>
    <w:rPr>
      <w:rFonts w:eastAsia="Calibri"/>
      <w:b/>
      <w:color w:val="E36C0A"/>
      <w:sz w:val="24"/>
      <w:szCs w:val="22"/>
    </w:rPr>
  </w:style>
  <w:style w:type="paragraph" w:customStyle="1" w:styleId="ExampleBody">
    <w:name w:val="Example Body"/>
    <w:basedOn w:val="Normal"/>
    <w:qFormat/>
    <w:rsid w:val="008E7E9A"/>
    <w:pPr>
      <w:pBdr>
        <w:left w:val="single" w:sz="4" w:space="4" w:color="0070C0"/>
      </w:pBdr>
    </w:pPr>
  </w:style>
  <w:style w:type="character" w:customStyle="1" w:styleId="Heading1Char">
    <w:name w:val="Heading 1 Char"/>
    <w:link w:val="Heading1"/>
    <w:uiPriority w:val="9"/>
    <w:rsid w:val="008E7E9A"/>
    <w:rPr>
      <w:rFonts w:ascii="Cambria" w:hAnsi="Cambria"/>
      <w:b/>
      <w:bCs/>
      <w:color w:val="4F81BD"/>
      <w:sz w:val="28"/>
      <w:szCs w:val="28"/>
    </w:rPr>
  </w:style>
  <w:style w:type="character" w:customStyle="1" w:styleId="Heading2Char">
    <w:name w:val="Heading 2 Char"/>
    <w:link w:val="Heading2"/>
    <w:uiPriority w:val="9"/>
    <w:rsid w:val="008E7E9A"/>
    <w:rPr>
      <w:rFonts w:ascii="Cambria" w:hAnsi="Cambria"/>
      <w:b/>
      <w:bCs/>
      <w:color w:val="4F81BD"/>
      <w:sz w:val="26"/>
      <w:szCs w:val="26"/>
    </w:rPr>
  </w:style>
  <w:style w:type="character" w:customStyle="1" w:styleId="Heading3Char">
    <w:name w:val="Heading 3 Char"/>
    <w:link w:val="Heading3"/>
    <w:uiPriority w:val="9"/>
    <w:rsid w:val="008E7E9A"/>
    <w:rPr>
      <w:rFonts w:ascii="Cambria" w:hAnsi="Cambria"/>
      <w:b/>
      <w:bCs/>
      <w:color w:val="4F81BD"/>
      <w:sz w:val="26"/>
      <w:szCs w:val="26"/>
    </w:rPr>
  </w:style>
  <w:style w:type="paragraph" w:styleId="DocumentMap">
    <w:name w:val="Document Map"/>
    <w:basedOn w:val="Normal"/>
    <w:link w:val="DocumentMapChar"/>
    <w:rsid w:val="00DF4382"/>
    <w:rPr>
      <w:rFonts w:ascii="Tahoma" w:hAnsi="Tahoma" w:cs="Tahoma"/>
      <w:sz w:val="16"/>
      <w:szCs w:val="16"/>
    </w:rPr>
  </w:style>
  <w:style w:type="character" w:customStyle="1" w:styleId="DocumentMapChar">
    <w:name w:val="Document Map Char"/>
    <w:link w:val="DocumentMap"/>
    <w:rsid w:val="00DF4382"/>
    <w:rPr>
      <w:rFonts w:ascii="Tahoma" w:eastAsia="Calibri" w:hAnsi="Tahoma" w:cs="Tahoma"/>
      <w:sz w:val="16"/>
      <w:szCs w:val="16"/>
    </w:rPr>
  </w:style>
  <w:style w:type="character" w:customStyle="1" w:styleId="HeaderChar">
    <w:name w:val="Header Char"/>
    <w:link w:val="Header"/>
    <w:uiPriority w:val="99"/>
    <w:rsid w:val="00C64321"/>
    <w:rPr>
      <w:rFonts w:eastAsia="Calibri"/>
      <w:sz w:val="24"/>
      <w:szCs w:val="22"/>
    </w:rPr>
  </w:style>
  <w:style w:type="character" w:customStyle="1" w:styleId="FooterChar">
    <w:name w:val="Footer Char"/>
    <w:link w:val="Footer"/>
    <w:uiPriority w:val="99"/>
    <w:rsid w:val="009D0DDB"/>
    <w:rPr>
      <w:rFonts w:eastAsia="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1925">
      <w:bodyDiv w:val="1"/>
      <w:marLeft w:val="0"/>
      <w:marRight w:val="0"/>
      <w:marTop w:val="0"/>
      <w:marBottom w:val="0"/>
      <w:divBdr>
        <w:top w:val="none" w:sz="0" w:space="0" w:color="auto"/>
        <w:left w:val="none" w:sz="0" w:space="0" w:color="auto"/>
        <w:bottom w:val="none" w:sz="0" w:space="0" w:color="auto"/>
        <w:right w:val="none" w:sz="0" w:space="0" w:color="auto"/>
      </w:divBdr>
    </w:div>
    <w:div w:id="126705044">
      <w:bodyDiv w:val="1"/>
      <w:marLeft w:val="0"/>
      <w:marRight w:val="0"/>
      <w:marTop w:val="0"/>
      <w:marBottom w:val="0"/>
      <w:divBdr>
        <w:top w:val="none" w:sz="0" w:space="0" w:color="auto"/>
        <w:left w:val="none" w:sz="0" w:space="0" w:color="auto"/>
        <w:bottom w:val="none" w:sz="0" w:space="0" w:color="auto"/>
        <w:right w:val="none" w:sz="0" w:space="0" w:color="auto"/>
      </w:divBdr>
    </w:div>
    <w:div w:id="364988201">
      <w:bodyDiv w:val="1"/>
      <w:marLeft w:val="0"/>
      <w:marRight w:val="0"/>
      <w:marTop w:val="0"/>
      <w:marBottom w:val="0"/>
      <w:divBdr>
        <w:top w:val="none" w:sz="0" w:space="0" w:color="auto"/>
        <w:left w:val="none" w:sz="0" w:space="0" w:color="auto"/>
        <w:bottom w:val="none" w:sz="0" w:space="0" w:color="auto"/>
        <w:right w:val="none" w:sz="0" w:space="0" w:color="auto"/>
      </w:divBdr>
    </w:div>
    <w:div w:id="1220289221">
      <w:bodyDiv w:val="1"/>
      <w:marLeft w:val="0"/>
      <w:marRight w:val="0"/>
      <w:marTop w:val="0"/>
      <w:marBottom w:val="0"/>
      <w:divBdr>
        <w:top w:val="none" w:sz="0" w:space="0" w:color="auto"/>
        <w:left w:val="none" w:sz="0" w:space="0" w:color="auto"/>
        <w:bottom w:val="none" w:sz="0" w:space="0" w:color="auto"/>
        <w:right w:val="none" w:sz="0" w:space="0" w:color="auto"/>
      </w:divBdr>
    </w:div>
    <w:div w:id="1277444005">
      <w:bodyDiv w:val="1"/>
      <w:marLeft w:val="0"/>
      <w:marRight w:val="0"/>
      <w:marTop w:val="0"/>
      <w:marBottom w:val="0"/>
      <w:divBdr>
        <w:top w:val="none" w:sz="0" w:space="0" w:color="auto"/>
        <w:left w:val="none" w:sz="0" w:space="0" w:color="auto"/>
        <w:bottom w:val="none" w:sz="0" w:space="0" w:color="auto"/>
        <w:right w:val="none" w:sz="0" w:space="0" w:color="auto"/>
      </w:divBdr>
    </w:div>
    <w:div w:id="20178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Obes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E:\107%20book%20Ed%202\2.0\107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F8313-0EB9-4EAB-BD5C-F9905CFD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107temp.dot</Template>
  <TotalTime>0</TotalTime>
  <Pages>42</Pages>
  <Words>10212</Words>
  <Characters>58209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Logic</vt:lpstr>
    </vt:vector>
  </TitlesOfParts>
  <Company>Pierce College</Company>
  <LinksUpToDate>false</LinksUpToDate>
  <CharactersWithSpaces>68285</CharactersWithSpaces>
  <SharedDoc>false</SharedDoc>
  <HLinks>
    <vt:vector size="6" baseType="variant">
      <vt:variant>
        <vt:i4>327760</vt:i4>
      </vt:variant>
      <vt:variant>
        <vt:i4>69</vt:i4>
      </vt:variant>
      <vt:variant>
        <vt:i4>0</vt:i4>
      </vt:variant>
      <vt:variant>
        <vt:i4>5</vt:i4>
      </vt:variant>
      <vt:variant>
        <vt:lpwstr>http://en.wikipedia.org/wiki/Obesity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dc:title>
  <dc:subject/>
  <dc:creator>Pierce College;Morgan Chase</dc:creator>
  <cp:keywords/>
  <cp:lastModifiedBy>Matthew Salomone</cp:lastModifiedBy>
  <cp:revision>2</cp:revision>
  <cp:lastPrinted>2016-09-22T15:58:00Z</cp:lastPrinted>
  <dcterms:created xsi:type="dcterms:W3CDTF">2020-10-29T02:11:00Z</dcterms:created>
  <dcterms:modified xsi:type="dcterms:W3CDTF">2020-10-29T02:11:00Z</dcterms:modified>
</cp:coreProperties>
</file>