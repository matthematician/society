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997" w:rsidRDefault="00024916" w:rsidP="00024916">
      <w:pPr>
        <w:pStyle w:val="Heading1"/>
      </w:pPr>
      <w:bookmarkStart w:id="0" w:name="_GoBack"/>
      <w:bookmarkEnd w:id="0"/>
      <w:r>
        <w:t xml:space="preserve">Sets </w:t>
      </w:r>
    </w:p>
    <w:p w:rsidR="00661997" w:rsidRDefault="00024916" w:rsidP="00024916">
      <w:r>
        <w:t xml:space="preserve">It is </w:t>
      </w:r>
      <w:r w:rsidRPr="00024916">
        <w:t>natural for us to classify items into groups, or sets, and consider how those sets overlap with each other</w:t>
      </w:r>
      <w:r>
        <w:t xml:space="preserve">.  </w:t>
      </w:r>
      <w:r w:rsidR="00E36F89">
        <w:t>We can use these sets understand relationships between groups, and to analyze survey data.</w:t>
      </w:r>
    </w:p>
    <w:p w:rsidR="00E36F89" w:rsidRDefault="000A5B8E" w:rsidP="000A5B8E">
      <w:pPr>
        <w:pStyle w:val="Heading2"/>
      </w:pPr>
      <w:r>
        <w:t>Basics</w:t>
      </w:r>
    </w:p>
    <w:p w:rsidR="00E36F89" w:rsidRDefault="00E36F89" w:rsidP="00024916"/>
    <w:p w:rsidR="00024916" w:rsidRDefault="00024916" w:rsidP="00024916">
      <w:bookmarkStart w:id="1" w:name="_Toc227057874"/>
      <w:bookmarkStart w:id="2" w:name="_Toc227143101"/>
      <w:r>
        <w:t xml:space="preserve">An art collector might own a collection of paintings, while a music lover might keep a collection of CDs.  Any collection of items can form a </w:t>
      </w:r>
      <w:r>
        <w:rPr>
          <w:b/>
        </w:rPr>
        <w:t>set</w:t>
      </w:r>
      <w:r>
        <w:t>.</w:t>
      </w:r>
    </w:p>
    <w:p w:rsidR="00024916" w:rsidRDefault="00024916" w:rsidP="00024916"/>
    <w:p w:rsidR="00024916" w:rsidRDefault="00024916" w:rsidP="00024916">
      <w:pPr>
        <w:pStyle w:val="DefinitionHeader"/>
      </w:pPr>
      <w:r>
        <w:t>Set</w:t>
      </w:r>
    </w:p>
    <w:p w:rsidR="00024916" w:rsidRDefault="00024916" w:rsidP="00024916">
      <w:pPr>
        <w:pStyle w:val="DefinitionBody"/>
      </w:pPr>
      <w:r w:rsidRPr="00024916">
        <w:t xml:space="preserve">A </w:t>
      </w:r>
      <w:r w:rsidRPr="00024916">
        <w:rPr>
          <w:b/>
        </w:rPr>
        <w:t>set</w:t>
      </w:r>
      <w:r w:rsidRPr="00024916">
        <w:t xml:space="preserve"> is a collection of distinct objects, called </w:t>
      </w:r>
      <w:r w:rsidRPr="00024916">
        <w:rPr>
          <w:b/>
        </w:rPr>
        <w:t>elements</w:t>
      </w:r>
      <w:r w:rsidRPr="00024916">
        <w:t xml:space="preserve"> of the set</w:t>
      </w:r>
    </w:p>
    <w:p w:rsidR="00024916" w:rsidRDefault="00024916" w:rsidP="00024916">
      <w:pPr>
        <w:pStyle w:val="DefinitionBody"/>
      </w:pPr>
    </w:p>
    <w:p w:rsidR="00024916" w:rsidRDefault="00024916" w:rsidP="00024916">
      <w:pPr>
        <w:pStyle w:val="DefinitionBody"/>
      </w:pPr>
      <w:r>
        <w:t>A set can be defined by describing the contents, or by listing the elements of the set, enclosed in curly brackets</w:t>
      </w:r>
      <w:r w:rsidR="00475855">
        <w:t>.</w:t>
      </w:r>
    </w:p>
    <w:p w:rsidR="00024916" w:rsidRDefault="00024916" w:rsidP="00024916">
      <w:pPr>
        <w:rPr>
          <w:rStyle w:val="DefinitionBodyChar"/>
        </w:rPr>
      </w:pPr>
    </w:p>
    <w:p w:rsidR="00024916" w:rsidRDefault="00024916" w:rsidP="00024916">
      <w:pPr>
        <w:rPr>
          <w:rStyle w:val="DefinitionBodyChar"/>
        </w:rPr>
      </w:pPr>
    </w:p>
    <w:p w:rsidR="00024916" w:rsidRDefault="00024916" w:rsidP="00024916">
      <w:pPr>
        <w:pStyle w:val="ExampleHeader"/>
        <w:rPr>
          <w:rStyle w:val="DefinitionBodyChar"/>
        </w:rPr>
      </w:pPr>
      <w:r>
        <w:rPr>
          <w:rStyle w:val="DefinitionBodyChar"/>
        </w:rPr>
        <w:t>Example 1</w:t>
      </w:r>
    </w:p>
    <w:p w:rsidR="00024916" w:rsidRDefault="00024916" w:rsidP="00024916">
      <w:pPr>
        <w:pStyle w:val="ExampleBody"/>
        <w:rPr>
          <w:rStyle w:val="DefinitionBodyChar"/>
        </w:rPr>
      </w:pPr>
      <w:r>
        <w:rPr>
          <w:rStyle w:val="DefinitionBodyChar"/>
        </w:rPr>
        <w:t>Some examples of sets defined by describing the contents:</w:t>
      </w:r>
    </w:p>
    <w:p w:rsidR="00024916" w:rsidRDefault="00024916" w:rsidP="00024916">
      <w:pPr>
        <w:pStyle w:val="ExampleBody"/>
        <w:rPr>
          <w:rStyle w:val="DefinitionBodyChar"/>
        </w:rPr>
      </w:pPr>
      <w:r>
        <w:rPr>
          <w:rStyle w:val="DefinitionBodyChar"/>
        </w:rPr>
        <w:t>a)  The set of all even numbers</w:t>
      </w:r>
    </w:p>
    <w:p w:rsidR="00024916" w:rsidRDefault="00024916" w:rsidP="00024916">
      <w:pPr>
        <w:pStyle w:val="ExampleBody"/>
        <w:rPr>
          <w:rStyle w:val="DefinitionBodyChar"/>
        </w:rPr>
      </w:pPr>
      <w:r>
        <w:rPr>
          <w:rStyle w:val="DefinitionBodyChar"/>
        </w:rPr>
        <w:t>b)  The set of all books written about travel to Chile</w:t>
      </w:r>
    </w:p>
    <w:p w:rsidR="00024916" w:rsidRDefault="00024916" w:rsidP="00024916">
      <w:pPr>
        <w:pStyle w:val="ExampleBody"/>
        <w:rPr>
          <w:rStyle w:val="DefinitionBodyChar"/>
        </w:rPr>
      </w:pPr>
    </w:p>
    <w:p w:rsidR="00024916" w:rsidRDefault="00024916" w:rsidP="00024916">
      <w:pPr>
        <w:pStyle w:val="ExampleBody"/>
        <w:rPr>
          <w:rStyle w:val="DefinitionBodyChar"/>
        </w:rPr>
      </w:pPr>
      <w:r>
        <w:rPr>
          <w:rStyle w:val="DefinitionBodyChar"/>
        </w:rPr>
        <w:t>Some examples of sets defined by listing the elements of the set:</w:t>
      </w:r>
    </w:p>
    <w:p w:rsidR="00024916" w:rsidRDefault="00024916" w:rsidP="00024916">
      <w:pPr>
        <w:pStyle w:val="ExampleBody"/>
        <w:rPr>
          <w:rStyle w:val="DefinitionBodyChar"/>
        </w:rPr>
      </w:pPr>
      <w:r>
        <w:rPr>
          <w:rStyle w:val="DefinitionBodyChar"/>
        </w:rPr>
        <w:t>a)  {1, 3, 9, 12}</w:t>
      </w:r>
    </w:p>
    <w:p w:rsidR="00024916" w:rsidRDefault="00024916" w:rsidP="00024916">
      <w:pPr>
        <w:pStyle w:val="ExampleBody"/>
        <w:rPr>
          <w:rStyle w:val="DefinitionBodyChar"/>
        </w:rPr>
      </w:pPr>
      <w:r>
        <w:rPr>
          <w:rStyle w:val="DefinitionBodyChar"/>
        </w:rPr>
        <w:t>b)  {red, orange, yellow, green, blue, indigo, purple}</w:t>
      </w:r>
    </w:p>
    <w:p w:rsidR="00024916" w:rsidRDefault="00024916" w:rsidP="00024916">
      <w:pPr>
        <w:rPr>
          <w:rStyle w:val="DefinitionBodyChar"/>
        </w:rPr>
      </w:pPr>
    </w:p>
    <w:p w:rsidR="00024916" w:rsidRDefault="00024916" w:rsidP="00024916">
      <w:pPr>
        <w:rPr>
          <w:rStyle w:val="DefinitionBodyChar"/>
        </w:rPr>
      </w:pPr>
    </w:p>
    <w:p w:rsidR="00024916" w:rsidRDefault="00024916" w:rsidP="00024916">
      <w:pPr>
        <w:rPr>
          <w:rStyle w:val="DefinitionBodyChar"/>
        </w:rPr>
      </w:pPr>
      <w:r>
        <w:rPr>
          <w:rStyle w:val="DefinitionBodyChar"/>
        </w:rPr>
        <w:t>A set simply specifies the contents; order is not important.  The set represented by {1, 2, 3} is equivalent to the set {3, 1, 2}.</w:t>
      </w:r>
    </w:p>
    <w:p w:rsidR="00F44CC9" w:rsidRDefault="00F44CC9" w:rsidP="00024916">
      <w:pPr>
        <w:rPr>
          <w:rStyle w:val="DefinitionBodyChar"/>
        </w:rPr>
      </w:pPr>
    </w:p>
    <w:p w:rsidR="00F44CC9" w:rsidRDefault="00F44CC9" w:rsidP="00024916">
      <w:pPr>
        <w:rPr>
          <w:rStyle w:val="DefinitionBodyChar"/>
        </w:rPr>
      </w:pPr>
    </w:p>
    <w:p w:rsidR="00F44CC9" w:rsidRDefault="00F44CC9" w:rsidP="00F44CC9">
      <w:pPr>
        <w:pStyle w:val="DefinitionHeader"/>
        <w:rPr>
          <w:rStyle w:val="DefinitionBodyChar"/>
        </w:rPr>
      </w:pPr>
      <w:r>
        <w:rPr>
          <w:rStyle w:val="DefinitionBodyChar"/>
        </w:rPr>
        <w:t>Notation</w:t>
      </w:r>
    </w:p>
    <w:p w:rsidR="00F44CC9" w:rsidRDefault="00F44CC9" w:rsidP="00F44CC9">
      <w:pPr>
        <w:pStyle w:val="DefinitionBody"/>
      </w:pPr>
      <w:r w:rsidRPr="00F44CC9">
        <w:t xml:space="preserve">Commonly, we will use a variable to represent a set, to make it easier to refer to that set later.  </w:t>
      </w:r>
      <w:r>
        <w:t xml:space="preserve">  </w:t>
      </w:r>
    </w:p>
    <w:p w:rsidR="00F44CC9" w:rsidRDefault="00F44CC9" w:rsidP="00F44CC9">
      <w:pPr>
        <w:pStyle w:val="DefinitionBody"/>
      </w:pPr>
    </w:p>
    <w:p w:rsidR="00F44CC9" w:rsidRDefault="00F44CC9" w:rsidP="00475855">
      <w:pPr>
        <w:pStyle w:val="DefinitionBody"/>
      </w:pPr>
      <w:r>
        <w:t xml:space="preserve">The </w:t>
      </w:r>
      <w:r w:rsidRPr="00475855">
        <w:t xml:space="preserve">symbol </w:t>
      </w:r>
      <w:r w:rsidRPr="00475855">
        <w:rPr>
          <w:rFonts w:ascii="Cambria Math" w:hAnsi="Cambria Math"/>
        </w:rPr>
        <w:t>∊</w:t>
      </w:r>
      <w:r w:rsidR="00475855">
        <w:t xml:space="preserve"> means “is an element of”.  </w:t>
      </w:r>
    </w:p>
    <w:p w:rsidR="00475855" w:rsidRDefault="00475855" w:rsidP="00475855">
      <w:pPr>
        <w:pStyle w:val="DefinitionBody"/>
      </w:pPr>
    </w:p>
    <w:p w:rsidR="00475855" w:rsidRPr="00475855" w:rsidRDefault="00475855" w:rsidP="00475855">
      <w:pPr>
        <w:pStyle w:val="DefinitionBody"/>
      </w:pPr>
      <w:r>
        <w:t>A set that contains no elements</w:t>
      </w:r>
      <w:r w:rsidR="0078652E">
        <w:t>, { },</w:t>
      </w:r>
      <w:r>
        <w:t xml:space="preserve"> is called the </w:t>
      </w:r>
      <w:r>
        <w:rPr>
          <w:b/>
        </w:rPr>
        <w:t>empty set</w:t>
      </w:r>
      <w:r>
        <w:t xml:space="preserve"> and is notated </w:t>
      </w:r>
      <w:r>
        <w:rPr>
          <w:rFonts w:ascii="Cambria Math" w:hAnsi="Cambria Math"/>
        </w:rPr>
        <w:t>∅</w:t>
      </w:r>
    </w:p>
    <w:p w:rsidR="00F44CC9" w:rsidRDefault="00F44CC9" w:rsidP="00024916">
      <w:pPr>
        <w:rPr>
          <w:rStyle w:val="DefinitionBodyChar"/>
        </w:rPr>
      </w:pPr>
    </w:p>
    <w:p w:rsidR="00475855" w:rsidRDefault="00475855" w:rsidP="00024916">
      <w:pPr>
        <w:rPr>
          <w:rStyle w:val="DefinitionBodyChar"/>
        </w:rPr>
      </w:pPr>
    </w:p>
    <w:p w:rsidR="00475855" w:rsidRDefault="00475855" w:rsidP="00475855">
      <w:pPr>
        <w:pStyle w:val="ExampleHeader"/>
        <w:rPr>
          <w:rStyle w:val="DefinitionBodyChar"/>
        </w:rPr>
      </w:pPr>
      <w:r>
        <w:rPr>
          <w:rStyle w:val="DefinitionBodyChar"/>
        </w:rPr>
        <w:t>Example 2</w:t>
      </w:r>
    </w:p>
    <w:p w:rsidR="00475855" w:rsidRDefault="00475855" w:rsidP="00475855">
      <w:pPr>
        <w:pStyle w:val="ExampleBody"/>
      </w:pPr>
      <w:r>
        <w:t xml:space="preserve">Let </w:t>
      </w:r>
      <w:r w:rsidRPr="00F44CC9">
        <w:rPr>
          <w:i/>
        </w:rPr>
        <w:t xml:space="preserve">A </w:t>
      </w:r>
      <w:r>
        <w:t>= {1, 2, 3, 4}</w:t>
      </w:r>
    </w:p>
    <w:p w:rsidR="00475855" w:rsidRDefault="00475855" w:rsidP="00475855">
      <w:pPr>
        <w:pStyle w:val="ExampleBody"/>
      </w:pPr>
    </w:p>
    <w:p w:rsidR="00475855" w:rsidRPr="00475855" w:rsidRDefault="00475855" w:rsidP="00475855">
      <w:pPr>
        <w:pStyle w:val="ExampleBody"/>
        <w:rPr>
          <w:rStyle w:val="DefinitionBodyChar"/>
        </w:rPr>
      </w:pPr>
      <w:r>
        <w:t xml:space="preserve">To notate that 2 is element of the set, we’d write 2 </w:t>
      </w:r>
      <w:r w:rsidRPr="00475855">
        <w:rPr>
          <w:rFonts w:ascii="Cambria Math" w:hAnsi="Cambria Math"/>
        </w:rPr>
        <w:t>∊</w:t>
      </w:r>
      <w:r>
        <w:t xml:space="preserve"> </w:t>
      </w:r>
      <w:r w:rsidRPr="00475855">
        <w:rPr>
          <w:i/>
        </w:rPr>
        <w:t>A</w:t>
      </w:r>
    </w:p>
    <w:p w:rsidR="00F44CC9" w:rsidRPr="00F44CC9" w:rsidRDefault="00F44CC9" w:rsidP="00024916">
      <w:pPr>
        <w:rPr>
          <w:rStyle w:val="DefinitionBodyChar"/>
        </w:rPr>
      </w:pPr>
      <w:r>
        <w:rPr>
          <w:rStyle w:val="DefinitionBodyChar"/>
        </w:rPr>
        <w:lastRenderedPageBreak/>
        <w:t xml:space="preserve">Sometimes a collection might not contain all the elements of a set.  For example, Chris owns three Madonna albums.  While Chris’s collection is a set, we can also say it is a </w:t>
      </w:r>
      <w:r>
        <w:rPr>
          <w:rStyle w:val="DefinitionBodyChar"/>
          <w:b/>
        </w:rPr>
        <w:t>subset</w:t>
      </w:r>
      <w:r>
        <w:rPr>
          <w:rStyle w:val="DefinitionBodyChar"/>
        </w:rPr>
        <w:t xml:space="preserve"> of the larger set of all Madonna albums.</w:t>
      </w:r>
    </w:p>
    <w:p w:rsidR="00024916" w:rsidRDefault="00024916" w:rsidP="00024916">
      <w:pPr>
        <w:rPr>
          <w:rStyle w:val="DefinitionBodyChar"/>
        </w:rPr>
      </w:pPr>
    </w:p>
    <w:p w:rsidR="00475855" w:rsidRDefault="00475855" w:rsidP="00024916">
      <w:pPr>
        <w:rPr>
          <w:rStyle w:val="DefinitionBodyChar"/>
        </w:rPr>
      </w:pPr>
    </w:p>
    <w:p w:rsidR="00475855" w:rsidRDefault="00475855" w:rsidP="00475855">
      <w:pPr>
        <w:pStyle w:val="DefinitionHeader"/>
        <w:rPr>
          <w:rStyle w:val="DefinitionBodyChar"/>
        </w:rPr>
      </w:pPr>
      <w:r>
        <w:rPr>
          <w:rStyle w:val="DefinitionBodyChar"/>
        </w:rPr>
        <w:t>Subset</w:t>
      </w:r>
    </w:p>
    <w:p w:rsidR="00475855" w:rsidRDefault="00475855" w:rsidP="00475855">
      <w:pPr>
        <w:pStyle w:val="DefinitionBody"/>
      </w:pPr>
      <w:r>
        <w:t xml:space="preserve">A </w:t>
      </w:r>
      <w:r>
        <w:rPr>
          <w:b/>
        </w:rPr>
        <w:t>subset</w:t>
      </w:r>
      <w:r>
        <w:t xml:space="preserve"> of a set </w:t>
      </w:r>
      <w:r>
        <w:rPr>
          <w:i/>
        </w:rPr>
        <w:t>A</w:t>
      </w:r>
      <w:r>
        <w:t xml:space="preserve"> is another set that contains only elements from the set </w:t>
      </w:r>
      <w:r>
        <w:rPr>
          <w:i/>
        </w:rPr>
        <w:t>A</w:t>
      </w:r>
      <w:r>
        <w:t xml:space="preserve">, but may not contain all the elements of </w:t>
      </w:r>
      <w:r>
        <w:rPr>
          <w:i/>
        </w:rPr>
        <w:t>A</w:t>
      </w:r>
      <w:r>
        <w:t>.</w:t>
      </w:r>
    </w:p>
    <w:p w:rsidR="00475855" w:rsidRDefault="00475855" w:rsidP="00475855">
      <w:pPr>
        <w:pStyle w:val="DefinitionBody"/>
      </w:pPr>
    </w:p>
    <w:p w:rsidR="00475855" w:rsidRDefault="00475855" w:rsidP="00475855">
      <w:pPr>
        <w:pStyle w:val="DefinitionBody"/>
      </w:pPr>
      <w:r>
        <w:t xml:space="preserve">If </w:t>
      </w:r>
      <w:r>
        <w:rPr>
          <w:i/>
        </w:rPr>
        <w:t>B</w:t>
      </w:r>
      <w:r>
        <w:t xml:space="preserve"> is a subset of </w:t>
      </w:r>
      <w:r>
        <w:rPr>
          <w:i/>
        </w:rPr>
        <w:t>A</w:t>
      </w:r>
      <w:r>
        <w:t xml:space="preserve">, we write </w:t>
      </w:r>
      <w:r>
        <w:rPr>
          <w:i/>
        </w:rPr>
        <w:t>B</w:t>
      </w:r>
      <w:r>
        <w:t xml:space="preserve"> </w:t>
      </w:r>
      <w:r w:rsidRPr="00475855">
        <w:rPr>
          <w:rFonts w:ascii="Cambria Math" w:hAnsi="Cambria Math"/>
        </w:rPr>
        <w:t>⊆</w:t>
      </w:r>
      <w:r>
        <w:rPr>
          <w:rFonts w:ascii="Cambria Math" w:hAnsi="Cambria Math"/>
        </w:rPr>
        <w:t xml:space="preserve"> </w:t>
      </w:r>
      <w:r>
        <w:rPr>
          <w:i/>
        </w:rPr>
        <w:t>A</w:t>
      </w:r>
    </w:p>
    <w:p w:rsidR="00475855" w:rsidRDefault="00475855" w:rsidP="00475855">
      <w:pPr>
        <w:pStyle w:val="DefinitionBody"/>
      </w:pPr>
    </w:p>
    <w:p w:rsidR="00475855" w:rsidRDefault="00475855" w:rsidP="00475855">
      <w:pPr>
        <w:pStyle w:val="DefinitionBody"/>
      </w:pPr>
      <w:r>
        <w:t xml:space="preserve">A </w:t>
      </w:r>
      <w:r>
        <w:rPr>
          <w:b/>
        </w:rPr>
        <w:t>proper subset</w:t>
      </w:r>
      <w:r>
        <w:t xml:space="preserve"> is a subset that is not identical to the original set – it contains fewer elements.</w:t>
      </w:r>
    </w:p>
    <w:p w:rsidR="00475855" w:rsidRDefault="00475855" w:rsidP="00475855">
      <w:pPr>
        <w:pStyle w:val="DefinitionBody"/>
      </w:pPr>
    </w:p>
    <w:p w:rsidR="00475855" w:rsidRPr="00475855" w:rsidRDefault="00475855" w:rsidP="0078652E">
      <w:pPr>
        <w:pStyle w:val="DefinitionBody"/>
      </w:pPr>
      <w:r>
        <w:t xml:space="preserve">If </w:t>
      </w:r>
      <w:r>
        <w:rPr>
          <w:i/>
        </w:rPr>
        <w:t>B</w:t>
      </w:r>
      <w:r>
        <w:t xml:space="preserve"> is a proper subset of </w:t>
      </w:r>
      <w:r>
        <w:rPr>
          <w:i/>
        </w:rPr>
        <w:t>A</w:t>
      </w:r>
      <w:r>
        <w:t xml:space="preserve">, we write </w:t>
      </w:r>
      <w:r>
        <w:rPr>
          <w:i/>
        </w:rPr>
        <w:t>B</w:t>
      </w:r>
      <w:r>
        <w:t xml:space="preserve"> </w:t>
      </w:r>
      <w:r w:rsidRPr="00475855">
        <w:rPr>
          <w:rFonts w:ascii="Cambria Math" w:hAnsi="Cambria Math"/>
        </w:rPr>
        <w:t>⊂</w:t>
      </w:r>
      <w:r>
        <w:rPr>
          <w:rFonts w:ascii="Cambria Math" w:hAnsi="Cambria Math"/>
        </w:rPr>
        <w:t xml:space="preserve"> </w:t>
      </w:r>
      <w:r>
        <w:rPr>
          <w:i/>
        </w:rPr>
        <w:t>A</w:t>
      </w:r>
    </w:p>
    <w:p w:rsidR="00F44CC9" w:rsidRDefault="00F44CC9" w:rsidP="00024916">
      <w:pPr>
        <w:rPr>
          <w:rStyle w:val="DefinitionBodyChar"/>
        </w:rPr>
      </w:pPr>
    </w:p>
    <w:p w:rsidR="0078652E" w:rsidRDefault="0078652E" w:rsidP="00024916">
      <w:pPr>
        <w:rPr>
          <w:rStyle w:val="DefinitionBodyChar"/>
        </w:rPr>
      </w:pPr>
    </w:p>
    <w:p w:rsidR="0078652E" w:rsidRDefault="0078652E" w:rsidP="0078652E">
      <w:pPr>
        <w:pStyle w:val="ExampleHeader"/>
        <w:rPr>
          <w:rStyle w:val="DefinitionBodyChar"/>
        </w:rPr>
      </w:pPr>
      <w:r>
        <w:rPr>
          <w:rStyle w:val="DefinitionBodyChar"/>
        </w:rPr>
        <w:t>Example 3</w:t>
      </w:r>
    </w:p>
    <w:p w:rsidR="0078652E" w:rsidRDefault="0078652E" w:rsidP="0078652E">
      <w:pPr>
        <w:pStyle w:val="ExampleBody"/>
        <w:rPr>
          <w:rStyle w:val="DefinitionBodyChar"/>
        </w:rPr>
      </w:pPr>
      <w:r>
        <w:rPr>
          <w:rStyle w:val="DefinitionBodyChar"/>
        </w:rPr>
        <w:t>Consider these three sets</w:t>
      </w:r>
    </w:p>
    <w:p w:rsidR="0078652E" w:rsidRDefault="0078652E" w:rsidP="0078652E">
      <w:pPr>
        <w:pStyle w:val="ExampleBody"/>
        <w:rPr>
          <w:rStyle w:val="DefinitionBodyChar"/>
        </w:rPr>
      </w:pPr>
      <w:r>
        <w:rPr>
          <w:rStyle w:val="DefinitionBodyChar"/>
          <w:i/>
        </w:rPr>
        <w:t>A</w:t>
      </w:r>
      <w:r>
        <w:rPr>
          <w:rStyle w:val="DefinitionBodyChar"/>
        </w:rPr>
        <w:t xml:space="preserve"> = the set of all even numbers</w:t>
      </w:r>
      <w:r>
        <w:rPr>
          <w:rStyle w:val="DefinitionBodyChar"/>
        </w:rPr>
        <w:tab/>
      </w:r>
      <w:r>
        <w:rPr>
          <w:rStyle w:val="DefinitionBodyChar"/>
          <w:i/>
        </w:rPr>
        <w:t>B</w:t>
      </w:r>
      <w:r>
        <w:rPr>
          <w:rStyle w:val="DefinitionBodyChar"/>
        </w:rPr>
        <w:t xml:space="preserve"> = {2, 4, 6}</w:t>
      </w:r>
      <w:r>
        <w:rPr>
          <w:rStyle w:val="DefinitionBodyChar"/>
        </w:rPr>
        <w:tab/>
      </w:r>
      <w:r>
        <w:rPr>
          <w:rStyle w:val="DefinitionBodyChar"/>
          <w:i/>
        </w:rPr>
        <w:t>C</w:t>
      </w:r>
      <w:r>
        <w:rPr>
          <w:rStyle w:val="DefinitionBodyChar"/>
        </w:rPr>
        <w:t xml:space="preserve"> = {2, 3, 4, 6}</w:t>
      </w:r>
    </w:p>
    <w:p w:rsidR="0078652E" w:rsidRDefault="0078652E" w:rsidP="0078652E">
      <w:pPr>
        <w:pStyle w:val="ExampleBody"/>
        <w:rPr>
          <w:rStyle w:val="DefinitionBodyChar"/>
        </w:rPr>
      </w:pPr>
    </w:p>
    <w:p w:rsidR="0078652E" w:rsidRDefault="0078652E" w:rsidP="0078652E">
      <w:pPr>
        <w:pStyle w:val="ExampleBody"/>
      </w:pPr>
      <w:r>
        <w:rPr>
          <w:rStyle w:val="DefinitionBodyChar"/>
        </w:rPr>
        <w:t xml:space="preserve">Here </w:t>
      </w:r>
      <w:r>
        <w:rPr>
          <w:i/>
        </w:rPr>
        <w:t>B</w:t>
      </w:r>
      <w:r>
        <w:t xml:space="preserve"> </w:t>
      </w:r>
      <w:r w:rsidRPr="00475855">
        <w:rPr>
          <w:rFonts w:ascii="Cambria Math" w:hAnsi="Cambria Math"/>
        </w:rPr>
        <w:t>⊂</w:t>
      </w:r>
      <w:r>
        <w:rPr>
          <w:rFonts w:ascii="Cambria Math" w:hAnsi="Cambria Math"/>
        </w:rPr>
        <w:t xml:space="preserve"> </w:t>
      </w:r>
      <w:r>
        <w:rPr>
          <w:i/>
        </w:rPr>
        <w:t>A</w:t>
      </w:r>
      <w:r>
        <w:t xml:space="preserve"> since every element of </w:t>
      </w:r>
      <w:r>
        <w:rPr>
          <w:i/>
        </w:rPr>
        <w:t>B</w:t>
      </w:r>
      <w:r>
        <w:t xml:space="preserve"> is also an even number, so is an element of </w:t>
      </w:r>
      <w:r>
        <w:rPr>
          <w:i/>
        </w:rPr>
        <w:t>A</w:t>
      </w:r>
      <w:r>
        <w:t>.</w:t>
      </w:r>
    </w:p>
    <w:p w:rsidR="0078652E" w:rsidRDefault="0078652E" w:rsidP="0078652E">
      <w:pPr>
        <w:pStyle w:val="ExampleBody"/>
      </w:pPr>
    </w:p>
    <w:p w:rsidR="0078652E" w:rsidRDefault="0078652E" w:rsidP="0078652E">
      <w:pPr>
        <w:pStyle w:val="ExampleBody"/>
      </w:pPr>
      <w:r>
        <w:t xml:space="preserve">More formally, we could say </w:t>
      </w:r>
      <w:r>
        <w:rPr>
          <w:i/>
        </w:rPr>
        <w:t>B</w:t>
      </w:r>
      <w:r>
        <w:t xml:space="preserve"> </w:t>
      </w:r>
      <w:r w:rsidRPr="00475855">
        <w:rPr>
          <w:rFonts w:ascii="Cambria Math" w:hAnsi="Cambria Math"/>
        </w:rPr>
        <w:t>⊂</w:t>
      </w:r>
      <w:r>
        <w:rPr>
          <w:rFonts w:ascii="Cambria Math" w:hAnsi="Cambria Math"/>
        </w:rPr>
        <w:t xml:space="preserve"> </w:t>
      </w:r>
      <w:r>
        <w:rPr>
          <w:i/>
        </w:rPr>
        <w:t>A</w:t>
      </w:r>
      <w:r>
        <w:t xml:space="preserve"> since if </w:t>
      </w:r>
      <w:r>
        <w:rPr>
          <w:i/>
        </w:rPr>
        <w:t xml:space="preserve">x </w:t>
      </w:r>
      <w:r w:rsidRPr="00475855">
        <w:rPr>
          <w:rFonts w:ascii="Cambria Math" w:hAnsi="Cambria Math"/>
        </w:rPr>
        <w:t>∊</w:t>
      </w:r>
      <w:r>
        <w:rPr>
          <w:rFonts w:ascii="Cambria Math" w:hAnsi="Cambria Math"/>
        </w:rPr>
        <w:t xml:space="preserve"> </w:t>
      </w:r>
      <w:r>
        <w:rPr>
          <w:i/>
        </w:rPr>
        <w:t>B</w:t>
      </w:r>
      <w:r>
        <w:t xml:space="preserve">, then </w:t>
      </w:r>
      <w:r>
        <w:rPr>
          <w:i/>
        </w:rPr>
        <w:t xml:space="preserve">x </w:t>
      </w:r>
      <w:r w:rsidRPr="00475855">
        <w:rPr>
          <w:rFonts w:ascii="Cambria Math" w:hAnsi="Cambria Math"/>
        </w:rPr>
        <w:t>∊</w:t>
      </w:r>
      <w:r>
        <w:rPr>
          <w:rFonts w:ascii="Cambria Math" w:hAnsi="Cambria Math"/>
        </w:rPr>
        <w:t xml:space="preserve"> </w:t>
      </w:r>
      <w:r>
        <w:rPr>
          <w:i/>
        </w:rPr>
        <w:t>A</w:t>
      </w:r>
      <w:r>
        <w:t>.</w:t>
      </w:r>
    </w:p>
    <w:p w:rsidR="0078652E" w:rsidRDefault="0078652E" w:rsidP="0078652E">
      <w:pPr>
        <w:pStyle w:val="ExampleBody"/>
      </w:pPr>
    </w:p>
    <w:p w:rsidR="0078652E" w:rsidRDefault="0078652E" w:rsidP="0078652E">
      <w:pPr>
        <w:pStyle w:val="ExampleBody"/>
      </w:pPr>
      <w:r>
        <w:t xml:space="preserve">It is also true that </w:t>
      </w:r>
      <w:r>
        <w:rPr>
          <w:i/>
        </w:rPr>
        <w:t>B</w:t>
      </w:r>
      <w:r>
        <w:t xml:space="preserve"> </w:t>
      </w:r>
      <w:r w:rsidRPr="00475855">
        <w:rPr>
          <w:rFonts w:ascii="Cambria Math" w:hAnsi="Cambria Math"/>
        </w:rPr>
        <w:t>⊂</w:t>
      </w:r>
      <w:r>
        <w:rPr>
          <w:rFonts w:ascii="Cambria Math" w:hAnsi="Cambria Math"/>
        </w:rPr>
        <w:t xml:space="preserve"> </w:t>
      </w:r>
      <w:r>
        <w:rPr>
          <w:i/>
        </w:rPr>
        <w:t>C</w:t>
      </w:r>
      <w:r>
        <w:t>.</w:t>
      </w:r>
    </w:p>
    <w:p w:rsidR="0078652E" w:rsidRDefault="0078652E" w:rsidP="0078652E">
      <w:pPr>
        <w:pStyle w:val="ExampleBody"/>
      </w:pPr>
    </w:p>
    <w:p w:rsidR="0078652E" w:rsidRPr="0078652E" w:rsidRDefault="0078652E" w:rsidP="0078652E">
      <w:pPr>
        <w:pStyle w:val="ExampleBody"/>
      </w:pPr>
      <w:r>
        <w:rPr>
          <w:i/>
        </w:rPr>
        <w:t>C</w:t>
      </w:r>
      <w:r>
        <w:t xml:space="preserve"> is not a subset of </w:t>
      </w:r>
      <w:r>
        <w:rPr>
          <w:i/>
        </w:rPr>
        <w:t>A</w:t>
      </w:r>
      <w:r>
        <w:t xml:space="preserve">, since C contains an element, 3, that is not contained in </w:t>
      </w:r>
      <w:r>
        <w:rPr>
          <w:i/>
        </w:rPr>
        <w:t>A</w:t>
      </w:r>
    </w:p>
    <w:p w:rsidR="0078652E" w:rsidRDefault="0078652E" w:rsidP="00024916">
      <w:pPr>
        <w:rPr>
          <w:rStyle w:val="DefinitionBodyChar"/>
        </w:rPr>
      </w:pPr>
    </w:p>
    <w:p w:rsidR="0078652E" w:rsidRDefault="0078652E" w:rsidP="00024916">
      <w:pPr>
        <w:rPr>
          <w:rStyle w:val="DefinitionBodyChar"/>
        </w:rPr>
      </w:pPr>
    </w:p>
    <w:p w:rsidR="0078652E" w:rsidRDefault="0078652E" w:rsidP="0078652E">
      <w:pPr>
        <w:pStyle w:val="ExampleHeader"/>
        <w:rPr>
          <w:rStyle w:val="DefinitionBodyChar"/>
        </w:rPr>
      </w:pPr>
      <w:r>
        <w:rPr>
          <w:rStyle w:val="DefinitionBodyChar"/>
        </w:rPr>
        <w:t>Example 4</w:t>
      </w:r>
    </w:p>
    <w:p w:rsidR="0078652E" w:rsidRDefault="0078652E" w:rsidP="0078652E">
      <w:pPr>
        <w:pStyle w:val="ExampleBody"/>
        <w:rPr>
          <w:rStyle w:val="DefinitionBodyChar"/>
        </w:rPr>
      </w:pPr>
      <w:r>
        <w:rPr>
          <w:rStyle w:val="DefinitionBodyChar"/>
        </w:rPr>
        <w:t>Suppose a set contains the plays “Much Ado About Nothing”, “MacBeth”, and “A Midsummer’s Night Dream”.  What is a larger set this might be a subset of?</w:t>
      </w:r>
    </w:p>
    <w:p w:rsidR="0078652E" w:rsidRDefault="0078652E" w:rsidP="0078652E">
      <w:pPr>
        <w:pStyle w:val="ExampleBody"/>
        <w:rPr>
          <w:rStyle w:val="DefinitionBodyChar"/>
        </w:rPr>
      </w:pPr>
    </w:p>
    <w:p w:rsidR="006229E7" w:rsidRDefault="0078652E" w:rsidP="0078652E">
      <w:pPr>
        <w:pStyle w:val="ExampleBody"/>
        <w:rPr>
          <w:rStyle w:val="DefinitionBodyChar"/>
        </w:rPr>
      </w:pPr>
      <w:r>
        <w:rPr>
          <w:rStyle w:val="DefinitionBodyChar"/>
        </w:rPr>
        <w:t>There are many possible answers here.  One would be the set of plays by Shakespeare.  This is also a subset of the set of all plays ever written.</w:t>
      </w:r>
      <w:r w:rsidR="006229E7">
        <w:rPr>
          <w:rStyle w:val="DefinitionBodyChar"/>
        </w:rPr>
        <w:t xml:space="preserve">  It is also a subset of all British literature.</w:t>
      </w:r>
    </w:p>
    <w:p w:rsidR="006229E7" w:rsidRPr="006229E7" w:rsidRDefault="006229E7" w:rsidP="006229E7"/>
    <w:p w:rsidR="006229E7" w:rsidRDefault="006229E7" w:rsidP="006229E7"/>
    <w:p w:rsidR="006229E7" w:rsidRDefault="006229E7" w:rsidP="006229E7">
      <w:pPr>
        <w:pStyle w:val="TryitNow"/>
      </w:pPr>
      <w:r>
        <w:t>Try it Now 1</w:t>
      </w:r>
    </w:p>
    <w:p w:rsidR="006229E7" w:rsidRPr="006229E7" w:rsidRDefault="006229E7" w:rsidP="006229E7">
      <w:pPr>
        <w:pStyle w:val="TryitNowbody"/>
      </w:pPr>
      <w:r>
        <w:t xml:space="preserve">The set </w:t>
      </w:r>
      <w:r>
        <w:rPr>
          <w:i/>
        </w:rPr>
        <w:t>A</w:t>
      </w:r>
      <w:r>
        <w:t xml:space="preserve"> = {1, 3, 5}.  What is a larger set this might be a subset of?</w:t>
      </w:r>
    </w:p>
    <w:p w:rsidR="006229E7" w:rsidRDefault="006229E7" w:rsidP="006229E7"/>
    <w:p w:rsidR="006229E7" w:rsidRDefault="006229E7" w:rsidP="006229E7"/>
    <w:p w:rsidR="000A5B8E" w:rsidRDefault="000A5B8E" w:rsidP="006229E7"/>
    <w:p w:rsidR="006229E7" w:rsidRDefault="00D66844" w:rsidP="000A5B8E">
      <w:pPr>
        <w:pStyle w:val="Heading2"/>
      </w:pPr>
      <w:r>
        <w:lastRenderedPageBreak/>
        <w:t>Union, Intersection, and Complement</w:t>
      </w:r>
    </w:p>
    <w:p w:rsidR="00D66844" w:rsidRDefault="00D66844" w:rsidP="006229E7">
      <w:r>
        <w:t>Commonly sets interact.  For example, you and a new roommate decide to have a house party, and you both invite your circle of friends.  At this party, two sets are being combined, though it might turn out that there are some friends that were in both sets.</w:t>
      </w:r>
    </w:p>
    <w:p w:rsidR="00D66844" w:rsidRDefault="00D66844" w:rsidP="006229E7"/>
    <w:p w:rsidR="00A40CFA" w:rsidRDefault="00A40CFA" w:rsidP="006229E7"/>
    <w:p w:rsidR="00D66844" w:rsidRPr="00D66844" w:rsidRDefault="00D66844" w:rsidP="00D66844">
      <w:pPr>
        <w:pStyle w:val="DefinitionHeader"/>
      </w:pPr>
      <w:r>
        <w:t>Union, Intersection, and Complement</w:t>
      </w:r>
    </w:p>
    <w:p w:rsidR="00A40CFA" w:rsidRDefault="00D66844" w:rsidP="00D66844">
      <w:pPr>
        <w:pStyle w:val="DefinitionBody"/>
      </w:pPr>
      <w:r>
        <w:t xml:space="preserve">The </w:t>
      </w:r>
      <w:r w:rsidRPr="00A40CFA">
        <w:rPr>
          <w:b/>
        </w:rPr>
        <w:t>union</w:t>
      </w:r>
      <w:r>
        <w:t xml:space="preserve"> of two sets contains all the elements </w:t>
      </w:r>
      <w:r w:rsidR="00A40CFA">
        <w:t>contained in either set (or both sets).</w:t>
      </w:r>
    </w:p>
    <w:p w:rsidR="006229E7" w:rsidRDefault="00A40CFA" w:rsidP="00D66844">
      <w:pPr>
        <w:pStyle w:val="DefinitionBody"/>
        <w:rPr>
          <w:i/>
        </w:rPr>
      </w:pPr>
      <w:r>
        <w:t xml:space="preserve">The union </w:t>
      </w:r>
      <w:r w:rsidR="00D66844">
        <w:t xml:space="preserve">is notated </w:t>
      </w:r>
      <w:r w:rsidR="00D66844">
        <w:rPr>
          <w:i/>
        </w:rPr>
        <w:t xml:space="preserve">A </w:t>
      </w:r>
      <w:r w:rsidR="00D66844" w:rsidRPr="00D66844">
        <w:rPr>
          <w:rFonts w:ascii="Cambria Math" w:hAnsi="Cambria Math"/>
        </w:rPr>
        <w:t>⋃</w:t>
      </w:r>
      <w:r w:rsidR="00D66844">
        <w:rPr>
          <w:i/>
        </w:rPr>
        <w:t xml:space="preserve"> B.</w:t>
      </w:r>
    </w:p>
    <w:p w:rsidR="00D66844" w:rsidRDefault="00D66844" w:rsidP="00D66844">
      <w:pPr>
        <w:pStyle w:val="DefinitionBody"/>
      </w:pPr>
      <w:r>
        <w:t xml:space="preserve">More formally, </w:t>
      </w:r>
      <w:r>
        <w:rPr>
          <w:i/>
        </w:rPr>
        <w:t xml:space="preserve">x </w:t>
      </w:r>
      <w:r w:rsidRPr="00475855">
        <w:rPr>
          <w:rFonts w:ascii="Cambria Math" w:hAnsi="Cambria Math"/>
        </w:rPr>
        <w:t>∊</w:t>
      </w:r>
      <w:r>
        <w:rPr>
          <w:rFonts w:ascii="Cambria Math" w:hAnsi="Cambria Math"/>
        </w:rPr>
        <w:t xml:space="preserve"> </w:t>
      </w:r>
      <w:r w:rsidRPr="00D66844">
        <w:rPr>
          <w:rFonts w:ascii="Cambria Math" w:hAnsi="Cambria Math"/>
          <w:i/>
        </w:rPr>
        <w:t>A</w:t>
      </w:r>
      <w:r>
        <w:rPr>
          <w:rFonts w:ascii="Cambria Math" w:hAnsi="Cambria Math"/>
          <w:i/>
        </w:rPr>
        <w:t xml:space="preserve"> </w:t>
      </w:r>
      <w:r w:rsidRPr="00D66844">
        <w:rPr>
          <w:rFonts w:ascii="Cambria Math" w:hAnsi="Cambria Math"/>
        </w:rPr>
        <w:t>⋃</w:t>
      </w:r>
      <w:r>
        <w:rPr>
          <w:rFonts w:ascii="Cambria Math" w:hAnsi="Cambria Math"/>
          <w:i/>
        </w:rPr>
        <w:t xml:space="preserve"> </w:t>
      </w:r>
      <w:r w:rsidRPr="00D66844">
        <w:rPr>
          <w:i/>
        </w:rPr>
        <w:t>B</w:t>
      </w:r>
      <w:r>
        <w:t xml:space="preserve">  if </w:t>
      </w:r>
      <w:r>
        <w:rPr>
          <w:i/>
        </w:rPr>
        <w:t xml:space="preserve">x </w:t>
      </w:r>
      <w:r w:rsidRPr="00475855">
        <w:rPr>
          <w:rFonts w:ascii="Cambria Math" w:hAnsi="Cambria Math"/>
        </w:rPr>
        <w:t>∊</w:t>
      </w:r>
      <w:r>
        <w:rPr>
          <w:rFonts w:ascii="Cambria Math" w:hAnsi="Cambria Math"/>
        </w:rPr>
        <w:t xml:space="preserve"> </w:t>
      </w:r>
      <w:r>
        <w:rPr>
          <w:i/>
        </w:rPr>
        <w:t>A</w:t>
      </w:r>
      <w:r>
        <w:t xml:space="preserve"> or </w:t>
      </w:r>
      <w:r>
        <w:rPr>
          <w:i/>
        </w:rPr>
        <w:t xml:space="preserve">x </w:t>
      </w:r>
      <w:r w:rsidRPr="00475855">
        <w:rPr>
          <w:rFonts w:ascii="Cambria Math" w:hAnsi="Cambria Math"/>
        </w:rPr>
        <w:t>∊</w:t>
      </w:r>
      <w:r>
        <w:rPr>
          <w:rFonts w:ascii="Cambria Math" w:hAnsi="Cambria Math"/>
        </w:rPr>
        <w:t xml:space="preserve"> </w:t>
      </w:r>
      <w:r>
        <w:rPr>
          <w:i/>
        </w:rPr>
        <w:t>B</w:t>
      </w:r>
      <w:r>
        <w:t xml:space="preserve">  (or both)</w:t>
      </w:r>
    </w:p>
    <w:p w:rsidR="00D66844" w:rsidRDefault="00D66844" w:rsidP="00D66844">
      <w:pPr>
        <w:pStyle w:val="DefinitionBody"/>
        <w:rPr>
          <w:b/>
        </w:rPr>
      </w:pPr>
    </w:p>
    <w:p w:rsidR="00A40CFA" w:rsidRDefault="00D66844" w:rsidP="00A40CFA">
      <w:pPr>
        <w:pStyle w:val="DefinitionBody"/>
      </w:pPr>
      <w:r>
        <w:t xml:space="preserve">The </w:t>
      </w:r>
      <w:r w:rsidRPr="00A40CFA">
        <w:rPr>
          <w:b/>
        </w:rPr>
        <w:t xml:space="preserve">intersection </w:t>
      </w:r>
      <w:r>
        <w:t xml:space="preserve">of two sets contains </w:t>
      </w:r>
      <w:r w:rsidR="00A40CFA">
        <w:t xml:space="preserve">only the elements that are in both sets. </w:t>
      </w:r>
    </w:p>
    <w:p w:rsidR="00D66844" w:rsidRPr="00D66844" w:rsidRDefault="00A40CFA" w:rsidP="00D66844">
      <w:pPr>
        <w:pStyle w:val="DefinitionBody"/>
      </w:pPr>
      <w:r>
        <w:t xml:space="preserve">The intersection is notated </w:t>
      </w:r>
      <w:r>
        <w:rPr>
          <w:i/>
        </w:rPr>
        <w:t xml:space="preserve">A </w:t>
      </w:r>
      <w:r w:rsidRPr="00A40CFA">
        <w:rPr>
          <w:rFonts w:ascii="Cambria Math" w:hAnsi="Cambria Math"/>
        </w:rPr>
        <w:t>⋂</w:t>
      </w:r>
      <w:r>
        <w:rPr>
          <w:i/>
        </w:rPr>
        <w:t xml:space="preserve"> B.</w:t>
      </w:r>
    </w:p>
    <w:p w:rsidR="00A40CFA" w:rsidRDefault="00A40CFA" w:rsidP="00A40CFA">
      <w:pPr>
        <w:pStyle w:val="DefinitionBody"/>
      </w:pPr>
      <w:r>
        <w:t xml:space="preserve">More formally, </w:t>
      </w:r>
      <w:r>
        <w:rPr>
          <w:i/>
        </w:rPr>
        <w:t xml:space="preserve">x </w:t>
      </w:r>
      <w:r w:rsidRPr="00475855">
        <w:rPr>
          <w:rFonts w:ascii="Cambria Math" w:hAnsi="Cambria Math"/>
        </w:rPr>
        <w:t>∊</w:t>
      </w:r>
      <w:r>
        <w:rPr>
          <w:rFonts w:ascii="Cambria Math" w:hAnsi="Cambria Math"/>
        </w:rPr>
        <w:t xml:space="preserve"> </w:t>
      </w:r>
      <w:r w:rsidRPr="00D66844">
        <w:rPr>
          <w:rFonts w:ascii="Cambria Math" w:hAnsi="Cambria Math"/>
          <w:i/>
        </w:rPr>
        <w:t>A</w:t>
      </w:r>
      <w:r>
        <w:rPr>
          <w:rFonts w:ascii="Cambria Math" w:hAnsi="Cambria Math"/>
          <w:i/>
        </w:rPr>
        <w:t xml:space="preserve"> </w:t>
      </w:r>
      <w:r w:rsidRPr="00A40CFA">
        <w:rPr>
          <w:rFonts w:ascii="Cambria Math" w:hAnsi="Cambria Math"/>
        </w:rPr>
        <w:t>⋂</w:t>
      </w:r>
      <w:r>
        <w:rPr>
          <w:rFonts w:ascii="Cambria Math" w:hAnsi="Cambria Math"/>
          <w:i/>
        </w:rPr>
        <w:t xml:space="preserve"> </w:t>
      </w:r>
      <w:r w:rsidRPr="00D66844">
        <w:rPr>
          <w:i/>
        </w:rPr>
        <w:t>B</w:t>
      </w:r>
      <w:r>
        <w:t xml:space="preserve">  if </w:t>
      </w:r>
      <w:r>
        <w:rPr>
          <w:i/>
        </w:rPr>
        <w:t xml:space="preserve">x </w:t>
      </w:r>
      <w:r w:rsidRPr="00475855">
        <w:rPr>
          <w:rFonts w:ascii="Cambria Math" w:hAnsi="Cambria Math"/>
        </w:rPr>
        <w:t>∊</w:t>
      </w:r>
      <w:r>
        <w:rPr>
          <w:rFonts w:ascii="Cambria Math" w:hAnsi="Cambria Math"/>
        </w:rPr>
        <w:t xml:space="preserve"> </w:t>
      </w:r>
      <w:r>
        <w:rPr>
          <w:i/>
        </w:rPr>
        <w:t>A</w:t>
      </w:r>
      <w:r>
        <w:t xml:space="preserve"> and </w:t>
      </w:r>
      <w:r>
        <w:rPr>
          <w:i/>
        </w:rPr>
        <w:t xml:space="preserve">x </w:t>
      </w:r>
      <w:r w:rsidRPr="00475855">
        <w:rPr>
          <w:rFonts w:ascii="Cambria Math" w:hAnsi="Cambria Math"/>
        </w:rPr>
        <w:t>∊</w:t>
      </w:r>
      <w:r>
        <w:rPr>
          <w:rFonts w:ascii="Cambria Math" w:hAnsi="Cambria Math"/>
        </w:rPr>
        <w:t xml:space="preserve"> </w:t>
      </w:r>
      <w:r>
        <w:rPr>
          <w:i/>
        </w:rPr>
        <w:t>B</w:t>
      </w:r>
      <w:r>
        <w:t xml:space="preserve"> </w:t>
      </w:r>
    </w:p>
    <w:p w:rsidR="00A40CFA" w:rsidRDefault="00A40CFA" w:rsidP="00A40CFA">
      <w:pPr>
        <w:pStyle w:val="DefinitionBody"/>
      </w:pPr>
    </w:p>
    <w:p w:rsidR="00A40CFA" w:rsidRDefault="00A40CFA" w:rsidP="00A40CFA">
      <w:pPr>
        <w:pStyle w:val="DefinitionBody"/>
      </w:pPr>
      <w:r>
        <w:t xml:space="preserve">The </w:t>
      </w:r>
      <w:r>
        <w:rPr>
          <w:b/>
        </w:rPr>
        <w:t>complement</w:t>
      </w:r>
      <w:r>
        <w:t xml:space="preserve"> of a set </w:t>
      </w:r>
      <w:r w:rsidRPr="00A40CFA">
        <w:rPr>
          <w:i/>
        </w:rPr>
        <w:t>A</w:t>
      </w:r>
      <w:r>
        <w:t xml:space="preserve"> </w:t>
      </w:r>
      <w:r w:rsidRPr="00A40CFA">
        <w:t>contains</w:t>
      </w:r>
      <w:r>
        <w:t xml:space="preserve"> everything that is </w:t>
      </w:r>
      <w:r>
        <w:rPr>
          <w:i/>
        </w:rPr>
        <w:t>not</w:t>
      </w:r>
      <w:r>
        <w:t xml:space="preserve"> in the set </w:t>
      </w:r>
      <w:r>
        <w:rPr>
          <w:i/>
        </w:rPr>
        <w:t>A</w:t>
      </w:r>
      <w:r>
        <w:t>.</w:t>
      </w:r>
    </w:p>
    <w:p w:rsidR="00A40CFA" w:rsidRPr="00A40CFA" w:rsidRDefault="00A40CFA" w:rsidP="00A40CFA">
      <w:pPr>
        <w:pStyle w:val="DefinitionBody"/>
      </w:pPr>
      <w:r>
        <w:t xml:space="preserve">The complement is notated </w:t>
      </w:r>
      <w:r>
        <w:rPr>
          <w:i/>
        </w:rPr>
        <w:t>A’</w:t>
      </w:r>
      <w:r>
        <w:t xml:space="preserve">, or </w:t>
      </w:r>
      <w:r>
        <w:rPr>
          <w:i/>
        </w:rPr>
        <w:t>A</w:t>
      </w:r>
      <w:r>
        <w:rPr>
          <w:i/>
          <w:vertAlign w:val="superscript"/>
        </w:rPr>
        <w:t>c</w:t>
      </w:r>
      <w:r>
        <w:t>, or sometimes ~</w:t>
      </w:r>
      <w:r>
        <w:rPr>
          <w:i/>
        </w:rPr>
        <w:t>A</w:t>
      </w:r>
      <w:r>
        <w:t>.</w:t>
      </w:r>
    </w:p>
    <w:p w:rsidR="006229E7" w:rsidRDefault="006229E7" w:rsidP="006229E7"/>
    <w:p w:rsidR="006229E7" w:rsidRDefault="006229E7" w:rsidP="006229E7"/>
    <w:p w:rsidR="00A40CFA" w:rsidRPr="00D63744" w:rsidRDefault="00A40CFA" w:rsidP="00D63744">
      <w:pPr>
        <w:pStyle w:val="ExampleHeader"/>
      </w:pPr>
      <w:r w:rsidRPr="00D63744">
        <w:t>Example 5</w:t>
      </w:r>
    </w:p>
    <w:p w:rsidR="00A40CFA" w:rsidRDefault="00A40CFA" w:rsidP="00D63744">
      <w:pPr>
        <w:pStyle w:val="ExampleBody"/>
      </w:pPr>
      <w:r>
        <w:t>Consider the sets:</w:t>
      </w:r>
      <w:r>
        <w:tab/>
      </w:r>
      <w:r>
        <w:rPr>
          <w:i/>
        </w:rPr>
        <w:t>A</w:t>
      </w:r>
      <w:r>
        <w:t xml:space="preserve"> = {red, green, blue}</w:t>
      </w:r>
      <w:r>
        <w:tab/>
        <w:t xml:space="preserve">   </w:t>
      </w:r>
      <w:r>
        <w:tab/>
      </w:r>
      <w:r>
        <w:rPr>
          <w:i/>
        </w:rPr>
        <w:t>B</w:t>
      </w:r>
      <w:r>
        <w:t xml:space="preserve"> = {red, yellow, orange}</w:t>
      </w:r>
      <w:r>
        <w:tab/>
      </w:r>
    </w:p>
    <w:p w:rsidR="00A40CFA" w:rsidRPr="00A40CFA" w:rsidRDefault="00A40CFA" w:rsidP="00D63744">
      <w:pPr>
        <w:pStyle w:val="ExampleBody"/>
      </w:pPr>
      <w:r>
        <w:rPr>
          <w:i/>
        </w:rPr>
        <w:t>C</w:t>
      </w:r>
      <w:r>
        <w:t xml:space="preserve"> = {red, orange, yellow, green, blue, purple}</w:t>
      </w:r>
    </w:p>
    <w:p w:rsidR="006229E7" w:rsidRDefault="006229E7" w:rsidP="00D63744">
      <w:pPr>
        <w:pStyle w:val="ExampleBody"/>
      </w:pPr>
    </w:p>
    <w:p w:rsidR="006229E7" w:rsidRDefault="00A40CFA" w:rsidP="00D63744">
      <w:pPr>
        <w:pStyle w:val="ExampleBody"/>
      </w:pPr>
      <w:r>
        <w:t xml:space="preserve">a) Find </w:t>
      </w:r>
      <w:r>
        <w:rPr>
          <w:i/>
        </w:rPr>
        <w:t xml:space="preserve">A </w:t>
      </w:r>
      <w:r w:rsidRPr="00D66844">
        <w:rPr>
          <w:rFonts w:ascii="Cambria Math" w:hAnsi="Cambria Math"/>
        </w:rPr>
        <w:t>⋃</w:t>
      </w:r>
      <w:r>
        <w:rPr>
          <w:i/>
        </w:rPr>
        <w:t xml:space="preserve"> B</w:t>
      </w:r>
    </w:p>
    <w:p w:rsidR="00A40CFA" w:rsidRDefault="00A40CFA" w:rsidP="00D63744">
      <w:pPr>
        <w:pStyle w:val="ExampleBody"/>
      </w:pPr>
    </w:p>
    <w:p w:rsidR="00A40CFA" w:rsidRDefault="00A40CFA" w:rsidP="00D63744">
      <w:pPr>
        <w:pStyle w:val="ExampleBody"/>
      </w:pPr>
      <w:r>
        <w:t xml:space="preserve">The union contains all the elements in either set: </w:t>
      </w:r>
      <w:r>
        <w:rPr>
          <w:i/>
        </w:rPr>
        <w:t xml:space="preserve">A </w:t>
      </w:r>
      <w:r w:rsidRPr="00D66844">
        <w:rPr>
          <w:rFonts w:ascii="Cambria Math" w:hAnsi="Cambria Math"/>
        </w:rPr>
        <w:t>⋃</w:t>
      </w:r>
      <w:r>
        <w:rPr>
          <w:i/>
        </w:rPr>
        <w:t xml:space="preserve"> B</w:t>
      </w:r>
      <w:r>
        <w:t xml:space="preserve"> = {red, green, blue, yellow, orange}</w:t>
      </w:r>
    </w:p>
    <w:p w:rsidR="00A40CFA" w:rsidRDefault="00A40CFA" w:rsidP="00D63744">
      <w:pPr>
        <w:pStyle w:val="ExampleBody"/>
      </w:pPr>
      <w:r>
        <w:t>Notice we only list red once.</w:t>
      </w:r>
    </w:p>
    <w:p w:rsidR="00A40CFA" w:rsidRDefault="00A40CFA" w:rsidP="00D63744">
      <w:pPr>
        <w:pStyle w:val="ExampleBody"/>
      </w:pPr>
    </w:p>
    <w:p w:rsidR="00A40CFA" w:rsidRDefault="00A40CFA" w:rsidP="00D63744">
      <w:pPr>
        <w:pStyle w:val="ExampleBody"/>
      </w:pPr>
      <w:r>
        <w:t xml:space="preserve">b) Find </w:t>
      </w:r>
      <w:r>
        <w:rPr>
          <w:i/>
        </w:rPr>
        <w:t xml:space="preserve">A </w:t>
      </w:r>
      <w:r w:rsidRPr="00A40CFA">
        <w:rPr>
          <w:rFonts w:ascii="Cambria Math" w:hAnsi="Cambria Math"/>
        </w:rPr>
        <w:t>⋂</w:t>
      </w:r>
      <w:r>
        <w:rPr>
          <w:i/>
        </w:rPr>
        <w:t xml:space="preserve"> B</w:t>
      </w:r>
    </w:p>
    <w:p w:rsidR="00A40CFA" w:rsidRDefault="00A40CFA" w:rsidP="00D63744">
      <w:pPr>
        <w:pStyle w:val="ExampleBody"/>
      </w:pPr>
    </w:p>
    <w:p w:rsidR="00A40CFA" w:rsidRDefault="00A40CFA" w:rsidP="00D63744">
      <w:pPr>
        <w:pStyle w:val="ExampleBody"/>
      </w:pPr>
      <w:r>
        <w:t xml:space="preserve">The intersection contains all the elements in both sets: </w:t>
      </w:r>
      <w:r>
        <w:rPr>
          <w:i/>
        </w:rPr>
        <w:t xml:space="preserve">A </w:t>
      </w:r>
      <w:r w:rsidRPr="00A40CFA">
        <w:rPr>
          <w:rFonts w:ascii="Cambria Math" w:hAnsi="Cambria Math"/>
        </w:rPr>
        <w:t>⋂</w:t>
      </w:r>
      <w:r>
        <w:rPr>
          <w:i/>
        </w:rPr>
        <w:t xml:space="preserve"> B</w:t>
      </w:r>
      <w:r>
        <w:t xml:space="preserve"> = {red}</w:t>
      </w:r>
    </w:p>
    <w:p w:rsidR="00A40CFA" w:rsidRDefault="00A40CFA" w:rsidP="00D63744">
      <w:pPr>
        <w:pStyle w:val="ExampleBody"/>
      </w:pPr>
    </w:p>
    <w:p w:rsidR="00A40CFA" w:rsidRDefault="00A40CFA" w:rsidP="00D63744">
      <w:pPr>
        <w:pStyle w:val="ExampleBody"/>
      </w:pPr>
      <w:r>
        <w:t xml:space="preserve">c) Find </w:t>
      </w:r>
      <w:r>
        <w:rPr>
          <w:i/>
        </w:rPr>
        <w:t>A</w:t>
      </w:r>
      <w:r>
        <w:rPr>
          <w:i/>
          <w:vertAlign w:val="superscript"/>
        </w:rPr>
        <w:t>c</w:t>
      </w:r>
      <w:r>
        <w:rPr>
          <w:i/>
        </w:rPr>
        <w:t xml:space="preserve"> </w:t>
      </w:r>
      <w:r w:rsidRPr="00A40CFA">
        <w:rPr>
          <w:rFonts w:ascii="Cambria Math" w:hAnsi="Cambria Math"/>
        </w:rPr>
        <w:t>⋂</w:t>
      </w:r>
      <w:r>
        <w:rPr>
          <w:i/>
        </w:rPr>
        <w:t xml:space="preserve"> C</w:t>
      </w:r>
    </w:p>
    <w:p w:rsidR="00A40CFA" w:rsidRDefault="00A40CFA" w:rsidP="00D63744">
      <w:pPr>
        <w:pStyle w:val="ExampleBody"/>
      </w:pPr>
    </w:p>
    <w:p w:rsidR="00A40CFA" w:rsidRDefault="00A40CFA" w:rsidP="00D63744">
      <w:pPr>
        <w:pStyle w:val="ExampleBody"/>
      </w:pPr>
      <w:r>
        <w:t xml:space="preserve">Here we’re looking for all the elements that are </w:t>
      </w:r>
      <w:r>
        <w:rPr>
          <w:i/>
        </w:rPr>
        <w:t>not</w:t>
      </w:r>
      <w:r>
        <w:t xml:space="preserve"> in set </w:t>
      </w:r>
      <w:r>
        <w:rPr>
          <w:i/>
        </w:rPr>
        <w:t>A</w:t>
      </w:r>
      <w:r>
        <w:t xml:space="preserve"> and are also in </w:t>
      </w:r>
      <w:r>
        <w:rPr>
          <w:i/>
        </w:rPr>
        <w:t>C</w:t>
      </w:r>
      <w:r>
        <w:t>.</w:t>
      </w:r>
    </w:p>
    <w:p w:rsidR="00A40CFA" w:rsidRDefault="00A40CFA" w:rsidP="00D63744">
      <w:pPr>
        <w:pStyle w:val="ExampleBody"/>
      </w:pPr>
      <w:r>
        <w:rPr>
          <w:i/>
        </w:rPr>
        <w:t>A</w:t>
      </w:r>
      <w:r>
        <w:rPr>
          <w:i/>
          <w:vertAlign w:val="superscript"/>
        </w:rPr>
        <w:t>c</w:t>
      </w:r>
      <w:r>
        <w:rPr>
          <w:i/>
        </w:rPr>
        <w:t xml:space="preserve"> </w:t>
      </w:r>
      <w:r w:rsidRPr="00A40CFA">
        <w:rPr>
          <w:rFonts w:ascii="Cambria Math" w:hAnsi="Cambria Math"/>
        </w:rPr>
        <w:t>⋂</w:t>
      </w:r>
      <w:r>
        <w:rPr>
          <w:i/>
        </w:rPr>
        <w:t xml:space="preserve"> C</w:t>
      </w:r>
      <w:r>
        <w:t xml:space="preserve"> = {orange, yellow, purple}</w:t>
      </w:r>
    </w:p>
    <w:p w:rsidR="00D63744" w:rsidRDefault="00D63744" w:rsidP="00A40CFA"/>
    <w:p w:rsidR="00A40CFA" w:rsidRDefault="00A40CFA" w:rsidP="006229E7"/>
    <w:p w:rsidR="00D63744" w:rsidRDefault="00D63744" w:rsidP="00D63744">
      <w:pPr>
        <w:pStyle w:val="TryitNow"/>
      </w:pPr>
      <w:r>
        <w:t>Try it Now 2</w:t>
      </w:r>
    </w:p>
    <w:p w:rsidR="00D63744" w:rsidRDefault="00D63744" w:rsidP="00D63744">
      <w:pPr>
        <w:pStyle w:val="TryitNowbody"/>
      </w:pPr>
      <w:r>
        <w:t xml:space="preserve">Using the sets from the previous example, find </w:t>
      </w:r>
      <w:r>
        <w:rPr>
          <w:i/>
        </w:rPr>
        <w:t xml:space="preserve">A </w:t>
      </w:r>
      <w:r w:rsidRPr="00D66844">
        <w:rPr>
          <w:rFonts w:ascii="Cambria Math" w:hAnsi="Cambria Math"/>
        </w:rPr>
        <w:t>⋃</w:t>
      </w:r>
      <w:r>
        <w:rPr>
          <w:i/>
        </w:rPr>
        <w:t xml:space="preserve"> C</w:t>
      </w:r>
      <w:r>
        <w:t xml:space="preserve"> and </w:t>
      </w:r>
      <w:r>
        <w:rPr>
          <w:i/>
        </w:rPr>
        <w:t>B</w:t>
      </w:r>
      <w:r>
        <w:rPr>
          <w:i/>
          <w:vertAlign w:val="superscript"/>
        </w:rPr>
        <w:t>c</w:t>
      </w:r>
      <w:r>
        <w:rPr>
          <w:i/>
        </w:rPr>
        <w:t xml:space="preserve"> </w:t>
      </w:r>
      <w:r w:rsidRPr="00A40CFA">
        <w:rPr>
          <w:rFonts w:ascii="Cambria Math" w:hAnsi="Cambria Math"/>
        </w:rPr>
        <w:t>⋂</w:t>
      </w:r>
      <w:r>
        <w:rPr>
          <w:i/>
        </w:rPr>
        <w:t xml:space="preserve"> A</w:t>
      </w:r>
    </w:p>
    <w:p w:rsidR="00D63744" w:rsidRDefault="00D63744" w:rsidP="006229E7"/>
    <w:p w:rsidR="00D63744" w:rsidRPr="00D63744" w:rsidRDefault="00D63744" w:rsidP="006229E7"/>
    <w:p w:rsidR="00D63744" w:rsidRDefault="00D63744" w:rsidP="006229E7">
      <w:r>
        <w:t xml:space="preserve">Notice that in the example above, it would be hard to just ask for </w:t>
      </w:r>
      <w:r>
        <w:rPr>
          <w:i/>
        </w:rPr>
        <w:t>A</w:t>
      </w:r>
      <w:r>
        <w:rPr>
          <w:i/>
          <w:vertAlign w:val="superscript"/>
        </w:rPr>
        <w:t>c</w:t>
      </w:r>
      <w:r>
        <w:t>, since everything from the color fuchsia to puppies and peanut butter are included in the complement of the set.  For this reason, complements are usually only used with intersections, or when we have a universal set in place.</w:t>
      </w:r>
    </w:p>
    <w:p w:rsidR="00D63744" w:rsidRDefault="00D63744" w:rsidP="006229E7"/>
    <w:p w:rsidR="00AE1104" w:rsidRDefault="00AE1104" w:rsidP="00AE1104">
      <w:pPr>
        <w:pStyle w:val="DefinitionHeader"/>
      </w:pPr>
      <w:r>
        <w:lastRenderedPageBreak/>
        <w:t>Universal Set</w:t>
      </w:r>
    </w:p>
    <w:p w:rsidR="00AE1104" w:rsidRDefault="00AE1104" w:rsidP="00AE1104">
      <w:pPr>
        <w:pStyle w:val="DefinitionBody"/>
      </w:pPr>
      <w:r>
        <w:t xml:space="preserve">A </w:t>
      </w:r>
      <w:r>
        <w:rPr>
          <w:b/>
        </w:rPr>
        <w:t>universal set</w:t>
      </w:r>
      <w:r>
        <w:t xml:space="preserve"> is a set that contains all the elements we are interested in.  This would have to be defined by the context.</w:t>
      </w:r>
    </w:p>
    <w:p w:rsidR="00AE1104" w:rsidRDefault="00AE1104" w:rsidP="00AE1104">
      <w:pPr>
        <w:pStyle w:val="DefinitionBody"/>
      </w:pPr>
    </w:p>
    <w:p w:rsidR="00AE1104" w:rsidRPr="00AE1104" w:rsidRDefault="00AE1104" w:rsidP="00AE1104">
      <w:pPr>
        <w:pStyle w:val="DefinitionBody"/>
      </w:pPr>
      <w:r>
        <w:t xml:space="preserve">A complement is relative to the universal set, so </w:t>
      </w:r>
      <w:r>
        <w:rPr>
          <w:i/>
        </w:rPr>
        <w:t>A</w:t>
      </w:r>
      <w:r>
        <w:rPr>
          <w:i/>
          <w:vertAlign w:val="superscript"/>
        </w:rPr>
        <w:t>c</w:t>
      </w:r>
      <w:r>
        <w:rPr>
          <w:i/>
        </w:rPr>
        <w:t xml:space="preserve"> </w:t>
      </w:r>
      <w:r>
        <w:t xml:space="preserve">contains all the elements in the universal set that are not in </w:t>
      </w:r>
      <w:r>
        <w:rPr>
          <w:i/>
        </w:rPr>
        <w:t>A</w:t>
      </w:r>
      <w:r>
        <w:t>.</w:t>
      </w:r>
    </w:p>
    <w:p w:rsidR="00D63744" w:rsidRDefault="00D63744" w:rsidP="006229E7">
      <w:r>
        <w:t xml:space="preserve"> </w:t>
      </w:r>
    </w:p>
    <w:p w:rsidR="00AE1104" w:rsidRDefault="00AE1104" w:rsidP="006229E7"/>
    <w:p w:rsidR="00AE1104" w:rsidRDefault="00AE1104" w:rsidP="00AE1104">
      <w:pPr>
        <w:pStyle w:val="ExampleHeader"/>
      </w:pPr>
      <w:r>
        <w:t>Example 6</w:t>
      </w:r>
    </w:p>
    <w:p w:rsidR="00F10E56" w:rsidRDefault="00F10E56" w:rsidP="003D4E7C">
      <w:pPr>
        <w:pStyle w:val="ExampleBody"/>
        <w:numPr>
          <w:ilvl w:val="0"/>
          <w:numId w:val="2"/>
        </w:numPr>
      </w:pPr>
      <w:r>
        <w:t>If we were discussing searching for books, the universal set might be all the books in the library.</w:t>
      </w:r>
    </w:p>
    <w:p w:rsidR="00F10E56" w:rsidRDefault="00F10E56" w:rsidP="003D4E7C">
      <w:pPr>
        <w:pStyle w:val="ExampleBody"/>
        <w:numPr>
          <w:ilvl w:val="0"/>
          <w:numId w:val="2"/>
        </w:numPr>
      </w:pPr>
      <w:r>
        <w:t>If we were grouping your Facebook friends, the universal set would be all your Facebook friends.</w:t>
      </w:r>
    </w:p>
    <w:p w:rsidR="00F10E56" w:rsidRDefault="00F10E56" w:rsidP="003D4E7C">
      <w:pPr>
        <w:pStyle w:val="ExampleBody"/>
        <w:numPr>
          <w:ilvl w:val="0"/>
          <w:numId w:val="2"/>
        </w:numPr>
      </w:pPr>
      <w:r>
        <w:t>If you were working with sets of numbers, the universal set might be all whole numbers, all integers, or all real numbers</w:t>
      </w:r>
    </w:p>
    <w:p w:rsidR="00AE1104" w:rsidRDefault="00AE1104" w:rsidP="006229E7"/>
    <w:p w:rsidR="00F10E56" w:rsidRDefault="00F10E56" w:rsidP="006229E7"/>
    <w:p w:rsidR="00F10E56" w:rsidRDefault="00F10E56" w:rsidP="00F10E56">
      <w:pPr>
        <w:pStyle w:val="ExampleHeader"/>
      </w:pPr>
      <w:r>
        <w:t>Example 7</w:t>
      </w:r>
    </w:p>
    <w:p w:rsidR="00F10E56" w:rsidRDefault="00F10E56" w:rsidP="00F10E56">
      <w:pPr>
        <w:pStyle w:val="ExampleBody"/>
      </w:pPr>
      <w:r>
        <w:t xml:space="preserve">Suppose the universal set is </w:t>
      </w:r>
      <w:r>
        <w:rPr>
          <w:i/>
        </w:rPr>
        <w:t>U</w:t>
      </w:r>
      <w:r>
        <w:t xml:space="preserve"> = all whole numbers from 1 to 9.  If </w:t>
      </w:r>
      <w:r>
        <w:rPr>
          <w:i/>
        </w:rPr>
        <w:t>A</w:t>
      </w:r>
      <w:r>
        <w:t xml:space="preserve"> = {1, 2, 4}, then </w:t>
      </w:r>
    </w:p>
    <w:p w:rsidR="00F10E56" w:rsidRDefault="00F10E56" w:rsidP="00F10E56">
      <w:pPr>
        <w:pStyle w:val="ExampleBody"/>
      </w:pPr>
    </w:p>
    <w:p w:rsidR="00F10E56" w:rsidRPr="00F10E56" w:rsidRDefault="00F10E56" w:rsidP="00F10E56">
      <w:pPr>
        <w:pStyle w:val="ExampleBody"/>
      </w:pPr>
      <w:r>
        <w:rPr>
          <w:i/>
        </w:rPr>
        <w:t>A</w:t>
      </w:r>
      <w:r>
        <w:rPr>
          <w:i/>
          <w:vertAlign w:val="superscript"/>
        </w:rPr>
        <w:t>c</w:t>
      </w:r>
      <w:r>
        <w:rPr>
          <w:i/>
        </w:rPr>
        <w:t xml:space="preserve"> </w:t>
      </w:r>
      <w:r>
        <w:t xml:space="preserve"> = {3, 5, 6, 7, 8, 9}.</w:t>
      </w:r>
    </w:p>
    <w:p w:rsidR="006229E7" w:rsidRDefault="006229E7" w:rsidP="006229E7"/>
    <w:p w:rsidR="006229E7" w:rsidRDefault="006229E7" w:rsidP="006229E7"/>
    <w:p w:rsidR="00F10E56" w:rsidRDefault="00F10E56" w:rsidP="006229E7">
      <w:r>
        <w:t xml:space="preserve">As we saw earlier with the expression </w:t>
      </w:r>
      <w:r>
        <w:rPr>
          <w:i/>
        </w:rPr>
        <w:t>A</w:t>
      </w:r>
      <w:r>
        <w:rPr>
          <w:i/>
          <w:vertAlign w:val="superscript"/>
        </w:rPr>
        <w:t>c</w:t>
      </w:r>
      <w:r>
        <w:rPr>
          <w:i/>
        </w:rPr>
        <w:t xml:space="preserve"> </w:t>
      </w:r>
      <w:r w:rsidRPr="00A40CFA">
        <w:rPr>
          <w:rFonts w:ascii="Cambria Math" w:hAnsi="Cambria Math"/>
        </w:rPr>
        <w:t>⋂</w:t>
      </w:r>
      <w:r>
        <w:rPr>
          <w:i/>
        </w:rPr>
        <w:t xml:space="preserve"> C</w:t>
      </w:r>
      <w:r>
        <w:t>, set operations can be grouped together.  Grouping symbols can be used like they are with arithmetic – to force an order of operations.</w:t>
      </w:r>
    </w:p>
    <w:p w:rsidR="00F10E56" w:rsidRDefault="00F10E56" w:rsidP="006229E7"/>
    <w:p w:rsidR="00F10E56" w:rsidRDefault="00F10E56" w:rsidP="006229E7"/>
    <w:p w:rsidR="00F10E56" w:rsidRDefault="00F10E56" w:rsidP="00F10E56">
      <w:pPr>
        <w:pStyle w:val="ExampleHeader"/>
      </w:pPr>
      <w:r>
        <w:t>Example 8</w:t>
      </w:r>
    </w:p>
    <w:p w:rsidR="00F10E56" w:rsidRDefault="0018356B" w:rsidP="00F10E56">
      <w:pPr>
        <w:pStyle w:val="ExampleBody"/>
      </w:pPr>
      <w:r>
        <w:t xml:space="preserve">Suppose </w:t>
      </w:r>
      <w:r w:rsidR="00F10E56">
        <w:t xml:space="preserve"> </w:t>
      </w:r>
      <w:r w:rsidR="00F10E56">
        <w:rPr>
          <w:i/>
        </w:rPr>
        <w:t>H</w:t>
      </w:r>
      <w:r w:rsidR="00F10E56">
        <w:t xml:space="preserve"> = {cat, dog, rabbit, </w:t>
      </w:r>
      <w:r w:rsidR="00263092">
        <w:t>mouse</w:t>
      </w:r>
      <w:r w:rsidR="00F10E56">
        <w:t xml:space="preserve">},  </w:t>
      </w:r>
      <w:r w:rsidR="00F10E56">
        <w:rPr>
          <w:i/>
        </w:rPr>
        <w:t>F</w:t>
      </w:r>
      <w:r w:rsidR="00F10E56">
        <w:t xml:space="preserve"> = {d</w:t>
      </w:r>
      <w:r>
        <w:t>og, cow</w:t>
      </w:r>
      <w:r w:rsidR="00F10E56">
        <w:t>, duck, pig</w:t>
      </w:r>
      <w:r w:rsidR="00F37D99">
        <w:t>, rabbit</w:t>
      </w:r>
      <w:r w:rsidR="00F10E56">
        <w:t>}</w:t>
      </w:r>
    </w:p>
    <w:p w:rsidR="00F10E56" w:rsidRDefault="00F10E56" w:rsidP="00F10E56">
      <w:pPr>
        <w:pStyle w:val="ExampleBody"/>
      </w:pPr>
      <w:r>
        <w:rPr>
          <w:i/>
        </w:rPr>
        <w:t>W</w:t>
      </w:r>
      <w:r>
        <w:t xml:space="preserve"> = {duck, rabbit, deer, </w:t>
      </w:r>
      <w:r w:rsidR="0018356B">
        <w:t>frog</w:t>
      </w:r>
      <w:r w:rsidR="00263092">
        <w:t>, mouse</w:t>
      </w:r>
      <w:r w:rsidR="0018356B">
        <w:t>}</w:t>
      </w:r>
    </w:p>
    <w:p w:rsidR="0018356B" w:rsidRDefault="0018356B" w:rsidP="00F10E56">
      <w:pPr>
        <w:pStyle w:val="ExampleBody"/>
      </w:pPr>
    </w:p>
    <w:p w:rsidR="0018356B" w:rsidRDefault="0018356B" w:rsidP="00F10E56">
      <w:pPr>
        <w:pStyle w:val="ExampleBody"/>
      </w:pPr>
      <w:r>
        <w:t>a) Find (</w:t>
      </w:r>
      <w:r>
        <w:rPr>
          <w:i/>
        </w:rPr>
        <w:t xml:space="preserve">H </w:t>
      </w:r>
      <w:r w:rsidRPr="00A40CFA">
        <w:rPr>
          <w:rFonts w:ascii="Cambria Math" w:hAnsi="Cambria Math"/>
        </w:rPr>
        <w:t>⋂</w:t>
      </w:r>
      <w:r>
        <w:rPr>
          <w:i/>
        </w:rPr>
        <w:t xml:space="preserve"> F</w:t>
      </w:r>
      <w:r>
        <w:t xml:space="preserve">) </w:t>
      </w:r>
      <w:r w:rsidRPr="00D66844">
        <w:rPr>
          <w:rFonts w:ascii="Cambria Math" w:hAnsi="Cambria Math"/>
        </w:rPr>
        <w:t>⋃</w:t>
      </w:r>
      <w:r>
        <w:rPr>
          <w:i/>
        </w:rPr>
        <w:t xml:space="preserve"> W</w:t>
      </w:r>
    </w:p>
    <w:p w:rsidR="0018356B" w:rsidRDefault="0018356B" w:rsidP="00F10E56">
      <w:pPr>
        <w:pStyle w:val="ExampleBody"/>
      </w:pPr>
    </w:p>
    <w:p w:rsidR="0018356B" w:rsidRDefault="0018356B" w:rsidP="00F10E56">
      <w:pPr>
        <w:pStyle w:val="ExampleBody"/>
      </w:pPr>
      <w:r>
        <w:t xml:space="preserve">We start with the intersection:  </w:t>
      </w:r>
      <w:r>
        <w:rPr>
          <w:i/>
        </w:rPr>
        <w:t xml:space="preserve">H </w:t>
      </w:r>
      <w:r w:rsidRPr="00A40CFA">
        <w:rPr>
          <w:rFonts w:ascii="Cambria Math" w:hAnsi="Cambria Math"/>
        </w:rPr>
        <w:t>⋂</w:t>
      </w:r>
      <w:r>
        <w:rPr>
          <w:i/>
        </w:rPr>
        <w:t xml:space="preserve"> F</w:t>
      </w:r>
      <w:r>
        <w:t xml:space="preserve"> = {dog, rabbit}</w:t>
      </w:r>
    </w:p>
    <w:p w:rsidR="0018356B" w:rsidRPr="0018356B" w:rsidRDefault="0018356B" w:rsidP="00F10E56">
      <w:pPr>
        <w:pStyle w:val="ExampleBody"/>
      </w:pPr>
      <w:r>
        <w:t xml:space="preserve">Now we union that result with </w:t>
      </w:r>
      <w:r>
        <w:rPr>
          <w:i/>
        </w:rPr>
        <w:t>W</w:t>
      </w:r>
      <w:r>
        <w:t>:  (</w:t>
      </w:r>
      <w:r>
        <w:rPr>
          <w:i/>
        </w:rPr>
        <w:t xml:space="preserve">H </w:t>
      </w:r>
      <w:r w:rsidRPr="00A40CFA">
        <w:rPr>
          <w:rFonts w:ascii="Cambria Math" w:hAnsi="Cambria Math"/>
        </w:rPr>
        <w:t>⋂</w:t>
      </w:r>
      <w:r>
        <w:rPr>
          <w:i/>
        </w:rPr>
        <w:t xml:space="preserve"> F</w:t>
      </w:r>
      <w:r>
        <w:t xml:space="preserve">) </w:t>
      </w:r>
      <w:r w:rsidRPr="00D66844">
        <w:rPr>
          <w:rFonts w:ascii="Cambria Math" w:hAnsi="Cambria Math"/>
        </w:rPr>
        <w:t>⋃</w:t>
      </w:r>
      <w:r>
        <w:rPr>
          <w:i/>
        </w:rPr>
        <w:t xml:space="preserve"> W</w:t>
      </w:r>
      <w:r>
        <w:t xml:space="preserve"> = {dog, duck, rabbit, deer, frog</w:t>
      </w:r>
      <w:r w:rsidR="00263092">
        <w:t>, mouse</w:t>
      </w:r>
      <w:r>
        <w:t>}</w:t>
      </w:r>
    </w:p>
    <w:p w:rsidR="0018356B" w:rsidRDefault="0018356B" w:rsidP="00F10E56">
      <w:pPr>
        <w:pStyle w:val="ExampleBody"/>
      </w:pPr>
    </w:p>
    <w:p w:rsidR="0018356B" w:rsidRDefault="0018356B" w:rsidP="00F10E56">
      <w:pPr>
        <w:pStyle w:val="ExampleBody"/>
      </w:pPr>
      <w:r>
        <w:t xml:space="preserve">b) Find </w:t>
      </w:r>
      <w:r>
        <w:rPr>
          <w:i/>
        </w:rPr>
        <w:t xml:space="preserve">H </w:t>
      </w:r>
      <w:r w:rsidRPr="00A40CFA">
        <w:rPr>
          <w:rFonts w:ascii="Cambria Math" w:hAnsi="Cambria Math"/>
        </w:rPr>
        <w:t>⋂</w:t>
      </w:r>
      <w:r>
        <w:rPr>
          <w:i/>
        </w:rPr>
        <w:t xml:space="preserve"> </w:t>
      </w:r>
      <w:r>
        <w:t>(</w:t>
      </w:r>
      <w:r>
        <w:rPr>
          <w:i/>
        </w:rPr>
        <w:t>F</w:t>
      </w:r>
      <w:r>
        <w:t xml:space="preserve"> </w:t>
      </w:r>
      <w:r w:rsidRPr="00D66844">
        <w:rPr>
          <w:rFonts w:ascii="Cambria Math" w:hAnsi="Cambria Math"/>
        </w:rPr>
        <w:t>⋃</w:t>
      </w:r>
      <w:r>
        <w:rPr>
          <w:i/>
        </w:rPr>
        <w:t xml:space="preserve"> W</w:t>
      </w:r>
      <w:r>
        <w:t>)</w:t>
      </w:r>
    </w:p>
    <w:p w:rsidR="0018356B" w:rsidRDefault="0018356B" w:rsidP="00F10E56">
      <w:pPr>
        <w:pStyle w:val="ExampleBody"/>
      </w:pPr>
    </w:p>
    <w:p w:rsidR="0018356B" w:rsidRDefault="0018356B" w:rsidP="0018356B">
      <w:pPr>
        <w:pStyle w:val="ExampleBody"/>
      </w:pPr>
      <w:r>
        <w:t xml:space="preserve">We start with the union:  </w:t>
      </w:r>
      <w:r>
        <w:rPr>
          <w:i/>
        </w:rPr>
        <w:t>F</w:t>
      </w:r>
      <w:r>
        <w:t xml:space="preserve"> </w:t>
      </w:r>
      <w:r w:rsidRPr="00D66844">
        <w:rPr>
          <w:rFonts w:ascii="Cambria Math" w:hAnsi="Cambria Math"/>
        </w:rPr>
        <w:t>⋃</w:t>
      </w:r>
      <w:r>
        <w:rPr>
          <w:i/>
        </w:rPr>
        <w:t xml:space="preserve"> W</w:t>
      </w:r>
      <w:r>
        <w:t xml:space="preserve"> = {dog, cow, rabbit, duck, pig, deer, frog</w:t>
      </w:r>
      <w:r w:rsidR="00263092">
        <w:t>, mouse</w:t>
      </w:r>
      <w:r>
        <w:t>}</w:t>
      </w:r>
    </w:p>
    <w:p w:rsidR="0018356B" w:rsidRPr="0018356B" w:rsidRDefault="0018356B" w:rsidP="0018356B">
      <w:pPr>
        <w:pStyle w:val="ExampleBody"/>
      </w:pPr>
      <w:r>
        <w:t xml:space="preserve">Now we intersect that result with </w:t>
      </w:r>
      <w:r>
        <w:rPr>
          <w:i/>
        </w:rPr>
        <w:t>H</w:t>
      </w:r>
      <w:r>
        <w:t xml:space="preserve">:  </w:t>
      </w:r>
      <w:r>
        <w:rPr>
          <w:i/>
        </w:rPr>
        <w:t xml:space="preserve">H </w:t>
      </w:r>
      <w:r w:rsidRPr="00A40CFA">
        <w:rPr>
          <w:rFonts w:ascii="Cambria Math" w:hAnsi="Cambria Math"/>
        </w:rPr>
        <w:t>⋂</w:t>
      </w:r>
      <w:r>
        <w:rPr>
          <w:i/>
        </w:rPr>
        <w:t xml:space="preserve"> </w:t>
      </w:r>
      <w:r>
        <w:t>(</w:t>
      </w:r>
      <w:r>
        <w:rPr>
          <w:i/>
        </w:rPr>
        <w:t>F</w:t>
      </w:r>
      <w:r>
        <w:t xml:space="preserve"> </w:t>
      </w:r>
      <w:r w:rsidRPr="00D66844">
        <w:rPr>
          <w:rFonts w:ascii="Cambria Math" w:hAnsi="Cambria Math"/>
        </w:rPr>
        <w:t>⋃</w:t>
      </w:r>
      <w:r>
        <w:rPr>
          <w:i/>
        </w:rPr>
        <w:t xml:space="preserve"> W</w:t>
      </w:r>
      <w:r>
        <w:t>) = {dog, rabbit</w:t>
      </w:r>
      <w:r w:rsidR="00263092">
        <w:t>, mouse</w:t>
      </w:r>
      <w:r>
        <w:t>}</w:t>
      </w:r>
    </w:p>
    <w:p w:rsidR="0018356B" w:rsidRDefault="0018356B" w:rsidP="00F10E56">
      <w:pPr>
        <w:pStyle w:val="ExampleBody"/>
      </w:pPr>
    </w:p>
    <w:p w:rsidR="0018356B" w:rsidRPr="0018356B" w:rsidRDefault="0018356B" w:rsidP="00F10E56">
      <w:pPr>
        <w:pStyle w:val="ExampleBody"/>
      </w:pPr>
      <w:r>
        <w:t>c) Find (</w:t>
      </w:r>
      <w:r>
        <w:rPr>
          <w:i/>
        </w:rPr>
        <w:t xml:space="preserve">H </w:t>
      </w:r>
      <w:r w:rsidRPr="00A40CFA">
        <w:rPr>
          <w:rFonts w:ascii="Cambria Math" w:hAnsi="Cambria Math"/>
        </w:rPr>
        <w:t>⋂</w:t>
      </w:r>
      <w:r>
        <w:rPr>
          <w:i/>
        </w:rPr>
        <w:t xml:space="preserve"> F</w:t>
      </w:r>
      <w:r>
        <w:t>)</w:t>
      </w:r>
      <w:r>
        <w:rPr>
          <w:i/>
          <w:vertAlign w:val="superscript"/>
        </w:rPr>
        <w:t>c</w:t>
      </w:r>
      <w:r>
        <w:t xml:space="preserve"> </w:t>
      </w:r>
      <w:r w:rsidRPr="00A40CFA">
        <w:rPr>
          <w:rFonts w:ascii="Cambria Math" w:hAnsi="Cambria Math"/>
        </w:rPr>
        <w:t>⋂</w:t>
      </w:r>
      <w:r>
        <w:rPr>
          <w:i/>
        </w:rPr>
        <w:t xml:space="preserve"> W</w:t>
      </w:r>
    </w:p>
    <w:p w:rsidR="00F10E56" w:rsidRDefault="00F10E56" w:rsidP="00F10E56">
      <w:pPr>
        <w:pStyle w:val="ExampleBody"/>
      </w:pPr>
    </w:p>
    <w:p w:rsidR="00263092" w:rsidRDefault="00263092" w:rsidP="00263092">
      <w:pPr>
        <w:pStyle w:val="ExampleBody"/>
      </w:pPr>
      <w:r>
        <w:t xml:space="preserve">We start with the intersection:  </w:t>
      </w:r>
      <w:r>
        <w:rPr>
          <w:i/>
        </w:rPr>
        <w:t xml:space="preserve">H </w:t>
      </w:r>
      <w:r w:rsidRPr="00A40CFA">
        <w:rPr>
          <w:rFonts w:ascii="Cambria Math" w:hAnsi="Cambria Math"/>
        </w:rPr>
        <w:t>⋂</w:t>
      </w:r>
      <w:r>
        <w:rPr>
          <w:i/>
        </w:rPr>
        <w:t xml:space="preserve"> F</w:t>
      </w:r>
      <w:r>
        <w:t xml:space="preserve"> = {dog, rabbit}</w:t>
      </w:r>
    </w:p>
    <w:p w:rsidR="00263092" w:rsidRDefault="00263092" w:rsidP="00F10E56">
      <w:pPr>
        <w:pStyle w:val="ExampleBody"/>
        <w:rPr>
          <w:i/>
        </w:rPr>
      </w:pPr>
      <w:r>
        <w:t xml:space="preserve">Now we want to find the elements of </w:t>
      </w:r>
      <w:r>
        <w:rPr>
          <w:i/>
        </w:rPr>
        <w:t>W</w:t>
      </w:r>
      <w:r>
        <w:t xml:space="preserve"> that are </w:t>
      </w:r>
      <w:r w:rsidRPr="00263092">
        <w:rPr>
          <w:i/>
        </w:rPr>
        <w:t>not</w:t>
      </w:r>
      <w:r w:rsidRPr="00263092">
        <w:t xml:space="preserve"> in</w:t>
      </w:r>
      <w:r>
        <w:t xml:space="preserve"> </w:t>
      </w:r>
      <w:r>
        <w:rPr>
          <w:i/>
        </w:rPr>
        <w:t xml:space="preserve">H </w:t>
      </w:r>
      <w:r w:rsidRPr="00A40CFA">
        <w:rPr>
          <w:rFonts w:ascii="Cambria Math" w:hAnsi="Cambria Math"/>
        </w:rPr>
        <w:t>⋂</w:t>
      </w:r>
      <w:r>
        <w:rPr>
          <w:i/>
        </w:rPr>
        <w:t xml:space="preserve"> F</w:t>
      </w:r>
    </w:p>
    <w:p w:rsidR="00263092" w:rsidRPr="00263092" w:rsidRDefault="00263092" w:rsidP="00F10E56">
      <w:pPr>
        <w:pStyle w:val="ExampleBody"/>
      </w:pPr>
      <w:r>
        <w:t>(</w:t>
      </w:r>
      <w:r>
        <w:rPr>
          <w:i/>
        </w:rPr>
        <w:t xml:space="preserve">H </w:t>
      </w:r>
      <w:r w:rsidRPr="00A40CFA">
        <w:rPr>
          <w:rFonts w:ascii="Cambria Math" w:hAnsi="Cambria Math"/>
        </w:rPr>
        <w:t>⋂</w:t>
      </w:r>
      <w:r>
        <w:rPr>
          <w:i/>
        </w:rPr>
        <w:t xml:space="preserve"> F</w:t>
      </w:r>
      <w:r>
        <w:t>)</w:t>
      </w:r>
      <w:r>
        <w:rPr>
          <w:i/>
          <w:vertAlign w:val="superscript"/>
        </w:rPr>
        <w:t>c</w:t>
      </w:r>
      <w:r>
        <w:t xml:space="preserve"> </w:t>
      </w:r>
      <w:r w:rsidRPr="00A40CFA">
        <w:rPr>
          <w:rFonts w:ascii="Cambria Math" w:hAnsi="Cambria Math"/>
        </w:rPr>
        <w:t>⋂</w:t>
      </w:r>
      <w:r>
        <w:rPr>
          <w:i/>
        </w:rPr>
        <w:t xml:space="preserve"> W</w:t>
      </w:r>
      <w:r>
        <w:t xml:space="preserve"> = {duck, deer, frog, mouse}</w:t>
      </w:r>
    </w:p>
    <w:p w:rsidR="00F10E56" w:rsidRPr="00F10E56" w:rsidRDefault="00F10E56" w:rsidP="006229E7"/>
    <w:p w:rsidR="00F10E56" w:rsidRDefault="00612A24" w:rsidP="000A5B8E">
      <w:pPr>
        <w:pStyle w:val="Heading2"/>
      </w:pPr>
      <w:r>
        <w:lastRenderedPageBreak/>
        <w:t>Venn Diagrams</w:t>
      </w:r>
    </w:p>
    <w:p w:rsidR="00612A24" w:rsidRDefault="00612A24" w:rsidP="006229E7"/>
    <w:p w:rsidR="000345BB" w:rsidRDefault="00612A24" w:rsidP="006229E7">
      <w:r>
        <w:t xml:space="preserve">To visualize the interaction of sets, </w:t>
      </w:r>
      <w:r w:rsidR="000345BB">
        <w:t>John</w:t>
      </w:r>
      <w:r>
        <w:t xml:space="preserve"> Venn</w:t>
      </w:r>
      <w:r w:rsidR="000345BB">
        <w:t xml:space="preserve"> in 1880</w:t>
      </w:r>
      <w:r>
        <w:t xml:space="preserve"> thought to use overlapping circles</w:t>
      </w:r>
      <w:r w:rsidR="000345BB">
        <w:t>, building on a similar idea used by Leonhard Euler in the 18</w:t>
      </w:r>
      <w:r w:rsidR="000345BB" w:rsidRPr="000345BB">
        <w:rPr>
          <w:vertAlign w:val="superscript"/>
        </w:rPr>
        <w:t>th</w:t>
      </w:r>
      <w:r w:rsidR="000345BB">
        <w:t xml:space="preserve"> century</w:t>
      </w:r>
      <w:r>
        <w:t xml:space="preserve">.  These illustrations now called </w:t>
      </w:r>
      <w:r>
        <w:rPr>
          <w:b/>
        </w:rPr>
        <w:t>Venn Diagrams</w:t>
      </w:r>
      <w:r>
        <w:t xml:space="preserve">.  </w:t>
      </w:r>
    </w:p>
    <w:p w:rsidR="000345BB" w:rsidRDefault="000345BB" w:rsidP="006229E7"/>
    <w:p w:rsidR="000345BB" w:rsidRDefault="000345BB" w:rsidP="006229E7"/>
    <w:p w:rsidR="000345BB" w:rsidRDefault="000345BB" w:rsidP="000345BB">
      <w:pPr>
        <w:pStyle w:val="DefinitionHeader"/>
      </w:pPr>
      <w:r>
        <w:t>Venn Diagram</w:t>
      </w:r>
    </w:p>
    <w:p w:rsidR="000345BB" w:rsidRDefault="000345BB" w:rsidP="000345BB">
      <w:pPr>
        <w:pStyle w:val="DefinitionBody"/>
      </w:pPr>
      <w:r>
        <w:t xml:space="preserve">A Venn diagram represents each set by a circle, usually </w:t>
      </w:r>
      <w:r w:rsidR="00612A24">
        <w:t>drawn inside of a containing box representing the universal set.</w:t>
      </w:r>
      <w:r>
        <w:t xml:space="preserve">  Overlapping areas indicate elements common to both sets.</w:t>
      </w:r>
    </w:p>
    <w:p w:rsidR="000345BB" w:rsidRDefault="000345BB" w:rsidP="006229E7"/>
    <w:p w:rsidR="000345BB" w:rsidRDefault="000345BB" w:rsidP="006229E7"/>
    <w:p w:rsidR="00612A24" w:rsidRDefault="000345BB" w:rsidP="006229E7">
      <w:r>
        <w:t>Basic Venn diagrams can illustrate the interaction of two or three sets.</w:t>
      </w:r>
    </w:p>
    <w:p w:rsidR="00612A24" w:rsidRDefault="00612A24" w:rsidP="006229E7"/>
    <w:p w:rsidR="00612A24" w:rsidRPr="000345BB" w:rsidRDefault="00612A24" w:rsidP="000345BB">
      <w:pPr>
        <w:pStyle w:val="ExampleHeader"/>
      </w:pPr>
      <w:r w:rsidRPr="000345BB">
        <w:t xml:space="preserve">Example </w:t>
      </w:r>
      <w:r w:rsidR="00274629">
        <w:t>9</w:t>
      </w:r>
    </w:p>
    <w:p w:rsidR="00612A24" w:rsidRDefault="00612A24" w:rsidP="00612A24">
      <w:pPr>
        <w:pStyle w:val="ExampleBody"/>
      </w:pPr>
      <w:r>
        <w:t xml:space="preserve">Create Venn diagrams to illustrate </w:t>
      </w:r>
      <w:r>
        <w:rPr>
          <w:i/>
        </w:rPr>
        <w:t xml:space="preserve">A </w:t>
      </w:r>
      <w:r w:rsidRPr="00D66844">
        <w:rPr>
          <w:rFonts w:ascii="Cambria Math" w:hAnsi="Cambria Math"/>
        </w:rPr>
        <w:t>⋃</w:t>
      </w:r>
      <w:r>
        <w:rPr>
          <w:i/>
        </w:rPr>
        <w:t xml:space="preserve"> B</w:t>
      </w:r>
      <w:r>
        <w:t xml:space="preserve">, </w:t>
      </w:r>
      <w:r>
        <w:rPr>
          <w:i/>
        </w:rPr>
        <w:t xml:space="preserve">A </w:t>
      </w:r>
      <w:r w:rsidRPr="00A40CFA">
        <w:rPr>
          <w:rFonts w:ascii="Cambria Math" w:hAnsi="Cambria Math"/>
        </w:rPr>
        <w:t>⋂</w:t>
      </w:r>
      <w:r>
        <w:rPr>
          <w:i/>
        </w:rPr>
        <w:t xml:space="preserve"> B</w:t>
      </w:r>
      <w:r>
        <w:t xml:space="preserve">, and </w:t>
      </w:r>
      <w:r>
        <w:rPr>
          <w:i/>
        </w:rPr>
        <w:t>A</w:t>
      </w:r>
      <w:r>
        <w:rPr>
          <w:i/>
          <w:vertAlign w:val="superscript"/>
        </w:rPr>
        <w:t>c</w:t>
      </w:r>
      <w:r>
        <w:rPr>
          <w:i/>
        </w:rPr>
        <w:t xml:space="preserve"> </w:t>
      </w:r>
      <w:r w:rsidRPr="00A40CFA">
        <w:rPr>
          <w:rFonts w:ascii="Cambria Math" w:hAnsi="Cambria Math"/>
        </w:rPr>
        <w:t>⋂</w:t>
      </w:r>
      <w:r>
        <w:rPr>
          <w:i/>
        </w:rPr>
        <w:t xml:space="preserve"> </w:t>
      </w:r>
      <w:r w:rsidR="00831276">
        <w:rPr>
          <w:i/>
        </w:rPr>
        <w:t>B</w:t>
      </w:r>
    </w:p>
    <w:p w:rsidR="00612A24" w:rsidRDefault="00423184" w:rsidP="00612A24">
      <w:pPr>
        <w:pStyle w:val="ExampleBody"/>
      </w:pPr>
      <w:r>
        <w:rPr>
          <w:noProof/>
        </w:rPr>
        <mc:AlternateContent>
          <mc:Choice Requires="wpc">
            <w:drawing>
              <wp:anchor distT="0" distB="0" distL="114300" distR="114300" simplePos="0" relativeHeight="251654656" behindDoc="0" locked="0" layoutInCell="1" allowOverlap="1">
                <wp:simplePos x="0" y="0"/>
                <wp:positionH relativeFrom="column">
                  <wp:posOffset>3286125</wp:posOffset>
                </wp:positionH>
                <wp:positionV relativeFrom="paragraph">
                  <wp:posOffset>134620</wp:posOffset>
                </wp:positionV>
                <wp:extent cx="2280285" cy="1584325"/>
                <wp:effectExtent l="0" t="11430" r="0" b="4445"/>
                <wp:wrapSquare wrapText="bothSides"/>
                <wp:docPr id="93" name="Canvas 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7" name="Rectangle 101"/>
                        <wps:cNvSpPr>
                          <a:spLocks noChangeArrowheads="1"/>
                        </wps:cNvSpPr>
                        <wps:spPr bwMode="auto">
                          <a:xfrm>
                            <a:off x="80010" y="0"/>
                            <a:ext cx="2124075" cy="149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Oval 94"/>
                        <wps:cNvSpPr>
                          <a:spLocks noChangeArrowheads="1"/>
                        </wps:cNvSpPr>
                        <wps:spPr bwMode="auto">
                          <a:xfrm>
                            <a:off x="222885" y="146050"/>
                            <a:ext cx="1038225" cy="103822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160" name="Oval 95"/>
                        <wps:cNvSpPr>
                          <a:spLocks noChangeArrowheads="1"/>
                        </wps:cNvSpPr>
                        <wps:spPr bwMode="auto">
                          <a:xfrm>
                            <a:off x="908685" y="14605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161" name="Text Box 96"/>
                        <wps:cNvSpPr txBox="1">
                          <a:spLocks noChangeArrowheads="1"/>
                        </wps:cNvSpPr>
                        <wps:spPr bwMode="auto">
                          <a:xfrm>
                            <a:off x="80010" y="146050"/>
                            <a:ext cx="361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
                                <w:t>A</w:t>
                              </w:r>
                            </w:p>
                          </w:txbxContent>
                        </wps:txbx>
                        <wps:bodyPr rot="0" vert="horz" wrap="square" lIns="91440" tIns="45720" rIns="91440" bIns="45720" anchor="t" anchorCtr="0" upright="1">
                          <a:noAutofit/>
                        </wps:bodyPr>
                      </wps:wsp>
                      <wps:wsp>
                        <wps:cNvPr id="162" name="Text Box 97"/>
                        <wps:cNvSpPr txBox="1">
                          <a:spLocks noChangeArrowheads="1"/>
                        </wps:cNvSpPr>
                        <wps:spPr bwMode="auto">
                          <a:xfrm>
                            <a:off x="1842135" y="19367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
                                <w:t>B</w:t>
                              </w:r>
                            </w:p>
                          </w:txbxContent>
                        </wps:txbx>
                        <wps:bodyPr rot="0" vert="horz" wrap="square" lIns="91440" tIns="45720" rIns="91440" bIns="45720" anchor="t" anchorCtr="0" upright="1">
                          <a:noAutofit/>
                        </wps:bodyPr>
                      </wps:wsp>
                      <wps:wsp>
                        <wps:cNvPr id="163" name="Text Box 98"/>
                        <wps:cNvSpPr txBox="1">
                          <a:spLocks noChangeArrowheads="1"/>
                        </wps:cNvSpPr>
                        <wps:spPr bwMode="auto">
                          <a:xfrm>
                            <a:off x="756285" y="1184275"/>
                            <a:ext cx="8096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Pr="00846A92" w:rsidRDefault="00274629" w:rsidP="00846A92">
                              <w:r>
                                <w:rPr>
                                  <w:i/>
                                </w:rPr>
                                <w:t xml:space="preserve">A </w:t>
                              </w:r>
                              <w:r w:rsidRPr="00D66844">
                                <w:rPr>
                                  <w:rFonts w:ascii="Cambria Math" w:hAnsi="Cambria Math"/>
                                </w:rPr>
                                <w:t>⋃</w:t>
                              </w:r>
                              <w:r>
                                <w:rPr>
                                  <w:i/>
                                </w:rPr>
                                <w:t xml:space="preserve"> B</w:t>
                              </w:r>
                            </w:p>
                          </w:txbxContent>
                        </wps:txbx>
                        <wps:bodyPr rot="0" vert="horz" wrap="square" lIns="91440" tIns="45720" rIns="91440" bIns="45720" anchor="t" anchorCtr="0" upright="1">
                          <a:noAutofit/>
                        </wps:bodyPr>
                      </wps:wsp>
                      <wps:wsp>
                        <wps:cNvPr id="164" name="Arc 99"/>
                        <wps:cNvSpPr>
                          <a:spLocks/>
                        </wps:cNvSpPr>
                        <wps:spPr bwMode="auto">
                          <a:xfrm>
                            <a:off x="1069340" y="148590"/>
                            <a:ext cx="877570" cy="1047750"/>
                          </a:xfrm>
                          <a:custGeom>
                            <a:avLst/>
                            <a:gdLst>
                              <a:gd name="G0" fmla="+- 15256 0 0"/>
                              <a:gd name="G1" fmla="+- 21600 0 0"/>
                              <a:gd name="G2" fmla="+- 21600 0 0"/>
                              <a:gd name="T0" fmla="*/ 390 w 36856"/>
                              <a:gd name="T1" fmla="*/ 5930 h 43200"/>
                              <a:gd name="T2" fmla="*/ 0 w 36856"/>
                              <a:gd name="T3" fmla="*/ 36891 h 43200"/>
                              <a:gd name="T4" fmla="*/ 15256 w 36856"/>
                              <a:gd name="T5" fmla="*/ 21600 h 43200"/>
                            </a:gdLst>
                            <a:ahLst/>
                            <a:cxnLst>
                              <a:cxn ang="0">
                                <a:pos x="T0" y="T1"/>
                              </a:cxn>
                              <a:cxn ang="0">
                                <a:pos x="T2" y="T3"/>
                              </a:cxn>
                              <a:cxn ang="0">
                                <a:pos x="T4" y="T5"/>
                              </a:cxn>
                            </a:cxnLst>
                            <a:rect l="0" t="0" r="r" b="b"/>
                            <a:pathLst>
                              <a:path w="36856" h="43200" fill="none" extrusionOk="0">
                                <a:moveTo>
                                  <a:pt x="389" y="5929"/>
                                </a:moveTo>
                                <a:cubicBezTo>
                                  <a:pt x="4403" y="2122"/>
                                  <a:pt x="9724" y="0"/>
                                  <a:pt x="15256" y="0"/>
                                </a:cubicBezTo>
                                <a:cubicBezTo>
                                  <a:pt x="27185" y="0"/>
                                  <a:pt x="36856" y="9670"/>
                                  <a:pt x="36856" y="21600"/>
                                </a:cubicBezTo>
                                <a:cubicBezTo>
                                  <a:pt x="36856" y="33529"/>
                                  <a:pt x="27185" y="43200"/>
                                  <a:pt x="15256" y="43200"/>
                                </a:cubicBezTo>
                                <a:cubicBezTo>
                                  <a:pt x="9535" y="43199"/>
                                  <a:pt x="4049" y="40931"/>
                                  <a:pt x="0" y="36890"/>
                                </a:cubicBezTo>
                              </a:path>
                              <a:path w="36856" h="43200" stroke="0" extrusionOk="0">
                                <a:moveTo>
                                  <a:pt x="389" y="5929"/>
                                </a:moveTo>
                                <a:cubicBezTo>
                                  <a:pt x="4403" y="2122"/>
                                  <a:pt x="9724" y="0"/>
                                  <a:pt x="15256" y="0"/>
                                </a:cubicBezTo>
                                <a:cubicBezTo>
                                  <a:pt x="27185" y="0"/>
                                  <a:pt x="36856" y="9670"/>
                                  <a:pt x="36856" y="21600"/>
                                </a:cubicBezTo>
                                <a:cubicBezTo>
                                  <a:pt x="36856" y="33529"/>
                                  <a:pt x="27185" y="43200"/>
                                  <a:pt x="15256" y="43200"/>
                                </a:cubicBezTo>
                                <a:cubicBezTo>
                                  <a:pt x="9535" y="43199"/>
                                  <a:pt x="4049" y="40931"/>
                                  <a:pt x="0" y="36890"/>
                                </a:cubicBezTo>
                                <a:lnTo>
                                  <a:pt x="15256" y="2160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Arc 100"/>
                        <wps:cNvSpPr>
                          <a:spLocks/>
                        </wps:cNvSpPr>
                        <wps:spPr bwMode="auto">
                          <a:xfrm flipH="1">
                            <a:off x="222885" y="137160"/>
                            <a:ext cx="884555" cy="1047750"/>
                          </a:xfrm>
                          <a:custGeom>
                            <a:avLst/>
                            <a:gdLst>
                              <a:gd name="G0" fmla="+- 15256 0 0"/>
                              <a:gd name="G1" fmla="+- 21600 0 0"/>
                              <a:gd name="G2" fmla="+- 21600 0 0"/>
                              <a:gd name="T0" fmla="*/ 760 w 36856"/>
                              <a:gd name="T1" fmla="*/ 5586 h 43200"/>
                              <a:gd name="T2" fmla="*/ 0 w 36856"/>
                              <a:gd name="T3" fmla="*/ 36891 h 43200"/>
                              <a:gd name="T4" fmla="*/ 15256 w 36856"/>
                              <a:gd name="T5" fmla="*/ 21600 h 43200"/>
                            </a:gdLst>
                            <a:ahLst/>
                            <a:cxnLst>
                              <a:cxn ang="0">
                                <a:pos x="T0" y="T1"/>
                              </a:cxn>
                              <a:cxn ang="0">
                                <a:pos x="T2" y="T3"/>
                              </a:cxn>
                              <a:cxn ang="0">
                                <a:pos x="T4" y="T5"/>
                              </a:cxn>
                            </a:cxnLst>
                            <a:rect l="0" t="0" r="r" b="b"/>
                            <a:pathLst>
                              <a:path w="36856" h="43200" fill="none" extrusionOk="0">
                                <a:moveTo>
                                  <a:pt x="760" y="5586"/>
                                </a:moveTo>
                                <a:cubicBezTo>
                                  <a:pt x="4732" y="1991"/>
                                  <a:pt x="9898" y="0"/>
                                  <a:pt x="15256" y="0"/>
                                </a:cubicBezTo>
                                <a:cubicBezTo>
                                  <a:pt x="27185" y="0"/>
                                  <a:pt x="36856" y="9670"/>
                                  <a:pt x="36856" y="21600"/>
                                </a:cubicBezTo>
                                <a:cubicBezTo>
                                  <a:pt x="36856" y="33529"/>
                                  <a:pt x="27185" y="43200"/>
                                  <a:pt x="15256" y="43200"/>
                                </a:cubicBezTo>
                                <a:cubicBezTo>
                                  <a:pt x="9535" y="43199"/>
                                  <a:pt x="4049" y="40931"/>
                                  <a:pt x="0" y="36890"/>
                                </a:cubicBezTo>
                              </a:path>
                              <a:path w="36856" h="43200" stroke="0" extrusionOk="0">
                                <a:moveTo>
                                  <a:pt x="760" y="5586"/>
                                </a:moveTo>
                                <a:cubicBezTo>
                                  <a:pt x="4732" y="1991"/>
                                  <a:pt x="9898" y="0"/>
                                  <a:pt x="15256" y="0"/>
                                </a:cubicBezTo>
                                <a:cubicBezTo>
                                  <a:pt x="27185" y="0"/>
                                  <a:pt x="36856" y="9670"/>
                                  <a:pt x="36856" y="21600"/>
                                </a:cubicBezTo>
                                <a:cubicBezTo>
                                  <a:pt x="36856" y="33529"/>
                                  <a:pt x="27185" y="43200"/>
                                  <a:pt x="15256" y="43200"/>
                                </a:cubicBezTo>
                                <a:cubicBezTo>
                                  <a:pt x="9535" y="43199"/>
                                  <a:pt x="4049" y="40931"/>
                                  <a:pt x="0" y="36890"/>
                                </a:cubicBezTo>
                                <a:lnTo>
                                  <a:pt x="15256" y="2160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93" o:spid="_x0000_s1026" editas="canvas" style="position:absolute;margin-left:258.75pt;margin-top:10.6pt;width:179.55pt;height:124.75pt;z-index:251654656" coordsize="22802,15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802;height:15843;visibility:visible;mso-wrap-style:square">
                  <v:fill o:detectmouseclick="t"/>
                  <v:path o:connecttype="none"/>
                </v:shape>
                <v:rect id="Rectangle 101" o:spid="_x0000_s1028" style="position:absolute;left:800;width:21240;height:14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oval id="Oval 94" o:spid="_x0000_s1029"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" fillcolor="yellow">
                  <v:fill opacity="19789f"/>
                </v:oval>
                <v:oval id="Oval 95" o:spid="_x0000_s1030"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" fillcolor="#0070c0">
                  <v:fill opacity="19789f"/>
                </v:oval>
                <v:shapetype id="_x0000_t202" coordsize="21600,21600" o:spt="202" path="m,l,21600r21600,l21600,xe">
                  <v:stroke joinstyle="miter"/>
                  <v:path gradientshapeok="t" o:connecttype="rect"/>
                </v:shapetype>
                <v:shape id="Text Box 96" o:spid="_x0000_s1031" type="#_x0000_t202" style="position:absolute;left:800;top:146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rsidR="00274629" w:rsidRDefault="00274629">
                        <w:r>
                          <w:t>A</w:t>
                        </w:r>
                      </w:p>
                    </w:txbxContent>
                  </v:textbox>
                </v:shape>
                <v:shape id="Text Box 97" o:spid="_x0000_s1032" type="#_x0000_t202" style="position:absolute;left:18421;top:1936;width:276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rsidR="00274629" w:rsidRDefault="00274629">
                        <w:r>
                          <w:t>B</w:t>
                        </w:r>
                      </w:p>
                    </w:txbxContent>
                  </v:textbox>
                </v:shape>
                <v:shape id="Text Box 98" o:spid="_x0000_s1033" type="#_x0000_t202" style="position:absolute;left:7562;top:11842;width:809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rsidR="00274629" w:rsidRPr="00846A92" w:rsidRDefault="00274629" w:rsidP="00846A92">
                        <w:r>
                          <w:rPr>
                            <w:i/>
                          </w:rPr>
                          <w:t xml:space="preserve">A </w:t>
                        </w:r>
                        <w:r w:rsidRPr="00D66844">
                          <w:rPr>
                            <w:rFonts w:ascii="Cambria Math" w:hAnsi="Cambria Math"/>
                          </w:rPr>
                          <w:t>⋃</w:t>
                        </w:r>
                        <w:r>
                          <w:rPr>
                            <w:i/>
                          </w:rPr>
                          <w:t xml:space="preserve"> B</w:t>
                        </w:r>
                      </w:p>
                    </w:txbxContent>
                  </v:textbox>
                </v:shape>
                <v:shape id="Arc 99" o:spid="_x0000_s1034" style="position:absolute;left:10693;top:1485;width:8776;height:10478;visibility:visible;mso-wrap-style:square;v-text-anchor:top" coordsize="36856,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" path="m389,5929nfc4403,2122,9724,,15256,,27185,,36856,9670,36856,21600v,11929,-9671,21600,-21600,21600c9535,43199,4049,40931,,36890em389,5929nsc4403,2122,9724,,15256,,27185,,36856,9670,36856,21600v,11929,-9671,21600,-21600,21600c9535,43199,4049,40931,,36890l15256,21600,389,5929xe" filled="f" strokecolor="red" strokeweight="4.5pt">
                  <v:path arrowok="t" o:extrusionok="f" o:connecttype="custom" o:connectlocs="9286,143823;0,894735;363257,523875" o:connectangles="0,0,0"/>
                </v:shape>
                <v:shape id="Arc 100" o:spid="_x0000_s1035" style="position:absolute;left:2228;top:1371;width:8846;height:10478;flip:x;visibility:visible;mso-wrap-style:square;v-text-anchor:top" coordsize="36856,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" path="m760,5586nfc4732,1991,9898,,15256,,27185,,36856,9670,36856,21600v,11929,-9671,21600,-21600,21600c9535,43199,4049,40931,,36890em760,5586nsc4732,1991,9898,,15256,,27185,,36856,9670,36856,21600v,11929,-9671,21600,-21600,21600c9535,43199,4049,40931,,36890l15256,21600,760,5586xe" filled="f" strokecolor="red" strokeweight="4.5pt">
                  <v:path arrowok="t" o:extrusionok="f" o:connecttype="custom" o:connectlocs="18240,135480;0,894735;366149,523875" o:connectangles="0,0,0"/>
                </v:shape>
                <w10:wrap type="square"/>
              </v:group>
            </w:pict>
          </mc:Fallback>
        </mc:AlternateContent>
      </w:r>
    </w:p>
    <w:p w:rsidR="00831276" w:rsidRDefault="00831276" w:rsidP="00612A24">
      <w:pPr>
        <w:pStyle w:val="ExampleBody"/>
      </w:pPr>
      <w:r>
        <w:rPr>
          <w:i/>
        </w:rPr>
        <w:t xml:space="preserve">A </w:t>
      </w:r>
      <w:r w:rsidRPr="00D66844">
        <w:rPr>
          <w:rFonts w:ascii="Cambria Math" w:hAnsi="Cambria Math"/>
        </w:rPr>
        <w:t>⋃</w:t>
      </w:r>
      <w:r>
        <w:rPr>
          <w:i/>
        </w:rPr>
        <w:t xml:space="preserve"> B</w:t>
      </w:r>
      <w:r>
        <w:t xml:space="preserve"> contains all elements in </w:t>
      </w:r>
      <w:r>
        <w:rPr>
          <w:i/>
        </w:rPr>
        <w:t>either</w:t>
      </w:r>
      <w:r>
        <w:t xml:space="preserve"> set.</w:t>
      </w:r>
    </w:p>
    <w:p w:rsidR="00831276" w:rsidRPr="00831276" w:rsidRDefault="00831276" w:rsidP="00612A24">
      <w:pPr>
        <w:pStyle w:val="ExampleBody"/>
      </w:pPr>
    </w:p>
    <w:p w:rsidR="00846A92" w:rsidRDefault="00846A92" w:rsidP="00612A24">
      <w:pPr>
        <w:pStyle w:val="ExampleBody"/>
      </w:pPr>
    </w:p>
    <w:p w:rsidR="000A5B8E" w:rsidRDefault="000A5B8E" w:rsidP="00612A24">
      <w:pPr>
        <w:pStyle w:val="ExampleBody"/>
      </w:pPr>
    </w:p>
    <w:p w:rsidR="000A5B8E" w:rsidRDefault="000A5B8E" w:rsidP="00612A24">
      <w:pPr>
        <w:pStyle w:val="ExampleBody"/>
      </w:pPr>
    </w:p>
    <w:p w:rsidR="000A5B8E" w:rsidRDefault="000A5B8E" w:rsidP="00612A24">
      <w:pPr>
        <w:pStyle w:val="ExampleBody"/>
      </w:pPr>
    </w:p>
    <w:p w:rsidR="00846A92" w:rsidRDefault="00846A92" w:rsidP="00612A24">
      <w:pPr>
        <w:pStyle w:val="ExampleBody"/>
      </w:pPr>
    </w:p>
    <w:p w:rsidR="00846A92" w:rsidRDefault="00831276" w:rsidP="00612A24">
      <w:pPr>
        <w:pStyle w:val="ExampleBody"/>
      </w:pPr>
      <w:r>
        <w:rPr>
          <w:i/>
        </w:rPr>
        <w:t xml:space="preserve">A </w:t>
      </w:r>
      <w:r w:rsidRPr="00A40CFA">
        <w:rPr>
          <w:rFonts w:ascii="Cambria Math" w:hAnsi="Cambria Math"/>
        </w:rPr>
        <w:t>⋂</w:t>
      </w:r>
      <w:r>
        <w:rPr>
          <w:i/>
        </w:rPr>
        <w:t xml:space="preserve"> B</w:t>
      </w:r>
      <w:r>
        <w:t xml:space="preserve"> contains only those elements in both sets – in the overlap of the circles.</w:t>
      </w:r>
    </w:p>
    <w:p w:rsidR="00831276" w:rsidRDefault="00831276" w:rsidP="00612A24">
      <w:pPr>
        <w:pStyle w:val="ExampleBody"/>
      </w:pPr>
    </w:p>
    <w:p w:rsidR="00831276" w:rsidRPr="00831276" w:rsidRDefault="00423184" w:rsidP="00612A24">
      <w:pPr>
        <w:pStyle w:val="ExampleBody"/>
      </w:pPr>
      <w:r>
        <w:rPr>
          <w:noProof/>
        </w:rPr>
        <mc:AlternateContent>
          <mc:Choice Requires="wpc">
            <w:drawing>
              <wp:anchor distT="0" distB="0" distL="114300" distR="114300" simplePos="0" relativeHeight="251653632" behindDoc="0" locked="0" layoutInCell="1" allowOverlap="1">
                <wp:simplePos x="0" y="0"/>
                <wp:positionH relativeFrom="column">
                  <wp:posOffset>3343275</wp:posOffset>
                </wp:positionH>
                <wp:positionV relativeFrom="paragraph">
                  <wp:posOffset>1498600</wp:posOffset>
                </wp:positionV>
                <wp:extent cx="2280285" cy="1584325"/>
                <wp:effectExtent l="0" t="13970" r="0" b="1905"/>
                <wp:wrapSquare wrapText="bothSides"/>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9" name="Rectangle 115"/>
                        <wps:cNvSpPr>
                          <a:spLocks noChangeArrowheads="1"/>
                        </wps:cNvSpPr>
                        <wps:spPr bwMode="auto">
                          <a:xfrm>
                            <a:off x="80010" y="0"/>
                            <a:ext cx="2124075" cy="149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0" name="Oval 116"/>
                        <wps:cNvSpPr>
                          <a:spLocks noChangeArrowheads="1"/>
                        </wps:cNvSpPr>
                        <wps:spPr bwMode="auto">
                          <a:xfrm>
                            <a:off x="222885" y="146050"/>
                            <a:ext cx="1038225" cy="103822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151" name="Oval 117"/>
                        <wps:cNvSpPr>
                          <a:spLocks noChangeArrowheads="1"/>
                        </wps:cNvSpPr>
                        <wps:spPr bwMode="auto">
                          <a:xfrm>
                            <a:off x="908685" y="14605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152" name="Text Box 118"/>
                        <wps:cNvSpPr txBox="1">
                          <a:spLocks noChangeArrowheads="1"/>
                        </wps:cNvSpPr>
                        <wps:spPr bwMode="auto">
                          <a:xfrm>
                            <a:off x="80010" y="146050"/>
                            <a:ext cx="361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831276">
                              <w:r>
                                <w:t>A</w:t>
                              </w:r>
                            </w:p>
                          </w:txbxContent>
                        </wps:txbx>
                        <wps:bodyPr rot="0" vert="horz" wrap="square" lIns="91440" tIns="45720" rIns="91440" bIns="45720" anchor="t" anchorCtr="0" upright="1">
                          <a:noAutofit/>
                        </wps:bodyPr>
                      </wps:wsp>
                      <wps:wsp>
                        <wps:cNvPr id="153" name="Text Box 119"/>
                        <wps:cNvSpPr txBox="1">
                          <a:spLocks noChangeArrowheads="1"/>
                        </wps:cNvSpPr>
                        <wps:spPr bwMode="auto">
                          <a:xfrm>
                            <a:off x="1842135" y="19367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831276">
                              <w:r>
                                <w:t>B</w:t>
                              </w:r>
                            </w:p>
                          </w:txbxContent>
                        </wps:txbx>
                        <wps:bodyPr rot="0" vert="horz" wrap="square" lIns="91440" tIns="45720" rIns="91440" bIns="45720" anchor="t" anchorCtr="0" upright="1">
                          <a:noAutofit/>
                        </wps:bodyPr>
                      </wps:wsp>
                      <wps:wsp>
                        <wps:cNvPr id="154" name="Text Box 120"/>
                        <wps:cNvSpPr txBox="1">
                          <a:spLocks noChangeArrowheads="1"/>
                        </wps:cNvSpPr>
                        <wps:spPr bwMode="auto">
                          <a:xfrm>
                            <a:off x="756285" y="1184275"/>
                            <a:ext cx="8096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Pr="00831276" w:rsidRDefault="00274629" w:rsidP="00831276">
                              <w:r>
                                <w:rPr>
                                  <w:i/>
                                </w:rPr>
                                <w:t>A</w:t>
                              </w:r>
                              <w:r>
                                <w:rPr>
                                  <w:i/>
                                  <w:vertAlign w:val="superscript"/>
                                </w:rPr>
                                <w:t>c</w:t>
                              </w:r>
                              <w:r>
                                <w:rPr>
                                  <w:i/>
                                </w:rPr>
                                <w:t xml:space="preserve"> </w:t>
                              </w:r>
                              <w:r w:rsidRPr="00A40CFA">
                                <w:rPr>
                                  <w:rFonts w:ascii="Cambria Math" w:hAnsi="Cambria Math"/>
                                </w:rPr>
                                <w:t>⋂</w:t>
                              </w:r>
                              <w:r>
                                <w:rPr>
                                  <w:i/>
                                </w:rPr>
                                <w:t xml:space="preserve"> B</w:t>
                              </w:r>
                            </w:p>
                          </w:txbxContent>
                        </wps:txbx>
                        <wps:bodyPr rot="0" vert="horz" wrap="square" lIns="91440" tIns="45720" rIns="91440" bIns="45720" anchor="t" anchorCtr="0" upright="1">
                          <a:noAutofit/>
                        </wps:bodyPr>
                      </wps:wsp>
                      <wps:wsp>
                        <wps:cNvPr id="155" name="Arc 121"/>
                        <wps:cNvSpPr>
                          <a:spLocks/>
                        </wps:cNvSpPr>
                        <wps:spPr bwMode="auto">
                          <a:xfrm>
                            <a:off x="1066800" y="152400"/>
                            <a:ext cx="880745" cy="1047115"/>
                          </a:xfrm>
                          <a:custGeom>
                            <a:avLst/>
                            <a:gdLst>
                              <a:gd name="G0" fmla="+- 15393 0 0"/>
                              <a:gd name="G1" fmla="+- 21600 0 0"/>
                              <a:gd name="G2" fmla="+- 21600 0 0"/>
                              <a:gd name="T0" fmla="*/ 1394 w 36993"/>
                              <a:gd name="T1" fmla="*/ 5150 h 43200"/>
                              <a:gd name="T2" fmla="*/ 0 w 36993"/>
                              <a:gd name="T3" fmla="*/ 36753 h 43200"/>
                              <a:gd name="T4" fmla="*/ 15393 w 36993"/>
                              <a:gd name="T5" fmla="*/ 21600 h 43200"/>
                            </a:gdLst>
                            <a:ahLst/>
                            <a:cxnLst>
                              <a:cxn ang="0">
                                <a:pos x="T0" y="T1"/>
                              </a:cxn>
                              <a:cxn ang="0">
                                <a:pos x="T2" y="T3"/>
                              </a:cxn>
                              <a:cxn ang="0">
                                <a:pos x="T4" y="T5"/>
                              </a:cxn>
                            </a:cxnLst>
                            <a:rect l="0" t="0" r="r" b="b"/>
                            <a:pathLst>
                              <a:path w="36993" h="43200" fill="none" extrusionOk="0">
                                <a:moveTo>
                                  <a:pt x="1394" y="5150"/>
                                </a:moveTo>
                                <a:cubicBezTo>
                                  <a:pt x="5300" y="1825"/>
                                  <a:pt x="10263" y="0"/>
                                  <a:pt x="15393" y="0"/>
                                </a:cubicBezTo>
                                <a:cubicBezTo>
                                  <a:pt x="27322" y="0"/>
                                  <a:pt x="36993" y="9670"/>
                                  <a:pt x="36993" y="21600"/>
                                </a:cubicBezTo>
                                <a:cubicBezTo>
                                  <a:pt x="36993" y="33529"/>
                                  <a:pt x="27322" y="43200"/>
                                  <a:pt x="15393" y="43200"/>
                                </a:cubicBezTo>
                                <a:cubicBezTo>
                                  <a:pt x="9605" y="43199"/>
                                  <a:pt x="4060" y="40877"/>
                                  <a:pt x="-1" y="36753"/>
                                </a:cubicBezTo>
                              </a:path>
                              <a:path w="36993" h="43200" stroke="0" extrusionOk="0">
                                <a:moveTo>
                                  <a:pt x="1394" y="5150"/>
                                </a:moveTo>
                                <a:cubicBezTo>
                                  <a:pt x="5300" y="1825"/>
                                  <a:pt x="10263" y="0"/>
                                  <a:pt x="15393" y="0"/>
                                </a:cubicBezTo>
                                <a:cubicBezTo>
                                  <a:pt x="27322" y="0"/>
                                  <a:pt x="36993" y="9670"/>
                                  <a:pt x="36993" y="21600"/>
                                </a:cubicBezTo>
                                <a:cubicBezTo>
                                  <a:pt x="36993" y="33529"/>
                                  <a:pt x="27322" y="43200"/>
                                  <a:pt x="15393" y="43200"/>
                                </a:cubicBezTo>
                                <a:cubicBezTo>
                                  <a:pt x="9605" y="43199"/>
                                  <a:pt x="4060" y="40877"/>
                                  <a:pt x="-1" y="36753"/>
                                </a:cubicBezTo>
                                <a:lnTo>
                                  <a:pt x="15393" y="2160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Arc 122"/>
                        <wps:cNvSpPr>
                          <a:spLocks/>
                        </wps:cNvSpPr>
                        <wps:spPr bwMode="auto">
                          <a:xfrm flipH="1">
                            <a:off x="741045" y="271145"/>
                            <a:ext cx="518795" cy="788670"/>
                          </a:xfrm>
                          <a:custGeom>
                            <a:avLst/>
                            <a:gdLst>
                              <a:gd name="G0" fmla="+- 21600 0 0"/>
                              <a:gd name="G1" fmla="+- 16094 0 0"/>
                              <a:gd name="G2" fmla="+- 21600 0 0"/>
                              <a:gd name="T0" fmla="*/ 7540 w 21600"/>
                              <a:gd name="T1" fmla="*/ 32491 h 32491"/>
                              <a:gd name="T2" fmla="*/ 7193 w 21600"/>
                              <a:gd name="T3" fmla="*/ 0 h 32491"/>
                              <a:gd name="T4" fmla="*/ 21600 w 21600"/>
                              <a:gd name="T5" fmla="*/ 16094 h 32491"/>
                            </a:gdLst>
                            <a:ahLst/>
                            <a:cxnLst>
                              <a:cxn ang="0">
                                <a:pos x="T0" y="T1"/>
                              </a:cxn>
                              <a:cxn ang="0">
                                <a:pos x="T2" y="T3"/>
                              </a:cxn>
                              <a:cxn ang="0">
                                <a:pos x="T4" y="T5"/>
                              </a:cxn>
                            </a:cxnLst>
                            <a:rect l="0" t="0" r="r" b="b"/>
                            <a:pathLst>
                              <a:path w="21600" h="32491" fill="none" extrusionOk="0">
                                <a:moveTo>
                                  <a:pt x="7539" y="32491"/>
                                </a:moveTo>
                                <a:cubicBezTo>
                                  <a:pt x="2754" y="28387"/>
                                  <a:pt x="0" y="22398"/>
                                  <a:pt x="0" y="16094"/>
                                </a:cubicBezTo>
                                <a:cubicBezTo>
                                  <a:pt x="0" y="9950"/>
                                  <a:pt x="2615" y="4097"/>
                                  <a:pt x="7193" y="0"/>
                                </a:cubicBezTo>
                              </a:path>
                              <a:path w="21600" h="32491" stroke="0" extrusionOk="0">
                                <a:moveTo>
                                  <a:pt x="7539" y="32491"/>
                                </a:moveTo>
                                <a:cubicBezTo>
                                  <a:pt x="2754" y="28387"/>
                                  <a:pt x="0" y="22398"/>
                                  <a:pt x="0" y="16094"/>
                                </a:cubicBezTo>
                                <a:cubicBezTo>
                                  <a:pt x="0" y="9950"/>
                                  <a:pt x="2615" y="4097"/>
                                  <a:pt x="7193" y="0"/>
                                </a:cubicBezTo>
                                <a:lnTo>
                                  <a:pt x="21600" y="16094"/>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13" o:spid="_x0000_s1036" editas="canvas" style="position:absolute;margin-left:263.25pt;margin-top:118pt;width:179.55pt;height:124.75pt;z-index:251653632" coordsize="22802,15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">
                <v:shape id="_x0000_s1037" type="#_x0000_t75" style="position:absolute;width:22802;height:15843;visibility:visible;mso-wrap-style:square">
                  <v:fill o:detectmouseclick="t"/>
                  <v:path o:connecttype="none"/>
                </v:shape>
                <v:rect id="Rectangle 115" o:spid="_x0000_s1038" style="position:absolute;left:800;width:21240;height:14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PwwAAANwAAAAPAAAAZHJzL2Rvd25yZXYueG1sRE9Na8JA&#10;EL0X/A/LCL01G62U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Qf9vz8MAAADcAAAADwAA&#10;AAAAAAAAAAAAAAAHAgAAZHJzL2Rvd25yZXYueG1sUEsFBgAAAAADAAMAtwAAAPcCAAAAAA==&#10;"/>
                <v:oval id="Oval 116" o:spid="_x0000_s1039"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" fillcolor="yellow">
                  <v:fill opacity="19789f"/>
                </v:oval>
                <v:oval id="Oval 117" o:spid="_x0000_s1040"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" fillcolor="#0070c0">
                  <v:fill opacity="19789f"/>
                </v:oval>
                <v:shape id="Text Box 118" o:spid="_x0000_s1041" type="#_x0000_t202" style="position:absolute;left:800;top:146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p w:rsidR="00274629" w:rsidRDefault="00274629" w:rsidP="00831276">
                        <w:r>
                          <w:t>A</w:t>
                        </w:r>
                      </w:p>
                    </w:txbxContent>
                  </v:textbox>
                </v:shape>
                <v:shape id="Text Box 119" o:spid="_x0000_s1042" type="#_x0000_t202" style="position:absolute;left:18421;top:1936;width:276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" filled="f" stroked="f">
                  <v:textbox>
                    <w:txbxContent>
                      <w:p w:rsidR="00274629" w:rsidRDefault="00274629" w:rsidP="00831276">
                        <w:r>
                          <w:t>B</w:t>
                        </w:r>
                      </w:p>
                    </w:txbxContent>
                  </v:textbox>
                </v:shape>
                <v:shape id="Text Box 120" o:spid="_x0000_s1043" type="#_x0000_t202" style="position:absolute;left:7562;top:11842;width:809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rsidR="00274629" w:rsidRPr="00831276" w:rsidRDefault="00274629" w:rsidP="00831276">
                        <w:r>
                          <w:rPr>
                            <w:i/>
                          </w:rPr>
                          <w:t>A</w:t>
                        </w:r>
                        <w:r>
                          <w:rPr>
                            <w:i/>
                            <w:vertAlign w:val="superscript"/>
                          </w:rPr>
                          <w:t>c</w:t>
                        </w:r>
                        <w:r>
                          <w:rPr>
                            <w:i/>
                          </w:rPr>
                          <w:t xml:space="preserve"> </w:t>
                        </w:r>
                        <w:r w:rsidRPr="00A40CFA">
                          <w:rPr>
                            <w:rFonts w:ascii="Cambria Math" w:hAnsi="Cambria Math"/>
                          </w:rPr>
                          <w:t>⋂</w:t>
                        </w:r>
                        <w:r>
                          <w:rPr>
                            <w:i/>
                          </w:rPr>
                          <w:t xml:space="preserve"> B</w:t>
                        </w:r>
                      </w:p>
                    </w:txbxContent>
                  </v:textbox>
                </v:shape>
                <v:shape id="Arc 121" o:spid="_x0000_s1044" style="position:absolute;left:10668;top:1524;width:8807;height:10471;visibility:visible;mso-wrap-style:square;v-text-anchor:top" coordsize="36993,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" path="m1394,5150nfc5300,1825,10263,,15393,,27322,,36993,9670,36993,21600v,11929,-9671,21600,-21600,21600c9605,43199,4060,40877,-1,36753em1394,5150nsc5300,1825,10263,,15393,,27322,,36993,9670,36993,21600v,11929,-9671,21600,-21600,21600c9605,43199,4060,40877,-1,36753l15393,21600,1394,5150xe" filled="f" strokecolor="red" strokeweight="4.5pt">
                  <v:path arrowok="t" o:extrusionok="f" o:connecttype="custom" o:connectlocs="33189,124830;0,890848;366483,523558" o:connectangles="0,0,0"/>
                </v:shape>
                <v:shape id="Arc 122" o:spid="_x0000_s1045" style="position:absolute;left:7410;top:2711;width:5188;height:7887;flip:x;visibility:visible;mso-wrap-style:square;v-text-anchor:top" coordsize="21600,3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" path="m7539,32491nfc2754,28387,,22398,,16094,,9950,2615,4097,7193,em7539,32491nsc2754,28387,,22398,,16094,,9950,2615,4097,7193,l21600,16094,7539,32491xe" filled="f" strokecolor="red" strokeweight="4.5pt">
                  <v:path arrowok="t" o:extrusionok="f" o:connecttype="custom" o:connectlocs="181098,788670;172764,0;518795,390658" o:connectangles="0,0,0"/>
                </v:shape>
                <w10:wrap type="square"/>
              </v:group>
            </w:pict>
          </mc:Fallback>
        </mc:AlternateContent>
      </w:r>
      <w:r>
        <w:rPr>
          <w:noProof/>
        </w:rPr>
        <mc:AlternateContent>
          <mc:Choice Requires="wpc">
            <w:drawing>
              <wp:inline distT="0" distB="0" distL="0" distR="0">
                <wp:extent cx="2280285" cy="1584325"/>
                <wp:effectExtent l="0" t="10795" r="0" b="0"/>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0" name="Rectangle 104"/>
                        <wps:cNvSpPr>
                          <a:spLocks noChangeArrowheads="1"/>
                        </wps:cNvSpPr>
                        <wps:spPr bwMode="auto">
                          <a:xfrm>
                            <a:off x="80010" y="0"/>
                            <a:ext cx="2124075" cy="149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1" name="Oval 105"/>
                        <wps:cNvSpPr>
                          <a:spLocks noChangeArrowheads="1"/>
                        </wps:cNvSpPr>
                        <wps:spPr bwMode="auto">
                          <a:xfrm>
                            <a:off x="222885" y="146050"/>
                            <a:ext cx="1038225" cy="103822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142" name="Oval 106"/>
                        <wps:cNvSpPr>
                          <a:spLocks noChangeArrowheads="1"/>
                        </wps:cNvSpPr>
                        <wps:spPr bwMode="auto">
                          <a:xfrm>
                            <a:off x="908685" y="14605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143" name="Text Box 107"/>
                        <wps:cNvSpPr txBox="1">
                          <a:spLocks noChangeArrowheads="1"/>
                        </wps:cNvSpPr>
                        <wps:spPr bwMode="auto">
                          <a:xfrm>
                            <a:off x="80010" y="146050"/>
                            <a:ext cx="361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831276">
                              <w:r>
                                <w:t>A</w:t>
                              </w:r>
                            </w:p>
                          </w:txbxContent>
                        </wps:txbx>
                        <wps:bodyPr rot="0" vert="horz" wrap="square" lIns="91440" tIns="45720" rIns="91440" bIns="45720" anchor="t" anchorCtr="0" upright="1">
                          <a:noAutofit/>
                        </wps:bodyPr>
                      </wps:wsp>
                      <wps:wsp>
                        <wps:cNvPr id="144" name="Text Box 108"/>
                        <wps:cNvSpPr txBox="1">
                          <a:spLocks noChangeArrowheads="1"/>
                        </wps:cNvSpPr>
                        <wps:spPr bwMode="auto">
                          <a:xfrm>
                            <a:off x="1842135" y="19367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831276">
                              <w:r>
                                <w:t>B</w:t>
                              </w:r>
                            </w:p>
                          </w:txbxContent>
                        </wps:txbx>
                        <wps:bodyPr rot="0" vert="horz" wrap="square" lIns="91440" tIns="45720" rIns="91440" bIns="45720" anchor="t" anchorCtr="0" upright="1">
                          <a:noAutofit/>
                        </wps:bodyPr>
                      </wps:wsp>
                      <wps:wsp>
                        <wps:cNvPr id="145" name="Text Box 109"/>
                        <wps:cNvSpPr txBox="1">
                          <a:spLocks noChangeArrowheads="1"/>
                        </wps:cNvSpPr>
                        <wps:spPr bwMode="auto">
                          <a:xfrm>
                            <a:off x="756285" y="1184275"/>
                            <a:ext cx="8096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Pr="00831276" w:rsidRDefault="00274629" w:rsidP="00831276">
                              <w:r>
                                <w:rPr>
                                  <w:i/>
                                </w:rPr>
                                <w:t xml:space="preserve">A </w:t>
                              </w:r>
                              <w:r w:rsidRPr="00A40CFA">
                                <w:rPr>
                                  <w:rFonts w:ascii="Cambria Math" w:hAnsi="Cambria Math"/>
                                </w:rPr>
                                <w:t>⋂</w:t>
                              </w:r>
                              <w:r>
                                <w:rPr>
                                  <w:i/>
                                </w:rPr>
                                <w:t xml:space="preserve"> B</w:t>
                              </w:r>
                            </w:p>
                          </w:txbxContent>
                        </wps:txbx>
                        <wps:bodyPr rot="0" vert="horz" wrap="square" lIns="91440" tIns="45720" rIns="91440" bIns="45720" anchor="t" anchorCtr="0" upright="1">
                          <a:noAutofit/>
                        </wps:bodyPr>
                      </wps:wsp>
                      <wps:wsp>
                        <wps:cNvPr id="146" name="Arc 110"/>
                        <wps:cNvSpPr>
                          <a:spLocks/>
                        </wps:cNvSpPr>
                        <wps:spPr bwMode="auto">
                          <a:xfrm>
                            <a:off x="918210" y="265430"/>
                            <a:ext cx="514350" cy="794385"/>
                          </a:xfrm>
                          <a:custGeom>
                            <a:avLst/>
                            <a:gdLst>
                              <a:gd name="G0" fmla="+- 21600 0 0"/>
                              <a:gd name="G1" fmla="+- 16849 0 0"/>
                              <a:gd name="G2" fmla="+- 21600 0 0"/>
                              <a:gd name="T0" fmla="*/ 6995 w 21600"/>
                              <a:gd name="T1" fmla="*/ 32763 h 32763"/>
                              <a:gd name="T2" fmla="*/ 8084 w 21600"/>
                              <a:gd name="T3" fmla="*/ 0 h 32763"/>
                              <a:gd name="T4" fmla="*/ 21600 w 21600"/>
                              <a:gd name="T5" fmla="*/ 16849 h 32763"/>
                            </a:gdLst>
                            <a:ahLst/>
                            <a:cxnLst>
                              <a:cxn ang="0">
                                <a:pos x="T0" y="T1"/>
                              </a:cxn>
                              <a:cxn ang="0">
                                <a:pos x="T2" y="T3"/>
                              </a:cxn>
                              <a:cxn ang="0">
                                <a:pos x="T4" y="T5"/>
                              </a:cxn>
                            </a:cxnLst>
                            <a:rect l="0" t="0" r="r" b="b"/>
                            <a:pathLst>
                              <a:path w="21600" h="32763" fill="none" extrusionOk="0">
                                <a:moveTo>
                                  <a:pt x="6995" y="32762"/>
                                </a:moveTo>
                                <a:cubicBezTo>
                                  <a:pt x="2537" y="28672"/>
                                  <a:pt x="0" y="22899"/>
                                  <a:pt x="0" y="16849"/>
                                </a:cubicBezTo>
                                <a:cubicBezTo>
                                  <a:pt x="0" y="10297"/>
                                  <a:pt x="2973" y="4099"/>
                                  <a:pt x="8084" y="0"/>
                                </a:cubicBezTo>
                              </a:path>
                              <a:path w="21600" h="32763" stroke="0" extrusionOk="0">
                                <a:moveTo>
                                  <a:pt x="6995" y="32762"/>
                                </a:moveTo>
                                <a:cubicBezTo>
                                  <a:pt x="2537" y="28672"/>
                                  <a:pt x="0" y="22899"/>
                                  <a:pt x="0" y="16849"/>
                                </a:cubicBezTo>
                                <a:cubicBezTo>
                                  <a:pt x="0" y="10297"/>
                                  <a:pt x="2973" y="4099"/>
                                  <a:pt x="8084" y="0"/>
                                </a:cubicBezTo>
                                <a:lnTo>
                                  <a:pt x="21600" y="16849"/>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Arc 111"/>
                        <wps:cNvSpPr>
                          <a:spLocks/>
                        </wps:cNvSpPr>
                        <wps:spPr bwMode="auto">
                          <a:xfrm flipH="1">
                            <a:off x="741045" y="271145"/>
                            <a:ext cx="518795" cy="788670"/>
                          </a:xfrm>
                          <a:custGeom>
                            <a:avLst/>
                            <a:gdLst>
                              <a:gd name="G0" fmla="+- 21600 0 0"/>
                              <a:gd name="G1" fmla="+- 16094 0 0"/>
                              <a:gd name="G2" fmla="+- 21600 0 0"/>
                              <a:gd name="T0" fmla="*/ 7540 w 21600"/>
                              <a:gd name="T1" fmla="*/ 32491 h 32491"/>
                              <a:gd name="T2" fmla="*/ 7193 w 21600"/>
                              <a:gd name="T3" fmla="*/ 0 h 32491"/>
                              <a:gd name="T4" fmla="*/ 21600 w 21600"/>
                              <a:gd name="T5" fmla="*/ 16094 h 32491"/>
                            </a:gdLst>
                            <a:ahLst/>
                            <a:cxnLst>
                              <a:cxn ang="0">
                                <a:pos x="T0" y="T1"/>
                              </a:cxn>
                              <a:cxn ang="0">
                                <a:pos x="T2" y="T3"/>
                              </a:cxn>
                              <a:cxn ang="0">
                                <a:pos x="T4" y="T5"/>
                              </a:cxn>
                            </a:cxnLst>
                            <a:rect l="0" t="0" r="r" b="b"/>
                            <a:pathLst>
                              <a:path w="21600" h="32491" fill="none" extrusionOk="0">
                                <a:moveTo>
                                  <a:pt x="7539" y="32491"/>
                                </a:moveTo>
                                <a:cubicBezTo>
                                  <a:pt x="2754" y="28387"/>
                                  <a:pt x="0" y="22398"/>
                                  <a:pt x="0" y="16094"/>
                                </a:cubicBezTo>
                                <a:cubicBezTo>
                                  <a:pt x="0" y="9950"/>
                                  <a:pt x="2615" y="4097"/>
                                  <a:pt x="7193" y="0"/>
                                </a:cubicBezTo>
                              </a:path>
                              <a:path w="21600" h="32491" stroke="0" extrusionOk="0">
                                <a:moveTo>
                                  <a:pt x="7539" y="32491"/>
                                </a:moveTo>
                                <a:cubicBezTo>
                                  <a:pt x="2754" y="28387"/>
                                  <a:pt x="0" y="22398"/>
                                  <a:pt x="0" y="16094"/>
                                </a:cubicBezTo>
                                <a:cubicBezTo>
                                  <a:pt x="0" y="9950"/>
                                  <a:pt x="2615" y="4097"/>
                                  <a:pt x="7193" y="0"/>
                                </a:cubicBezTo>
                                <a:lnTo>
                                  <a:pt x="21600" y="16094"/>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02" o:spid="_x0000_s1046" editas="canvas" style="width:179.55pt;height:124.75pt;mso-position-horizontal-relative:char;mso-position-vertical-relative:line" coordsize="22802,15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">
                <v:shape id="_x0000_s1047" type="#_x0000_t75" style="position:absolute;width:22802;height:15843;visibility:visible;mso-wrap-style:square">
                  <v:fill o:detectmouseclick="t"/>
                  <v:path o:connecttype="none"/>
                </v:shape>
                <v:rect id="Rectangle 104" o:spid="_x0000_s1048" style="position:absolute;left:800;width:21240;height:14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oval id="Oval 105" o:spid="_x0000_s1049"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" fillcolor="yellow">
                  <v:fill opacity="19789f"/>
                </v:oval>
                <v:oval id="Oval 106" o:spid="_x0000_s1050"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" fillcolor="#0070c0">
                  <v:fill opacity="19789f"/>
                </v:oval>
                <v:shape id="Text Box 107" o:spid="_x0000_s1051" type="#_x0000_t202" style="position:absolute;left:800;top:146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rsidR="00274629" w:rsidRDefault="00274629" w:rsidP="00831276">
                        <w:r>
                          <w:t>A</w:t>
                        </w:r>
                      </w:p>
                    </w:txbxContent>
                  </v:textbox>
                </v:shape>
                <v:shape id="Text Box 108" o:spid="_x0000_s1052" type="#_x0000_t202" style="position:absolute;left:18421;top:1936;width:276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rsidR="00274629" w:rsidRDefault="00274629" w:rsidP="00831276">
                        <w:r>
                          <w:t>B</w:t>
                        </w:r>
                      </w:p>
                    </w:txbxContent>
                  </v:textbox>
                </v:shape>
                <v:shape id="Text Box 109" o:spid="_x0000_s1053" type="#_x0000_t202" style="position:absolute;left:7562;top:11842;width:809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" filled="f" stroked="f">
                  <v:textbox>
                    <w:txbxContent>
                      <w:p w:rsidR="00274629" w:rsidRPr="00831276" w:rsidRDefault="00274629" w:rsidP="00831276">
                        <w:r>
                          <w:rPr>
                            <w:i/>
                          </w:rPr>
                          <w:t xml:space="preserve">A </w:t>
                        </w:r>
                        <w:r w:rsidRPr="00A40CFA">
                          <w:rPr>
                            <w:rFonts w:ascii="Cambria Math" w:hAnsi="Cambria Math"/>
                          </w:rPr>
                          <w:t>⋂</w:t>
                        </w:r>
                        <w:r>
                          <w:rPr>
                            <w:i/>
                          </w:rPr>
                          <w:t xml:space="preserve"> B</w:t>
                        </w:r>
                      </w:p>
                    </w:txbxContent>
                  </v:textbox>
                </v:shape>
                <v:shape id="Arc 110" o:spid="_x0000_s1054" style="position:absolute;left:9182;top:2654;width:5143;height:7944;visibility:visible;mso-wrap-style:square;v-text-anchor:top" coordsize="21600,3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" path="m6995,32762nfc2537,28672,,22899,,16849,,10297,2973,4099,8084,em6995,32762nsc2537,28672,,22899,,16849,,10297,2973,4099,8084,l21600,16849,6995,32762xe" filled="f" strokecolor="red" strokeweight="4.5pt">
                  <v:path arrowok="t" o:extrusionok="f" o:connecttype="custom" o:connectlocs="166568,794385;192500,0;514350,408528" o:connectangles="0,0,0"/>
                </v:shape>
                <v:shape id="Arc 111" o:spid="_x0000_s1055" style="position:absolute;left:7410;top:2711;width:5188;height:7887;flip:x;visibility:visible;mso-wrap-style:square;v-text-anchor:top" coordsize="21600,3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" path="m7539,32491nfc2754,28387,,22398,,16094,,9950,2615,4097,7193,em7539,32491nsc2754,28387,,22398,,16094,,9950,2615,4097,7193,l21600,16094,7539,32491xe" filled="f" strokecolor="red" strokeweight="4.5pt">
                  <v:path arrowok="t" o:extrusionok="f" o:connecttype="custom" o:connectlocs="181098,788670;172764,0;518795,390658" o:connectangles="0,0,0"/>
                </v:shape>
                <w10:anchorlock/>
              </v:group>
            </w:pict>
          </mc:Fallback>
        </mc:AlternateContent>
      </w:r>
    </w:p>
    <w:p w:rsidR="00846A92" w:rsidRDefault="00846A92" w:rsidP="00612A24">
      <w:pPr>
        <w:pStyle w:val="ExampleBody"/>
      </w:pPr>
    </w:p>
    <w:p w:rsidR="00846A92" w:rsidRDefault="00831276" w:rsidP="00612A24">
      <w:pPr>
        <w:pStyle w:val="ExampleBody"/>
      </w:pPr>
      <w:r>
        <w:rPr>
          <w:i/>
        </w:rPr>
        <w:t>A</w:t>
      </w:r>
      <w:r>
        <w:rPr>
          <w:i/>
          <w:vertAlign w:val="superscript"/>
        </w:rPr>
        <w:t>c</w:t>
      </w:r>
      <w:r>
        <w:rPr>
          <w:i/>
        </w:rPr>
        <w:t xml:space="preserve"> </w:t>
      </w:r>
      <w:r>
        <w:t xml:space="preserve">will contain all elements </w:t>
      </w:r>
      <w:r>
        <w:rPr>
          <w:i/>
        </w:rPr>
        <w:t>not</w:t>
      </w:r>
      <w:r>
        <w:t xml:space="preserve"> in the set A.  </w:t>
      </w:r>
      <w:r>
        <w:rPr>
          <w:i/>
        </w:rPr>
        <w:t>A</w:t>
      </w:r>
      <w:r>
        <w:rPr>
          <w:i/>
          <w:vertAlign w:val="superscript"/>
        </w:rPr>
        <w:t>c</w:t>
      </w:r>
      <w:r>
        <w:rPr>
          <w:i/>
        </w:rPr>
        <w:t xml:space="preserve"> </w:t>
      </w:r>
      <w:r w:rsidRPr="00A40CFA">
        <w:rPr>
          <w:rFonts w:ascii="Cambria Math" w:hAnsi="Cambria Math"/>
        </w:rPr>
        <w:t>⋂</w:t>
      </w:r>
      <w:r>
        <w:rPr>
          <w:i/>
        </w:rPr>
        <w:t xml:space="preserve"> B</w:t>
      </w:r>
      <w:r>
        <w:t xml:space="preserve"> will contain the elements in set </w:t>
      </w:r>
      <w:r>
        <w:rPr>
          <w:i/>
        </w:rPr>
        <w:t>B</w:t>
      </w:r>
      <w:r>
        <w:t xml:space="preserve"> that are not in set </w:t>
      </w:r>
      <w:r>
        <w:rPr>
          <w:i/>
        </w:rPr>
        <w:t>A</w:t>
      </w:r>
      <w:r>
        <w:t>.</w:t>
      </w:r>
    </w:p>
    <w:p w:rsidR="000A5B8E" w:rsidRDefault="000A5B8E" w:rsidP="00612A24">
      <w:pPr>
        <w:pStyle w:val="ExampleBody"/>
      </w:pPr>
    </w:p>
    <w:p w:rsidR="000A5B8E" w:rsidRDefault="000A5B8E" w:rsidP="00612A24">
      <w:pPr>
        <w:pStyle w:val="ExampleBody"/>
      </w:pPr>
    </w:p>
    <w:p w:rsidR="000A5B8E" w:rsidRDefault="000A5B8E" w:rsidP="00612A24">
      <w:pPr>
        <w:pStyle w:val="ExampleBody"/>
      </w:pPr>
    </w:p>
    <w:p w:rsidR="00831276" w:rsidRDefault="00831276" w:rsidP="00612A24">
      <w:pPr>
        <w:pStyle w:val="ExampleBody"/>
      </w:pPr>
    </w:p>
    <w:p w:rsidR="00263092" w:rsidRDefault="00263092" w:rsidP="006229E7"/>
    <w:p w:rsidR="00612A24" w:rsidRDefault="00612A24" w:rsidP="006229E7"/>
    <w:p w:rsidR="00612A24" w:rsidRDefault="00612A24" w:rsidP="000345BB">
      <w:pPr>
        <w:pStyle w:val="ExampleHeader"/>
      </w:pPr>
      <w:r>
        <w:lastRenderedPageBreak/>
        <w:t xml:space="preserve">Example </w:t>
      </w:r>
      <w:r w:rsidR="00274629">
        <w:t>10</w:t>
      </w:r>
    </w:p>
    <w:p w:rsidR="00612A24" w:rsidRDefault="00612A24" w:rsidP="000345BB">
      <w:pPr>
        <w:pStyle w:val="ExampleBody"/>
      </w:pPr>
      <w:r>
        <w:t>Use a Venn diagram to illustrate (</w:t>
      </w:r>
      <w:r>
        <w:rPr>
          <w:i/>
        </w:rPr>
        <w:t xml:space="preserve">H </w:t>
      </w:r>
      <w:r w:rsidRPr="00A40CFA">
        <w:rPr>
          <w:rFonts w:ascii="Cambria Math" w:hAnsi="Cambria Math"/>
        </w:rPr>
        <w:t>⋂</w:t>
      </w:r>
      <w:r>
        <w:rPr>
          <w:i/>
        </w:rPr>
        <w:t xml:space="preserve"> F</w:t>
      </w:r>
      <w:r>
        <w:t>)</w:t>
      </w:r>
      <w:r>
        <w:rPr>
          <w:i/>
          <w:vertAlign w:val="superscript"/>
        </w:rPr>
        <w:t>c</w:t>
      </w:r>
      <w:r>
        <w:t xml:space="preserve"> </w:t>
      </w:r>
      <w:r w:rsidRPr="00A40CFA">
        <w:rPr>
          <w:rFonts w:ascii="Cambria Math" w:hAnsi="Cambria Math"/>
        </w:rPr>
        <w:t>⋂</w:t>
      </w:r>
      <w:r>
        <w:rPr>
          <w:i/>
        </w:rPr>
        <w:t xml:space="preserve"> W</w:t>
      </w:r>
    </w:p>
    <w:p w:rsidR="00831276" w:rsidRDefault="00831276" w:rsidP="000345BB">
      <w:pPr>
        <w:pStyle w:val="ExampleBody"/>
      </w:pPr>
    </w:p>
    <w:p w:rsidR="00831276" w:rsidRDefault="00831276" w:rsidP="000345BB">
      <w:pPr>
        <w:pStyle w:val="ExampleBody"/>
      </w:pPr>
      <w:r>
        <w:t xml:space="preserve">We’ll start by identifying everything in the set </w:t>
      </w:r>
      <w:r>
        <w:rPr>
          <w:i/>
        </w:rPr>
        <w:t xml:space="preserve">H </w:t>
      </w:r>
      <w:r w:rsidRPr="00A40CFA">
        <w:rPr>
          <w:rFonts w:ascii="Cambria Math" w:hAnsi="Cambria Math"/>
        </w:rPr>
        <w:t>⋂</w:t>
      </w:r>
      <w:r>
        <w:rPr>
          <w:i/>
        </w:rPr>
        <w:t xml:space="preserve"> F</w:t>
      </w:r>
    </w:p>
    <w:p w:rsidR="00831276" w:rsidRDefault="00423184" w:rsidP="000345BB">
      <w:pPr>
        <w:pStyle w:val="ExampleBody"/>
      </w:pPr>
      <w:r>
        <w:rPr>
          <w:noProof/>
        </w:rPr>
        <mc:AlternateContent>
          <mc:Choice Requires="wpc">
            <w:drawing>
              <wp:inline distT="0" distB="0" distL="0" distR="0">
                <wp:extent cx="2280285" cy="1916430"/>
                <wp:effectExtent l="0" t="12700" r="0" b="1397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0" name="Rectangle 125"/>
                        <wps:cNvSpPr>
                          <a:spLocks noChangeArrowheads="1"/>
                        </wps:cNvSpPr>
                        <wps:spPr bwMode="auto">
                          <a:xfrm>
                            <a:off x="80010" y="0"/>
                            <a:ext cx="2124075" cy="1916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1" name="Oval 133"/>
                        <wps:cNvSpPr>
                          <a:spLocks noChangeArrowheads="1"/>
                        </wps:cNvSpPr>
                        <wps:spPr bwMode="auto">
                          <a:xfrm>
                            <a:off x="575310" y="746125"/>
                            <a:ext cx="1038225" cy="1038225"/>
                          </a:xfrm>
                          <a:prstGeom prst="ellipse">
                            <a:avLst/>
                          </a:prstGeom>
                          <a:solidFill>
                            <a:srgbClr val="FF0000">
                              <a:alpha val="30000"/>
                            </a:srgbClr>
                          </a:solidFill>
                          <a:ln w="9525">
                            <a:solidFill>
                              <a:srgbClr val="000000"/>
                            </a:solidFill>
                            <a:round/>
                            <a:headEnd/>
                            <a:tailEnd/>
                          </a:ln>
                        </wps:spPr>
                        <wps:bodyPr rot="0" vert="horz" wrap="square" lIns="91440" tIns="45720" rIns="91440" bIns="45720" anchor="t" anchorCtr="0" upright="1">
                          <a:noAutofit/>
                        </wps:bodyPr>
                      </wps:wsp>
                      <wps:wsp>
                        <wps:cNvPr id="132" name="Oval 126"/>
                        <wps:cNvSpPr>
                          <a:spLocks noChangeArrowheads="1"/>
                        </wps:cNvSpPr>
                        <wps:spPr bwMode="auto">
                          <a:xfrm>
                            <a:off x="222885" y="146050"/>
                            <a:ext cx="1038225" cy="103822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133" name="Oval 127"/>
                        <wps:cNvSpPr>
                          <a:spLocks noChangeArrowheads="1"/>
                        </wps:cNvSpPr>
                        <wps:spPr bwMode="auto">
                          <a:xfrm>
                            <a:off x="908685" y="14605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134" name="Text Box 128"/>
                        <wps:cNvSpPr txBox="1">
                          <a:spLocks noChangeArrowheads="1"/>
                        </wps:cNvSpPr>
                        <wps:spPr bwMode="auto">
                          <a:xfrm>
                            <a:off x="80010" y="146050"/>
                            <a:ext cx="361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831276">
                              <w:r>
                                <w:t>H</w:t>
                              </w:r>
                            </w:p>
                          </w:txbxContent>
                        </wps:txbx>
                        <wps:bodyPr rot="0" vert="horz" wrap="square" lIns="91440" tIns="45720" rIns="91440" bIns="45720" anchor="t" anchorCtr="0" upright="1">
                          <a:noAutofit/>
                        </wps:bodyPr>
                      </wps:wsp>
                      <wps:wsp>
                        <wps:cNvPr id="136" name="Text Box 129"/>
                        <wps:cNvSpPr txBox="1">
                          <a:spLocks noChangeArrowheads="1"/>
                        </wps:cNvSpPr>
                        <wps:spPr bwMode="auto">
                          <a:xfrm>
                            <a:off x="1842135" y="19367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831276">
                              <w:r>
                                <w:t>F</w:t>
                              </w:r>
                            </w:p>
                          </w:txbxContent>
                        </wps:txbx>
                        <wps:bodyPr rot="0" vert="horz" wrap="square" lIns="91440" tIns="45720" rIns="91440" bIns="45720" anchor="t" anchorCtr="0" upright="1">
                          <a:noAutofit/>
                        </wps:bodyPr>
                      </wps:wsp>
                      <wps:wsp>
                        <wps:cNvPr id="137" name="Arc 131"/>
                        <wps:cNvSpPr>
                          <a:spLocks/>
                        </wps:cNvSpPr>
                        <wps:spPr bwMode="auto">
                          <a:xfrm>
                            <a:off x="918845" y="280670"/>
                            <a:ext cx="514350" cy="774700"/>
                          </a:xfrm>
                          <a:custGeom>
                            <a:avLst/>
                            <a:gdLst>
                              <a:gd name="G0" fmla="+- 21600 0 0"/>
                              <a:gd name="G1" fmla="+- 16360 0 0"/>
                              <a:gd name="G2" fmla="+- 21600 0 0"/>
                              <a:gd name="T0" fmla="*/ 6669 w 21600"/>
                              <a:gd name="T1" fmla="*/ 31969 h 31969"/>
                              <a:gd name="T2" fmla="*/ 7497 w 21600"/>
                              <a:gd name="T3" fmla="*/ 0 h 31969"/>
                              <a:gd name="T4" fmla="*/ 21600 w 21600"/>
                              <a:gd name="T5" fmla="*/ 16360 h 31969"/>
                            </a:gdLst>
                            <a:ahLst/>
                            <a:cxnLst>
                              <a:cxn ang="0">
                                <a:pos x="T0" y="T1"/>
                              </a:cxn>
                              <a:cxn ang="0">
                                <a:pos x="T2" y="T3"/>
                              </a:cxn>
                              <a:cxn ang="0">
                                <a:pos x="T4" y="T5"/>
                              </a:cxn>
                            </a:cxnLst>
                            <a:rect l="0" t="0" r="r" b="b"/>
                            <a:pathLst>
                              <a:path w="21600" h="31969" fill="none" extrusionOk="0">
                                <a:moveTo>
                                  <a:pt x="6669" y="31968"/>
                                </a:moveTo>
                                <a:cubicBezTo>
                                  <a:pt x="2409" y="27893"/>
                                  <a:pt x="0" y="22255"/>
                                  <a:pt x="0" y="16360"/>
                                </a:cubicBezTo>
                                <a:cubicBezTo>
                                  <a:pt x="0" y="10075"/>
                                  <a:pt x="2736" y="4102"/>
                                  <a:pt x="7496" y="-1"/>
                                </a:cubicBezTo>
                              </a:path>
                              <a:path w="21600" h="31969" stroke="0" extrusionOk="0">
                                <a:moveTo>
                                  <a:pt x="6669" y="31968"/>
                                </a:moveTo>
                                <a:cubicBezTo>
                                  <a:pt x="2409" y="27893"/>
                                  <a:pt x="0" y="22255"/>
                                  <a:pt x="0" y="16360"/>
                                </a:cubicBezTo>
                                <a:cubicBezTo>
                                  <a:pt x="0" y="10075"/>
                                  <a:pt x="2736" y="4102"/>
                                  <a:pt x="7496" y="-1"/>
                                </a:cubicBezTo>
                                <a:lnTo>
                                  <a:pt x="21600" y="1636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Arc 132"/>
                        <wps:cNvSpPr>
                          <a:spLocks/>
                        </wps:cNvSpPr>
                        <wps:spPr bwMode="auto">
                          <a:xfrm flipH="1">
                            <a:off x="741045" y="271145"/>
                            <a:ext cx="518795" cy="788670"/>
                          </a:xfrm>
                          <a:custGeom>
                            <a:avLst/>
                            <a:gdLst>
                              <a:gd name="G0" fmla="+- 21600 0 0"/>
                              <a:gd name="G1" fmla="+- 16094 0 0"/>
                              <a:gd name="G2" fmla="+- 21600 0 0"/>
                              <a:gd name="T0" fmla="*/ 7540 w 21600"/>
                              <a:gd name="T1" fmla="*/ 32491 h 32491"/>
                              <a:gd name="T2" fmla="*/ 7193 w 21600"/>
                              <a:gd name="T3" fmla="*/ 0 h 32491"/>
                              <a:gd name="T4" fmla="*/ 21600 w 21600"/>
                              <a:gd name="T5" fmla="*/ 16094 h 32491"/>
                            </a:gdLst>
                            <a:ahLst/>
                            <a:cxnLst>
                              <a:cxn ang="0">
                                <a:pos x="T0" y="T1"/>
                              </a:cxn>
                              <a:cxn ang="0">
                                <a:pos x="T2" y="T3"/>
                              </a:cxn>
                              <a:cxn ang="0">
                                <a:pos x="T4" y="T5"/>
                              </a:cxn>
                            </a:cxnLst>
                            <a:rect l="0" t="0" r="r" b="b"/>
                            <a:pathLst>
                              <a:path w="21600" h="32491" fill="none" extrusionOk="0">
                                <a:moveTo>
                                  <a:pt x="7539" y="32491"/>
                                </a:moveTo>
                                <a:cubicBezTo>
                                  <a:pt x="2754" y="28387"/>
                                  <a:pt x="0" y="22398"/>
                                  <a:pt x="0" y="16094"/>
                                </a:cubicBezTo>
                                <a:cubicBezTo>
                                  <a:pt x="0" y="9950"/>
                                  <a:pt x="2615" y="4097"/>
                                  <a:pt x="7193" y="0"/>
                                </a:cubicBezTo>
                              </a:path>
                              <a:path w="21600" h="32491" stroke="0" extrusionOk="0">
                                <a:moveTo>
                                  <a:pt x="7539" y="32491"/>
                                </a:moveTo>
                                <a:cubicBezTo>
                                  <a:pt x="2754" y="28387"/>
                                  <a:pt x="0" y="22398"/>
                                  <a:pt x="0" y="16094"/>
                                </a:cubicBezTo>
                                <a:cubicBezTo>
                                  <a:pt x="0" y="9950"/>
                                  <a:pt x="2615" y="4097"/>
                                  <a:pt x="7193" y="0"/>
                                </a:cubicBezTo>
                                <a:lnTo>
                                  <a:pt x="21600" y="16094"/>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Text Box 134"/>
                        <wps:cNvSpPr txBox="1">
                          <a:spLocks noChangeArrowheads="1"/>
                        </wps:cNvSpPr>
                        <wps:spPr bwMode="auto">
                          <a:xfrm>
                            <a:off x="480060" y="160210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831276">
                              <w:r>
                                <w:t>W</w:t>
                              </w:r>
                            </w:p>
                          </w:txbxContent>
                        </wps:txbx>
                        <wps:bodyPr rot="0" vert="horz" wrap="square" lIns="91440" tIns="45720" rIns="91440" bIns="45720" anchor="t" anchorCtr="0" upright="1">
                          <a:noAutofit/>
                        </wps:bodyPr>
                      </wps:wsp>
                    </wpc:wpc>
                  </a:graphicData>
                </a:graphic>
              </wp:inline>
            </w:drawing>
          </mc:Choice>
          <mc:Fallback>
            <w:pict>
              <v:group id="Canvas 123" o:spid="_x0000_s1056" editas="canvas" style="width:179.55pt;height:150.9pt;mso-position-horizontal-relative:char;mso-position-vertical-relative:line" coordsize="22802,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">
                <v:shape id="_x0000_s1057" type="#_x0000_t75" style="position:absolute;width:22802;height:19164;visibility:visible;mso-wrap-style:square">
                  <v:fill o:detectmouseclick="t"/>
                  <v:path o:connecttype="none"/>
                </v:shape>
                <v:rect id="Rectangle 125" o:spid="_x0000_s1058" style="position:absolute;left:800;width:21240;height:19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oval id="Oval 133" o:spid="_x0000_s1059" style="position:absolute;left:5753;top:7461;width:10382;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" fillcolor="red">
                  <v:fill opacity="19789f"/>
                </v:oval>
                <v:oval id="Oval 126" o:spid="_x0000_s1060"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" fillcolor="yellow">
                  <v:fill opacity="19789f"/>
                </v:oval>
                <v:oval id="Oval 127" o:spid="_x0000_s1061"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" fillcolor="#0070c0">
                  <v:fill opacity="19789f"/>
                </v:oval>
                <v:shape id="Text Box 128" o:spid="_x0000_s1062" type="#_x0000_t202" style="position:absolute;left:800;top:146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rsidR="00274629" w:rsidRDefault="00274629" w:rsidP="00831276">
                        <w:r>
                          <w:t>H</w:t>
                        </w:r>
                      </w:p>
                    </w:txbxContent>
                  </v:textbox>
                </v:shape>
                <v:shape id="Text Box 129" o:spid="_x0000_s1063" type="#_x0000_t202" style="position:absolute;left:18421;top:1936;width:276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rsidR="00274629" w:rsidRDefault="00274629" w:rsidP="00831276">
                        <w:r>
                          <w:t>F</w:t>
                        </w:r>
                      </w:p>
                    </w:txbxContent>
                  </v:textbox>
                </v:shape>
                <v:shape id="Arc 131" o:spid="_x0000_s1064" style="position:absolute;left:9188;top:2806;width:5143;height:7747;visibility:visible;mso-wrap-style:square;v-text-anchor:top" coordsize="21600,3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" path="m6669,31968nfc2409,27893,,22255,,16360,,10075,2736,4102,7496,-1em6669,31968nsc2409,27893,,22255,,16360,,10075,2736,4102,7496,-1l21600,16360,6669,31968xe" filled="f" strokecolor="red" strokeweight="4.5pt">
                  <v:path arrowok="t" o:extrusionok="f" o:connecttype="custom" o:connectlocs="158806,774700;178522,0;514350,396449" o:connectangles="0,0,0"/>
                </v:shape>
                <v:shape id="Arc 132" o:spid="_x0000_s1065" style="position:absolute;left:7410;top:2711;width:5188;height:7887;flip:x;visibility:visible;mso-wrap-style:square;v-text-anchor:top" coordsize="21600,3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" path="m7539,32491nfc2754,28387,,22398,,16094,,9950,2615,4097,7193,em7539,32491nsc2754,28387,,22398,,16094,,9950,2615,4097,7193,l21600,16094,7539,32491xe" filled="f" strokecolor="red" strokeweight="4.5pt">
                  <v:path arrowok="t" o:extrusionok="f" o:connecttype="custom" o:connectlocs="181098,788670;172764,0;518795,390658" o:connectangles="0,0,0"/>
                </v:shape>
                <v:shape id="Text Box 134" o:spid="_x0000_s1066" type="#_x0000_t202" style="position:absolute;left:4800;top:16021;width:276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rsidR="00274629" w:rsidRDefault="00274629" w:rsidP="00831276">
                        <w:r>
                          <w:t>W</w:t>
                        </w:r>
                      </w:p>
                    </w:txbxContent>
                  </v:textbox>
                </v:shape>
                <w10:anchorlock/>
              </v:group>
            </w:pict>
          </mc:Fallback>
        </mc:AlternateContent>
      </w:r>
    </w:p>
    <w:p w:rsidR="00831276" w:rsidRDefault="00831276" w:rsidP="000345BB">
      <w:pPr>
        <w:pStyle w:val="ExampleBody"/>
      </w:pPr>
    </w:p>
    <w:p w:rsidR="00831276" w:rsidRDefault="00831276" w:rsidP="000345BB">
      <w:pPr>
        <w:pStyle w:val="ExampleBody"/>
      </w:pPr>
      <w:r>
        <w:t>Now, (</w:t>
      </w:r>
      <w:r>
        <w:rPr>
          <w:i/>
        </w:rPr>
        <w:t xml:space="preserve">H </w:t>
      </w:r>
      <w:r w:rsidRPr="00A40CFA">
        <w:rPr>
          <w:rFonts w:ascii="Cambria Math" w:hAnsi="Cambria Math"/>
        </w:rPr>
        <w:t>⋂</w:t>
      </w:r>
      <w:r>
        <w:rPr>
          <w:i/>
        </w:rPr>
        <w:t xml:space="preserve"> F</w:t>
      </w:r>
      <w:r>
        <w:t>)</w:t>
      </w:r>
      <w:r>
        <w:rPr>
          <w:i/>
          <w:vertAlign w:val="superscript"/>
        </w:rPr>
        <w:t>c</w:t>
      </w:r>
      <w:r>
        <w:t xml:space="preserve"> </w:t>
      </w:r>
      <w:r w:rsidRPr="00A40CFA">
        <w:rPr>
          <w:rFonts w:ascii="Cambria Math" w:hAnsi="Cambria Math"/>
        </w:rPr>
        <w:t>⋂</w:t>
      </w:r>
      <w:r>
        <w:rPr>
          <w:i/>
        </w:rPr>
        <w:t xml:space="preserve"> W</w:t>
      </w:r>
      <w:r>
        <w:t xml:space="preserve"> will contain everything </w:t>
      </w:r>
      <w:r>
        <w:rPr>
          <w:i/>
        </w:rPr>
        <w:t>not</w:t>
      </w:r>
      <w:r>
        <w:t xml:space="preserve"> in the set identified above that is also in set </w:t>
      </w:r>
      <w:r>
        <w:rPr>
          <w:i/>
        </w:rPr>
        <w:t>W</w:t>
      </w:r>
      <w:r>
        <w:t>.</w:t>
      </w:r>
    </w:p>
    <w:p w:rsidR="00831276" w:rsidRDefault="00831276" w:rsidP="000345BB">
      <w:pPr>
        <w:pStyle w:val="ExampleBody"/>
      </w:pPr>
    </w:p>
    <w:p w:rsidR="00831276" w:rsidRPr="00831276" w:rsidRDefault="00423184" w:rsidP="000345BB">
      <w:pPr>
        <w:pStyle w:val="ExampleBody"/>
      </w:pPr>
      <w:r>
        <w:rPr>
          <w:noProof/>
        </w:rPr>
        <mc:AlternateContent>
          <mc:Choice Requires="wpc">
            <w:drawing>
              <wp:inline distT="0" distB="0" distL="0" distR="0">
                <wp:extent cx="2280285" cy="1968500"/>
                <wp:effectExtent l="0" t="13335" r="0" b="8890"/>
                <wp:docPr id="135" name="Canvas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5" name="Rectangle 137"/>
                        <wps:cNvSpPr>
                          <a:spLocks noChangeArrowheads="1"/>
                        </wps:cNvSpPr>
                        <wps:spPr bwMode="auto">
                          <a:xfrm>
                            <a:off x="80010" y="0"/>
                            <a:ext cx="2124075" cy="1968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6" name="Oval 138"/>
                        <wps:cNvSpPr>
                          <a:spLocks noChangeArrowheads="1"/>
                        </wps:cNvSpPr>
                        <wps:spPr bwMode="auto">
                          <a:xfrm>
                            <a:off x="575310" y="746125"/>
                            <a:ext cx="1038225" cy="1038225"/>
                          </a:xfrm>
                          <a:prstGeom prst="ellipse">
                            <a:avLst/>
                          </a:prstGeom>
                          <a:solidFill>
                            <a:srgbClr val="FF0000">
                              <a:alpha val="30000"/>
                            </a:srgbClr>
                          </a:solidFill>
                          <a:ln w="9525">
                            <a:solidFill>
                              <a:srgbClr val="000000"/>
                            </a:solidFill>
                            <a:round/>
                            <a:headEnd/>
                            <a:tailEnd/>
                          </a:ln>
                        </wps:spPr>
                        <wps:bodyPr rot="0" vert="horz" wrap="square" lIns="91440" tIns="45720" rIns="91440" bIns="45720" anchor="t" anchorCtr="0" upright="1">
                          <a:noAutofit/>
                        </wps:bodyPr>
                      </wps:wsp>
                      <wps:wsp>
                        <wps:cNvPr id="377" name="Oval 139"/>
                        <wps:cNvSpPr>
                          <a:spLocks noChangeArrowheads="1"/>
                        </wps:cNvSpPr>
                        <wps:spPr bwMode="auto">
                          <a:xfrm>
                            <a:off x="222885" y="146050"/>
                            <a:ext cx="1038225" cy="103822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378" name="Oval 140"/>
                        <wps:cNvSpPr>
                          <a:spLocks noChangeArrowheads="1"/>
                        </wps:cNvSpPr>
                        <wps:spPr bwMode="auto">
                          <a:xfrm>
                            <a:off x="908685" y="14605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379" name="Text Box 141"/>
                        <wps:cNvSpPr txBox="1">
                          <a:spLocks noChangeArrowheads="1"/>
                        </wps:cNvSpPr>
                        <wps:spPr bwMode="auto">
                          <a:xfrm>
                            <a:off x="80010" y="146050"/>
                            <a:ext cx="361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831276">
                              <w:r>
                                <w:t>H</w:t>
                              </w:r>
                            </w:p>
                          </w:txbxContent>
                        </wps:txbx>
                        <wps:bodyPr rot="0" vert="horz" wrap="square" lIns="91440" tIns="45720" rIns="91440" bIns="45720" anchor="t" anchorCtr="0" upright="1">
                          <a:noAutofit/>
                        </wps:bodyPr>
                      </wps:wsp>
                      <wps:wsp>
                        <wps:cNvPr id="380" name="Text Box 142"/>
                        <wps:cNvSpPr txBox="1">
                          <a:spLocks noChangeArrowheads="1"/>
                        </wps:cNvSpPr>
                        <wps:spPr bwMode="auto">
                          <a:xfrm>
                            <a:off x="1842135" y="19367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831276">
                              <w:r>
                                <w:t>F</w:t>
                              </w:r>
                            </w:p>
                          </w:txbxContent>
                        </wps:txbx>
                        <wps:bodyPr rot="0" vert="horz" wrap="square" lIns="91440" tIns="45720" rIns="91440" bIns="45720" anchor="t" anchorCtr="0" upright="1">
                          <a:noAutofit/>
                        </wps:bodyPr>
                      </wps:wsp>
                      <wps:wsp>
                        <wps:cNvPr id="381" name="Arc 143"/>
                        <wps:cNvSpPr>
                          <a:spLocks/>
                        </wps:cNvSpPr>
                        <wps:spPr bwMode="auto">
                          <a:xfrm>
                            <a:off x="925830" y="676910"/>
                            <a:ext cx="507365" cy="378460"/>
                          </a:xfrm>
                          <a:custGeom>
                            <a:avLst/>
                            <a:gdLst>
                              <a:gd name="G0" fmla="+- 21295 0 0"/>
                              <a:gd name="G1" fmla="+- 0 0 0"/>
                              <a:gd name="G2" fmla="+- 21600 0 0"/>
                              <a:gd name="T0" fmla="*/ 6364 w 21295"/>
                              <a:gd name="T1" fmla="*/ 15609 h 15609"/>
                              <a:gd name="T2" fmla="*/ 0 w 21295"/>
                              <a:gd name="T3" fmla="*/ 3616 h 15609"/>
                              <a:gd name="T4" fmla="*/ 21295 w 21295"/>
                              <a:gd name="T5" fmla="*/ 0 h 15609"/>
                            </a:gdLst>
                            <a:ahLst/>
                            <a:cxnLst>
                              <a:cxn ang="0">
                                <a:pos x="T0" y="T1"/>
                              </a:cxn>
                              <a:cxn ang="0">
                                <a:pos x="T2" y="T3"/>
                              </a:cxn>
                              <a:cxn ang="0">
                                <a:pos x="T4" y="T5"/>
                              </a:cxn>
                            </a:cxnLst>
                            <a:rect l="0" t="0" r="r" b="b"/>
                            <a:pathLst>
                              <a:path w="21295" h="15609" fill="none" extrusionOk="0">
                                <a:moveTo>
                                  <a:pt x="6364" y="15608"/>
                                </a:moveTo>
                                <a:cubicBezTo>
                                  <a:pt x="3008" y="12399"/>
                                  <a:pt x="777" y="8193"/>
                                  <a:pt x="-1" y="3616"/>
                                </a:cubicBezTo>
                              </a:path>
                              <a:path w="21295" h="15609" stroke="0" extrusionOk="0">
                                <a:moveTo>
                                  <a:pt x="6364" y="15608"/>
                                </a:moveTo>
                                <a:cubicBezTo>
                                  <a:pt x="3008" y="12399"/>
                                  <a:pt x="777" y="8193"/>
                                  <a:pt x="-1" y="3616"/>
                                </a:cubicBezTo>
                                <a:lnTo>
                                  <a:pt x="21295" y="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Arc 144"/>
                        <wps:cNvSpPr>
                          <a:spLocks/>
                        </wps:cNvSpPr>
                        <wps:spPr bwMode="auto">
                          <a:xfrm flipH="1">
                            <a:off x="741045" y="661670"/>
                            <a:ext cx="507365" cy="398145"/>
                          </a:xfrm>
                          <a:custGeom>
                            <a:avLst/>
                            <a:gdLst>
                              <a:gd name="G0" fmla="+- 21132 0 0"/>
                              <a:gd name="G1" fmla="+- 0 0 0"/>
                              <a:gd name="G2" fmla="+- 21600 0 0"/>
                              <a:gd name="T0" fmla="*/ 7072 w 21132"/>
                              <a:gd name="T1" fmla="*/ 16397 h 16397"/>
                              <a:gd name="T2" fmla="*/ 0 w 21132"/>
                              <a:gd name="T3" fmla="*/ 4474 h 16397"/>
                              <a:gd name="T4" fmla="*/ 21132 w 21132"/>
                              <a:gd name="T5" fmla="*/ 0 h 16397"/>
                            </a:gdLst>
                            <a:ahLst/>
                            <a:cxnLst>
                              <a:cxn ang="0">
                                <a:pos x="T0" y="T1"/>
                              </a:cxn>
                              <a:cxn ang="0">
                                <a:pos x="T2" y="T3"/>
                              </a:cxn>
                              <a:cxn ang="0">
                                <a:pos x="T4" y="T5"/>
                              </a:cxn>
                            </a:cxnLst>
                            <a:rect l="0" t="0" r="r" b="b"/>
                            <a:pathLst>
                              <a:path w="21132" h="16397" fill="none" extrusionOk="0">
                                <a:moveTo>
                                  <a:pt x="7071" y="16397"/>
                                </a:moveTo>
                                <a:cubicBezTo>
                                  <a:pt x="3468" y="13307"/>
                                  <a:pt x="983" y="9117"/>
                                  <a:pt x="0" y="4473"/>
                                </a:cubicBezTo>
                              </a:path>
                              <a:path w="21132" h="16397" stroke="0" extrusionOk="0">
                                <a:moveTo>
                                  <a:pt x="7071" y="16397"/>
                                </a:moveTo>
                                <a:cubicBezTo>
                                  <a:pt x="3468" y="13307"/>
                                  <a:pt x="983" y="9117"/>
                                  <a:pt x="0" y="4473"/>
                                </a:cubicBezTo>
                                <a:lnTo>
                                  <a:pt x="21132" y="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Text Box 145"/>
                        <wps:cNvSpPr txBox="1">
                          <a:spLocks noChangeArrowheads="1"/>
                        </wps:cNvSpPr>
                        <wps:spPr bwMode="auto">
                          <a:xfrm>
                            <a:off x="451485" y="160210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831276">
                              <w:r>
                                <w:t>W</w:t>
                              </w:r>
                            </w:p>
                          </w:txbxContent>
                        </wps:txbx>
                        <wps:bodyPr rot="0" vert="horz" wrap="square" lIns="91440" tIns="45720" rIns="91440" bIns="45720" anchor="t" anchorCtr="0" upright="1">
                          <a:noAutofit/>
                        </wps:bodyPr>
                      </wps:wsp>
                      <wps:wsp>
                        <wps:cNvPr id="129" name="Arc 146"/>
                        <wps:cNvSpPr>
                          <a:spLocks/>
                        </wps:cNvSpPr>
                        <wps:spPr bwMode="auto">
                          <a:xfrm flipH="1">
                            <a:off x="567690" y="763270"/>
                            <a:ext cx="1037590" cy="1026795"/>
                          </a:xfrm>
                          <a:custGeom>
                            <a:avLst/>
                            <a:gdLst>
                              <a:gd name="G0" fmla="+- 21600 0 0"/>
                              <a:gd name="G1" fmla="+- 20705 0 0"/>
                              <a:gd name="G2" fmla="+- 21600 0 0"/>
                              <a:gd name="T0" fmla="*/ 27755 w 43200"/>
                              <a:gd name="T1" fmla="*/ 0 h 42305"/>
                              <a:gd name="T2" fmla="*/ 15087 w 43200"/>
                              <a:gd name="T3" fmla="*/ 110 h 42305"/>
                              <a:gd name="T4" fmla="*/ 21600 w 43200"/>
                              <a:gd name="T5" fmla="*/ 20705 h 42305"/>
                            </a:gdLst>
                            <a:ahLst/>
                            <a:cxnLst>
                              <a:cxn ang="0">
                                <a:pos x="T0" y="T1"/>
                              </a:cxn>
                              <a:cxn ang="0">
                                <a:pos x="T2" y="T3"/>
                              </a:cxn>
                              <a:cxn ang="0">
                                <a:pos x="T4" y="T5"/>
                              </a:cxn>
                            </a:cxnLst>
                            <a:rect l="0" t="0" r="r" b="b"/>
                            <a:pathLst>
                              <a:path w="43200" h="42305" fill="none" extrusionOk="0">
                                <a:moveTo>
                                  <a:pt x="27754" y="0"/>
                                </a:moveTo>
                                <a:cubicBezTo>
                                  <a:pt x="36917" y="2724"/>
                                  <a:pt x="43200" y="11146"/>
                                  <a:pt x="43200" y="20705"/>
                                </a:cubicBezTo>
                                <a:cubicBezTo>
                                  <a:pt x="43200" y="32634"/>
                                  <a:pt x="33529" y="42305"/>
                                  <a:pt x="21600" y="42305"/>
                                </a:cubicBezTo>
                                <a:cubicBezTo>
                                  <a:pt x="9670" y="42305"/>
                                  <a:pt x="0" y="32634"/>
                                  <a:pt x="0" y="20705"/>
                                </a:cubicBezTo>
                                <a:cubicBezTo>
                                  <a:pt x="0" y="11284"/>
                                  <a:pt x="6105" y="2950"/>
                                  <a:pt x="15087" y="110"/>
                                </a:cubicBezTo>
                              </a:path>
                              <a:path w="43200" h="42305" stroke="0" extrusionOk="0">
                                <a:moveTo>
                                  <a:pt x="27754" y="0"/>
                                </a:moveTo>
                                <a:cubicBezTo>
                                  <a:pt x="36917" y="2724"/>
                                  <a:pt x="43200" y="11146"/>
                                  <a:pt x="43200" y="20705"/>
                                </a:cubicBezTo>
                                <a:cubicBezTo>
                                  <a:pt x="43200" y="32634"/>
                                  <a:pt x="33529" y="42305"/>
                                  <a:pt x="21600" y="42305"/>
                                </a:cubicBezTo>
                                <a:cubicBezTo>
                                  <a:pt x="9670" y="42305"/>
                                  <a:pt x="0" y="32634"/>
                                  <a:pt x="0" y="20705"/>
                                </a:cubicBezTo>
                                <a:cubicBezTo>
                                  <a:pt x="0" y="11284"/>
                                  <a:pt x="6105" y="2950"/>
                                  <a:pt x="15087" y="110"/>
                                </a:cubicBezTo>
                                <a:lnTo>
                                  <a:pt x="21600" y="20705"/>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35" o:spid="_x0000_s1067" editas="canvas" style="width:179.55pt;height:155pt;mso-position-horizontal-relative:char;mso-position-vertical-relative:line" coordsize="22802,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">
                <v:shape id="_x0000_s1068" type="#_x0000_t75" style="position:absolute;width:22802;height:19685;visibility:visible;mso-wrap-style:square">
                  <v:fill o:detectmouseclick="t"/>
                  <v:path o:connecttype="none"/>
                </v:shape>
                <v:rect id="Rectangle 137" o:spid="_x0000_s1069" style="position:absolute;left:800;width:21240;height:19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oval id="Oval 138" o:spid="_x0000_s1070" style="position:absolute;left:5753;top:7461;width:10382;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" fillcolor="red">
                  <v:fill opacity="19789f"/>
                </v:oval>
                <v:oval id="Oval 139" o:spid="_x0000_s1071"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" fillcolor="yellow">
                  <v:fill opacity="19789f"/>
                </v:oval>
                <v:oval id="Oval 140" o:spid="_x0000_s1072"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" fillcolor="#0070c0">
                  <v:fill opacity="19789f"/>
                </v:oval>
                <v:shape id="Text Box 141" o:spid="_x0000_s1073" type="#_x0000_t202" style="position:absolute;left:800;top:146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" filled="f" stroked="f">
                  <v:textbox>
                    <w:txbxContent>
                      <w:p w:rsidR="00274629" w:rsidRDefault="00274629" w:rsidP="00831276">
                        <w:r>
                          <w:t>H</w:t>
                        </w:r>
                      </w:p>
                    </w:txbxContent>
                  </v:textbox>
                </v:shape>
                <v:shape id="Text Box 142" o:spid="_x0000_s1074" type="#_x0000_t202" style="position:absolute;left:18421;top:1936;width:276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" filled="f" stroked="f">
                  <v:textbox>
                    <w:txbxContent>
                      <w:p w:rsidR="00274629" w:rsidRDefault="00274629" w:rsidP="00831276">
                        <w:r>
                          <w:t>F</w:t>
                        </w:r>
                      </w:p>
                    </w:txbxContent>
                  </v:textbox>
                </v:shape>
                <v:shape id="Arc 143" o:spid="_x0000_s1075" style="position:absolute;left:9258;top:6769;width:5073;height:3784;visibility:visible;mso-wrap-style:square;v-text-anchor:top" coordsize="21295,1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" path="m6364,15608nfc3008,12399,777,8193,-1,3616em6364,15608nsc3008,12399,777,8193,-1,3616l21295,,6364,15608xe" filled="f" strokecolor="red" strokeweight="4.5pt">
                  <v:path arrowok="t" o:extrusionok="f" o:connecttype="custom" o:connectlocs="151626,378460;0,87675;507365,0" o:connectangles="0,0,0"/>
                </v:shape>
                <v:shape id="Arc 144" o:spid="_x0000_s1076" style="position:absolute;left:7410;top:6616;width:5074;height:3982;flip:x;visibility:visible;mso-wrap-style:square;v-text-anchor:top" coordsize="21132,1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" path="m7071,16397nfc3468,13307,983,9117,,4473em7071,16397nsc3468,13307,983,9117,,4473l21132,,7071,16397xe" filled="f" strokecolor="red" strokeweight="4.5pt">
                  <v:path arrowok="t" o:extrusionok="f" o:connecttype="custom" o:connectlocs="169794,398145;0,108636;507365,0" o:connectangles="0,0,0"/>
                </v:shape>
                <v:shape id="Text Box 145" o:spid="_x0000_s1077" type="#_x0000_t202" style="position:absolute;left:4514;top:16021;width:276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rsidR="00274629" w:rsidRDefault="00274629" w:rsidP="00831276">
                        <w:r>
                          <w:t>W</w:t>
                        </w:r>
                      </w:p>
                    </w:txbxContent>
                  </v:textbox>
                </v:shape>
                <v:shape id="Arc 146" o:spid="_x0000_s1078" style="position:absolute;left:5676;top:7632;width:10376;height:10268;flip:x;visibility:visible;mso-wrap-style:square;v-text-anchor:top" coordsize="43200,4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" path="m27754,nfc36917,2724,43200,11146,43200,20705v,11929,-9671,21600,-21600,21600c9670,42305,,32634,,20705,,11284,6105,2950,15087,110em27754,nsc36917,2724,43200,11146,43200,20705v,11929,-9671,21600,-21600,21600c9670,42305,,32634,,20705,,11284,6105,2950,15087,110r6513,20595l27754,xe" filled="f" strokecolor="red" strokeweight="4.5pt">
                  <v:path arrowok="t" o:extrusionok="f" o:connecttype="custom" o:connectlocs="666628,0;362364,2670;518795,502536" o:connectangles="0,0,0"/>
                </v:shape>
                <w10:anchorlock/>
              </v:group>
            </w:pict>
          </mc:Fallback>
        </mc:AlternateContent>
      </w:r>
    </w:p>
    <w:p w:rsidR="00612A24" w:rsidRDefault="00612A24" w:rsidP="006229E7"/>
    <w:p w:rsidR="00612A24" w:rsidRDefault="00612A24" w:rsidP="006229E7"/>
    <w:p w:rsidR="00612A24" w:rsidRDefault="00612A24" w:rsidP="000345BB">
      <w:pPr>
        <w:pStyle w:val="ExampleHeader"/>
      </w:pPr>
      <w:r>
        <w:t>Example 1</w:t>
      </w:r>
      <w:r w:rsidR="00274629">
        <w:t>1</w:t>
      </w:r>
    </w:p>
    <w:p w:rsidR="00612A24" w:rsidRDefault="00612A24" w:rsidP="000345BB">
      <w:pPr>
        <w:pStyle w:val="ExampleBody"/>
      </w:pPr>
      <w:r>
        <w:t xml:space="preserve">Create an expression to represent the </w:t>
      </w:r>
      <w:r w:rsidR="00831276">
        <w:t>outlined</w:t>
      </w:r>
      <w:r>
        <w:t xml:space="preserve"> part of the Venn diagram shown.</w:t>
      </w:r>
    </w:p>
    <w:p w:rsidR="00831276" w:rsidRDefault="00423184" w:rsidP="000345BB">
      <w:pPr>
        <w:pStyle w:val="ExampleBody"/>
      </w:pPr>
      <w:r>
        <w:rPr>
          <w:noProof/>
        </w:rPr>
        <mc:AlternateContent>
          <mc:Choice Requires="wpc">
            <w:drawing>
              <wp:anchor distT="0" distB="0" distL="114300" distR="114300" simplePos="0" relativeHeight="251655680" behindDoc="0" locked="0" layoutInCell="1" allowOverlap="1">
                <wp:simplePos x="0" y="0"/>
                <wp:positionH relativeFrom="column">
                  <wp:posOffset>3448050</wp:posOffset>
                </wp:positionH>
                <wp:positionV relativeFrom="paragraph">
                  <wp:posOffset>133350</wp:posOffset>
                </wp:positionV>
                <wp:extent cx="2280285" cy="1985010"/>
                <wp:effectExtent l="0" t="10160" r="0" b="5080"/>
                <wp:wrapSquare wrapText="bothSides"/>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5" name="Rectangle 149"/>
                        <wps:cNvSpPr>
                          <a:spLocks noChangeArrowheads="1"/>
                        </wps:cNvSpPr>
                        <wps:spPr bwMode="auto">
                          <a:xfrm>
                            <a:off x="80010" y="0"/>
                            <a:ext cx="2124075" cy="1985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6" name="Oval 150"/>
                        <wps:cNvSpPr>
                          <a:spLocks noChangeArrowheads="1"/>
                        </wps:cNvSpPr>
                        <wps:spPr bwMode="auto">
                          <a:xfrm>
                            <a:off x="575310" y="746125"/>
                            <a:ext cx="1038225" cy="1038225"/>
                          </a:xfrm>
                          <a:prstGeom prst="ellipse">
                            <a:avLst/>
                          </a:prstGeom>
                          <a:solidFill>
                            <a:srgbClr val="FF0000">
                              <a:alpha val="30000"/>
                            </a:srgbClr>
                          </a:solidFill>
                          <a:ln w="9525">
                            <a:solidFill>
                              <a:srgbClr val="000000"/>
                            </a:solidFill>
                            <a:round/>
                            <a:headEnd/>
                            <a:tailEnd/>
                          </a:ln>
                        </wps:spPr>
                        <wps:bodyPr rot="0" vert="horz" wrap="square" lIns="91440" tIns="45720" rIns="91440" bIns="45720" anchor="t" anchorCtr="0" upright="1">
                          <a:noAutofit/>
                        </wps:bodyPr>
                      </wps:wsp>
                      <wps:wsp>
                        <wps:cNvPr id="367" name="Oval 151"/>
                        <wps:cNvSpPr>
                          <a:spLocks noChangeArrowheads="1"/>
                        </wps:cNvSpPr>
                        <wps:spPr bwMode="auto">
                          <a:xfrm>
                            <a:off x="222885" y="146050"/>
                            <a:ext cx="1038225" cy="103822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368" name="Oval 152"/>
                        <wps:cNvSpPr>
                          <a:spLocks noChangeArrowheads="1"/>
                        </wps:cNvSpPr>
                        <wps:spPr bwMode="auto">
                          <a:xfrm>
                            <a:off x="908685" y="14605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369" name="Text Box 153"/>
                        <wps:cNvSpPr txBox="1">
                          <a:spLocks noChangeArrowheads="1"/>
                        </wps:cNvSpPr>
                        <wps:spPr bwMode="auto">
                          <a:xfrm>
                            <a:off x="80010" y="146050"/>
                            <a:ext cx="361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831276">
                              <w:r>
                                <w:t>H</w:t>
                              </w:r>
                            </w:p>
                          </w:txbxContent>
                        </wps:txbx>
                        <wps:bodyPr rot="0" vert="horz" wrap="square" lIns="91440" tIns="45720" rIns="91440" bIns="45720" anchor="t" anchorCtr="0" upright="1">
                          <a:noAutofit/>
                        </wps:bodyPr>
                      </wps:wsp>
                      <wps:wsp>
                        <wps:cNvPr id="370" name="Text Box 154"/>
                        <wps:cNvSpPr txBox="1">
                          <a:spLocks noChangeArrowheads="1"/>
                        </wps:cNvSpPr>
                        <wps:spPr bwMode="auto">
                          <a:xfrm>
                            <a:off x="1842135" y="19367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831276">
                              <w:r>
                                <w:t>F</w:t>
                              </w:r>
                            </w:p>
                          </w:txbxContent>
                        </wps:txbx>
                        <wps:bodyPr rot="0" vert="horz" wrap="square" lIns="91440" tIns="45720" rIns="91440" bIns="45720" anchor="t" anchorCtr="0" upright="1">
                          <a:noAutofit/>
                        </wps:bodyPr>
                      </wps:wsp>
                      <wps:wsp>
                        <wps:cNvPr id="371" name="Arc 155"/>
                        <wps:cNvSpPr>
                          <a:spLocks/>
                        </wps:cNvSpPr>
                        <wps:spPr bwMode="auto">
                          <a:xfrm>
                            <a:off x="918845" y="281305"/>
                            <a:ext cx="514350" cy="467360"/>
                          </a:xfrm>
                          <a:custGeom>
                            <a:avLst/>
                            <a:gdLst>
                              <a:gd name="G0" fmla="+- 21600 0 0"/>
                              <a:gd name="G1" fmla="+- 16360 0 0"/>
                              <a:gd name="G2" fmla="+- 21600 0 0"/>
                              <a:gd name="T0" fmla="*/ 201 w 21600"/>
                              <a:gd name="T1" fmla="*/ 19299 h 19299"/>
                              <a:gd name="T2" fmla="*/ 7497 w 21600"/>
                              <a:gd name="T3" fmla="*/ 0 h 19299"/>
                              <a:gd name="T4" fmla="*/ 21600 w 21600"/>
                              <a:gd name="T5" fmla="*/ 16360 h 19299"/>
                            </a:gdLst>
                            <a:ahLst/>
                            <a:cxnLst>
                              <a:cxn ang="0">
                                <a:pos x="T0" y="T1"/>
                              </a:cxn>
                              <a:cxn ang="0">
                                <a:pos x="T2" y="T3"/>
                              </a:cxn>
                              <a:cxn ang="0">
                                <a:pos x="T4" y="T5"/>
                              </a:cxn>
                            </a:cxnLst>
                            <a:rect l="0" t="0" r="r" b="b"/>
                            <a:pathLst>
                              <a:path w="21600" h="19299" fill="none" extrusionOk="0">
                                <a:moveTo>
                                  <a:pt x="200" y="19299"/>
                                </a:moveTo>
                                <a:cubicBezTo>
                                  <a:pt x="67" y="18325"/>
                                  <a:pt x="0" y="17343"/>
                                  <a:pt x="0" y="16360"/>
                                </a:cubicBezTo>
                                <a:cubicBezTo>
                                  <a:pt x="0" y="10075"/>
                                  <a:pt x="2736" y="4102"/>
                                  <a:pt x="7496" y="-1"/>
                                </a:cubicBezTo>
                              </a:path>
                              <a:path w="21600" h="19299" stroke="0" extrusionOk="0">
                                <a:moveTo>
                                  <a:pt x="200" y="19299"/>
                                </a:moveTo>
                                <a:cubicBezTo>
                                  <a:pt x="67" y="18325"/>
                                  <a:pt x="0" y="17343"/>
                                  <a:pt x="0" y="16360"/>
                                </a:cubicBezTo>
                                <a:cubicBezTo>
                                  <a:pt x="0" y="10075"/>
                                  <a:pt x="2736" y="4102"/>
                                  <a:pt x="7496" y="-1"/>
                                </a:cubicBezTo>
                                <a:lnTo>
                                  <a:pt x="21600" y="1636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Arc 156"/>
                        <wps:cNvSpPr>
                          <a:spLocks/>
                        </wps:cNvSpPr>
                        <wps:spPr bwMode="auto">
                          <a:xfrm flipH="1">
                            <a:off x="741045" y="271780"/>
                            <a:ext cx="518795" cy="480060"/>
                          </a:xfrm>
                          <a:custGeom>
                            <a:avLst/>
                            <a:gdLst>
                              <a:gd name="G0" fmla="+- 21600 0 0"/>
                              <a:gd name="G1" fmla="+- 16094 0 0"/>
                              <a:gd name="G2" fmla="+- 21600 0 0"/>
                              <a:gd name="T0" fmla="*/ 318 w 21600"/>
                              <a:gd name="T1" fmla="*/ 19789 h 19789"/>
                              <a:gd name="T2" fmla="*/ 7193 w 21600"/>
                              <a:gd name="T3" fmla="*/ 0 h 19789"/>
                              <a:gd name="T4" fmla="*/ 21600 w 21600"/>
                              <a:gd name="T5" fmla="*/ 16094 h 19789"/>
                            </a:gdLst>
                            <a:ahLst/>
                            <a:cxnLst>
                              <a:cxn ang="0">
                                <a:pos x="T0" y="T1"/>
                              </a:cxn>
                              <a:cxn ang="0">
                                <a:pos x="T2" y="T3"/>
                              </a:cxn>
                              <a:cxn ang="0">
                                <a:pos x="T4" y="T5"/>
                              </a:cxn>
                            </a:cxnLst>
                            <a:rect l="0" t="0" r="r" b="b"/>
                            <a:pathLst>
                              <a:path w="21600" h="19789" fill="none" extrusionOk="0">
                                <a:moveTo>
                                  <a:pt x="318" y="19788"/>
                                </a:moveTo>
                                <a:cubicBezTo>
                                  <a:pt x="106" y="18568"/>
                                  <a:pt x="0" y="17332"/>
                                  <a:pt x="0" y="16094"/>
                                </a:cubicBezTo>
                                <a:cubicBezTo>
                                  <a:pt x="0" y="9950"/>
                                  <a:pt x="2615" y="4097"/>
                                  <a:pt x="7193" y="0"/>
                                </a:cubicBezTo>
                              </a:path>
                              <a:path w="21600" h="19789" stroke="0" extrusionOk="0">
                                <a:moveTo>
                                  <a:pt x="318" y="19788"/>
                                </a:moveTo>
                                <a:cubicBezTo>
                                  <a:pt x="106" y="18568"/>
                                  <a:pt x="0" y="17332"/>
                                  <a:pt x="0" y="16094"/>
                                </a:cubicBezTo>
                                <a:cubicBezTo>
                                  <a:pt x="0" y="9950"/>
                                  <a:pt x="2615" y="4097"/>
                                  <a:pt x="7193" y="0"/>
                                </a:cubicBezTo>
                                <a:lnTo>
                                  <a:pt x="21600" y="16094"/>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Text Box 157"/>
                        <wps:cNvSpPr txBox="1">
                          <a:spLocks noChangeArrowheads="1"/>
                        </wps:cNvSpPr>
                        <wps:spPr bwMode="auto">
                          <a:xfrm>
                            <a:off x="480060" y="160210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831276">
                              <w:r>
                                <w:t>W</w:t>
                              </w:r>
                            </w:p>
                          </w:txbxContent>
                        </wps:txbx>
                        <wps:bodyPr rot="0" vert="horz" wrap="square" lIns="91440" tIns="45720" rIns="91440" bIns="45720" anchor="t" anchorCtr="0" upright="1">
                          <a:noAutofit/>
                        </wps:bodyPr>
                      </wps:wsp>
                      <wps:wsp>
                        <wps:cNvPr id="374" name="Arc 158"/>
                        <wps:cNvSpPr>
                          <a:spLocks/>
                        </wps:cNvSpPr>
                        <wps:spPr bwMode="auto">
                          <a:xfrm flipH="1">
                            <a:off x="913130" y="736600"/>
                            <a:ext cx="353695" cy="523875"/>
                          </a:xfrm>
                          <a:custGeom>
                            <a:avLst/>
                            <a:gdLst>
                              <a:gd name="G0" fmla="+- 7220 0 0"/>
                              <a:gd name="G1" fmla="+- 21600 0 0"/>
                              <a:gd name="G2" fmla="+- 21600 0 0"/>
                              <a:gd name="T0" fmla="*/ 0 w 14732"/>
                              <a:gd name="T1" fmla="*/ 1243 h 21600"/>
                              <a:gd name="T2" fmla="*/ 14732 w 14732"/>
                              <a:gd name="T3" fmla="*/ 1348 h 21600"/>
                              <a:gd name="T4" fmla="*/ 7220 w 14732"/>
                              <a:gd name="T5" fmla="*/ 21600 h 21600"/>
                            </a:gdLst>
                            <a:ahLst/>
                            <a:cxnLst>
                              <a:cxn ang="0">
                                <a:pos x="T0" y="T1"/>
                              </a:cxn>
                              <a:cxn ang="0">
                                <a:pos x="T2" y="T3"/>
                              </a:cxn>
                              <a:cxn ang="0">
                                <a:pos x="T4" y="T5"/>
                              </a:cxn>
                            </a:cxnLst>
                            <a:rect l="0" t="0" r="r" b="b"/>
                            <a:pathLst>
                              <a:path w="14732" h="21600" fill="none" extrusionOk="0">
                                <a:moveTo>
                                  <a:pt x="-1" y="1242"/>
                                </a:moveTo>
                                <a:cubicBezTo>
                                  <a:pt x="2318" y="420"/>
                                  <a:pt x="4760" y="0"/>
                                  <a:pt x="7220" y="0"/>
                                </a:cubicBezTo>
                                <a:cubicBezTo>
                                  <a:pt x="9784" y="0"/>
                                  <a:pt x="12327" y="456"/>
                                  <a:pt x="14731" y="1348"/>
                                </a:cubicBezTo>
                              </a:path>
                              <a:path w="14732" h="21600" stroke="0" extrusionOk="0">
                                <a:moveTo>
                                  <a:pt x="-1" y="1242"/>
                                </a:moveTo>
                                <a:cubicBezTo>
                                  <a:pt x="2318" y="420"/>
                                  <a:pt x="4760" y="0"/>
                                  <a:pt x="7220" y="0"/>
                                </a:cubicBezTo>
                                <a:cubicBezTo>
                                  <a:pt x="9784" y="0"/>
                                  <a:pt x="12327" y="456"/>
                                  <a:pt x="14731" y="1348"/>
                                </a:cubicBezTo>
                                <a:lnTo>
                                  <a:pt x="7220" y="2160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47" o:spid="_x0000_s1079" editas="canvas" style="position:absolute;margin-left:271.5pt;margin-top:10.5pt;width:179.55pt;height:156.3pt;z-index:251655680;mso-position-horizontal-relative:text;mso-position-vertical-relative:text" coordsize="22802,1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">
                <v:shape id="_x0000_s1080" type="#_x0000_t75" style="position:absolute;width:22802;height:19850;visibility:visible;mso-wrap-style:square">
                  <v:fill o:detectmouseclick="t"/>
                  <v:path o:connecttype="none"/>
                </v:shape>
                <v:rect id="Rectangle 149" o:spid="_x0000_s1081" style="position:absolute;left:800;width:21240;height:19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oval id="Oval 150" o:spid="_x0000_s1082" style="position:absolute;left:5753;top:7461;width:10382;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" fillcolor="red">
                  <v:fill opacity="19789f"/>
                </v:oval>
                <v:oval id="Oval 151" o:spid="_x0000_s1083"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" fillcolor="yellow">
                  <v:fill opacity="19789f"/>
                </v:oval>
                <v:oval id="Oval 152" o:spid="_x0000_s1084"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" fillcolor="#0070c0">
                  <v:fill opacity="19789f"/>
                </v:oval>
                <v:shape id="Text Box 153" o:spid="_x0000_s1085" type="#_x0000_t202" style="position:absolute;left:800;top:146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" filled="f" stroked="f">
                  <v:textbox>
                    <w:txbxContent>
                      <w:p w:rsidR="00274629" w:rsidRDefault="00274629" w:rsidP="00831276">
                        <w:r>
                          <w:t>H</w:t>
                        </w:r>
                      </w:p>
                    </w:txbxContent>
                  </v:textbox>
                </v:shape>
                <v:shape id="Text Box 154" o:spid="_x0000_s1086" type="#_x0000_t202" style="position:absolute;left:18421;top:1936;width:276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rsidR="00274629" w:rsidRDefault="00274629" w:rsidP="00831276">
                        <w:r>
                          <w:t>F</w:t>
                        </w:r>
                      </w:p>
                    </w:txbxContent>
                  </v:textbox>
                </v:shape>
                <v:shape id="Arc 155" o:spid="_x0000_s1087" style="position:absolute;left:9188;top:2813;width:5143;height:4673;visibility:visible;mso-wrap-style:square;v-text-anchor:top" coordsize="21600,19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" path="m200,19299nfc67,18325,,17343,,16360,,10075,2736,4102,7496,-1em200,19299nsc67,18325,,17343,,16360,,10075,2736,4102,7496,-1l21600,16360,200,19299xe" filled="f" strokecolor="red" strokeweight="4.5pt">
                  <v:path arrowok="t" o:extrusionok="f" o:connecttype="custom" o:connectlocs="4786,467360;178522,0;514350,396187" o:connectangles="0,0,0"/>
                </v:shape>
                <v:shape id="Arc 156" o:spid="_x0000_s1088" style="position:absolute;left:7410;top:2717;width:5188;height:4801;flip:x;visibility:visible;mso-wrap-style:square;v-text-anchor:top" coordsize="21600,1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" path="m318,19788nfc106,18568,,17332,,16094,,9950,2615,4097,7193,em318,19788nsc106,18568,,17332,,16094,,9950,2615,4097,7193,l21600,16094,318,19788xe" filled="f" strokecolor="red" strokeweight="4.5pt">
                  <v:path arrowok="t" o:extrusionok="f" o:connecttype="custom" o:connectlocs="7638,480060;172764,0;518795,390423" o:connectangles="0,0,0"/>
                </v:shape>
                <v:shape id="Text Box 157" o:spid="_x0000_s1089" type="#_x0000_t202" style="position:absolute;left:4800;top:16021;width:276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" filled="f" stroked="f">
                  <v:textbox>
                    <w:txbxContent>
                      <w:p w:rsidR="00274629" w:rsidRDefault="00274629" w:rsidP="00831276">
                        <w:r>
                          <w:t>W</w:t>
                        </w:r>
                      </w:p>
                    </w:txbxContent>
                  </v:textbox>
                </v:shape>
                <v:shape id="Arc 158" o:spid="_x0000_s1090" style="position:absolute;left:9131;top:7366;width:3537;height:5238;flip:x;visibility:visible;mso-wrap-style:square;v-text-anchor:top" coordsize="1473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" path="m-1,1242nfc2318,420,4760,,7220,v2564,,5107,456,7511,1348em-1,1242nsc2318,420,4760,,7220,v2564,,5107,456,7511,1348l7220,21600,-1,1242xe" filled="f" strokecolor="red" strokeweight="4.5pt">
                  <v:path arrowok="t" o:extrusionok="f" o:connecttype="custom" o:connectlocs="0,30147;353695,32694;173342,523875" o:connectangles="0,0,0"/>
                </v:shape>
                <w10:wrap type="square"/>
              </v:group>
            </w:pict>
          </mc:Fallback>
        </mc:AlternateContent>
      </w:r>
    </w:p>
    <w:p w:rsidR="00831276" w:rsidRDefault="00831276" w:rsidP="000345BB">
      <w:pPr>
        <w:pStyle w:val="ExampleBody"/>
      </w:pPr>
    </w:p>
    <w:p w:rsidR="00831276" w:rsidRDefault="00831276" w:rsidP="000345BB">
      <w:pPr>
        <w:pStyle w:val="ExampleBody"/>
      </w:pPr>
    </w:p>
    <w:p w:rsidR="00831276" w:rsidRDefault="00831276" w:rsidP="000C1EAF">
      <w:pPr>
        <w:pStyle w:val="ExampleBody"/>
      </w:pPr>
      <w:r>
        <w:t xml:space="preserve">The elements in the outlined set </w:t>
      </w:r>
      <w:r>
        <w:rPr>
          <w:i/>
        </w:rPr>
        <w:t>are</w:t>
      </w:r>
      <w:r>
        <w:t xml:space="preserve"> in sets </w:t>
      </w:r>
      <w:r>
        <w:rPr>
          <w:i/>
        </w:rPr>
        <w:t>H</w:t>
      </w:r>
      <w:r>
        <w:t xml:space="preserve"> and </w:t>
      </w:r>
      <w:r>
        <w:rPr>
          <w:i/>
        </w:rPr>
        <w:t>F</w:t>
      </w:r>
      <w:r>
        <w:t xml:space="preserve">, but are not in set </w:t>
      </w:r>
      <w:r>
        <w:rPr>
          <w:i/>
        </w:rPr>
        <w:t>W</w:t>
      </w:r>
      <w:r>
        <w:t xml:space="preserve">.  So we could represent this set as  </w:t>
      </w:r>
      <w:r>
        <w:rPr>
          <w:i/>
        </w:rPr>
        <w:t xml:space="preserve">H </w:t>
      </w:r>
      <w:r w:rsidRPr="00A40CFA">
        <w:rPr>
          <w:rFonts w:ascii="Cambria Math" w:hAnsi="Cambria Math"/>
        </w:rPr>
        <w:t>⋂</w:t>
      </w:r>
      <w:r>
        <w:rPr>
          <w:i/>
        </w:rPr>
        <w:t xml:space="preserve"> F</w:t>
      </w:r>
      <w:r>
        <w:t xml:space="preserve"> </w:t>
      </w:r>
      <w:r w:rsidRPr="00A40CFA">
        <w:rPr>
          <w:rFonts w:ascii="Cambria Math" w:hAnsi="Cambria Math"/>
        </w:rPr>
        <w:t>⋂</w:t>
      </w:r>
      <w:r>
        <w:rPr>
          <w:i/>
        </w:rPr>
        <w:t xml:space="preserve"> W</w:t>
      </w:r>
      <w:r>
        <w:rPr>
          <w:i/>
          <w:vertAlign w:val="superscript"/>
        </w:rPr>
        <w:t>c</w:t>
      </w:r>
    </w:p>
    <w:p w:rsidR="000A5B8E" w:rsidRDefault="000A5B8E" w:rsidP="000C1EAF">
      <w:pPr>
        <w:pStyle w:val="ExampleBody"/>
      </w:pPr>
    </w:p>
    <w:p w:rsidR="000A5B8E" w:rsidRDefault="000A5B8E" w:rsidP="000C1EAF">
      <w:pPr>
        <w:pStyle w:val="ExampleBody"/>
      </w:pPr>
    </w:p>
    <w:p w:rsidR="000A5B8E" w:rsidRDefault="000A5B8E" w:rsidP="000C1EAF">
      <w:pPr>
        <w:pStyle w:val="ExampleBody"/>
      </w:pPr>
    </w:p>
    <w:p w:rsidR="000A5B8E" w:rsidRDefault="000A5B8E" w:rsidP="000C1EAF">
      <w:pPr>
        <w:pStyle w:val="ExampleBody"/>
      </w:pPr>
    </w:p>
    <w:p w:rsidR="000A5B8E" w:rsidRDefault="000A5B8E" w:rsidP="000C1EAF">
      <w:pPr>
        <w:pStyle w:val="ExampleBody"/>
      </w:pPr>
    </w:p>
    <w:p w:rsidR="000A5B8E" w:rsidRDefault="000A5B8E" w:rsidP="000C1EAF">
      <w:pPr>
        <w:pStyle w:val="ExampleBody"/>
      </w:pPr>
    </w:p>
    <w:p w:rsidR="000A5B8E" w:rsidRPr="000A5B8E" w:rsidRDefault="000A5B8E" w:rsidP="000C1EAF">
      <w:pPr>
        <w:pStyle w:val="ExampleBody"/>
      </w:pPr>
    </w:p>
    <w:p w:rsidR="00612A24" w:rsidRDefault="00612A24" w:rsidP="006229E7"/>
    <w:p w:rsidR="000C1EAF" w:rsidRDefault="000C1EAF" w:rsidP="006229E7"/>
    <w:p w:rsidR="00612A24" w:rsidRDefault="00612A24" w:rsidP="000345BB">
      <w:pPr>
        <w:pStyle w:val="TryitNow"/>
      </w:pPr>
      <w:r>
        <w:t>Try it Now 3</w:t>
      </w:r>
    </w:p>
    <w:p w:rsidR="00612A24" w:rsidRDefault="00612A24" w:rsidP="000345BB">
      <w:pPr>
        <w:pStyle w:val="TryitNowbody"/>
      </w:pPr>
      <w:r>
        <w:t xml:space="preserve">Create an expression to represent the </w:t>
      </w:r>
      <w:r w:rsidR="009372C4">
        <w:t>outlined</w:t>
      </w:r>
      <w:r>
        <w:t xml:space="preserve"> </w:t>
      </w:r>
      <w:r w:rsidR="009372C4">
        <w:t>portion</w:t>
      </w:r>
      <w:r>
        <w:t xml:space="preserve"> of the Venn diagram shown</w:t>
      </w:r>
    </w:p>
    <w:p w:rsidR="000C1EAF" w:rsidRDefault="000C1EAF" w:rsidP="000345BB">
      <w:pPr>
        <w:pStyle w:val="TryitNowbody"/>
      </w:pPr>
    </w:p>
    <w:p w:rsidR="000C1EAF" w:rsidRDefault="00423184" w:rsidP="000345BB">
      <w:pPr>
        <w:pStyle w:val="TryitNowbody"/>
      </w:pPr>
      <w:r>
        <w:rPr>
          <w:noProof/>
        </w:rPr>
        <mc:AlternateContent>
          <mc:Choice Requires="wpc">
            <w:drawing>
              <wp:inline distT="0" distB="0" distL="0" distR="0">
                <wp:extent cx="2280285" cy="1985010"/>
                <wp:effectExtent l="0" t="12700" r="0" b="1206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4" name="Rectangle 161"/>
                        <wps:cNvSpPr>
                          <a:spLocks noChangeArrowheads="1"/>
                        </wps:cNvSpPr>
                        <wps:spPr bwMode="auto">
                          <a:xfrm>
                            <a:off x="80010" y="0"/>
                            <a:ext cx="2124075" cy="1985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Oval 162"/>
                        <wps:cNvSpPr>
                          <a:spLocks noChangeArrowheads="1"/>
                        </wps:cNvSpPr>
                        <wps:spPr bwMode="auto">
                          <a:xfrm>
                            <a:off x="575310" y="746125"/>
                            <a:ext cx="1038225" cy="1038225"/>
                          </a:xfrm>
                          <a:prstGeom prst="ellipse">
                            <a:avLst/>
                          </a:prstGeom>
                          <a:solidFill>
                            <a:srgbClr val="FF0000">
                              <a:alpha val="30000"/>
                            </a:srgbClr>
                          </a:solidFill>
                          <a:ln w="9525">
                            <a:solidFill>
                              <a:srgbClr val="000000"/>
                            </a:solidFill>
                            <a:round/>
                            <a:headEnd/>
                            <a:tailEnd/>
                          </a:ln>
                        </wps:spPr>
                        <wps:bodyPr rot="0" vert="horz" wrap="square" lIns="91440" tIns="45720" rIns="91440" bIns="45720" anchor="t" anchorCtr="0" upright="1">
                          <a:noAutofit/>
                        </wps:bodyPr>
                      </wps:wsp>
                      <wps:wsp>
                        <wps:cNvPr id="356" name="Oval 163"/>
                        <wps:cNvSpPr>
                          <a:spLocks noChangeArrowheads="1"/>
                        </wps:cNvSpPr>
                        <wps:spPr bwMode="auto">
                          <a:xfrm>
                            <a:off x="222885" y="146050"/>
                            <a:ext cx="1038225" cy="103822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357" name="Oval 164"/>
                        <wps:cNvSpPr>
                          <a:spLocks noChangeArrowheads="1"/>
                        </wps:cNvSpPr>
                        <wps:spPr bwMode="auto">
                          <a:xfrm>
                            <a:off x="908685" y="14605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359" name="Text Box 165"/>
                        <wps:cNvSpPr txBox="1">
                          <a:spLocks noChangeArrowheads="1"/>
                        </wps:cNvSpPr>
                        <wps:spPr bwMode="auto">
                          <a:xfrm>
                            <a:off x="80010" y="146050"/>
                            <a:ext cx="361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0C1EAF">
                              <w:r>
                                <w:t>A</w:t>
                              </w:r>
                            </w:p>
                          </w:txbxContent>
                        </wps:txbx>
                        <wps:bodyPr rot="0" vert="horz" wrap="square" lIns="91440" tIns="45720" rIns="91440" bIns="45720" anchor="t" anchorCtr="0" upright="1">
                          <a:noAutofit/>
                        </wps:bodyPr>
                      </wps:wsp>
                      <wps:wsp>
                        <wps:cNvPr id="360" name="Text Box 166"/>
                        <wps:cNvSpPr txBox="1">
                          <a:spLocks noChangeArrowheads="1"/>
                        </wps:cNvSpPr>
                        <wps:spPr bwMode="auto">
                          <a:xfrm>
                            <a:off x="1842135" y="19367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0C1EAF">
                              <w:r>
                                <w:t>B</w:t>
                              </w:r>
                            </w:p>
                          </w:txbxContent>
                        </wps:txbx>
                        <wps:bodyPr rot="0" vert="horz" wrap="square" lIns="91440" tIns="45720" rIns="91440" bIns="45720" anchor="t" anchorCtr="0" upright="1">
                          <a:noAutofit/>
                        </wps:bodyPr>
                      </wps:wsp>
                      <wps:wsp>
                        <wps:cNvPr id="361" name="Arc 167"/>
                        <wps:cNvSpPr>
                          <a:spLocks/>
                        </wps:cNvSpPr>
                        <wps:spPr bwMode="auto">
                          <a:xfrm>
                            <a:off x="1080770" y="156210"/>
                            <a:ext cx="868045" cy="1016635"/>
                          </a:xfrm>
                          <a:custGeom>
                            <a:avLst/>
                            <a:gdLst>
                              <a:gd name="G0" fmla="+- 14851 0 0"/>
                              <a:gd name="G1" fmla="+- 21600 0 0"/>
                              <a:gd name="G2" fmla="+- 21600 0 0"/>
                              <a:gd name="T0" fmla="*/ 0 w 36451"/>
                              <a:gd name="T1" fmla="*/ 5915 h 41982"/>
                              <a:gd name="T2" fmla="*/ 22001 w 36451"/>
                              <a:gd name="T3" fmla="*/ 41982 h 41982"/>
                              <a:gd name="T4" fmla="*/ 14851 w 36451"/>
                              <a:gd name="T5" fmla="*/ 21600 h 41982"/>
                            </a:gdLst>
                            <a:ahLst/>
                            <a:cxnLst>
                              <a:cxn ang="0">
                                <a:pos x="T0" y="T1"/>
                              </a:cxn>
                              <a:cxn ang="0">
                                <a:pos x="T2" y="T3"/>
                              </a:cxn>
                              <a:cxn ang="0">
                                <a:pos x="T4" y="T5"/>
                              </a:cxn>
                            </a:cxnLst>
                            <a:rect l="0" t="0" r="r" b="b"/>
                            <a:pathLst>
                              <a:path w="36451" h="41982" fill="none" extrusionOk="0">
                                <a:moveTo>
                                  <a:pt x="0" y="5915"/>
                                </a:moveTo>
                                <a:cubicBezTo>
                                  <a:pt x="4011" y="2116"/>
                                  <a:pt x="9326" y="0"/>
                                  <a:pt x="14851" y="0"/>
                                </a:cubicBezTo>
                                <a:cubicBezTo>
                                  <a:pt x="26780" y="0"/>
                                  <a:pt x="36451" y="9670"/>
                                  <a:pt x="36451" y="21600"/>
                                </a:cubicBezTo>
                                <a:cubicBezTo>
                                  <a:pt x="36451" y="30773"/>
                                  <a:pt x="30657" y="38945"/>
                                  <a:pt x="22001" y="41982"/>
                                </a:cubicBezTo>
                              </a:path>
                              <a:path w="36451" h="41982" stroke="0" extrusionOk="0">
                                <a:moveTo>
                                  <a:pt x="0" y="5915"/>
                                </a:moveTo>
                                <a:cubicBezTo>
                                  <a:pt x="4011" y="2116"/>
                                  <a:pt x="9326" y="0"/>
                                  <a:pt x="14851" y="0"/>
                                </a:cubicBezTo>
                                <a:cubicBezTo>
                                  <a:pt x="26780" y="0"/>
                                  <a:pt x="36451" y="9670"/>
                                  <a:pt x="36451" y="21600"/>
                                </a:cubicBezTo>
                                <a:cubicBezTo>
                                  <a:pt x="36451" y="30773"/>
                                  <a:pt x="30657" y="38945"/>
                                  <a:pt x="22001" y="41982"/>
                                </a:cubicBezTo>
                                <a:lnTo>
                                  <a:pt x="14851" y="2160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Arc 168"/>
                        <wps:cNvSpPr>
                          <a:spLocks/>
                        </wps:cNvSpPr>
                        <wps:spPr bwMode="auto">
                          <a:xfrm flipH="1">
                            <a:off x="222885" y="137795"/>
                            <a:ext cx="857885" cy="1024255"/>
                          </a:xfrm>
                          <a:custGeom>
                            <a:avLst/>
                            <a:gdLst>
                              <a:gd name="G0" fmla="+- 14120 0 0"/>
                              <a:gd name="G1" fmla="+- 21600 0 0"/>
                              <a:gd name="G2" fmla="+- 21600 0 0"/>
                              <a:gd name="T0" fmla="*/ 0 w 35720"/>
                              <a:gd name="T1" fmla="*/ 5254 h 42230"/>
                              <a:gd name="T2" fmla="*/ 20519 w 35720"/>
                              <a:gd name="T3" fmla="*/ 42230 h 42230"/>
                              <a:gd name="T4" fmla="*/ 14120 w 35720"/>
                              <a:gd name="T5" fmla="*/ 21600 h 42230"/>
                            </a:gdLst>
                            <a:ahLst/>
                            <a:cxnLst>
                              <a:cxn ang="0">
                                <a:pos x="T0" y="T1"/>
                              </a:cxn>
                              <a:cxn ang="0">
                                <a:pos x="T2" y="T3"/>
                              </a:cxn>
                              <a:cxn ang="0">
                                <a:pos x="T4" y="T5"/>
                              </a:cxn>
                            </a:cxnLst>
                            <a:rect l="0" t="0" r="r" b="b"/>
                            <a:pathLst>
                              <a:path w="35720" h="42230" fill="none" extrusionOk="0">
                                <a:moveTo>
                                  <a:pt x="0" y="5254"/>
                                </a:moveTo>
                                <a:cubicBezTo>
                                  <a:pt x="3923" y="1864"/>
                                  <a:pt x="8935" y="0"/>
                                  <a:pt x="14120" y="0"/>
                                </a:cubicBezTo>
                                <a:cubicBezTo>
                                  <a:pt x="26049" y="0"/>
                                  <a:pt x="35720" y="9670"/>
                                  <a:pt x="35720" y="21600"/>
                                </a:cubicBezTo>
                                <a:cubicBezTo>
                                  <a:pt x="35720" y="31064"/>
                                  <a:pt x="29558" y="39426"/>
                                  <a:pt x="20519" y="42230"/>
                                </a:cubicBezTo>
                              </a:path>
                              <a:path w="35720" h="42230" stroke="0" extrusionOk="0">
                                <a:moveTo>
                                  <a:pt x="0" y="5254"/>
                                </a:moveTo>
                                <a:cubicBezTo>
                                  <a:pt x="3923" y="1864"/>
                                  <a:pt x="8935" y="0"/>
                                  <a:pt x="14120" y="0"/>
                                </a:cubicBezTo>
                                <a:cubicBezTo>
                                  <a:pt x="26049" y="0"/>
                                  <a:pt x="35720" y="9670"/>
                                  <a:pt x="35720" y="21600"/>
                                </a:cubicBezTo>
                                <a:cubicBezTo>
                                  <a:pt x="35720" y="31064"/>
                                  <a:pt x="29558" y="39426"/>
                                  <a:pt x="20519" y="42230"/>
                                </a:cubicBezTo>
                                <a:lnTo>
                                  <a:pt x="14120" y="2160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Text Box 169"/>
                        <wps:cNvSpPr txBox="1">
                          <a:spLocks noChangeArrowheads="1"/>
                        </wps:cNvSpPr>
                        <wps:spPr bwMode="auto">
                          <a:xfrm>
                            <a:off x="480060" y="160210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0C1EAF">
                              <w:r>
                                <w:t>C</w:t>
                              </w:r>
                            </w:p>
                          </w:txbxContent>
                        </wps:txbx>
                        <wps:bodyPr rot="0" vert="horz" wrap="square" lIns="91440" tIns="45720" rIns="91440" bIns="45720" anchor="t" anchorCtr="0" upright="1">
                          <a:noAutofit/>
                        </wps:bodyPr>
                      </wps:wsp>
                      <wps:wsp>
                        <wps:cNvPr id="364" name="Arc 170"/>
                        <wps:cNvSpPr>
                          <a:spLocks/>
                        </wps:cNvSpPr>
                        <wps:spPr bwMode="auto">
                          <a:xfrm flipH="1">
                            <a:off x="584835" y="737870"/>
                            <a:ext cx="1018540" cy="523875"/>
                          </a:xfrm>
                          <a:custGeom>
                            <a:avLst/>
                            <a:gdLst>
                              <a:gd name="G0" fmla="+- 21173 0 0"/>
                              <a:gd name="G1" fmla="+- 21600 0 0"/>
                              <a:gd name="G2" fmla="+- 21600 0 0"/>
                              <a:gd name="T0" fmla="*/ 0 w 42401"/>
                              <a:gd name="T1" fmla="*/ 17324 h 21600"/>
                              <a:gd name="T2" fmla="*/ 42401 w 42401"/>
                              <a:gd name="T3" fmla="*/ 17609 h 21600"/>
                              <a:gd name="T4" fmla="*/ 21173 w 42401"/>
                              <a:gd name="T5" fmla="*/ 21600 h 21600"/>
                            </a:gdLst>
                            <a:ahLst/>
                            <a:cxnLst>
                              <a:cxn ang="0">
                                <a:pos x="T0" y="T1"/>
                              </a:cxn>
                              <a:cxn ang="0">
                                <a:pos x="T2" y="T3"/>
                              </a:cxn>
                              <a:cxn ang="0">
                                <a:pos x="T4" y="T5"/>
                              </a:cxn>
                            </a:cxnLst>
                            <a:rect l="0" t="0" r="r" b="b"/>
                            <a:pathLst>
                              <a:path w="42401" h="21600" fill="none" extrusionOk="0">
                                <a:moveTo>
                                  <a:pt x="0" y="17324"/>
                                </a:moveTo>
                                <a:cubicBezTo>
                                  <a:pt x="2035" y="7246"/>
                                  <a:pt x="10891" y="0"/>
                                  <a:pt x="21173" y="0"/>
                                </a:cubicBezTo>
                                <a:cubicBezTo>
                                  <a:pt x="31563" y="0"/>
                                  <a:pt x="40481" y="7397"/>
                                  <a:pt x="42401" y="17608"/>
                                </a:cubicBezTo>
                              </a:path>
                              <a:path w="42401" h="21600" stroke="0" extrusionOk="0">
                                <a:moveTo>
                                  <a:pt x="0" y="17324"/>
                                </a:moveTo>
                                <a:cubicBezTo>
                                  <a:pt x="2035" y="7246"/>
                                  <a:pt x="10891" y="0"/>
                                  <a:pt x="21173" y="0"/>
                                </a:cubicBezTo>
                                <a:cubicBezTo>
                                  <a:pt x="31563" y="0"/>
                                  <a:pt x="40481" y="7397"/>
                                  <a:pt x="42401" y="17608"/>
                                </a:cubicBezTo>
                                <a:lnTo>
                                  <a:pt x="21173" y="2160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59" o:spid="_x0000_s1091" editas="canvas" style="width:179.55pt;height:156.3pt;mso-position-horizontal-relative:char;mso-position-vertical-relative:line" coordsize="22802,1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">
                <v:shape id="_x0000_s1092" type="#_x0000_t75" style="position:absolute;width:22802;height:19850;visibility:visible;mso-wrap-style:square">
                  <v:fill o:detectmouseclick="t"/>
                  <v:path o:connecttype="none"/>
                </v:shape>
                <v:rect id="Rectangle 161" o:spid="_x0000_s1093" style="position:absolute;left:800;width:21240;height:19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v:oval id="Oval 162" o:spid="_x0000_s1094" style="position:absolute;left:5753;top:7461;width:10382;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" fillcolor="red">
                  <v:fill opacity="19789f"/>
                </v:oval>
                <v:oval id="Oval 163" o:spid="_x0000_s1095"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" fillcolor="yellow">
                  <v:fill opacity="19789f"/>
                </v:oval>
                <v:oval id="Oval 164" o:spid="_x0000_s1096"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" fillcolor="#0070c0">
                  <v:fill opacity="19789f"/>
                </v:oval>
                <v:shape id="Text Box 165" o:spid="_x0000_s1097" type="#_x0000_t202" style="position:absolute;left:800;top:146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" filled="f" stroked="f">
                  <v:textbox>
                    <w:txbxContent>
                      <w:p w:rsidR="00274629" w:rsidRDefault="00274629" w:rsidP="000C1EAF">
                        <w:r>
                          <w:t>A</w:t>
                        </w:r>
                      </w:p>
                    </w:txbxContent>
                  </v:textbox>
                </v:shape>
                <v:shape id="Text Box 166" o:spid="_x0000_s1098" type="#_x0000_t202" style="position:absolute;left:18421;top:1936;width:276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rsidR="00274629" w:rsidRDefault="00274629" w:rsidP="000C1EAF">
                        <w:r>
                          <w:t>B</w:t>
                        </w:r>
                      </w:p>
                    </w:txbxContent>
                  </v:textbox>
                </v:shape>
                <v:shape id="Arc 167" o:spid="_x0000_s1099" style="position:absolute;left:10807;top:1562;width:8681;height:10166;visibility:visible;mso-wrap-style:square;v-text-anchor:top" coordsize="36451,4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" path="m,5915nfc4011,2116,9326,,14851,,26780,,36451,9670,36451,21600v,9173,-5794,17345,-14450,20382em,5915nsc4011,2116,9326,,14851,,26780,,36451,9670,36451,21600v,9173,-5794,17345,-14450,20382l14851,21600,,5915xe" filled="f" strokecolor="red" strokeweight="4.5pt">
                  <v:path arrowok="t" o:extrusionok="f" o:connecttype="custom" o:connectlocs="0,143237;523932,1016635;353662,523065" o:connectangles="0,0,0"/>
                </v:shape>
                <v:shape id="Arc 168" o:spid="_x0000_s1100" style="position:absolute;left:2228;top:1377;width:8579;height:10243;flip:x;visibility:visible;mso-wrap-style:square;v-text-anchor:top" coordsize="35720,4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" path="m,5254nfc3923,1864,8935,,14120,,26049,,35720,9670,35720,21600v,9464,-6162,17826,-15201,20630em,5254nsc3923,1864,8935,,14120,,26049,,35720,9670,35720,21600v,9464,-6162,17826,-15201,20630l14120,21600,,5254xe" filled="f" strokecolor="red" strokeweight="4.5pt">
                  <v:path arrowok="t" o:extrusionok="f" o:connecttype="custom" o:connectlocs="0,127432;492804,1024255;339119,523891" o:connectangles="0,0,0"/>
                </v:shape>
                <v:shape id="Text Box 169" o:spid="_x0000_s1101" type="#_x0000_t202" style="position:absolute;left:4800;top:16021;width:276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rsidR="00274629" w:rsidRDefault="00274629" w:rsidP="000C1EAF">
                        <w:r>
                          <w:t>C</w:t>
                        </w:r>
                      </w:p>
                    </w:txbxContent>
                  </v:textbox>
                </v:shape>
                <v:shape id="Arc 170" o:spid="_x0000_s1102" style="position:absolute;left:5848;top:7378;width:10185;height:5239;flip:x;visibility:visible;mso-wrap-style:square;v-text-anchor:top" coordsize="4240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" path="m,17324nfc2035,7246,10891,,21173,,31563,,40481,7397,42401,17608em,17324nsc2035,7246,10891,,21173,,31563,,40481,7397,42401,17608l21173,21600,,17324xe" filled="f" strokecolor="red" strokeweight="4.5pt">
                  <v:path arrowok="t" o:extrusionok="f" o:connecttype="custom" o:connectlocs="0,420167;1018540,427079;508609,523875" o:connectangles="0,0,0"/>
                </v:shape>
                <w10:anchorlock/>
              </v:group>
            </w:pict>
          </mc:Fallback>
        </mc:AlternateContent>
      </w:r>
    </w:p>
    <w:p w:rsidR="00612A24" w:rsidRDefault="00612A24" w:rsidP="006229E7"/>
    <w:p w:rsidR="00612A24" w:rsidRDefault="00612A24" w:rsidP="000A5B8E">
      <w:pPr>
        <w:pStyle w:val="Heading2"/>
      </w:pPr>
      <w:r>
        <w:t>Cardinality</w:t>
      </w:r>
    </w:p>
    <w:p w:rsidR="00612A24" w:rsidRDefault="00612A24" w:rsidP="006229E7">
      <w:r>
        <w:t>Often times we are interested in the number of items in a set or subset.  This is called the cardinality of the set.</w:t>
      </w:r>
    </w:p>
    <w:p w:rsidR="00612A24" w:rsidRDefault="00612A24" w:rsidP="006229E7"/>
    <w:p w:rsidR="00612A24" w:rsidRDefault="000345BB" w:rsidP="000345BB">
      <w:pPr>
        <w:pStyle w:val="DefinitionHeader"/>
      </w:pPr>
      <w:r>
        <w:t>Cardinality</w:t>
      </w:r>
    </w:p>
    <w:p w:rsidR="00612A24" w:rsidRDefault="00612A24" w:rsidP="000345BB">
      <w:pPr>
        <w:pStyle w:val="DefinitionBody"/>
      </w:pPr>
      <w:r>
        <w:t>The number of elements in a set is the cardinality of that set.</w:t>
      </w:r>
    </w:p>
    <w:p w:rsidR="000345BB" w:rsidRDefault="000345BB" w:rsidP="000345BB">
      <w:pPr>
        <w:pStyle w:val="DefinitionBody"/>
      </w:pPr>
    </w:p>
    <w:p w:rsidR="000345BB" w:rsidRPr="000345BB" w:rsidRDefault="000345BB" w:rsidP="000345BB">
      <w:pPr>
        <w:pStyle w:val="DefinitionBody"/>
      </w:pPr>
      <w:r>
        <w:t xml:space="preserve">The cardinality of the set </w:t>
      </w:r>
      <w:r>
        <w:rPr>
          <w:i/>
        </w:rPr>
        <w:t>A</w:t>
      </w:r>
      <w:r>
        <w:t xml:space="preserve"> is often notated as |</w:t>
      </w:r>
      <w:r>
        <w:rPr>
          <w:i/>
        </w:rPr>
        <w:t>A</w:t>
      </w:r>
      <w:r>
        <w:t>| or n(</w:t>
      </w:r>
      <w:r>
        <w:rPr>
          <w:i/>
        </w:rPr>
        <w:t>A</w:t>
      </w:r>
      <w:r>
        <w:t>)</w:t>
      </w:r>
    </w:p>
    <w:p w:rsidR="00612A24" w:rsidRDefault="00612A24" w:rsidP="006229E7"/>
    <w:p w:rsidR="00612A24" w:rsidRDefault="00612A24" w:rsidP="006229E7"/>
    <w:p w:rsidR="00612A24" w:rsidRDefault="00612A24" w:rsidP="000345BB">
      <w:pPr>
        <w:pStyle w:val="ExampleHeader"/>
      </w:pPr>
      <w:r>
        <w:t>Example 1</w:t>
      </w:r>
      <w:r w:rsidR="00274629">
        <w:t>2</w:t>
      </w:r>
    </w:p>
    <w:p w:rsidR="00612A24" w:rsidRDefault="00612A24" w:rsidP="000345BB">
      <w:pPr>
        <w:pStyle w:val="ExampleBody"/>
      </w:pPr>
      <w:r>
        <w:t xml:space="preserve">Let </w:t>
      </w:r>
      <w:r>
        <w:rPr>
          <w:i/>
        </w:rPr>
        <w:t>A</w:t>
      </w:r>
      <w:r>
        <w:t xml:space="preserve"> = {1, 2, 3, 4, 5, 6} and </w:t>
      </w:r>
      <w:r>
        <w:rPr>
          <w:i/>
        </w:rPr>
        <w:t>B</w:t>
      </w:r>
      <w:r>
        <w:t xml:space="preserve"> = {</w:t>
      </w:r>
      <w:r w:rsidR="007B16CE">
        <w:t xml:space="preserve">2, 4, 6, 8}.  </w:t>
      </w:r>
    </w:p>
    <w:p w:rsidR="007B16CE" w:rsidRDefault="007B16CE" w:rsidP="000345BB">
      <w:pPr>
        <w:pStyle w:val="ExampleBody"/>
      </w:pPr>
      <w:r>
        <w:t xml:space="preserve">What is the cardinality of </w:t>
      </w:r>
      <w:r>
        <w:rPr>
          <w:i/>
        </w:rPr>
        <w:t>B</w:t>
      </w:r>
      <w:r>
        <w:t xml:space="preserve">? </w:t>
      </w:r>
      <w:r>
        <w:rPr>
          <w:i/>
        </w:rPr>
        <w:t>A</w:t>
      </w:r>
      <w:r>
        <w:t xml:space="preserve"> </w:t>
      </w:r>
      <w:r w:rsidRPr="00D66844">
        <w:rPr>
          <w:rFonts w:ascii="Cambria Math" w:hAnsi="Cambria Math"/>
        </w:rPr>
        <w:t>⋃</w:t>
      </w:r>
      <w:r>
        <w:rPr>
          <w:i/>
        </w:rPr>
        <w:t xml:space="preserve"> B</w:t>
      </w:r>
      <w:r>
        <w:t xml:space="preserve">, </w:t>
      </w:r>
      <w:r>
        <w:rPr>
          <w:i/>
        </w:rPr>
        <w:t xml:space="preserve">A </w:t>
      </w:r>
      <w:r w:rsidRPr="00A40CFA">
        <w:rPr>
          <w:rFonts w:ascii="Cambria Math" w:hAnsi="Cambria Math"/>
        </w:rPr>
        <w:t>⋂</w:t>
      </w:r>
      <w:r>
        <w:rPr>
          <w:i/>
        </w:rPr>
        <w:t xml:space="preserve"> B</w:t>
      </w:r>
      <w:r>
        <w:t>?</w:t>
      </w:r>
    </w:p>
    <w:p w:rsidR="007B16CE" w:rsidRDefault="007B16CE" w:rsidP="000345BB">
      <w:pPr>
        <w:pStyle w:val="ExampleBody"/>
      </w:pPr>
    </w:p>
    <w:p w:rsidR="007B16CE" w:rsidRDefault="007B16CE" w:rsidP="000345BB">
      <w:pPr>
        <w:pStyle w:val="ExampleBody"/>
      </w:pPr>
      <w:r>
        <w:t xml:space="preserve">The cardinality of </w:t>
      </w:r>
      <w:r>
        <w:rPr>
          <w:i/>
        </w:rPr>
        <w:t>B</w:t>
      </w:r>
      <w:r>
        <w:t xml:space="preserve"> is 4, since there are 4 elements in the set.</w:t>
      </w:r>
    </w:p>
    <w:p w:rsidR="007B16CE" w:rsidRDefault="007B16CE" w:rsidP="000345BB">
      <w:pPr>
        <w:pStyle w:val="ExampleBody"/>
      </w:pPr>
      <w:r>
        <w:t xml:space="preserve">The cardinality of </w:t>
      </w:r>
      <w:r>
        <w:rPr>
          <w:i/>
        </w:rPr>
        <w:t>A</w:t>
      </w:r>
      <w:r>
        <w:t xml:space="preserve"> </w:t>
      </w:r>
      <w:r w:rsidRPr="00D66844">
        <w:rPr>
          <w:rFonts w:ascii="Cambria Math" w:hAnsi="Cambria Math"/>
        </w:rPr>
        <w:t>⋃</w:t>
      </w:r>
      <w:r>
        <w:rPr>
          <w:i/>
        </w:rPr>
        <w:t xml:space="preserve"> B</w:t>
      </w:r>
      <w:r>
        <w:t xml:space="preserve"> is 7, since </w:t>
      </w:r>
      <w:r>
        <w:rPr>
          <w:i/>
        </w:rPr>
        <w:t>A</w:t>
      </w:r>
      <w:r>
        <w:t xml:space="preserve"> </w:t>
      </w:r>
      <w:r w:rsidRPr="00D66844">
        <w:rPr>
          <w:rFonts w:ascii="Cambria Math" w:hAnsi="Cambria Math"/>
        </w:rPr>
        <w:t>⋃</w:t>
      </w:r>
      <w:r>
        <w:rPr>
          <w:i/>
        </w:rPr>
        <w:t xml:space="preserve"> B</w:t>
      </w:r>
      <w:r>
        <w:t xml:space="preserve"> = {1, 2, 3, 4, 5, 6, 8}, which contains 7 elements.</w:t>
      </w:r>
    </w:p>
    <w:p w:rsidR="007B16CE" w:rsidRDefault="007B16CE" w:rsidP="000345BB">
      <w:pPr>
        <w:pStyle w:val="ExampleBody"/>
      </w:pPr>
      <w:r>
        <w:t xml:space="preserve">The cardinality of </w:t>
      </w:r>
      <w:r>
        <w:rPr>
          <w:i/>
        </w:rPr>
        <w:t xml:space="preserve">A </w:t>
      </w:r>
      <w:r w:rsidRPr="00A40CFA">
        <w:rPr>
          <w:rFonts w:ascii="Cambria Math" w:hAnsi="Cambria Math"/>
        </w:rPr>
        <w:t>⋂</w:t>
      </w:r>
      <w:r>
        <w:rPr>
          <w:i/>
        </w:rPr>
        <w:t xml:space="preserve"> B</w:t>
      </w:r>
      <w:r>
        <w:t xml:space="preserve"> is 3, since </w:t>
      </w:r>
      <w:r>
        <w:rPr>
          <w:i/>
        </w:rPr>
        <w:t xml:space="preserve">A </w:t>
      </w:r>
      <w:r w:rsidRPr="00A40CFA">
        <w:rPr>
          <w:rFonts w:ascii="Cambria Math" w:hAnsi="Cambria Math"/>
        </w:rPr>
        <w:t>⋂</w:t>
      </w:r>
      <w:r>
        <w:rPr>
          <w:i/>
        </w:rPr>
        <w:t xml:space="preserve"> B</w:t>
      </w:r>
      <w:r>
        <w:t xml:space="preserve"> = {2, 4, 6}, which contains 3 elements.</w:t>
      </w:r>
    </w:p>
    <w:p w:rsidR="007B16CE" w:rsidRDefault="007B16CE" w:rsidP="006229E7"/>
    <w:p w:rsidR="000A5B8E" w:rsidRDefault="000A5B8E" w:rsidP="006229E7"/>
    <w:p w:rsidR="007B16CE" w:rsidRDefault="007B16CE" w:rsidP="000345BB">
      <w:pPr>
        <w:pStyle w:val="ExampleHeader"/>
      </w:pPr>
      <w:r>
        <w:t>Example 1</w:t>
      </w:r>
      <w:r w:rsidR="00274629">
        <w:t>3</w:t>
      </w:r>
    </w:p>
    <w:p w:rsidR="007B16CE" w:rsidRDefault="007B16CE" w:rsidP="00C05C49">
      <w:pPr>
        <w:pStyle w:val="ExampleBody"/>
      </w:pPr>
      <w:r>
        <w:t xml:space="preserve">What is the cardinality of </w:t>
      </w:r>
      <w:r>
        <w:rPr>
          <w:i/>
        </w:rPr>
        <w:t>P</w:t>
      </w:r>
      <w:r>
        <w:t xml:space="preserve"> = the set of English names for the months of the year?</w:t>
      </w:r>
    </w:p>
    <w:p w:rsidR="007B16CE" w:rsidRDefault="007B16CE" w:rsidP="00C05C49">
      <w:pPr>
        <w:pStyle w:val="ExampleBody"/>
      </w:pPr>
    </w:p>
    <w:p w:rsidR="007B16CE" w:rsidRDefault="007B16CE" w:rsidP="00C05C49">
      <w:pPr>
        <w:pStyle w:val="ExampleBody"/>
      </w:pPr>
      <w:r>
        <w:t>The cardinality of this set is 12, since there are 12 months in the year.</w:t>
      </w:r>
    </w:p>
    <w:p w:rsidR="007B16CE" w:rsidRDefault="007B16CE" w:rsidP="007B16CE">
      <w:pPr>
        <w:tabs>
          <w:tab w:val="left" w:pos="915"/>
        </w:tabs>
      </w:pPr>
      <w:r>
        <w:tab/>
      </w:r>
    </w:p>
    <w:p w:rsidR="007B16CE" w:rsidRDefault="007B16CE" w:rsidP="007B16CE">
      <w:pPr>
        <w:tabs>
          <w:tab w:val="left" w:pos="915"/>
        </w:tabs>
      </w:pPr>
    </w:p>
    <w:p w:rsidR="007B16CE" w:rsidRDefault="007B16CE" w:rsidP="006229E7">
      <w:r>
        <w:t>Sometimes we may be interested in the cardinality of the union or intersection of sets, but not know the actual elements of each set.  This is common in surveying.</w:t>
      </w:r>
    </w:p>
    <w:p w:rsidR="007B16CE" w:rsidRDefault="007B16CE" w:rsidP="006229E7"/>
    <w:p w:rsidR="007B16CE" w:rsidRDefault="007B16CE" w:rsidP="00C05C49">
      <w:pPr>
        <w:pStyle w:val="ExampleHeader"/>
      </w:pPr>
      <w:r>
        <w:lastRenderedPageBreak/>
        <w:t>Example 1</w:t>
      </w:r>
      <w:r w:rsidR="00274629">
        <w:t>4</w:t>
      </w:r>
    </w:p>
    <w:p w:rsidR="007B16CE" w:rsidRDefault="00361837" w:rsidP="00C05C49">
      <w:pPr>
        <w:pStyle w:val="ExampleBody"/>
      </w:pPr>
      <w:r>
        <w:t>A survey asks 200 people “</w:t>
      </w:r>
      <w:r w:rsidR="007B16CE">
        <w:t>What beverage do you drink in the morning</w:t>
      </w:r>
      <w:r>
        <w:t>”</w:t>
      </w:r>
      <w:r w:rsidR="007B16CE">
        <w:t>, and offers choices:</w:t>
      </w:r>
    </w:p>
    <w:p w:rsidR="007B16CE" w:rsidRPr="000A5B8E" w:rsidRDefault="007B16CE" w:rsidP="000A5B8E">
      <w:pPr>
        <w:pStyle w:val="ExampleBody"/>
        <w:numPr>
          <w:ilvl w:val="0"/>
          <w:numId w:val="8"/>
        </w:numPr>
      </w:pPr>
      <w:r w:rsidRPr="000A5B8E">
        <w:t>Tea only</w:t>
      </w:r>
    </w:p>
    <w:p w:rsidR="007B16CE" w:rsidRPr="000A5B8E" w:rsidRDefault="007B16CE" w:rsidP="000A5B8E">
      <w:pPr>
        <w:pStyle w:val="ExampleBody"/>
        <w:numPr>
          <w:ilvl w:val="0"/>
          <w:numId w:val="8"/>
        </w:numPr>
      </w:pPr>
      <w:r w:rsidRPr="000A5B8E">
        <w:t>Coffee only</w:t>
      </w:r>
    </w:p>
    <w:p w:rsidR="007B16CE" w:rsidRPr="000A5B8E" w:rsidRDefault="007B16CE" w:rsidP="000A5B8E">
      <w:pPr>
        <w:pStyle w:val="ExampleBody"/>
        <w:numPr>
          <w:ilvl w:val="0"/>
          <w:numId w:val="8"/>
        </w:numPr>
      </w:pPr>
      <w:r w:rsidRPr="000A5B8E">
        <w:t>Both coffee and tea</w:t>
      </w:r>
    </w:p>
    <w:p w:rsidR="007B16CE" w:rsidRDefault="007B16CE" w:rsidP="00C05C49">
      <w:pPr>
        <w:pStyle w:val="ExampleBody"/>
      </w:pPr>
    </w:p>
    <w:p w:rsidR="007B16CE" w:rsidRDefault="00361837" w:rsidP="00C05C49">
      <w:pPr>
        <w:pStyle w:val="ExampleBody"/>
      </w:pPr>
      <w:r>
        <w:t>Suppose 20</w:t>
      </w:r>
      <w:r w:rsidR="007B16CE">
        <w:t xml:space="preserve"> report tea only, </w:t>
      </w:r>
      <w:r>
        <w:t>80</w:t>
      </w:r>
      <w:r w:rsidR="007B16CE">
        <w:t xml:space="preserve"> report coffee only</w:t>
      </w:r>
      <w:r>
        <w:t>, 40 report both.   How many people drink tea in the morning?  How many people drink neither tea or coffee?</w:t>
      </w:r>
    </w:p>
    <w:p w:rsidR="00361837" w:rsidRDefault="00423184" w:rsidP="00C05C49">
      <w:pPr>
        <w:pStyle w:val="ExampleBody"/>
      </w:pPr>
      <w:r>
        <w:rPr>
          <w:noProof/>
        </w:rPr>
        <mc:AlternateContent>
          <mc:Choice Requires="wpc">
            <w:drawing>
              <wp:anchor distT="0" distB="0" distL="114300" distR="114300" simplePos="0" relativeHeight="251650560" behindDoc="0" locked="0" layoutInCell="1" allowOverlap="1">
                <wp:simplePos x="0" y="0"/>
                <wp:positionH relativeFrom="column">
                  <wp:posOffset>3371850</wp:posOffset>
                </wp:positionH>
                <wp:positionV relativeFrom="paragraph">
                  <wp:posOffset>180975</wp:posOffset>
                </wp:positionV>
                <wp:extent cx="2280285" cy="1584325"/>
                <wp:effectExtent l="0" t="5715" r="0" b="635"/>
                <wp:wrapSquare wrapText="bothSides"/>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6" name="Rectangle 173"/>
                        <wps:cNvSpPr>
                          <a:spLocks noChangeArrowheads="1"/>
                        </wps:cNvSpPr>
                        <wps:spPr bwMode="auto">
                          <a:xfrm>
                            <a:off x="80010" y="0"/>
                            <a:ext cx="2124075" cy="149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7" name="Oval 174"/>
                        <wps:cNvSpPr>
                          <a:spLocks noChangeArrowheads="1"/>
                        </wps:cNvSpPr>
                        <wps:spPr bwMode="auto">
                          <a:xfrm>
                            <a:off x="222885" y="146050"/>
                            <a:ext cx="1038225" cy="103822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348" name="Oval 175"/>
                        <wps:cNvSpPr>
                          <a:spLocks noChangeArrowheads="1"/>
                        </wps:cNvSpPr>
                        <wps:spPr bwMode="auto">
                          <a:xfrm>
                            <a:off x="908685" y="14605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349" name="Text Box 176"/>
                        <wps:cNvSpPr txBox="1">
                          <a:spLocks noChangeArrowheads="1"/>
                        </wps:cNvSpPr>
                        <wps:spPr bwMode="auto">
                          <a:xfrm>
                            <a:off x="441960" y="1149350"/>
                            <a:ext cx="742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9372C4">
                              <w:r>
                                <w:t>Coffee</w:t>
                              </w:r>
                            </w:p>
                          </w:txbxContent>
                        </wps:txbx>
                        <wps:bodyPr rot="0" vert="horz" wrap="square" lIns="91440" tIns="45720" rIns="91440" bIns="45720" anchor="t" anchorCtr="0" upright="1">
                          <a:noAutofit/>
                        </wps:bodyPr>
                      </wps:wsp>
                      <wps:wsp>
                        <wps:cNvPr id="350" name="Text Box 177"/>
                        <wps:cNvSpPr txBox="1">
                          <a:spLocks noChangeArrowheads="1"/>
                        </wps:cNvSpPr>
                        <wps:spPr bwMode="auto">
                          <a:xfrm>
                            <a:off x="1261110" y="1149350"/>
                            <a:ext cx="4572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9372C4">
                              <w:r>
                                <w:t>Tea</w:t>
                              </w:r>
                            </w:p>
                          </w:txbxContent>
                        </wps:txbx>
                        <wps:bodyPr rot="0" vert="horz" wrap="square" lIns="91440" tIns="45720" rIns="91440" bIns="45720" anchor="t" anchorCtr="0" upright="1">
                          <a:noAutofit/>
                        </wps:bodyPr>
                      </wps:wsp>
                      <wps:wsp>
                        <wps:cNvPr id="351" name="Text Box 178"/>
                        <wps:cNvSpPr txBox="1">
                          <a:spLocks noChangeArrowheads="1"/>
                        </wps:cNvSpPr>
                        <wps:spPr bwMode="auto">
                          <a:xfrm>
                            <a:off x="1394460" y="508000"/>
                            <a:ext cx="3905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Pr="009372C4" w:rsidRDefault="00274629" w:rsidP="009372C4">
                              <w:r w:rsidRPr="009372C4">
                                <w:t>20</w:t>
                              </w:r>
                            </w:p>
                          </w:txbxContent>
                        </wps:txbx>
                        <wps:bodyPr rot="0" vert="horz" wrap="square" lIns="91440" tIns="45720" rIns="91440" bIns="45720" anchor="t" anchorCtr="0" upright="1">
                          <a:noAutofit/>
                        </wps:bodyPr>
                      </wps:wsp>
                      <wps:wsp>
                        <wps:cNvPr id="352" name="Text Box 181"/>
                        <wps:cNvSpPr txBox="1">
                          <a:spLocks noChangeArrowheads="1"/>
                        </wps:cNvSpPr>
                        <wps:spPr bwMode="auto">
                          <a:xfrm>
                            <a:off x="441960" y="508000"/>
                            <a:ext cx="3905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Pr="009372C4" w:rsidRDefault="00274629" w:rsidP="009372C4">
                              <w:r>
                                <w:t>80</w:t>
                              </w:r>
                            </w:p>
                          </w:txbxContent>
                        </wps:txbx>
                        <wps:bodyPr rot="0" vert="horz" wrap="square" lIns="91440" tIns="45720" rIns="91440" bIns="45720" anchor="t" anchorCtr="0" upright="1">
                          <a:noAutofit/>
                        </wps:bodyPr>
                      </wps:wsp>
                      <wps:wsp>
                        <wps:cNvPr id="353" name="Text Box 182"/>
                        <wps:cNvSpPr txBox="1">
                          <a:spLocks noChangeArrowheads="1"/>
                        </wps:cNvSpPr>
                        <wps:spPr bwMode="auto">
                          <a:xfrm>
                            <a:off x="908685" y="508000"/>
                            <a:ext cx="3905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Pr="009372C4" w:rsidRDefault="00274629" w:rsidP="009372C4">
                              <w:r>
                                <w:t>40</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71" o:spid="_x0000_s1103" editas="canvas" style="position:absolute;margin-left:265.5pt;margin-top:14.25pt;width:179.55pt;height:124.75pt;z-index:251650560;mso-position-horizontal-relative:text;mso-position-vertical-relative:text" coordsize="22802,15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">
                <v:shape id="_x0000_s1104" type="#_x0000_t75" style="position:absolute;width:22802;height:15843;visibility:visible;mso-wrap-style:square">
                  <v:fill o:detectmouseclick="t"/>
                  <v:path o:connecttype="none"/>
                </v:shape>
                <v:rect id="Rectangle 173" o:spid="_x0000_s1105" style="position:absolute;left:800;width:21240;height:14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oval id="Oval 174" o:spid="_x0000_s1106"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" fillcolor="yellow">
                  <v:fill opacity="19789f"/>
                </v:oval>
                <v:oval id="Oval 175" o:spid="_x0000_s1107"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" fillcolor="#0070c0">
                  <v:fill opacity="19789f"/>
                </v:oval>
                <v:shape id="Text Box 176" o:spid="_x0000_s1108" type="#_x0000_t202" style="position:absolute;left:4419;top:11493;width:743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rsidR="00274629" w:rsidRDefault="00274629" w:rsidP="009372C4">
                        <w:r>
                          <w:t>Coffee</w:t>
                        </w:r>
                      </w:p>
                    </w:txbxContent>
                  </v:textbox>
                </v:shape>
                <v:shape id="Text Box 177" o:spid="_x0000_s1109" type="#_x0000_t202" style="position:absolute;left:12611;top:11493;width:457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rsidR="00274629" w:rsidRDefault="00274629" w:rsidP="009372C4">
                        <w:r>
                          <w:t>Tea</w:t>
                        </w:r>
                      </w:p>
                    </w:txbxContent>
                  </v:textbox>
                </v:shape>
                <v:shape id="Text Box 178" o:spid="_x0000_s1110" type="#_x0000_t202" style="position:absolute;left:13944;top:5080;width:390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rsidR="00274629" w:rsidRPr="009372C4" w:rsidRDefault="00274629" w:rsidP="009372C4">
                        <w:r w:rsidRPr="009372C4">
                          <w:t>20</w:t>
                        </w:r>
                      </w:p>
                    </w:txbxContent>
                  </v:textbox>
                </v:shape>
                <v:shape id="Text Box 181" o:spid="_x0000_s1111" type="#_x0000_t202" style="position:absolute;left:4419;top:5080;width:390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rsidR="00274629" w:rsidRPr="009372C4" w:rsidRDefault="00274629" w:rsidP="009372C4">
                        <w:r>
                          <w:t>80</w:t>
                        </w:r>
                      </w:p>
                    </w:txbxContent>
                  </v:textbox>
                </v:shape>
                <v:shape id="Text Box 182" o:spid="_x0000_s1112" type="#_x0000_t202" style="position:absolute;left:9086;top:5080;width:3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rsidR="00274629" w:rsidRPr="009372C4" w:rsidRDefault="00274629" w:rsidP="009372C4">
                        <w:r>
                          <w:t>40</w:t>
                        </w:r>
                      </w:p>
                    </w:txbxContent>
                  </v:textbox>
                </v:shape>
                <w10:wrap type="square"/>
              </v:group>
            </w:pict>
          </mc:Fallback>
        </mc:AlternateContent>
      </w:r>
    </w:p>
    <w:p w:rsidR="00361837" w:rsidRDefault="00361837" w:rsidP="00C05C49">
      <w:pPr>
        <w:pStyle w:val="ExampleBody"/>
      </w:pPr>
      <w:r>
        <w:t xml:space="preserve">This question can most easily be answered by creating a Venn diagram.  We can see that we can find the people who drink tea by adding those who drink only tea to those who drink both: </w:t>
      </w:r>
      <w:r w:rsidR="009372C4">
        <w:t>6</w:t>
      </w:r>
      <w:r>
        <w:t xml:space="preserve">0 people. </w:t>
      </w:r>
    </w:p>
    <w:p w:rsidR="00361837" w:rsidRDefault="00361837" w:rsidP="00C05C49">
      <w:pPr>
        <w:pStyle w:val="ExampleBody"/>
      </w:pPr>
    </w:p>
    <w:p w:rsidR="009372C4" w:rsidRDefault="00361837" w:rsidP="00C05C49">
      <w:pPr>
        <w:pStyle w:val="ExampleBody"/>
      </w:pPr>
      <w:r>
        <w:t>We can also see that those who drink neither are those not contained in the any of the three other groupings, so we can count</w:t>
      </w:r>
      <w:r w:rsidR="009372C4">
        <w:t xml:space="preserve"> those by subtracting from the </w:t>
      </w:r>
      <w:r>
        <w:t xml:space="preserve">cardinality of the universal set, 200.  </w:t>
      </w:r>
    </w:p>
    <w:p w:rsidR="00361837" w:rsidRDefault="00361837" w:rsidP="00C05C49">
      <w:pPr>
        <w:pStyle w:val="ExampleBody"/>
      </w:pPr>
      <w:r>
        <w:t>200 – 20 – 80 – 40 = 60 people who drink neither.</w:t>
      </w:r>
    </w:p>
    <w:p w:rsidR="00361837" w:rsidRDefault="00361837" w:rsidP="007B16CE"/>
    <w:p w:rsidR="00361837" w:rsidRDefault="00361837" w:rsidP="006229E7"/>
    <w:p w:rsidR="007B16CE" w:rsidRDefault="00361837" w:rsidP="00C05C49">
      <w:pPr>
        <w:pStyle w:val="ExampleHeader"/>
      </w:pPr>
      <w:r>
        <w:t>Example 1</w:t>
      </w:r>
      <w:r w:rsidR="00274629">
        <w:t>5</w:t>
      </w:r>
    </w:p>
    <w:p w:rsidR="007B16CE" w:rsidRPr="00177B46" w:rsidRDefault="007B16CE" w:rsidP="00177B46">
      <w:pPr>
        <w:pStyle w:val="ExampleBody"/>
      </w:pPr>
      <w:r w:rsidRPr="00177B46">
        <w:t>A survey asks:   Which online services have you used in the last month:</w:t>
      </w:r>
    </w:p>
    <w:p w:rsidR="007B16CE" w:rsidRPr="00177B46" w:rsidRDefault="007B16CE" w:rsidP="00177B46">
      <w:pPr>
        <w:pStyle w:val="ExampleBody"/>
        <w:numPr>
          <w:ilvl w:val="0"/>
          <w:numId w:val="7"/>
        </w:numPr>
      </w:pPr>
      <w:r w:rsidRPr="00177B46">
        <w:t>Twitter</w:t>
      </w:r>
    </w:p>
    <w:p w:rsidR="007B16CE" w:rsidRPr="00177B46" w:rsidRDefault="007B16CE" w:rsidP="00177B46">
      <w:pPr>
        <w:pStyle w:val="ExampleBody"/>
        <w:numPr>
          <w:ilvl w:val="0"/>
          <w:numId w:val="7"/>
        </w:numPr>
      </w:pPr>
      <w:r w:rsidRPr="00177B46">
        <w:t>Facebook</w:t>
      </w:r>
    </w:p>
    <w:p w:rsidR="007B16CE" w:rsidRPr="00177B46" w:rsidRDefault="00571988" w:rsidP="00177B46">
      <w:pPr>
        <w:pStyle w:val="ExampleBody"/>
        <w:numPr>
          <w:ilvl w:val="0"/>
          <w:numId w:val="7"/>
        </w:numPr>
      </w:pPr>
      <w:r w:rsidRPr="00177B46">
        <w:t>Have used both</w:t>
      </w:r>
    </w:p>
    <w:p w:rsidR="007B16CE" w:rsidRPr="00177B46" w:rsidRDefault="007B16CE" w:rsidP="00177B46">
      <w:pPr>
        <w:pStyle w:val="ExampleBody"/>
      </w:pPr>
    </w:p>
    <w:p w:rsidR="007B16CE" w:rsidRPr="00C05C49" w:rsidRDefault="007B16CE" w:rsidP="00C05C49">
      <w:pPr>
        <w:pStyle w:val="ExampleBody"/>
      </w:pPr>
      <w:r w:rsidRPr="00C05C49">
        <w:t>The results show 40% of those surveyed have used Twitter</w:t>
      </w:r>
      <w:r w:rsidR="00571988" w:rsidRPr="00C05C49">
        <w:t>, 70% have used Facebook, and 20</w:t>
      </w:r>
      <w:r w:rsidRPr="00C05C49">
        <w:t xml:space="preserve">% have </w:t>
      </w:r>
      <w:r w:rsidR="00571988" w:rsidRPr="00C05C49">
        <w:t>used both</w:t>
      </w:r>
      <w:r w:rsidRPr="00C05C49">
        <w:t xml:space="preserve">. </w:t>
      </w:r>
      <w:r w:rsidR="00361837" w:rsidRPr="00C05C49">
        <w:t xml:space="preserve"> How many people </w:t>
      </w:r>
      <w:r w:rsidR="00571988" w:rsidRPr="00C05C49">
        <w:t>have used neither Twitter or</w:t>
      </w:r>
      <w:r w:rsidR="00361837" w:rsidRPr="00C05C49">
        <w:t xml:space="preserve"> Facebook?</w:t>
      </w:r>
    </w:p>
    <w:p w:rsidR="00361837" w:rsidRPr="00C05C49" w:rsidRDefault="00361837" w:rsidP="00C05C49">
      <w:pPr>
        <w:pStyle w:val="ExampleBody"/>
      </w:pPr>
    </w:p>
    <w:p w:rsidR="00571988" w:rsidRPr="00C05C49" w:rsidRDefault="00571988" w:rsidP="00C05C49">
      <w:pPr>
        <w:pStyle w:val="ExampleBody"/>
      </w:pPr>
      <w:r w:rsidRPr="00C05C49">
        <w:t xml:space="preserve">Let </w:t>
      </w:r>
      <w:r w:rsidRPr="00C05C49">
        <w:rPr>
          <w:i/>
        </w:rPr>
        <w:t>T</w:t>
      </w:r>
      <w:r w:rsidRPr="00C05C49">
        <w:t xml:space="preserve"> be the set of all people who have used Twitter, and </w:t>
      </w:r>
      <w:r w:rsidRPr="00C05C49">
        <w:rPr>
          <w:i/>
        </w:rPr>
        <w:t>F</w:t>
      </w:r>
      <w:r w:rsidRPr="00C05C49">
        <w:t xml:space="preserve"> be the set of all people who have used Facebook.  Notice that while the cardinality of </w:t>
      </w:r>
      <w:r w:rsidRPr="00C05C49">
        <w:rPr>
          <w:i/>
        </w:rPr>
        <w:t>F</w:t>
      </w:r>
      <w:r w:rsidRPr="00C05C49">
        <w:t xml:space="preserve"> is 70% and the cardinality of </w:t>
      </w:r>
      <w:r w:rsidRPr="00C05C49">
        <w:rPr>
          <w:i/>
        </w:rPr>
        <w:t>T</w:t>
      </w:r>
      <w:r w:rsidRPr="00C05C49">
        <w:t xml:space="preserve"> is 40%, the cardinality of </w:t>
      </w:r>
      <w:r w:rsidRPr="00C05C49">
        <w:rPr>
          <w:i/>
        </w:rPr>
        <w:t>F</w:t>
      </w:r>
      <w:r w:rsidRPr="00C05C49">
        <w:t xml:space="preserve"> </w:t>
      </w:r>
      <w:r w:rsidRPr="00C05C49">
        <w:rPr>
          <w:rFonts w:ascii="Cambria Math" w:hAnsi="Cambria Math"/>
        </w:rPr>
        <w:t>⋃</w:t>
      </w:r>
      <w:r w:rsidRPr="00C05C49">
        <w:t xml:space="preserve"> </w:t>
      </w:r>
      <w:r w:rsidRPr="00C05C49">
        <w:rPr>
          <w:i/>
        </w:rPr>
        <w:t>T</w:t>
      </w:r>
      <w:r w:rsidRPr="00C05C49">
        <w:t xml:space="preserve"> is not simply 70% + 40%, since that would count those who use both services twice.  To find the cardinality of </w:t>
      </w:r>
      <w:r w:rsidRPr="00C05C49">
        <w:rPr>
          <w:i/>
        </w:rPr>
        <w:t>F</w:t>
      </w:r>
      <w:r w:rsidRPr="00C05C49">
        <w:t xml:space="preserve"> </w:t>
      </w:r>
      <w:r w:rsidRPr="00C05C49">
        <w:rPr>
          <w:rFonts w:ascii="Cambria Math" w:hAnsi="Cambria Math"/>
        </w:rPr>
        <w:t>⋃</w:t>
      </w:r>
      <w:r w:rsidRPr="00C05C49">
        <w:t xml:space="preserve"> </w:t>
      </w:r>
      <w:r w:rsidRPr="00C05C49">
        <w:rPr>
          <w:i/>
        </w:rPr>
        <w:t>T</w:t>
      </w:r>
      <w:r w:rsidRPr="00C05C49">
        <w:t xml:space="preserve">, we can add the cardinality of </w:t>
      </w:r>
      <w:r w:rsidRPr="00C05C49">
        <w:rPr>
          <w:i/>
        </w:rPr>
        <w:t>F</w:t>
      </w:r>
      <w:r w:rsidRPr="00C05C49">
        <w:t xml:space="preserve"> and the cardinality of </w:t>
      </w:r>
      <w:r w:rsidRPr="00C05C49">
        <w:rPr>
          <w:i/>
        </w:rPr>
        <w:t>T</w:t>
      </w:r>
      <w:r w:rsidRPr="00C05C49">
        <w:t>, then subtract those in intersection that we’ve counted twice.  In symbols,</w:t>
      </w:r>
    </w:p>
    <w:p w:rsidR="00571988" w:rsidRPr="00C05C49" w:rsidRDefault="00571988" w:rsidP="00C05C49">
      <w:pPr>
        <w:pStyle w:val="ExampleBody"/>
      </w:pPr>
      <w:r w:rsidRPr="00C05C49">
        <w:t>n(</w:t>
      </w:r>
      <w:r w:rsidRPr="00C05C49">
        <w:rPr>
          <w:i/>
        </w:rPr>
        <w:t>F</w:t>
      </w:r>
      <w:r w:rsidRPr="00C05C49">
        <w:t xml:space="preserve"> </w:t>
      </w:r>
      <w:r w:rsidRPr="00C05C49">
        <w:rPr>
          <w:rFonts w:ascii="Cambria Math" w:hAnsi="Cambria Math"/>
        </w:rPr>
        <w:t>⋃</w:t>
      </w:r>
      <w:r w:rsidRPr="00C05C49">
        <w:t xml:space="preserve"> </w:t>
      </w:r>
      <w:r w:rsidRPr="00C05C49">
        <w:rPr>
          <w:i/>
        </w:rPr>
        <w:t>T</w:t>
      </w:r>
      <w:r w:rsidRPr="00C05C49">
        <w:t>) = n(</w:t>
      </w:r>
      <w:r w:rsidRPr="00C05C49">
        <w:rPr>
          <w:i/>
        </w:rPr>
        <w:t>F</w:t>
      </w:r>
      <w:r w:rsidRPr="00C05C49">
        <w:t>) + n(</w:t>
      </w:r>
      <w:r w:rsidRPr="00C05C49">
        <w:rPr>
          <w:i/>
        </w:rPr>
        <w:t>T</w:t>
      </w:r>
      <w:r w:rsidRPr="00C05C49">
        <w:t>) – n(</w:t>
      </w:r>
      <w:r w:rsidRPr="00C05C49">
        <w:rPr>
          <w:i/>
        </w:rPr>
        <w:t>F</w:t>
      </w:r>
      <w:r w:rsidRPr="00C05C49">
        <w:t xml:space="preserve"> </w:t>
      </w:r>
      <w:r w:rsidRPr="00C05C49">
        <w:rPr>
          <w:rFonts w:ascii="Cambria Math" w:hAnsi="Cambria Math"/>
        </w:rPr>
        <w:t>⋂</w:t>
      </w:r>
      <w:r w:rsidRPr="00C05C49">
        <w:t xml:space="preserve"> </w:t>
      </w:r>
      <w:r w:rsidRPr="00C05C49">
        <w:rPr>
          <w:i/>
        </w:rPr>
        <w:t>T</w:t>
      </w:r>
      <w:r w:rsidRPr="00C05C49">
        <w:t>)</w:t>
      </w:r>
    </w:p>
    <w:p w:rsidR="00571988" w:rsidRPr="00C05C49" w:rsidRDefault="00571988" w:rsidP="00C05C49">
      <w:pPr>
        <w:pStyle w:val="ExampleBody"/>
      </w:pPr>
      <w:r w:rsidRPr="00C05C49">
        <w:t>n(</w:t>
      </w:r>
      <w:r w:rsidRPr="00C05C49">
        <w:rPr>
          <w:i/>
        </w:rPr>
        <w:t>F</w:t>
      </w:r>
      <w:r w:rsidRPr="00C05C49">
        <w:t xml:space="preserve"> </w:t>
      </w:r>
      <w:r w:rsidRPr="00C05C49">
        <w:rPr>
          <w:rFonts w:ascii="Cambria Math" w:hAnsi="Cambria Math"/>
        </w:rPr>
        <w:t>⋃</w:t>
      </w:r>
      <w:r w:rsidRPr="00C05C49">
        <w:t xml:space="preserve"> </w:t>
      </w:r>
      <w:r w:rsidRPr="00C05C49">
        <w:rPr>
          <w:i/>
        </w:rPr>
        <w:t>T</w:t>
      </w:r>
      <w:r w:rsidRPr="00C05C49">
        <w:t>) = 70% + 40% – 20%  = 90%</w:t>
      </w:r>
    </w:p>
    <w:p w:rsidR="00571988" w:rsidRPr="00C05C49" w:rsidRDefault="00571988" w:rsidP="00C05C49">
      <w:pPr>
        <w:pStyle w:val="ExampleBody"/>
      </w:pPr>
    </w:p>
    <w:p w:rsidR="00361837" w:rsidRPr="00C05C49" w:rsidRDefault="003F7A1C" w:rsidP="00C05C49">
      <w:pPr>
        <w:pStyle w:val="ExampleBody"/>
      </w:pPr>
      <w:r w:rsidRPr="00C05C49">
        <w:t xml:space="preserve">Now, to find how many people have not used either service, we’re looking for the cardinality of </w:t>
      </w:r>
      <w:r w:rsidR="00571988" w:rsidRPr="00C05C49">
        <w:t>(</w:t>
      </w:r>
      <w:r w:rsidR="00571988" w:rsidRPr="00C05C49">
        <w:rPr>
          <w:i/>
        </w:rPr>
        <w:t>F</w:t>
      </w:r>
      <w:r w:rsidR="00571988" w:rsidRPr="00C05C49">
        <w:t xml:space="preserve"> </w:t>
      </w:r>
      <w:r w:rsidR="00571988" w:rsidRPr="00C05C49">
        <w:rPr>
          <w:rFonts w:ascii="Cambria Math" w:hAnsi="Cambria Math"/>
        </w:rPr>
        <w:t>⋃</w:t>
      </w:r>
      <w:r w:rsidR="00571988" w:rsidRPr="00C05C49">
        <w:t xml:space="preserve"> </w:t>
      </w:r>
      <w:r w:rsidR="00571988" w:rsidRPr="00C05C49">
        <w:rPr>
          <w:i/>
        </w:rPr>
        <w:t>T</w:t>
      </w:r>
      <w:r w:rsidR="00571988" w:rsidRPr="00C05C49">
        <w:t>)</w:t>
      </w:r>
      <w:r w:rsidR="00571988" w:rsidRPr="00C05C49">
        <w:rPr>
          <w:i/>
          <w:vertAlign w:val="superscript"/>
        </w:rPr>
        <w:t>c</w:t>
      </w:r>
      <w:r w:rsidR="00571988" w:rsidRPr="00C05C49">
        <w:rPr>
          <w:vertAlign w:val="subscript"/>
        </w:rPr>
        <w:t xml:space="preserve"> </w:t>
      </w:r>
      <w:r w:rsidR="00571988" w:rsidRPr="00C05C49">
        <w:t>.  Since the univers</w:t>
      </w:r>
      <w:r w:rsidRPr="00C05C49">
        <w:t xml:space="preserve">al set contains 100% of people and the cardinality of </w:t>
      </w:r>
      <w:r w:rsidRPr="00C05C49">
        <w:rPr>
          <w:i/>
        </w:rPr>
        <w:t>F</w:t>
      </w:r>
      <w:r w:rsidRPr="00C05C49">
        <w:t xml:space="preserve"> </w:t>
      </w:r>
      <w:r w:rsidRPr="00C05C49">
        <w:rPr>
          <w:rFonts w:ascii="Cambria Math" w:hAnsi="Cambria Math"/>
        </w:rPr>
        <w:t>⋃</w:t>
      </w:r>
      <w:r w:rsidRPr="00C05C49">
        <w:t xml:space="preserve"> </w:t>
      </w:r>
      <w:r w:rsidRPr="00C05C49">
        <w:rPr>
          <w:i/>
        </w:rPr>
        <w:t>T</w:t>
      </w:r>
      <w:r w:rsidRPr="00C05C49">
        <w:t xml:space="preserve">  = 90%, </w:t>
      </w:r>
      <w:r w:rsidR="00571988" w:rsidRPr="00C05C49">
        <w:t xml:space="preserve">the cardinality of </w:t>
      </w:r>
      <w:r w:rsidRPr="00C05C49">
        <w:t>(</w:t>
      </w:r>
      <w:r w:rsidRPr="00C05C49">
        <w:rPr>
          <w:i/>
        </w:rPr>
        <w:t>F</w:t>
      </w:r>
      <w:r w:rsidRPr="00C05C49">
        <w:t xml:space="preserve"> </w:t>
      </w:r>
      <w:r w:rsidRPr="00C05C49">
        <w:rPr>
          <w:rFonts w:ascii="Cambria Math" w:hAnsi="Cambria Math"/>
        </w:rPr>
        <w:t>⋃</w:t>
      </w:r>
      <w:r w:rsidRPr="00C05C49">
        <w:t xml:space="preserve"> </w:t>
      </w:r>
      <w:r w:rsidRPr="00C05C49">
        <w:rPr>
          <w:i/>
        </w:rPr>
        <w:t>T</w:t>
      </w:r>
      <w:r w:rsidRPr="00C05C49">
        <w:t>)</w:t>
      </w:r>
      <w:r w:rsidRPr="00C05C49">
        <w:rPr>
          <w:i/>
          <w:vertAlign w:val="superscript"/>
        </w:rPr>
        <w:t>c</w:t>
      </w:r>
      <w:r w:rsidRPr="00C05C49">
        <w:t xml:space="preserve"> must be the other 1</w:t>
      </w:r>
      <w:r w:rsidR="00571988" w:rsidRPr="00C05C49">
        <w:t>0%.</w:t>
      </w:r>
    </w:p>
    <w:p w:rsidR="00571988" w:rsidRPr="00C05C49" w:rsidRDefault="00571988" w:rsidP="007B16CE"/>
    <w:p w:rsidR="00EA11F7" w:rsidRPr="00C05C49" w:rsidRDefault="00EA11F7" w:rsidP="007B16CE"/>
    <w:p w:rsidR="003F7A1C" w:rsidRPr="00C05C49" w:rsidRDefault="003F7A1C" w:rsidP="007B16CE">
      <w:r w:rsidRPr="00C05C49">
        <w:t>The previous example illustrated two important properties</w:t>
      </w:r>
    </w:p>
    <w:p w:rsidR="003F7A1C" w:rsidRDefault="003F7A1C" w:rsidP="007B16CE"/>
    <w:p w:rsidR="000A5B8E" w:rsidRDefault="000A5B8E" w:rsidP="007B16CE"/>
    <w:p w:rsidR="000A5B8E" w:rsidRPr="00C05C49" w:rsidRDefault="000A5B8E" w:rsidP="007B16CE"/>
    <w:p w:rsidR="003F7A1C" w:rsidRPr="00C05C49" w:rsidRDefault="003F7A1C" w:rsidP="00C05C49">
      <w:pPr>
        <w:pStyle w:val="DefinitionHeader"/>
      </w:pPr>
      <w:r w:rsidRPr="00C05C49">
        <w:lastRenderedPageBreak/>
        <w:t>Cardinality properties</w:t>
      </w:r>
    </w:p>
    <w:p w:rsidR="003F7A1C" w:rsidRPr="00C05C49" w:rsidRDefault="003F7A1C" w:rsidP="00C05C49">
      <w:pPr>
        <w:pStyle w:val="DefinitionBody"/>
      </w:pPr>
      <w:r w:rsidRPr="00C05C49">
        <w:t>n(</w:t>
      </w:r>
      <w:r w:rsidRPr="00C05C49">
        <w:rPr>
          <w:i/>
        </w:rPr>
        <w:t>A</w:t>
      </w:r>
      <w:r w:rsidRPr="00C05C49">
        <w:t xml:space="preserve"> </w:t>
      </w:r>
      <w:r w:rsidRPr="00C05C49">
        <w:rPr>
          <w:rFonts w:ascii="Cambria Math" w:hAnsi="Cambria Math"/>
        </w:rPr>
        <w:t>⋃</w:t>
      </w:r>
      <w:r w:rsidRPr="00C05C49">
        <w:t xml:space="preserve"> </w:t>
      </w:r>
      <w:r w:rsidRPr="00C05C49">
        <w:rPr>
          <w:i/>
        </w:rPr>
        <w:t>B</w:t>
      </w:r>
      <w:r w:rsidRPr="00C05C49">
        <w:t>) = n(</w:t>
      </w:r>
      <w:r w:rsidRPr="00C05C49">
        <w:rPr>
          <w:i/>
        </w:rPr>
        <w:t>A</w:t>
      </w:r>
      <w:r w:rsidRPr="00C05C49">
        <w:t>) + n(</w:t>
      </w:r>
      <w:r w:rsidRPr="00C05C49">
        <w:rPr>
          <w:i/>
        </w:rPr>
        <w:t>B</w:t>
      </w:r>
      <w:r w:rsidRPr="00C05C49">
        <w:t>) – n(</w:t>
      </w:r>
      <w:r w:rsidRPr="00C05C49">
        <w:rPr>
          <w:i/>
        </w:rPr>
        <w:t>A</w:t>
      </w:r>
      <w:r w:rsidRPr="00C05C49">
        <w:t xml:space="preserve"> </w:t>
      </w:r>
      <w:r w:rsidRPr="00C05C49">
        <w:rPr>
          <w:rFonts w:ascii="Cambria Math" w:hAnsi="Cambria Math"/>
        </w:rPr>
        <w:t>⋂</w:t>
      </w:r>
      <w:r w:rsidRPr="00C05C49">
        <w:t xml:space="preserve"> </w:t>
      </w:r>
      <w:r w:rsidRPr="00C05C49">
        <w:rPr>
          <w:i/>
        </w:rPr>
        <w:t>B</w:t>
      </w:r>
      <w:r w:rsidRPr="00C05C49">
        <w:t>)</w:t>
      </w:r>
    </w:p>
    <w:p w:rsidR="003F7A1C" w:rsidRPr="00C05C49" w:rsidRDefault="003F7A1C" w:rsidP="00C05C49">
      <w:pPr>
        <w:pStyle w:val="DefinitionBody"/>
      </w:pPr>
    </w:p>
    <w:p w:rsidR="003F7A1C" w:rsidRPr="00C05C49" w:rsidRDefault="003F7A1C" w:rsidP="00C05C49">
      <w:pPr>
        <w:pStyle w:val="DefinitionBody"/>
      </w:pPr>
      <w:r w:rsidRPr="00C05C49">
        <w:t>n(</w:t>
      </w:r>
      <w:r w:rsidRPr="00C05C49">
        <w:rPr>
          <w:i/>
        </w:rPr>
        <w:t>A</w:t>
      </w:r>
      <w:r w:rsidRPr="00C05C49">
        <w:rPr>
          <w:i/>
          <w:vertAlign w:val="superscript"/>
        </w:rPr>
        <w:t>c</w:t>
      </w:r>
      <w:r w:rsidRPr="00C05C49">
        <w:t>) = n(</w:t>
      </w:r>
      <w:r w:rsidRPr="00C05C49">
        <w:rPr>
          <w:i/>
        </w:rPr>
        <w:t>U</w:t>
      </w:r>
      <w:r w:rsidRPr="00C05C49">
        <w:t>) – n(</w:t>
      </w:r>
      <w:r w:rsidRPr="00C05C49">
        <w:rPr>
          <w:i/>
        </w:rPr>
        <w:t>A</w:t>
      </w:r>
      <w:r w:rsidRPr="00C05C49">
        <w:t>)</w:t>
      </w:r>
    </w:p>
    <w:p w:rsidR="003F7A1C" w:rsidRDefault="003F7A1C" w:rsidP="003F7A1C"/>
    <w:p w:rsidR="00C05C49" w:rsidRPr="00C05C49" w:rsidRDefault="00C05C49" w:rsidP="003F7A1C"/>
    <w:p w:rsidR="003F7A1C" w:rsidRPr="00C05C49" w:rsidRDefault="003F7A1C" w:rsidP="003F7A1C">
      <w:r w:rsidRPr="00C05C49">
        <w:t>Notice that the first property can also be written in an equivalent form by solving for the cardinality of the intersection:</w:t>
      </w:r>
    </w:p>
    <w:p w:rsidR="003F7A1C" w:rsidRPr="00C05C49" w:rsidRDefault="003F7A1C" w:rsidP="003F7A1C">
      <w:r w:rsidRPr="00C05C49">
        <w:t>n(</w:t>
      </w:r>
      <w:r w:rsidRPr="00C05C49">
        <w:rPr>
          <w:i/>
        </w:rPr>
        <w:t>A</w:t>
      </w:r>
      <w:r w:rsidRPr="00C05C49">
        <w:t xml:space="preserve"> </w:t>
      </w:r>
      <w:r w:rsidRPr="00C05C49">
        <w:rPr>
          <w:rFonts w:ascii="Cambria Math" w:hAnsi="Cambria Math"/>
        </w:rPr>
        <w:t>⋂</w:t>
      </w:r>
      <w:r w:rsidRPr="00C05C49">
        <w:t xml:space="preserve"> </w:t>
      </w:r>
      <w:r w:rsidRPr="00C05C49">
        <w:rPr>
          <w:i/>
        </w:rPr>
        <w:t>B</w:t>
      </w:r>
      <w:r w:rsidRPr="00C05C49">
        <w:t>) = n(</w:t>
      </w:r>
      <w:r w:rsidRPr="00C05C49">
        <w:rPr>
          <w:i/>
        </w:rPr>
        <w:t>A</w:t>
      </w:r>
      <w:r w:rsidRPr="00C05C49">
        <w:t>) + n(</w:t>
      </w:r>
      <w:r w:rsidRPr="00C05C49">
        <w:rPr>
          <w:i/>
        </w:rPr>
        <w:t>B</w:t>
      </w:r>
      <w:r w:rsidRPr="00C05C49">
        <w:t>) – n(</w:t>
      </w:r>
      <w:r w:rsidRPr="00C05C49">
        <w:rPr>
          <w:i/>
        </w:rPr>
        <w:t>A</w:t>
      </w:r>
      <w:r w:rsidRPr="00C05C49">
        <w:t xml:space="preserve"> </w:t>
      </w:r>
      <w:r w:rsidRPr="00C05C49">
        <w:rPr>
          <w:rFonts w:ascii="Cambria Math" w:hAnsi="Cambria Math"/>
        </w:rPr>
        <w:t>⋃</w:t>
      </w:r>
      <w:r w:rsidRPr="00C05C49">
        <w:t xml:space="preserve"> </w:t>
      </w:r>
      <w:r w:rsidRPr="00C05C49">
        <w:rPr>
          <w:i/>
        </w:rPr>
        <w:t>B</w:t>
      </w:r>
      <w:r w:rsidRPr="00C05C49">
        <w:t>)</w:t>
      </w:r>
    </w:p>
    <w:p w:rsidR="003F7A1C" w:rsidRDefault="003F7A1C" w:rsidP="003F7A1C"/>
    <w:p w:rsidR="000A5B8E" w:rsidRPr="00C05C49" w:rsidRDefault="000A5B8E" w:rsidP="003F7A1C"/>
    <w:p w:rsidR="003F7A1C" w:rsidRPr="00C05C49" w:rsidRDefault="003F7A1C" w:rsidP="00C05C49">
      <w:pPr>
        <w:pStyle w:val="ExampleHeader"/>
      </w:pPr>
      <w:r w:rsidRPr="00C05C49">
        <w:t>Example 1</w:t>
      </w:r>
      <w:r w:rsidR="00274629">
        <w:t>6</w:t>
      </w:r>
    </w:p>
    <w:p w:rsidR="00E5641E" w:rsidRDefault="00B22E33" w:rsidP="00E5641E">
      <w:pPr>
        <w:pStyle w:val="ExampleBody"/>
      </w:pPr>
      <w:r>
        <w:t>Fifty</w:t>
      </w:r>
      <w:r w:rsidR="00E5641E">
        <w:t xml:space="preserve"> students were surveyed, and asked if they were taking a social science (SS), humanities (HM) or a natural science (NS) course the next quarter.</w:t>
      </w:r>
    </w:p>
    <w:p w:rsidR="00B22E33" w:rsidRDefault="00E5641E" w:rsidP="00E5641E">
      <w:pPr>
        <w:pStyle w:val="ExampleBody"/>
      </w:pPr>
      <w:r>
        <w:tab/>
      </w:r>
      <w:r w:rsidR="00B22E33">
        <w:t>21</w:t>
      </w:r>
      <w:r>
        <w:t xml:space="preserve"> were taking a SS course</w:t>
      </w:r>
      <w:r>
        <w:tab/>
      </w:r>
      <w:r w:rsidR="00B22E33">
        <w:tab/>
        <w:t>26 were taking a HM course</w:t>
      </w:r>
    </w:p>
    <w:p w:rsidR="00B22E33" w:rsidRDefault="00B22E33" w:rsidP="00E5641E">
      <w:pPr>
        <w:pStyle w:val="ExampleBody"/>
      </w:pPr>
      <w:r>
        <w:tab/>
        <w:t>19 were taking a NS course</w:t>
      </w:r>
      <w:r>
        <w:tab/>
      </w:r>
      <w:r>
        <w:tab/>
        <w:t>9 were taking SS and HM</w:t>
      </w:r>
    </w:p>
    <w:p w:rsidR="00B22E33" w:rsidRDefault="00B22E33" w:rsidP="00E5641E">
      <w:pPr>
        <w:pStyle w:val="ExampleBody"/>
      </w:pPr>
      <w:r>
        <w:tab/>
        <w:t>7 were taking SS and NS</w:t>
      </w:r>
      <w:r>
        <w:tab/>
      </w:r>
      <w:r>
        <w:tab/>
        <w:t>10 were taking HM and NS</w:t>
      </w:r>
    </w:p>
    <w:p w:rsidR="00B22E33" w:rsidRDefault="00B22E33" w:rsidP="00E5641E">
      <w:pPr>
        <w:pStyle w:val="ExampleBody"/>
      </w:pPr>
      <w:r>
        <w:tab/>
        <w:t>3 were taking all three</w:t>
      </w:r>
      <w:r>
        <w:tab/>
      </w:r>
      <w:r>
        <w:tab/>
      </w:r>
      <w:r>
        <w:tab/>
        <w:t>7 were taking none</w:t>
      </w:r>
    </w:p>
    <w:p w:rsidR="00B22E33" w:rsidRDefault="00B22E33" w:rsidP="00E5641E">
      <w:pPr>
        <w:pStyle w:val="ExampleBody"/>
      </w:pPr>
    </w:p>
    <w:p w:rsidR="00B22E33" w:rsidRDefault="00B22E33" w:rsidP="00E5641E">
      <w:pPr>
        <w:pStyle w:val="ExampleBody"/>
      </w:pPr>
      <w:r>
        <w:t xml:space="preserve">How many students are only taking a SS course?  </w:t>
      </w:r>
    </w:p>
    <w:p w:rsidR="00B22E33" w:rsidRDefault="00423184" w:rsidP="00E5641E">
      <w:pPr>
        <w:pStyle w:val="ExampleBody"/>
      </w:pPr>
      <w:r>
        <w:rPr>
          <w:noProof/>
        </w:rPr>
        <mc:AlternateContent>
          <mc:Choice Requires="wpc">
            <w:drawing>
              <wp:anchor distT="0" distB="0" distL="114300" distR="114300" simplePos="0" relativeHeight="251651584" behindDoc="0" locked="0" layoutInCell="1" allowOverlap="1">
                <wp:simplePos x="0" y="0"/>
                <wp:positionH relativeFrom="column">
                  <wp:posOffset>3396615</wp:posOffset>
                </wp:positionH>
                <wp:positionV relativeFrom="paragraph">
                  <wp:posOffset>130175</wp:posOffset>
                </wp:positionV>
                <wp:extent cx="2280285" cy="1916430"/>
                <wp:effectExtent l="0" t="12700" r="0" b="13970"/>
                <wp:wrapSquare wrapText="bothSides"/>
                <wp:docPr id="183" name="Canvas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0" name="Rectangle 185"/>
                        <wps:cNvSpPr>
                          <a:spLocks noChangeArrowheads="1"/>
                        </wps:cNvSpPr>
                        <wps:spPr bwMode="auto">
                          <a:xfrm>
                            <a:off x="80010" y="0"/>
                            <a:ext cx="2124075" cy="1916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1" name="Oval 186"/>
                        <wps:cNvSpPr>
                          <a:spLocks noChangeArrowheads="1"/>
                        </wps:cNvSpPr>
                        <wps:spPr bwMode="auto">
                          <a:xfrm>
                            <a:off x="575310" y="746125"/>
                            <a:ext cx="1038225" cy="1038225"/>
                          </a:xfrm>
                          <a:prstGeom prst="ellipse">
                            <a:avLst/>
                          </a:prstGeom>
                          <a:solidFill>
                            <a:srgbClr val="FF0000">
                              <a:alpha val="20000"/>
                            </a:srgbClr>
                          </a:solidFill>
                          <a:ln w="9525">
                            <a:solidFill>
                              <a:srgbClr val="000000"/>
                            </a:solidFill>
                            <a:round/>
                            <a:headEnd/>
                            <a:tailEnd/>
                          </a:ln>
                        </wps:spPr>
                        <wps:bodyPr rot="0" vert="horz" wrap="square" lIns="91440" tIns="45720" rIns="91440" bIns="45720" anchor="t" anchorCtr="0" upright="1">
                          <a:noAutofit/>
                        </wps:bodyPr>
                      </wps:wsp>
                      <wps:wsp>
                        <wps:cNvPr id="332" name="Oval 187"/>
                        <wps:cNvSpPr>
                          <a:spLocks noChangeArrowheads="1"/>
                        </wps:cNvSpPr>
                        <wps:spPr bwMode="auto">
                          <a:xfrm>
                            <a:off x="222885" y="146050"/>
                            <a:ext cx="1038225" cy="1038225"/>
                          </a:xfrm>
                          <a:prstGeom prst="ellipse">
                            <a:avLst/>
                          </a:prstGeom>
                          <a:solidFill>
                            <a:srgbClr val="FFFF00">
                              <a:alpha val="20000"/>
                            </a:srgbClr>
                          </a:solidFill>
                          <a:ln w="9525">
                            <a:solidFill>
                              <a:srgbClr val="000000"/>
                            </a:solidFill>
                            <a:round/>
                            <a:headEnd/>
                            <a:tailEnd/>
                          </a:ln>
                        </wps:spPr>
                        <wps:bodyPr rot="0" vert="horz" wrap="square" lIns="91440" tIns="45720" rIns="91440" bIns="45720" anchor="t" anchorCtr="0" upright="1">
                          <a:noAutofit/>
                        </wps:bodyPr>
                      </wps:wsp>
                      <wps:wsp>
                        <wps:cNvPr id="333" name="Oval 188"/>
                        <wps:cNvSpPr>
                          <a:spLocks noChangeArrowheads="1"/>
                        </wps:cNvSpPr>
                        <wps:spPr bwMode="auto">
                          <a:xfrm>
                            <a:off x="908685" y="146050"/>
                            <a:ext cx="1038225" cy="1038225"/>
                          </a:xfrm>
                          <a:prstGeom prst="ellipse">
                            <a:avLst/>
                          </a:prstGeom>
                          <a:solidFill>
                            <a:srgbClr val="0070C0">
                              <a:alpha val="20000"/>
                            </a:srgbClr>
                          </a:solidFill>
                          <a:ln w="9525">
                            <a:solidFill>
                              <a:srgbClr val="000000"/>
                            </a:solidFill>
                            <a:round/>
                            <a:headEnd/>
                            <a:tailEnd/>
                          </a:ln>
                        </wps:spPr>
                        <wps:bodyPr rot="0" vert="horz" wrap="square" lIns="91440" tIns="45720" rIns="91440" bIns="45720" anchor="t" anchorCtr="0" upright="1">
                          <a:noAutofit/>
                        </wps:bodyPr>
                      </wps:wsp>
                      <wps:wsp>
                        <wps:cNvPr id="334" name="Text Box 189"/>
                        <wps:cNvSpPr txBox="1">
                          <a:spLocks noChangeArrowheads="1"/>
                        </wps:cNvSpPr>
                        <wps:spPr bwMode="auto">
                          <a:xfrm>
                            <a:off x="80010" y="79375"/>
                            <a:ext cx="4953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B22E33">
                              <w:r>
                                <w:t>SS</w:t>
                              </w:r>
                            </w:p>
                          </w:txbxContent>
                        </wps:txbx>
                        <wps:bodyPr rot="0" vert="horz" wrap="square" lIns="91440" tIns="45720" rIns="91440" bIns="45720" anchor="t" anchorCtr="0" upright="1">
                          <a:noAutofit/>
                        </wps:bodyPr>
                      </wps:wsp>
                      <wps:wsp>
                        <wps:cNvPr id="335" name="Text Box 190"/>
                        <wps:cNvSpPr txBox="1">
                          <a:spLocks noChangeArrowheads="1"/>
                        </wps:cNvSpPr>
                        <wps:spPr bwMode="auto">
                          <a:xfrm>
                            <a:off x="1765935" y="146050"/>
                            <a:ext cx="4381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B22E33">
                              <w:r>
                                <w:t>HM</w:t>
                              </w:r>
                            </w:p>
                          </w:txbxContent>
                        </wps:txbx>
                        <wps:bodyPr rot="0" vert="horz" wrap="square" lIns="91440" tIns="45720" rIns="91440" bIns="45720" anchor="t" anchorCtr="0" upright="1">
                          <a:noAutofit/>
                        </wps:bodyPr>
                      </wps:wsp>
                      <wps:wsp>
                        <wps:cNvPr id="336" name="Text Box 193"/>
                        <wps:cNvSpPr txBox="1">
                          <a:spLocks noChangeArrowheads="1"/>
                        </wps:cNvSpPr>
                        <wps:spPr bwMode="auto">
                          <a:xfrm>
                            <a:off x="403860" y="1602105"/>
                            <a:ext cx="43878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Default="00274629" w:rsidP="00B22E33">
                              <w:r>
                                <w:t>NS</w:t>
                              </w:r>
                            </w:p>
                          </w:txbxContent>
                        </wps:txbx>
                        <wps:bodyPr rot="0" vert="horz" wrap="square" lIns="91440" tIns="45720" rIns="91440" bIns="45720" anchor="t" anchorCtr="0" upright="1">
                          <a:noAutofit/>
                        </wps:bodyPr>
                      </wps:wsp>
                      <wps:wsp>
                        <wps:cNvPr id="337" name="Text Box 194"/>
                        <wps:cNvSpPr txBox="1">
                          <a:spLocks noChangeArrowheads="1"/>
                        </wps:cNvSpPr>
                        <wps:spPr bwMode="auto">
                          <a:xfrm>
                            <a:off x="575310" y="393700"/>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Pr="00B22E33" w:rsidRDefault="00274629" w:rsidP="00B22E33">
                              <w:pPr>
                                <w:rPr>
                                  <w:i/>
                                </w:rPr>
                              </w:pPr>
                              <w:r w:rsidRPr="00B22E33">
                                <w:rPr>
                                  <w:i/>
                                </w:rPr>
                                <w:t>a</w:t>
                              </w:r>
                            </w:p>
                          </w:txbxContent>
                        </wps:txbx>
                        <wps:bodyPr rot="0" vert="horz" wrap="square" lIns="0" tIns="0" rIns="0" bIns="0" anchor="t" anchorCtr="0" upright="1">
                          <a:noAutofit/>
                        </wps:bodyPr>
                      </wps:wsp>
                      <wps:wsp>
                        <wps:cNvPr id="338" name="Text Box 195"/>
                        <wps:cNvSpPr txBox="1">
                          <a:spLocks noChangeArrowheads="1"/>
                        </wps:cNvSpPr>
                        <wps:spPr bwMode="auto">
                          <a:xfrm>
                            <a:off x="1032510" y="46037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Pr="00B22E33" w:rsidRDefault="00274629" w:rsidP="00B22E33">
                              <w:pPr>
                                <w:rPr>
                                  <w:i/>
                                </w:rPr>
                              </w:pPr>
                              <w:r>
                                <w:rPr>
                                  <w:i/>
                                </w:rPr>
                                <w:t>b</w:t>
                              </w:r>
                            </w:p>
                          </w:txbxContent>
                        </wps:txbx>
                        <wps:bodyPr rot="0" vert="horz" wrap="square" lIns="0" tIns="0" rIns="0" bIns="0" anchor="t" anchorCtr="0" upright="1">
                          <a:noAutofit/>
                        </wps:bodyPr>
                      </wps:wsp>
                      <wps:wsp>
                        <wps:cNvPr id="339" name="Text Box 196"/>
                        <wps:cNvSpPr txBox="1">
                          <a:spLocks noChangeArrowheads="1"/>
                        </wps:cNvSpPr>
                        <wps:spPr bwMode="auto">
                          <a:xfrm>
                            <a:off x="1537335" y="36512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Pr="00B22E33" w:rsidRDefault="00274629" w:rsidP="00B22E33">
                              <w:pPr>
                                <w:rPr>
                                  <w:i/>
                                </w:rPr>
                              </w:pPr>
                              <w:r>
                                <w:rPr>
                                  <w:i/>
                                </w:rPr>
                                <w:t>c</w:t>
                              </w:r>
                            </w:p>
                          </w:txbxContent>
                        </wps:txbx>
                        <wps:bodyPr rot="0" vert="horz" wrap="square" lIns="0" tIns="0" rIns="0" bIns="0" anchor="t" anchorCtr="0" upright="1">
                          <a:noAutofit/>
                        </wps:bodyPr>
                      </wps:wsp>
                      <wps:wsp>
                        <wps:cNvPr id="340" name="Text Box 197"/>
                        <wps:cNvSpPr txBox="1">
                          <a:spLocks noChangeArrowheads="1"/>
                        </wps:cNvSpPr>
                        <wps:spPr bwMode="auto">
                          <a:xfrm>
                            <a:off x="794385" y="89852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Pr="00B22E33" w:rsidRDefault="00274629" w:rsidP="00B22E33">
                              <w:pPr>
                                <w:rPr>
                                  <w:i/>
                                </w:rPr>
                              </w:pPr>
                              <w:r>
                                <w:rPr>
                                  <w:i/>
                                </w:rPr>
                                <w:t>d</w:t>
                              </w:r>
                            </w:p>
                          </w:txbxContent>
                        </wps:txbx>
                        <wps:bodyPr rot="0" vert="horz" wrap="square" lIns="0" tIns="0" rIns="0" bIns="0" anchor="t" anchorCtr="0" upright="1">
                          <a:noAutofit/>
                        </wps:bodyPr>
                      </wps:wsp>
                      <wps:wsp>
                        <wps:cNvPr id="341" name="Text Box 198"/>
                        <wps:cNvSpPr txBox="1">
                          <a:spLocks noChangeArrowheads="1"/>
                        </wps:cNvSpPr>
                        <wps:spPr bwMode="auto">
                          <a:xfrm>
                            <a:off x="1051560" y="78422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Pr="00B22E33" w:rsidRDefault="00274629" w:rsidP="00B22E33">
                              <w:pPr>
                                <w:rPr>
                                  <w:i/>
                                </w:rPr>
                              </w:pPr>
                              <w:r>
                                <w:rPr>
                                  <w:i/>
                                </w:rPr>
                                <w:t>e</w:t>
                              </w:r>
                            </w:p>
                          </w:txbxContent>
                        </wps:txbx>
                        <wps:bodyPr rot="0" vert="horz" wrap="square" lIns="0" tIns="0" rIns="0" bIns="0" anchor="t" anchorCtr="0" upright="1">
                          <a:noAutofit/>
                        </wps:bodyPr>
                      </wps:wsp>
                      <wps:wsp>
                        <wps:cNvPr id="342" name="Text Box 199"/>
                        <wps:cNvSpPr txBox="1">
                          <a:spLocks noChangeArrowheads="1"/>
                        </wps:cNvSpPr>
                        <wps:spPr bwMode="auto">
                          <a:xfrm>
                            <a:off x="1261110" y="89852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Pr="00B22E33" w:rsidRDefault="00274629" w:rsidP="00B22E33">
                              <w:pPr>
                                <w:rPr>
                                  <w:i/>
                                </w:rPr>
                              </w:pPr>
                              <w:r>
                                <w:rPr>
                                  <w:i/>
                                </w:rPr>
                                <w:t>f</w:t>
                              </w:r>
                            </w:p>
                          </w:txbxContent>
                        </wps:txbx>
                        <wps:bodyPr rot="0" vert="horz" wrap="square" lIns="0" tIns="0" rIns="0" bIns="0" anchor="t" anchorCtr="0" upright="1">
                          <a:noAutofit/>
                        </wps:bodyPr>
                      </wps:wsp>
                      <wps:wsp>
                        <wps:cNvPr id="344" name="Text Box 200"/>
                        <wps:cNvSpPr txBox="1">
                          <a:spLocks noChangeArrowheads="1"/>
                        </wps:cNvSpPr>
                        <wps:spPr bwMode="auto">
                          <a:xfrm>
                            <a:off x="1051560" y="1327150"/>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Pr="00B22E33" w:rsidRDefault="00274629" w:rsidP="00B22E33">
                              <w:pPr>
                                <w:rPr>
                                  <w:i/>
                                </w:rPr>
                              </w:pPr>
                              <w:r>
                                <w:rPr>
                                  <w:i/>
                                </w:rPr>
                                <w:t>g</w:t>
                              </w:r>
                            </w:p>
                          </w:txbxContent>
                        </wps:txbx>
                        <wps:bodyPr rot="0" vert="horz" wrap="square" lIns="0" tIns="0" rIns="0" bIns="0" anchor="t" anchorCtr="0" upright="1">
                          <a:noAutofit/>
                        </wps:bodyPr>
                      </wps:wsp>
                      <wps:wsp>
                        <wps:cNvPr id="345" name="Text Box 201"/>
                        <wps:cNvSpPr txBox="1">
                          <a:spLocks noChangeArrowheads="1"/>
                        </wps:cNvSpPr>
                        <wps:spPr bwMode="auto">
                          <a:xfrm>
                            <a:off x="1765935" y="1479550"/>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629" w:rsidRPr="00B22E33" w:rsidRDefault="00274629" w:rsidP="00B22E33">
                              <w:pPr>
                                <w:rPr>
                                  <w:i/>
                                </w:rPr>
                              </w:pPr>
                              <w:r>
                                <w:rPr>
                                  <w:i/>
                                </w:rPr>
                                <w:t>h</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3" o:spid="_x0000_s1113" editas="canvas" style="position:absolute;margin-left:267.45pt;margin-top:10.25pt;width:179.55pt;height:150.9pt;z-index:251651584;mso-position-horizontal-relative:text;mso-position-vertical-relative:text" coordsize="22802,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">
                <v:shape id="_x0000_s1114" type="#_x0000_t75" style="position:absolute;width:22802;height:19164;visibility:visible;mso-wrap-style:square">
                  <v:fill o:detectmouseclick="t"/>
                  <v:path o:connecttype="none"/>
                </v:shape>
                <v:rect id="Rectangle 185" o:spid="_x0000_s1115" style="position:absolute;left:800;width:21240;height:19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"/>
                <v:oval id="Oval 186" o:spid="_x0000_s1116" style="position:absolute;left:5753;top:7461;width:10382;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" fillcolor="red">
                  <v:fill opacity="13107f"/>
                </v:oval>
                <v:oval id="Oval 187" o:spid="_x0000_s1117"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" fillcolor="yellow">
                  <v:fill opacity="13107f"/>
                </v:oval>
                <v:oval id="Oval 188" o:spid="_x0000_s1118"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" fillcolor="#0070c0">
                  <v:fill opacity="13107f"/>
                </v:oval>
                <v:shape id="Text Box 189" o:spid="_x0000_s1119" type="#_x0000_t202" style="position:absolute;left:800;top:793;width:495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rsidR="00274629" w:rsidRDefault="00274629" w:rsidP="00B22E33">
                        <w:r>
                          <w:t>SS</w:t>
                        </w:r>
                      </w:p>
                    </w:txbxContent>
                  </v:textbox>
                </v:shape>
                <v:shape id="Text Box 190" o:spid="_x0000_s1120" type="#_x0000_t202" style="position:absolute;left:17659;top:1460;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rsidR="00274629" w:rsidRDefault="00274629" w:rsidP="00B22E33">
                        <w:r>
                          <w:t>HM</w:t>
                        </w:r>
                      </w:p>
                    </w:txbxContent>
                  </v:textbox>
                </v:shape>
                <v:shape id="Text Box 193" o:spid="_x0000_s1121" type="#_x0000_t202" style="position:absolute;left:4038;top:16021;width:438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rsidR="00274629" w:rsidRDefault="00274629" w:rsidP="00B22E33">
                        <w:r>
                          <w:t>NS</w:t>
                        </w:r>
                      </w:p>
                    </w:txbxContent>
                  </v:textbox>
                </v:shape>
                <v:shape id="Text Box 194" o:spid="_x0000_s1122" type="#_x0000_t202" style="position:absolute;left:5753;top:3937;width:228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rsidR="00274629" w:rsidRPr="00B22E33" w:rsidRDefault="00274629" w:rsidP="00B22E33">
                        <w:pPr>
                          <w:rPr>
                            <w:i/>
                          </w:rPr>
                        </w:pPr>
                        <w:r w:rsidRPr="00B22E33">
                          <w:rPr>
                            <w:i/>
                          </w:rPr>
                          <w:t>a</w:t>
                        </w:r>
                      </w:p>
                    </w:txbxContent>
                  </v:textbox>
                </v:shape>
                <v:shape id="Text Box 195" o:spid="_x0000_s1123" type="#_x0000_t202" style="position:absolute;left:10325;top:4603;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274629" w:rsidRPr="00B22E33" w:rsidRDefault="00274629" w:rsidP="00B22E33">
                        <w:pPr>
                          <w:rPr>
                            <w:i/>
                          </w:rPr>
                        </w:pPr>
                        <w:r>
                          <w:rPr>
                            <w:i/>
                          </w:rPr>
                          <w:t>b</w:t>
                        </w:r>
                      </w:p>
                    </w:txbxContent>
                  </v:textbox>
                </v:shape>
                <v:shape id="Text Box 196" o:spid="_x0000_s1124" type="#_x0000_t202" style="position:absolute;left:15373;top:3651;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rsidR="00274629" w:rsidRPr="00B22E33" w:rsidRDefault="00274629" w:rsidP="00B22E33">
                        <w:pPr>
                          <w:rPr>
                            <w:i/>
                          </w:rPr>
                        </w:pPr>
                        <w:r>
                          <w:rPr>
                            <w:i/>
                          </w:rPr>
                          <w:t>c</w:t>
                        </w:r>
                      </w:p>
                    </w:txbxContent>
                  </v:textbox>
                </v:shape>
                <v:shape id="Text Box 197" o:spid="_x0000_s1125" type="#_x0000_t202" style="position:absolute;left:7943;top:8985;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bOwgAAANwAAAAPAAAAZHJzL2Rvd25yZXYueG1sRE/Pa8Iw&#10;FL4P9j+EN/A2UzeR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BacIbOwgAAANwAAAAPAAAA&#10;AAAAAAAAAAAAAAcCAABkcnMvZG93bnJldi54bWxQSwUGAAAAAAMAAwC3AAAA9gIAAAAA&#10;" filled="f" stroked="f">
                  <v:textbox inset="0,0,0,0">
                    <w:txbxContent>
                      <w:p w:rsidR="00274629" w:rsidRPr="00B22E33" w:rsidRDefault="00274629" w:rsidP="00B22E33">
                        <w:pPr>
                          <w:rPr>
                            <w:i/>
                          </w:rPr>
                        </w:pPr>
                        <w:r>
                          <w:rPr>
                            <w:i/>
                          </w:rPr>
                          <w:t>d</w:t>
                        </w:r>
                      </w:p>
                    </w:txbxContent>
                  </v:textbox>
                </v:shape>
                <v:shape id="Text Box 198" o:spid="_x0000_s1126" type="#_x0000_t202" style="position:absolute;left:10515;top:7842;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NVxgAAANwAAAAPAAAAZHJzL2Rvd25yZXYueG1sRI9Ba8JA&#10;FITvBf/D8oTe6sa2SI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NTwjVcYAAADcAAAA&#10;DwAAAAAAAAAAAAAAAAAHAgAAZHJzL2Rvd25yZXYueG1sUEsFBgAAAAADAAMAtwAAAPoCAAAAAA==&#10;" filled="f" stroked="f">
                  <v:textbox inset="0,0,0,0">
                    <w:txbxContent>
                      <w:p w:rsidR="00274629" w:rsidRPr="00B22E33" w:rsidRDefault="00274629" w:rsidP="00B22E33">
                        <w:pPr>
                          <w:rPr>
                            <w:i/>
                          </w:rPr>
                        </w:pPr>
                        <w:r>
                          <w:rPr>
                            <w:i/>
                          </w:rPr>
                          <w:t>e</w:t>
                        </w:r>
                      </w:p>
                    </w:txbxContent>
                  </v:textbox>
                </v:shape>
                <v:shape id="Text Box 199" o:spid="_x0000_s1127" type="#_x0000_t202" style="position:absolute;left:12611;top:8985;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0i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xe69IsYAAADcAAAA&#10;DwAAAAAAAAAAAAAAAAAHAgAAZHJzL2Rvd25yZXYueG1sUEsFBgAAAAADAAMAtwAAAPoCAAAAAA==&#10;" filled="f" stroked="f">
                  <v:textbox inset="0,0,0,0">
                    <w:txbxContent>
                      <w:p w:rsidR="00274629" w:rsidRPr="00B22E33" w:rsidRDefault="00274629" w:rsidP="00B22E33">
                        <w:pPr>
                          <w:rPr>
                            <w:i/>
                          </w:rPr>
                        </w:pPr>
                        <w:r>
                          <w:rPr>
                            <w:i/>
                          </w:rPr>
                          <w:t>f</w:t>
                        </w:r>
                      </w:p>
                    </w:txbxContent>
                  </v:textbox>
                </v:shape>
                <v:shape id="Text Box 200" o:spid="_x0000_s1128" type="#_x0000_t202" style="position:absolute;left:10515;top:13271;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4DNxgAAANwAAAAPAAAAZHJzL2Rvd25yZXYueG1sRI9Ba8JA&#10;FITvhf6H5RW81U2riE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JUuAzcYAAADcAAAA&#10;DwAAAAAAAAAAAAAAAAAHAgAAZHJzL2Rvd25yZXYueG1sUEsFBgAAAAADAAMAtwAAAPoCAAAAAA==&#10;" filled="f" stroked="f">
                  <v:textbox inset="0,0,0,0">
                    <w:txbxContent>
                      <w:p w:rsidR="00274629" w:rsidRPr="00B22E33" w:rsidRDefault="00274629" w:rsidP="00B22E33">
                        <w:pPr>
                          <w:rPr>
                            <w:i/>
                          </w:rPr>
                        </w:pPr>
                        <w:r>
                          <w:rPr>
                            <w:i/>
                          </w:rPr>
                          <w:t>g</w:t>
                        </w:r>
                      </w:p>
                    </w:txbxContent>
                  </v:textbox>
                </v:shape>
                <v:shape id="Text Box 201" o:spid="_x0000_s1129" type="#_x0000_t202" style="position:absolute;left:17659;top:14795;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rsidR="00274629" w:rsidRPr="00B22E33" w:rsidRDefault="00274629" w:rsidP="00B22E33">
                        <w:pPr>
                          <w:rPr>
                            <w:i/>
                          </w:rPr>
                        </w:pPr>
                        <w:r>
                          <w:rPr>
                            <w:i/>
                          </w:rPr>
                          <w:t>h</w:t>
                        </w:r>
                      </w:p>
                    </w:txbxContent>
                  </v:textbox>
                </v:shape>
                <w10:wrap type="square"/>
              </v:group>
            </w:pict>
          </mc:Fallback>
        </mc:AlternateContent>
      </w:r>
    </w:p>
    <w:p w:rsidR="00B22E33" w:rsidRDefault="00B22E33" w:rsidP="00E5641E">
      <w:pPr>
        <w:pStyle w:val="ExampleBody"/>
      </w:pPr>
      <w:r>
        <w:t>It might help to look at a Venn diagram.</w:t>
      </w:r>
    </w:p>
    <w:p w:rsidR="00E5641E" w:rsidRDefault="00B22E33" w:rsidP="00E5641E">
      <w:pPr>
        <w:pStyle w:val="ExampleBody"/>
      </w:pPr>
      <w:r>
        <w:t>From the given data, we know that there are</w:t>
      </w:r>
    </w:p>
    <w:p w:rsidR="00B22E33" w:rsidRDefault="00B22E33" w:rsidP="00E5641E">
      <w:pPr>
        <w:pStyle w:val="ExampleBody"/>
      </w:pPr>
      <w:r>
        <w:t xml:space="preserve">3 students in region </w:t>
      </w:r>
      <w:r>
        <w:rPr>
          <w:i/>
        </w:rPr>
        <w:t>e</w:t>
      </w:r>
      <w:r>
        <w:t xml:space="preserve"> and</w:t>
      </w:r>
    </w:p>
    <w:p w:rsidR="00B22E33" w:rsidRDefault="00B22E33" w:rsidP="00E5641E">
      <w:pPr>
        <w:pStyle w:val="ExampleBody"/>
      </w:pPr>
      <w:r>
        <w:t xml:space="preserve">7 students in region </w:t>
      </w:r>
      <w:r>
        <w:rPr>
          <w:i/>
        </w:rPr>
        <w:t>h</w:t>
      </w:r>
      <w:r>
        <w:t>.</w:t>
      </w:r>
    </w:p>
    <w:p w:rsidR="00B22E33" w:rsidRDefault="00B22E33" w:rsidP="00E5641E">
      <w:pPr>
        <w:pStyle w:val="ExampleBody"/>
      </w:pPr>
    </w:p>
    <w:p w:rsidR="00B22E33" w:rsidRDefault="00B22E33" w:rsidP="00E5641E">
      <w:pPr>
        <w:pStyle w:val="ExampleBody"/>
      </w:pPr>
      <w:r>
        <w:t>Since 7 students were taking a SS and NS course, we know that n(</w:t>
      </w:r>
      <w:r>
        <w:rPr>
          <w:i/>
        </w:rPr>
        <w:t>d</w:t>
      </w:r>
      <w:r>
        <w:t>) + n(</w:t>
      </w:r>
      <w:r>
        <w:rPr>
          <w:i/>
        </w:rPr>
        <w:t>e</w:t>
      </w:r>
      <w:r>
        <w:t>) = 7.  Since we know there are 3 students in region 3, there must be</w:t>
      </w:r>
    </w:p>
    <w:p w:rsidR="00B22E33" w:rsidRDefault="00B22E33" w:rsidP="00E5641E">
      <w:pPr>
        <w:pStyle w:val="ExampleBody"/>
      </w:pPr>
      <w:r>
        <w:t xml:space="preserve">7 – 3 = 4 students in region </w:t>
      </w:r>
      <w:r>
        <w:rPr>
          <w:i/>
        </w:rPr>
        <w:t>d</w:t>
      </w:r>
      <w:r>
        <w:t>.</w:t>
      </w:r>
    </w:p>
    <w:p w:rsidR="00B22E33" w:rsidRDefault="00B22E33" w:rsidP="00E5641E">
      <w:pPr>
        <w:pStyle w:val="ExampleBody"/>
      </w:pPr>
    </w:p>
    <w:p w:rsidR="00B22E33" w:rsidRDefault="00B22E33" w:rsidP="00E5641E">
      <w:pPr>
        <w:pStyle w:val="ExampleBody"/>
      </w:pPr>
      <w:r>
        <w:t xml:space="preserve">Similarly, since there are 10 students taking HM and NS, which includes regions </w:t>
      </w:r>
      <w:r>
        <w:rPr>
          <w:i/>
        </w:rPr>
        <w:t>e</w:t>
      </w:r>
      <w:r>
        <w:t xml:space="preserve"> and </w:t>
      </w:r>
      <w:r>
        <w:rPr>
          <w:i/>
        </w:rPr>
        <w:t>f</w:t>
      </w:r>
      <w:r>
        <w:t>, there must be</w:t>
      </w:r>
    </w:p>
    <w:p w:rsidR="00B22E33" w:rsidRDefault="00B22E33" w:rsidP="00E5641E">
      <w:pPr>
        <w:pStyle w:val="ExampleBody"/>
      </w:pPr>
      <w:r>
        <w:t xml:space="preserve">10 – 3 = 7 students in region </w:t>
      </w:r>
      <w:r>
        <w:rPr>
          <w:i/>
        </w:rPr>
        <w:t>f</w:t>
      </w:r>
      <w:r>
        <w:t>.</w:t>
      </w:r>
    </w:p>
    <w:p w:rsidR="00B22E33" w:rsidRDefault="00B22E33" w:rsidP="00E5641E">
      <w:pPr>
        <w:pStyle w:val="ExampleBody"/>
      </w:pPr>
    </w:p>
    <w:p w:rsidR="00B22E33" w:rsidRDefault="00B22E33" w:rsidP="00E5641E">
      <w:pPr>
        <w:pStyle w:val="ExampleBody"/>
      </w:pPr>
      <w:r>
        <w:t xml:space="preserve">Since 9 students were taking SS and HM, there must be 9 – 3 = 6 students in region </w:t>
      </w:r>
      <w:r>
        <w:rPr>
          <w:i/>
        </w:rPr>
        <w:t>b</w:t>
      </w:r>
      <w:r>
        <w:t>.</w:t>
      </w:r>
    </w:p>
    <w:p w:rsidR="00B22E33" w:rsidRDefault="00B22E33" w:rsidP="00E5641E">
      <w:pPr>
        <w:pStyle w:val="ExampleBody"/>
      </w:pPr>
    </w:p>
    <w:p w:rsidR="00B22E33" w:rsidRDefault="00B22E33" w:rsidP="00E5641E">
      <w:pPr>
        <w:pStyle w:val="ExampleBody"/>
      </w:pPr>
      <w:r>
        <w:t xml:space="preserve">Now, we know that 21 students were taking a SS course.  This includes students from regions </w:t>
      </w:r>
      <w:r>
        <w:rPr>
          <w:i/>
        </w:rPr>
        <w:t xml:space="preserve">a, b, d, </w:t>
      </w:r>
      <w:r>
        <w:t xml:space="preserve">and </w:t>
      </w:r>
      <w:r>
        <w:rPr>
          <w:i/>
        </w:rPr>
        <w:t>e</w:t>
      </w:r>
      <w:r>
        <w:t xml:space="preserve">.  Since we know the number of students in all but region </w:t>
      </w:r>
      <w:r>
        <w:rPr>
          <w:i/>
        </w:rPr>
        <w:t>a</w:t>
      </w:r>
      <w:r>
        <w:t xml:space="preserve">, we can determine that 21 </w:t>
      </w:r>
      <w:r w:rsidR="005F5168">
        <w:t>–</w:t>
      </w:r>
      <w:r>
        <w:t xml:space="preserve"> </w:t>
      </w:r>
      <w:r w:rsidR="005F5168">
        <w:t xml:space="preserve">6 – 4 – 3 = 8 students are in region </w:t>
      </w:r>
      <w:r w:rsidR="005F5168">
        <w:rPr>
          <w:i/>
        </w:rPr>
        <w:t>a</w:t>
      </w:r>
      <w:r w:rsidR="005F5168">
        <w:t xml:space="preserve">.  </w:t>
      </w:r>
    </w:p>
    <w:p w:rsidR="005F5168" w:rsidRDefault="005F5168" w:rsidP="00E5641E">
      <w:pPr>
        <w:pStyle w:val="ExampleBody"/>
      </w:pPr>
    </w:p>
    <w:p w:rsidR="00B22E33" w:rsidRPr="00C05C49" w:rsidRDefault="005F5168" w:rsidP="005F5168">
      <w:pPr>
        <w:pStyle w:val="ExampleBody"/>
      </w:pPr>
      <w:r>
        <w:t>8 students are taking only a SS course.</w:t>
      </w:r>
    </w:p>
    <w:p w:rsidR="003F7A1C" w:rsidRPr="00C05C49" w:rsidRDefault="003F7A1C" w:rsidP="003F7A1C"/>
    <w:p w:rsidR="003F7A1C" w:rsidRDefault="003F7A1C" w:rsidP="003F7A1C"/>
    <w:p w:rsidR="000A5B8E" w:rsidRDefault="000A5B8E" w:rsidP="003F7A1C"/>
    <w:p w:rsidR="000A5B8E" w:rsidRDefault="000A5B8E" w:rsidP="003F7A1C"/>
    <w:p w:rsidR="000A5B8E" w:rsidRPr="00C05C49" w:rsidRDefault="000A5B8E" w:rsidP="003F7A1C"/>
    <w:p w:rsidR="003F7A1C" w:rsidRPr="00C05C49" w:rsidRDefault="003F7A1C" w:rsidP="00C05C49">
      <w:pPr>
        <w:pStyle w:val="TryitNow"/>
      </w:pPr>
      <w:r w:rsidRPr="00C05C49">
        <w:lastRenderedPageBreak/>
        <w:t>Try it Now</w:t>
      </w:r>
      <w:r w:rsidR="00274629">
        <w:t xml:space="preserve"> 4</w:t>
      </w:r>
    </w:p>
    <w:p w:rsidR="005F5168" w:rsidRDefault="005F5168" w:rsidP="00177B46">
      <w:pPr>
        <w:pStyle w:val="TryitNowbody"/>
      </w:pPr>
      <w:r>
        <w:t xml:space="preserve">One hundred </w:t>
      </w:r>
      <w:r w:rsidR="00124ED7">
        <w:t>fifty</w:t>
      </w:r>
      <w:r>
        <w:t xml:space="preserve"> people were surveyed and asked if they believed in UFOs, ghosts, and Bigfoot.</w:t>
      </w:r>
    </w:p>
    <w:p w:rsidR="005F5168" w:rsidRDefault="005F5168" w:rsidP="00177B46">
      <w:pPr>
        <w:pStyle w:val="TryitNowbody"/>
      </w:pPr>
      <w:r>
        <w:tab/>
        <w:t>43 believed in UFOs</w:t>
      </w:r>
      <w:r>
        <w:tab/>
      </w:r>
      <w:r>
        <w:tab/>
      </w:r>
      <w:r>
        <w:tab/>
        <w:t>44 believed in ghosts</w:t>
      </w:r>
    </w:p>
    <w:p w:rsidR="005F5168" w:rsidRDefault="005F5168" w:rsidP="00177B46">
      <w:pPr>
        <w:pStyle w:val="TryitNowbody"/>
      </w:pPr>
      <w:r>
        <w:tab/>
        <w:t>25 believed in Bigfoot</w:t>
      </w:r>
      <w:r>
        <w:tab/>
      </w:r>
      <w:r>
        <w:tab/>
      </w:r>
      <w:r>
        <w:tab/>
        <w:t>10 believed in UFOs and ghosts</w:t>
      </w:r>
    </w:p>
    <w:p w:rsidR="005F5168" w:rsidRDefault="005F5168" w:rsidP="00177B46">
      <w:pPr>
        <w:pStyle w:val="TryitNowbody"/>
      </w:pPr>
      <w:r>
        <w:tab/>
        <w:t>8 believed in ghosts and Bigfoot</w:t>
      </w:r>
      <w:r>
        <w:tab/>
        <w:t xml:space="preserve">5 believed in UFOs and </w:t>
      </w:r>
      <w:r w:rsidR="00124ED7">
        <w:t>Bigfoot</w:t>
      </w:r>
    </w:p>
    <w:p w:rsidR="003F7A1C" w:rsidRDefault="005F5168" w:rsidP="00177B46">
      <w:pPr>
        <w:pStyle w:val="TryitNowbody"/>
        <w:ind w:firstLine="720"/>
      </w:pPr>
      <w:r>
        <w:t>2 believed in all three</w:t>
      </w:r>
      <w:r>
        <w:tab/>
      </w:r>
      <w:r>
        <w:tab/>
      </w:r>
      <w:r>
        <w:tab/>
      </w:r>
    </w:p>
    <w:p w:rsidR="005F5168" w:rsidRDefault="005F5168" w:rsidP="00177B46">
      <w:pPr>
        <w:pStyle w:val="TryitNowbody"/>
      </w:pPr>
    </w:p>
    <w:p w:rsidR="005F5168" w:rsidRDefault="005F5168" w:rsidP="00177B46">
      <w:pPr>
        <w:pStyle w:val="TryitNowbody"/>
      </w:pPr>
      <w:r>
        <w:t>How many people surveyed believed in at least one of these things?</w:t>
      </w:r>
    </w:p>
    <w:p w:rsidR="003F7A1C" w:rsidRDefault="003F7A1C" w:rsidP="00177B46">
      <w:pPr>
        <w:pStyle w:val="TryitNowbody"/>
      </w:pPr>
    </w:p>
    <w:p w:rsidR="00124ED7" w:rsidRDefault="00124ED7" w:rsidP="003F7A1C"/>
    <w:p w:rsidR="000A5B8E" w:rsidRDefault="000A5B8E" w:rsidP="003F7A1C"/>
    <w:p w:rsidR="000B235E" w:rsidRPr="00C05C49" w:rsidRDefault="000B235E" w:rsidP="000B235E">
      <w:pPr>
        <w:pStyle w:val="TryitNow"/>
      </w:pPr>
      <w:r w:rsidRPr="00C05C49">
        <w:t>Try it Now</w:t>
      </w:r>
      <w:r>
        <w:t xml:space="preserve"> Answers</w:t>
      </w:r>
    </w:p>
    <w:p w:rsidR="006229E7" w:rsidRPr="00C05C49" w:rsidRDefault="006229E7" w:rsidP="00274629">
      <w:pPr>
        <w:pStyle w:val="TryitNowbody"/>
      </w:pPr>
      <w:r w:rsidRPr="00C05C49">
        <w:t>1.  There are several answers:  The set of all odd numbers less than 10.  The set of all odd numbers.  The set of all integers.  The set of all real numbers.</w:t>
      </w:r>
    </w:p>
    <w:p w:rsidR="006229E7" w:rsidRPr="00C05C49" w:rsidRDefault="006229E7" w:rsidP="00274629">
      <w:pPr>
        <w:pStyle w:val="TryitNowbody"/>
      </w:pPr>
    </w:p>
    <w:p w:rsidR="00D63744" w:rsidRPr="00C05C49" w:rsidRDefault="00D63744" w:rsidP="00274629">
      <w:pPr>
        <w:pStyle w:val="TryitNowbody"/>
      </w:pPr>
      <w:r w:rsidRPr="00C05C49">
        <w:t xml:space="preserve">2. </w:t>
      </w:r>
      <w:r w:rsidRPr="00C05C49">
        <w:rPr>
          <w:i/>
        </w:rPr>
        <w:t xml:space="preserve">A </w:t>
      </w:r>
      <w:r w:rsidRPr="00C05C49">
        <w:rPr>
          <w:rFonts w:ascii="Cambria Math" w:hAnsi="Cambria Math"/>
        </w:rPr>
        <w:t>⋃</w:t>
      </w:r>
      <w:r w:rsidRPr="00C05C49">
        <w:rPr>
          <w:i/>
        </w:rPr>
        <w:t xml:space="preserve"> C</w:t>
      </w:r>
      <w:r w:rsidRPr="00C05C49">
        <w:t xml:space="preserve"> = {red, orange, yellow, green, blue purple}</w:t>
      </w:r>
    </w:p>
    <w:p w:rsidR="00D63744" w:rsidRPr="00C05C49" w:rsidRDefault="00D63744" w:rsidP="00274629">
      <w:pPr>
        <w:pStyle w:val="TryitNowbody"/>
      </w:pPr>
      <w:r w:rsidRPr="00C05C49">
        <w:rPr>
          <w:i/>
        </w:rPr>
        <w:t>B</w:t>
      </w:r>
      <w:r w:rsidRPr="00C05C49">
        <w:rPr>
          <w:i/>
          <w:vertAlign w:val="superscript"/>
        </w:rPr>
        <w:t>c</w:t>
      </w:r>
      <w:r w:rsidRPr="00C05C49">
        <w:rPr>
          <w:i/>
        </w:rPr>
        <w:t xml:space="preserve"> </w:t>
      </w:r>
      <w:r w:rsidRPr="00C05C49">
        <w:rPr>
          <w:rFonts w:ascii="Cambria Math" w:hAnsi="Cambria Math"/>
        </w:rPr>
        <w:t>⋂</w:t>
      </w:r>
      <w:r w:rsidRPr="00C05C49">
        <w:rPr>
          <w:i/>
        </w:rPr>
        <w:t xml:space="preserve"> A</w:t>
      </w:r>
      <w:r w:rsidRPr="00C05C49">
        <w:t xml:space="preserve"> = {green, blue}</w:t>
      </w:r>
    </w:p>
    <w:p w:rsidR="00D66844" w:rsidRPr="00C05C49" w:rsidRDefault="00D66844" w:rsidP="00274629">
      <w:pPr>
        <w:pStyle w:val="TryitNowbody"/>
      </w:pPr>
    </w:p>
    <w:p w:rsidR="000C1EAF" w:rsidRDefault="00423184" w:rsidP="00274629">
      <w:pPr>
        <w:pStyle w:val="TryitNowbody"/>
      </w:pPr>
      <w:r>
        <w:rPr>
          <w:noProof/>
        </w:rPr>
        <mc:AlternateContent>
          <mc:Choice Requires="wpc">
            <w:drawing>
              <wp:anchor distT="0" distB="0" distL="114300" distR="114300" simplePos="0" relativeHeight="251652608" behindDoc="0" locked="0" layoutInCell="1" allowOverlap="1">
                <wp:simplePos x="0" y="0"/>
                <wp:positionH relativeFrom="column">
                  <wp:posOffset>3381375</wp:posOffset>
                </wp:positionH>
                <wp:positionV relativeFrom="paragraph">
                  <wp:posOffset>67945</wp:posOffset>
                </wp:positionV>
                <wp:extent cx="2314575" cy="1916430"/>
                <wp:effectExtent l="0" t="13335" r="0" b="13335"/>
                <wp:wrapSquare wrapText="bothSides"/>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9" name="Rectangle 299"/>
                        <wps:cNvSpPr>
                          <a:spLocks noChangeArrowheads="1"/>
                        </wps:cNvSpPr>
                        <wps:spPr bwMode="auto">
                          <a:xfrm>
                            <a:off x="114300" y="0"/>
                            <a:ext cx="2124075" cy="1916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Oval 300"/>
                        <wps:cNvSpPr>
                          <a:spLocks noChangeArrowheads="1"/>
                        </wps:cNvSpPr>
                        <wps:spPr bwMode="auto">
                          <a:xfrm>
                            <a:off x="609600" y="746125"/>
                            <a:ext cx="1038225" cy="1038225"/>
                          </a:xfrm>
                          <a:prstGeom prst="ellipse">
                            <a:avLst/>
                          </a:prstGeom>
                          <a:solidFill>
                            <a:srgbClr val="FF0000">
                              <a:alpha val="20000"/>
                            </a:srgbClr>
                          </a:solidFill>
                          <a:ln w="9525">
                            <a:solidFill>
                              <a:srgbClr val="000000"/>
                            </a:solidFill>
                            <a:round/>
                            <a:headEnd/>
                            <a:tailEnd/>
                          </a:ln>
                        </wps:spPr>
                        <wps:bodyPr rot="0" vert="horz" wrap="square" lIns="91440" tIns="45720" rIns="91440" bIns="45720" anchor="t" anchorCtr="0" upright="1">
                          <a:noAutofit/>
                        </wps:bodyPr>
                      </wps:wsp>
                      <wps:wsp>
                        <wps:cNvPr id="61" name="Oval 301"/>
                        <wps:cNvSpPr>
                          <a:spLocks noChangeArrowheads="1"/>
                        </wps:cNvSpPr>
                        <wps:spPr bwMode="auto">
                          <a:xfrm>
                            <a:off x="257175" y="155575"/>
                            <a:ext cx="1038225" cy="1038225"/>
                          </a:xfrm>
                          <a:prstGeom prst="ellipse">
                            <a:avLst/>
                          </a:prstGeom>
                          <a:solidFill>
                            <a:srgbClr val="FFFF00">
                              <a:alpha val="20000"/>
                            </a:srgbClr>
                          </a:solidFill>
                          <a:ln w="9525">
                            <a:solidFill>
                              <a:srgbClr val="000000"/>
                            </a:solidFill>
                            <a:round/>
                            <a:headEnd/>
                            <a:tailEnd/>
                          </a:ln>
                        </wps:spPr>
                        <wps:bodyPr rot="0" vert="horz" wrap="square" lIns="91440" tIns="45720" rIns="91440" bIns="45720" anchor="t" anchorCtr="0" upright="1">
                          <a:noAutofit/>
                        </wps:bodyPr>
                      </wps:wsp>
                      <wps:wsp>
                        <wps:cNvPr id="62" name="Oval 302"/>
                        <wps:cNvSpPr>
                          <a:spLocks noChangeArrowheads="1"/>
                        </wps:cNvSpPr>
                        <wps:spPr bwMode="auto">
                          <a:xfrm>
                            <a:off x="942975" y="146050"/>
                            <a:ext cx="1038225" cy="1038225"/>
                          </a:xfrm>
                          <a:prstGeom prst="ellipse">
                            <a:avLst/>
                          </a:prstGeom>
                          <a:solidFill>
                            <a:srgbClr val="0070C0">
                              <a:alpha val="20000"/>
                            </a:srgbClr>
                          </a:solidFill>
                          <a:ln w="9525">
                            <a:solidFill>
                              <a:srgbClr val="000000"/>
                            </a:solidFill>
                            <a:round/>
                            <a:headEnd/>
                            <a:tailEnd/>
                          </a:ln>
                        </wps:spPr>
                        <wps:bodyPr rot="0" vert="horz" wrap="square" lIns="91440" tIns="45720" rIns="91440" bIns="45720" anchor="t" anchorCtr="0" upright="1">
                          <a:noAutofit/>
                        </wps:bodyPr>
                      </wps:wsp>
                      <wps:wsp>
                        <wps:cNvPr id="63" name="Text Box 303"/>
                        <wps:cNvSpPr txBox="1">
                          <a:spLocks noChangeArrowheads="1"/>
                        </wps:cNvSpPr>
                        <wps:spPr bwMode="auto">
                          <a:xfrm>
                            <a:off x="57150" y="31750"/>
                            <a:ext cx="552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ED7" w:rsidRDefault="00124ED7" w:rsidP="00124ED7">
                              <w:r>
                                <w:t>UFOs</w:t>
                              </w:r>
                            </w:p>
                          </w:txbxContent>
                        </wps:txbx>
                        <wps:bodyPr rot="0" vert="horz" wrap="square" lIns="91440" tIns="45720" rIns="91440" bIns="45720" anchor="t" anchorCtr="0" upright="1">
                          <a:noAutofit/>
                        </wps:bodyPr>
                      </wps:wsp>
                      <wps:wsp>
                        <wps:cNvPr id="320" name="Text Box 304"/>
                        <wps:cNvSpPr txBox="1">
                          <a:spLocks noChangeArrowheads="1"/>
                        </wps:cNvSpPr>
                        <wps:spPr bwMode="auto">
                          <a:xfrm>
                            <a:off x="1762125" y="69850"/>
                            <a:ext cx="5238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ED7" w:rsidRDefault="00124ED7" w:rsidP="00124ED7">
                              <w:r>
                                <w:t>Ghosts</w:t>
                              </w:r>
                            </w:p>
                          </w:txbxContent>
                        </wps:txbx>
                        <wps:bodyPr rot="0" vert="horz" wrap="square" lIns="0" tIns="0" rIns="0" bIns="0" anchor="t" anchorCtr="0" upright="1">
                          <a:noAutofit/>
                        </wps:bodyPr>
                      </wps:wsp>
                      <wps:wsp>
                        <wps:cNvPr id="321" name="Text Box 305"/>
                        <wps:cNvSpPr txBox="1">
                          <a:spLocks noChangeArrowheads="1"/>
                        </wps:cNvSpPr>
                        <wps:spPr bwMode="auto">
                          <a:xfrm>
                            <a:off x="257175" y="1602105"/>
                            <a:ext cx="7334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ED7" w:rsidRDefault="00124ED7" w:rsidP="00124ED7">
                              <w:r>
                                <w:t>Bigfoot</w:t>
                              </w:r>
                            </w:p>
                          </w:txbxContent>
                        </wps:txbx>
                        <wps:bodyPr rot="0" vert="horz" wrap="square" lIns="91440" tIns="45720" rIns="91440" bIns="45720" anchor="t" anchorCtr="0" upright="1">
                          <a:noAutofit/>
                        </wps:bodyPr>
                      </wps:wsp>
                      <wps:wsp>
                        <wps:cNvPr id="322" name="Text Box 306"/>
                        <wps:cNvSpPr txBox="1">
                          <a:spLocks noChangeArrowheads="1"/>
                        </wps:cNvSpPr>
                        <wps:spPr bwMode="auto">
                          <a:xfrm>
                            <a:off x="609600" y="393700"/>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ED7" w:rsidRPr="00124ED7" w:rsidRDefault="00124ED7" w:rsidP="00124ED7">
                              <w:r>
                                <w:t>30</w:t>
                              </w:r>
                            </w:p>
                          </w:txbxContent>
                        </wps:txbx>
                        <wps:bodyPr rot="0" vert="horz" wrap="square" lIns="0" tIns="0" rIns="0" bIns="0" anchor="t" anchorCtr="0" upright="1">
                          <a:noAutofit/>
                        </wps:bodyPr>
                      </wps:wsp>
                      <wps:wsp>
                        <wps:cNvPr id="323" name="Text Box 307"/>
                        <wps:cNvSpPr txBox="1">
                          <a:spLocks noChangeArrowheads="1"/>
                        </wps:cNvSpPr>
                        <wps:spPr bwMode="auto">
                          <a:xfrm>
                            <a:off x="1066800" y="46037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ED7" w:rsidRPr="00124ED7" w:rsidRDefault="00124ED7" w:rsidP="00124ED7">
                              <w:r>
                                <w:t>8</w:t>
                              </w:r>
                            </w:p>
                          </w:txbxContent>
                        </wps:txbx>
                        <wps:bodyPr rot="0" vert="horz" wrap="square" lIns="0" tIns="0" rIns="0" bIns="0" anchor="t" anchorCtr="0" upright="1">
                          <a:noAutofit/>
                        </wps:bodyPr>
                      </wps:wsp>
                      <wps:wsp>
                        <wps:cNvPr id="324" name="Text Box 308"/>
                        <wps:cNvSpPr txBox="1">
                          <a:spLocks noChangeArrowheads="1"/>
                        </wps:cNvSpPr>
                        <wps:spPr bwMode="auto">
                          <a:xfrm>
                            <a:off x="1571625" y="36512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ED7" w:rsidRPr="00124ED7" w:rsidRDefault="00124ED7" w:rsidP="00124ED7">
                              <w:r>
                                <w:t>28</w:t>
                              </w:r>
                            </w:p>
                          </w:txbxContent>
                        </wps:txbx>
                        <wps:bodyPr rot="0" vert="horz" wrap="square" lIns="0" tIns="0" rIns="0" bIns="0" anchor="t" anchorCtr="0" upright="1">
                          <a:noAutofit/>
                        </wps:bodyPr>
                      </wps:wsp>
                      <wps:wsp>
                        <wps:cNvPr id="325" name="Text Box 309"/>
                        <wps:cNvSpPr txBox="1">
                          <a:spLocks noChangeArrowheads="1"/>
                        </wps:cNvSpPr>
                        <wps:spPr bwMode="auto">
                          <a:xfrm>
                            <a:off x="828675" y="89852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ED7" w:rsidRPr="00124ED7" w:rsidRDefault="00124ED7" w:rsidP="00124ED7">
                              <w:r>
                                <w:t>3</w:t>
                              </w:r>
                            </w:p>
                          </w:txbxContent>
                        </wps:txbx>
                        <wps:bodyPr rot="0" vert="horz" wrap="square" lIns="0" tIns="0" rIns="0" bIns="0" anchor="t" anchorCtr="0" upright="1">
                          <a:noAutofit/>
                        </wps:bodyPr>
                      </wps:wsp>
                      <wps:wsp>
                        <wps:cNvPr id="326" name="Text Box 310"/>
                        <wps:cNvSpPr txBox="1">
                          <a:spLocks noChangeArrowheads="1"/>
                        </wps:cNvSpPr>
                        <wps:spPr bwMode="auto">
                          <a:xfrm>
                            <a:off x="1085850" y="78422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ED7" w:rsidRPr="00124ED7" w:rsidRDefault="00124ED7" w:rsidP="00124ED7">
                              <w:r w:rsidRPr="00124ED7">
                                <w:t>2</w:t>
                              </w:r>
                            </w:p>
                          </w:txbxContent>
                        </wps:txbx>
                        <wps:bodyPr rot="0" vert="horz" wrap="square" lIns="0" tIns="0" rIns="0" bIns="0" anchor="t" anchorCtr="0" upright="1">
                          <a:noAutofit/>
                        </wps:bodyPr>
                      </wps:wsp>
                      <wps:wsp>
                        <wps:cNvPr id="327" name="Text Box 311"/>
                        <wps:cNvSpPr txBox="1">
                          <a:spLocks noChangeArrowheads="1"/>
                        </wps:cNvSpPr>
                        <wps:spPr bwMode="auto">
                          <a:xfrm>
                            <a:off x="1295400" y="89852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ED7" w:rsidRPr="00124ED7" w:rsidRDefault="00124ED7" w:rsidP="00124ED7">
                              <w:r>
                                <w:t>6</w:t>
                              </w:r>
                            </w:p>
                          </w:txbxContent>
                        </wps:txbx>
                        <wps:bodyPr rot="0" vert="horz" wrap="square" lIns="0" tIns="0" rIns="0" bIns="0" anchor="t" anchorCtr="0" upright="1">
                          <a:noAutofit/>
                        </wps:bodyPr>
                      </wps:wsp>
                      <wps:wsp>
                        <wps:cNvPr id="328" name="Text Box 312"/>
                        <wps:cNvSpPr txBox="1">
                          <a:spLocks noChangeArrowheads="1"/>
                        </wps:cNvSpPr>
                        <wps:spPr bwMode="auto">
                          <a:xfrm>
                            <a:off x="1085850" y="1327150"/>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ED7" w:rsidRPr="00124ED7" w:rsidRDefault="00124ED7" w:rsidP="00124ED7">
                              <w:r>
                                <w:t>14</w:t>
                              </w:r>
                            </w:p>
                          </w:txbxContent>
                        </wps:txbx>
                        <wps:bodyPr rot="0" vert="horz" wrap="square" lIns="0" tIns="0" rIns="0" bIns="0" anchor="t" anchorCtr="0" upright="1">
                          <a:noAutofit/>
                        </wps:bodyPr>
                      </wps:wsp>
                      <wps:wsp>
                        <wps:cNvPr id="329" name="Text Box 313"/>
                        <wps:cNvSpPr txBox="1">
                          <a:spLocks noChangeArrowheads="1"/>
                        </wps:cNvSpPr>
                        <wps:spPr bwMode="auto">
                          <a:xfrm>
                            <a:off x="1800225" y="1479550"/>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ED7" w:rsidRPr="00124ED7" w:rsidRDefault="00124ED7" w:rsidP="00124ED7">
                              <w:r>
                                <w:t>5</w:t>
                              </w:r>
                              <w:r w:rsidRPr="00124ED7">
                                <w:t>9</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97" o:spid="_x0000_s1130" editas="canvas" style="position:absolute;margin-left:266.25pt;margin-top:5.35pt;width:182.25pt;height:150.9pt;z-index:251652608;mso-position-horizontal-relative:text;mso-position-vertical-relative:text" coordsize="23145,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">
                <v:shape id="_x0000_s1131" type="#_x0000_t75" style="position:absolute;width:23145;height:19164;visibility:visible;mso-wrap-style:square">
                  <v:fill o:detectmouseclick="t"/>
                  <v:path o:connecttype="none"/>
                </v:shape>
                <v:rect id="Rectangle 299" o:spid="_x0000_s1132" style="position:absolute;left:1143;width:21240;height:19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oval id="Oval 300" o:spid="_x0000_s1133" style="position:absolute;left:6096;top:7461;width:10382;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" fillcolor="red">
                  <v:fill opacity="13107f"/>
                </v:oval>
                <v:oval id="Oval 301" o:spid="_x0000_s1134" style="position:absolute;left:2571;top:1555;width:10383;height:10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" fillcolor="yellow">
                  <v:fill opacity="13107f"/>
                </v:oval>
                <v:oval id="Oval 302" o:spid="_x0000_s1135" style="position:absolute;left:9429;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" fillcolor="#0070c0">
                  <v:fill opacity="13107f"/>
                </v:oval>
                <v:shape id="Text Box 303" o:spid="_x0000_s1136" type="#_x0000_t202" style="position:absolute;left:571;top:317;width:552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124ED7" w:rsidRDefault="00124ED7" w:rsidP="00124ED7">
                        <w:r>
                          <w:t>UFOs</w:t>
                        </w:r>
                      </w:p>
                    </w:txbxContent>
                  </v:textbox>
                </v:shape>
                <v:shape id="Text Box 304" o:spid="_x0000_s1137" type="#_x0000_t202" style="position:absolute;left:17621;top:698;width:523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rsidR="00124ED7" w:rsidRDefault="00124ED7" w:rsidP="00124ED7">
                        <w:r>
                          <w:t>Ghosts</w:t>
                        </w:r>
                      </w:p>
                    </w:txbxContent>
                  </v:textbox>
                </v:shape>
                <v:shape id="Text Box 305" o:spid="_x0000_s1138" type="#_x0000_t202" style="position:absolute;left:2571;top:16021;width:733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" filled="f" stroked="f">
                  <v:textbox>
                    <w:txbxContent>
                      <w:p w:rsidR="00124ED7" w:rsidRDefault="00124ED7" w:rsidP="00124ED7">
                        <w:r>
                          <w:t>Bigfoot</w:t>
                        </w:r>
                      </w:p>
                    </w:txbxContent>
                  </v:textbox>
                </v:shape>
                <v:shape id="Text Box 306" o:spid="_x0000_s1139" type="#_x0000_t202" style="position:absolute;left:6096;top:3937;width:228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rsidR="00124ED7" w:rsidRPr="00124ED7" w:rsidRDefault="00124ED7" w:rsidP="00124ED7">
                        <w:r>
                          <w:t>30</w:t>
                        </w:r>
                      </w:p>
                    </w:txbxContent>
                  </v:textbox>
                </v:shape>
                <v:shape id="Text Box 307" o:spid="_x0000_s1140" type="#_x0000_t202" style="position:absolute;left:10668;top:4603;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rsidR="00124ED7" w:rsidRPr="00124ED7" w:rsidRDefault="00124ED7" w:rsidP="00124ED7">
                        <w:r>
                          <w:t>8</w:t>
                        </w:r>
                      </w:p>
                    </w:txbxContent>
                  </v:textbox>
                </v:shape>
                <v:shape id="Text Box 308" o:spid="_x0000_s1141" type="#_x0000_t202" style="position:absolute;left:15716;top:3651;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124ED7" w:rsidRPr="00124ED7" w:rsidRDefault="00124ED7" w:rsidP="00124ED7">
                        <w:r>
                          <w:t>28</w:t>
                        </w:r>
                      </w:p>
                    </w:txbxContent>
                  </v:textbox>
                </v:shape>
                <v:shape id="Text Box 309" o:spid="_x0000_s1142" type="#_x0000_t202" style="position:absolute;left:8286;top:8985;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124ED7" w:rsidRPr="00124ED7" w:rsidRDefault="00124ED7" w:rsidP="00124ED7">
                        <w:r>
                          <w:t>3</w:t>
                        </w:r>
                      </w:p>
                    </w:txbxContent>
                  </v:textbox>
                </v:shape>
                <v:shape id="Text Box 310" o:spid="_x0000_s1143" type="#_x0000_t202" style="position:absolute;left:10858;top:7842;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rsidR="00124ED7" w:rsidRPr="00124ED7" w:rsidRDefault="00124ED7" w:rsidP="00124ED7">
                        <w:r w:rsidRPr="00124ED7">
                          <w:t>2</w:t>
                        </w:r>
                      </w:p>
                    </w:txbxContent>
                  </v:textbox>
                </v:shape>
                <v:shape id="Text Box 311" o:spid="_x0000_s1144" type="#_x0000_t202" style="position:absolute;left:12954;top:8985;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rsidR="00124ED7" w:rsidRPr="00124ED7" w:rsidRDefault="00124ED7" w:rsidP="00124ED7">
                        <w:r>
                          <w:t>6</w:t>
                        </w:r>
                      </w:p>
                    </w:txbxContent>
                  </v:textbox>
                </v:shape>
                <v:shape id="Text Box 312" o:spid="_x0000_s1145" type="#_x0000_t202" style="position:absolute;left:10858;top:13271;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rsidR="00124ED7" w:rsidRPr="00124ED7" w:rsidRDefault="00124ED7" w:rsidP="00124ED7">
                        <w:r>
                          <w:t>14</w:t>
                        </w:r>
                      </w:p>
                    </w:txbxContent>
                  </v:textbox>
                </v:shape>
                <v:shape id="Text Box 313" o:spid="_x0000_s1146" type="#_x0000_t202" style="position:absolute;left:18002;top:14795;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rsidR="00124ED7" w:rsidRPr="00124ED7" w:rsidRDefault="00124ED7" w:rsidP="00124ED7">
                        <w:r>
                          <w:t>5</w:t>
                        </w:r>
                        <w:r w:rsidRPr="00124ED7">
                          <w:t>9</w:t>
                        </w:r>
                      </w:p>
                    </w:txbxContent>
                  </v:textbox>
                </v:shape>
                <w10:wrap type="square"/>
              </v:group>
            </w:pict>
          </mc:Fallback>
        </mc:AlternateContent>
      </w:r>
      <w:r w:rsidR="000C1EAF">
        <w:t xml:space="preserve">3. </w:t>
      </w:r>
      <w:r w:rsidR="000C1EAF">
        <w:rPr>
          <w:i/>
        </w:rPr>
        <w:t xml:space="preserve">A </w:t>
      </w:r>
      <w:r w:rsidR="000C1EAF" w:rsidRPr="00D66844">
        <w:rPr>
          <w:rFonts w:ascii="Cambria Math" w:hAnsi="Cambria Math"/>
        </w:rPr>
        <w:t>⋃</w:t>
      </w:r>
      <w:r w:rsidR="000C1EAF">
        <w:rPr>
          <w:i/>
        </w:rPr>
        <w:t xml:space="preserve"> B </w:t>
      </w:r>
      <w:r w:rsidR="000C1EAF" w:rsidRPr="00A40CFA">
        <w:rPr>
          <w:rFonts w:ascii="Cambria Math" w:hAnsi="Cambria Math"/>
        </w:rPr>
        <w:t>⋂</w:t>
      </w:r>
      <w:r w:rsidR="000C1EAF">
        <w:rPr>
          <w:i/>
        </w:rPr>
        <w:t xml:space="preserve"> C</w:t>
      </w:r>
      <w:r w:rsidR="000C1EAF">
        <w:rPr>
          <w:i/>
          <w:vertAlign w:val="superscript"/>
        </w:rPr>
        <w:t>c</w:t>
      </w:r>
    </w:p>
    <w:p w:rsidR="00274629" w:rsidRDefault="00274629" w:rsidP="00274629">
      <w:pPr>
        <w:pStyle w:val="TryitNowbody"/>
      </w:pPr>
    </w:p>
    <w:p w:rsidR="00274629" w:rsidRDefault="00274629" w:rsidP="00274629">
      <w:pPr>
        <w:pStyle w:val="TryitNowbody"/>
      </w:pPr>
      <w:r>
        <w:t xml:space="preserve">4. </w:t>
      </w:r>
      <w:r w:rsidR="00124ED7">
        <w:t>Starting with the intersection of all three circles, we work our way out.  Since 10 people believe in UFOs and Ghosts, and 2 believe in all three, that leaves 8 that believe in only UFOs and Ghosts.  We work our way out, filling in all the regions.  Once we have, we can add up all those regions, getting 91 people in the union of all three sets.  This leaves 150 – 91 = 59 who believe in none.</w:t>
      </w:r>
    </w:p>
    <w:p w:rsidR="00274629" w:rsidRDefault="00274629" w:rsidP="00274629">
      <w:pPr>
        <w:pStyle w:val="TryitNowbody"/>
      </w:pPr>
    </w:p>
    <w:p w:rsidR="00124ED7" w:rsidRDefault="00124ED7" w:rsidP="00274629">
      <w:pPr>
        <w:pStyle w:val="TryitNowbody"/>
      </w:pPr>
    </w:p>
    <w:p w:rsidR="000A5B8E" w:rsidRDefault="000A5B8E" w:rsidP="00274629">
      <w:pPr>
        <w:pStyle w:val="TryitNowbody"/>
      </w:pPr>
    </w:p>
    <w:p w:rsidR="000B235E" w:rsidRDefault="000B235E" w:rsidP="000B235E"/>
    <w:p w:rsidR="000B235E" w:rsidRDefault="000B235E" w:rsidP="000B235E"/>
    <w:p w:rsidR="000B235E" w:rsidRDefault="000A5B8E" w:rsidP="000A5B8E">
      <w:pPr>
        <w:pStyle w:val="Heading2"/>
      </w:pPr>
      <w:r>
        <w:br w:type="page"/>
      </w:r>
      <w:r w:rsidR="000B235E" w:rsidRPr="000A5B8E">
        <w:lastRenderedPageBreak/>
        <w:t>Exercises</w:t>
      </w:r>
    </w:p>
    <w:p w:rsidR="000B235E" w:rsidRDefault="000B235E" w:rsidP="000B235E">
      <w:r>
        <w:t>1. List out the elements of the set “The letters of the word Mississipi”</w:t>
      </w:r>
    </w:p>
    <w:p w:rsidR="000B235E" w:rsidRDefault="000B235E" w:rsidP="000B235E"/>
    <w:p w:rsidR="000B235E" w:rsidRDefault="000B235E" w:rsidP="000B235E">
      <w:r>
        <w:t>2. List out the elements of the set “Months of the year”</w:t>
      </w:r>
    </w:p>
    <w:p w:rsidR="000B235E" w:rsidRDefault="000B235E" w:rsidP="000B235E"/>
    <w:p w:rsidR="000B235E" w:rsidRDefault="000B235E" w:rsidP="000B235E">
      <w:r>
        <w:t>3. Write a verbal description of the set {3, 6, 9}</w:t>
      </w:r>
    </w:p>
    <w:p w:rsidR="000B235E" w:rsidRDefault="000B235E" w:rsidP="000B235E"/>
    <w:p w:rsidR="000B235E" w:rsidRDefault="000B235E" w:rsidP="000B235E">
      <w:r>
        <w:t>4. Write a verbal description of the set {a, i, e, o, u}</w:t>
      </w:r>
    </w:p>
    <w:p w:rsidR="000B235E" w:rsidRDefault="000B235E" w:rsidP="000B235E"/>
    <w:p w:rsidR="000B235E" w:rsidRDefault="000B235E" w:rsidP="000B235E">
      <w:r>
        <w:t>5. Is {1, 3, 5} a subset of the set of odd integers?</w:t>
      </w:r>
    </w:p>
    <w:p w:rsidR="000B235E" w:rsidRDefault="000B235E" w:rsidP="000B235E"/>
    <w:p w:rsidR="000B235E" w:rsidRDefault="000B235E" w:rsidP="000B235E">
      <w:r>
        <w:t>6. Is {A, B, C} a subset of the set of letters of the alphabet?</w:t>
      </w:r>
    </w:p>
    <w:p w:rsidR="000B235E" w:rsidRDefault="000B235E" w:rsidP="000B235E"/>
    <w:p w:rsidR="000B235E" w:rsidRDefault="000B235E" w:rsidP="000B235E">
      <w:r>
        <w:t>For problems 7-12, consider the sets below, and indicate if each statement is true or false.</w:t>
      </w:r>
    </w:p>
    <w:p w:rsidR="000B235E" w:rsidRDefault="000B235E" w:rsidP="000B235E">
      <w:r w:rsidRPr="00316282">
        <w:rPr>
          <w:i/>
        </w:rPr>
        <w:t>A</w:t>
      </w:r>
      <w:r>
        <w:t xml:space="preserve"> = {1, 2, 3, 4, 5}    </w:t>
      </w:r>
      <w:r w:rsidRPr="00316282">
        <w:rPr>
          <w:i/>
        </w:rPr>
        <w:t>B</w:t>
      </w:r>
      <w:r>
        <w:t xml:space="preserve"> = {1, 3, 5}     </w:t>
      </w:r>
      <w:r w:rsidRPr="00316282">
        <w:rPr>
          <w:i/>
        </w:rPr>
        <w:t>C</w:t>
      </w:r>
      <w:r>
        <w:t xml:space="preserve"> = {4, 6}     </w:t>
      </w:r>
      <w:r w:rsidRPr="00316282">
        <w:rPr>
          <w:i/>
        </w:rPr>
        <w:t>U</w:t>
      </w:r>
      <w:r>
        <w:t xml:space="preserve"> = {numbers from 0 to 10}</w:t>
      </w:r>
    </w:p>
    <w:p w:rsidR="000B235E" w:rsidRDefault="000B235E" w:rsidP="000B235E"/>
    <w:p w:rsidR="000B235E" w:rsidRDefault="000B235E" w:rsidP="000B235E">
      <w:pPr>
        <w:rPr>
          <w:i/>
        </w:rPr>
      </w:pPr>
      <w:r>
        <w:t xml:space="preserve">7. 3 </w:t>
      </w:r>
      <w:r w:rsidRPr="00475855">
        <w:rPr>
          <w:rFonts w:ascii="Cambria Math" w:hAnsi="Cambria Math"/>
        </w:rPr>
        <w:t>∊</w:t>
      </w:r>
      <w:r>
        <w:t xml:space="preserve"> </w:t>
      </w:r>
      <w:r>
        <w:rPr>
          <w:i/>
        </w:rPr>
        <w:t>B</w:t>
      </w:r>
      <w:r>
        <w:rPr>
          <w:i/>
        </w:rPr>
        <w:tab/>
      </w:r>
      <w:r>
        <w:t xml:space="preserve">8. 5 </w:t>
      </w:r>
      <w:r w:rsidRPr="00475855">
        <w:rPr>
          <w:rFonts w:ascii="Cambria Math" w:hAnsi="Cambria Math"/>
        </w:rPr>
        <w:t>∊</w:t>
      </w:r>
      <w:r>
        <w:t xml:space="preserve"> </w:t>
      </w:r>
      <w:r>
        <w:rPr>
          <w:i/>
        </w:rPr>
        <w:t>C</w:t>
      </w:r>
      <w:r>
        <w:rPr>
          <w:i/>
        </w:rPr>
        <w:tab/>
      </w:r>
      <w:r>
        <w:t xml:space="preserve">9. </w:t>
      </w:r>
      <w:r>
        <w:rPr>
          <w:i/>
        </w:rPr>
        <w:t>B</w:t>
      </w:r>
      <w:r>
        <w:t xml:space="preserve"> </w:t>
      </w:r>
      <w:r w:rsidRPr="00475855">
        <w:rPr>
          <w:rFonts w:ascii="Cambria Math" w:hAnsi="Cambria Math"/>
        </w:rPr>
        <w:t>⊂</w:t>
      </w:r>
      <w:r>
        <w:rPr>
          <w:rFonts w:ascii="Cambria Math" w:hAnsi="Cambria Math"/>
        </w:rPr>
        <w:t xml:space="preserve"> </w:t>
      </w:r>
      <w:r>
        <w:rPr>
          <w:i/>
        </w:rPr>
        <w:t>A</w:t>
      </w:r>
      <w:r>
        <w:tab/>
        <w:t xml:space="preserve">10. </w:t>
      </w:r>
      <w:r>
        <w:rPr>
          <w:i/>
        </w:rPr>
        <w:t>C</w:t>
      </w:r>
      <w:r>
        <w:t xml:space="preserve"> </w:t>
      </w:r>
      <w:r w:rsidRPr="00475855">
        <w:rPr>
          <w:rFonts w:ascii="Cambria Math" w:hAnsi="Cambria Math"/>
        </w:rPr>
        <w:t>⊂</w:t>
      </w:r>
      <w:r>
        <w:rPr>
          <w:rFonts w:ascii="Cambria Math" w:hAnsi="Cambria Math"/>
        </w:rPr>
        <w:t xml:space="preserve"> </w:t>
      </w:r>
      <w:r>
        <w:rPr>
          <w:i/>
        </w:rPr>
        <w:t>A</w:t>
      </w:r>
      <w:r>
        <w:tab/>
        <w:t xml:space="preserve">11. </w:t>
      </w:r>
      <w:r>
        <w:rPr>
          <w:i/>
        </w:rPr>
        <w:t>C</w:t>
      </w:r>
      <w:r>
        <w:t xml:space="preserve"> </w:t>
      </w:r>
      <w:r w:rsidRPr="00475855">
        <w:rPr>
          <w:rFonts w:ascii="Cambria Math" w:hAnsi="Cambria Math"/>
        </w:rPr>
        <w:t>⊂</w:t>
      </w:r>
      <w:r>
        <w:rPr>
          <w:rFonts w:ascii="Cambria Math" w:hAnsi="Cambria Math"/>
        </w:rPr>
        <w:t xml:space="preserve"> </w:t>
      </w:r>
      <w:r>
        <w:rPr>
          <w:i/>
        </w:rPr>
        <w:t>B</w:t>
      </w:r>
      <w:r>
        <w:tab/>
        <w:t xml:space="preserve">12. </w:t>
      </w:r>
      <w:r>
        <w:rPr>
          <w:i/>
        </w:rPr>
        <w:t>C</w:t>
      </w:r>
      <w:r>
        <w:t xml:space="preserve"> </w:t>
      </w:r>
      <w:r w:rsidRPr="00475855">
        <w:rPr>
          <w:rFonts w:ascii="Cambria Math" w:hAnsi="Cambria Math"/>
        </w:rPr>
        <w:t>⊂</w:t>
      </w:r>
      <w:r>
        <w:rPr>
          <w:rFonts w:ascii="Cambria Math" w:hAnsi="Cambria Math"/>
        </w:rPr>
        <w:t xml:space="preserve"> </w:t>
      </w:r>
      <w:r w:rsidR="00316282">
        <w:rPr>
          <w:i/>
        </w:rPr>
        <w:t>U</w:t>
      </w:r>
    </w:p>
    <w:p w:rsidR="000B235E" w:rsidRPr="00D10DC0" w:rsidRDefault="000B235E" w:rsidP="000B235E"/>
    <w:p w:rsidR="000B235E" w:rsidRDefault="000B235E" w:rsidP="000B235E">
      <w:r>
        <w:t xml:space="preserve">Using the sets from above, and treating </w:t>
      </w:r>
      <w:r w:rsidRPr="000B235E">
        <w:rPr>
          <w:i/>
        </w:rPr>
        <w:t>U</w:t>
      </w:r>
      <w:r>
        <w:t xml:space="preserve"> as the Universal set, find each of the following:</w:t>
      </w:r>
    </w:p>
    <w:p w:rsidR="000B235E" w:rsidRDefault="000B235E" w:rsidP="000B235E"/>
    <w:p w:rsidR="000B235E" w:rsidRDefault="000B235E" w:rsidP="000B235E">
      <w:pPr>
        <w:rPr>
          <w:i/>
          <w:vertAlign w:val="superscript"/>
        </w:rPr>
      </w:pPr>
      <w:r>
        <w:t xml:space="preserve">13. </w:t>
      </w:r>
      <w:r>
        <w:rPr>
          <w:i/>
        </w:rPr>
        <w:t xml:space="preserve">A </w:t>
      </w:r>
      <w:r w:rsidRPr="00D66844">
        <w:rPr>
          <w:rFonts w:ascii="Cambria Math" w:hAnsi="Cambria Math"/>
        </w:rPr>
        <w:t>⋃</w:t>
      </w:r>
      <w:r>
        <w:rPr>
          <w:i/>
        </w:rPr>
        <w:t xml:space="preserve"> B</w:t>
      </w:r>
      <w:r>
        <w:t xml:space="preserve"> </w:t>
      </w:r>
      <w:r>
        <w:tab/>
        <w:t xml:space="preserve">14. </w:t>
      </w:r>
      <w:r>
        <w:rPr>
          <w:i/>
        </w:rPr>
        <w:t xml:space="preserve">A </w:t>
      </w:r>
      <w:r w:rsidRPr="00D66844">
        <w:rPr>
          <w:rFonts w:ascii="Cambria Math" w:hAnsi="Cambria Math"/>
        </w:rPr>
        <w:t>⋃</w:t>
      </w:r>
      <w:r>
        <w:rPr>
          <w:i/>
        </w:rPr>
        <w:t xml:space="preserve"> C</w:t>
      </w:r>
      <w:r>
        <w:tab/>
        <w:t xml:space="preserve">15. </w:t>
      </w:r>
      <w:r>
        <w:rPr>
          <w:i/>
        </w:rPr>
        <w:t xml:space="preserve">A </w:t>
      </w:r>
      <w:r w:rsidRPr="00A40CFA">
        <w:rPr>
          <w:rFonts w:ascii="Cambria Math" w:hAnsi="Cambria Math"/>
        </w:rPr>
        <w:t>⋂</w:t>
      </w:r>
      <w:r>
        <w:rPr>
          <w:i/>
        </w:rPr>
        <w:t xml:space="preserve"> C</w:t>
      </w:r>
      <w:r>
        <w:rPr>
          <w:i/>
        </w:rPr>
        <w:tab/>
      </w:r>
      <w:r>
        <w:t xml:space="preserve">16. </w:t>
      </w:r>
      <w:r>
        <w:rPr>
          <w:i/>
        </w:rPr>
        <w:t xml:space="preserve">B </w:t>
      </w:r>
      <w:r w:rsidRPr="00A40CFA">
        <w:rPr>
          <w:rFonts w:ascii="Cambria Math" w:hAnsi="Cambria Math"/>
        </w:rPr>
        <w:t>⋂</w:t>
      </w:r>
      <w:r>
        <w:rPr>
          <w:i/>
        </w:rPr>
        <w:t xml:space="preserve"> C</w:t>
      </w:r>
      <w:r>
        <w:tab/>
        <w:t xml:space="preserve">17. </w:t>
      </w:r>
      <w:r>
        <w:rPr>
          <w:i/>
        </w:rPr>
        <w:t>A</w:t>
      </w:r>
      <w:r>
        <w:rPr>
          <w:i/>
          <w:vertAlign w:val="superscript"/>
        </w:rPr>
        <w:t>c</w:t>
      </w:r>
      <w:r>
        <w:t xml:space="preserve"> </w:t>
      </w:r>
      <w:r>
        <w:tab/>
      </w:r>
      <w:r>
        <w:tab/>
        <w:t xml:space="preserve">18. </w:t>
      </w:r>
      <w:r>
        <w:rPr>
          <w:i/>
        </w:rPr>
        <w:t>B</w:t>
      </w:r>
      <w:r>
        <w:rPr>
          <w:i/>
          <w:vertAlign w:val="superscript"/>
        </w:rPr>
        <w:t>c</w:t>
      </w:r>
    </w:p>
    <w:p w:rsidR="000B235E" w:rsidRDefault="000B235E" w:rsidP="000B235E"/>
    <w:p w:rsidR="000B235E" w:rsidRDefault="000B235E" w:rsidP="000B235E">
      <w:r>
        <w:t xml:space="preserve">Let </w:t>
      </w:r>
      <w:r w:rsidRPr="00316282">
        <w:rPr>
          <w:i/>
        </w:rPr>
        <w:t>D</w:t>
      </w:r>
      <w:r>
        <w:t xml:space="preserve"> = {b, a, c, k},   </w:t>
      </w:r>
      <w:r w:rsidRPr="00316282">
        <w:rPr>
          <w:i/>
        </w:rPr>
        <w:t>E</w:t>
      </w:r>
      <w:r>
        <w:t xml:space="preserve"> = {t, a, s, k},    </w:t>
      </w:r>
      <w:r w:rsidRPr="00316282">
        <w:rPr>
          <w:i/>
        </w:rPr>
        <w:t xml:space="preserve">F </w:t>
      </w:r>
      <w:r>
        <w:t>= {b, a, t, h}.  Using these sets, find the following:</w:t>
      </w:r>
    </w:p>
    <w:p w:rsidR="000B235E" w:rsidRDefault="000B235E" w:rsidP="000B235E"/>
    <w:p w:rsidR="000B235E" w:rsidRDefault="000B235E" w:rsidP="000B235E">
      <w:r>
        <w:t xml:space="preserve">19. </w:t>
      </w:r>
      <w:r>
        <w:rPr>
          <w:i/>
        </w:rPr>
        <w:t>D</w:t>
      </w:r>
      <w:r>
        <w:rPr>
          <w:i/>
          <w:vertAlign w:val="superscript"/>
        </w:rPr>
        <w:t>c</w:t>
      </w:r>
      <w:r>
        <w:rPr>
          <w:i/>
        </w:rPr>
        <w:t xml:space="preserve"> </w:t>
      </w:r>
      <w:r w:rsidRPr="00A40CFA">
        <w:rPr>
          <w:rFonts w:ascii="Cambria Math" w:hAnsi="Cambria Math"/>
        </w:rPr>
        <w:t>⋂</w:t>
      </w:r>
      <w:r>
        <w:rPr>
          <w:i/>
        </w:rPr>
        <w:t xml:space="preserve"> E</w:t>
      </w:r>
      <w:r>
        <w:tab/>
        <w:t xml:space="preserve">20. </w:t>
      </w:r>
      <w:r>
        <w:rPr>
          <w:i/>
        </w:rPr>
        <w:t>F</w:t>
      </w:r>
      <w:r>
        <w:rPr>
          <w:i/>
          <w:vertAlign w:val="superscript"/>
        </w:rPr>
        <w:t>c</w:t>
      </w:r>
      <w:r>
        <w:rPr>
          <w:i/>
        </w:rPr>
        <w:t xml:space="preserve"> </w:t>
      </w:r>
      <w:r w:rsidRPr="00A40CFA">
        <w:rPr>
          <w:rFonts w:ascii="Cambria Math" w:hAnsi="Cambria Math"/>
        </w:rPr>
        <w:t>⋂</w:t>
      </w:r>
      <w:r>
        <w:rPr>
          <w:i/>
        </w:rPr>
        <w:t xml:space="preserve"> D</w:t>
      </w:r>
      <w:r>
        <w:tab/>
        <w:t>21. (</w:t>
      </w:r>
      <w:r>
        <w:rPr>
          <w:i/>
        </w:rPr>
        <w:t xml:space="preserve">D </w:t>
      </w:r>
      <w:r w:rsidRPr="00A40CFA">
        <w:rPr>
          <w:rFonts w:ascii="Cambria Math" w:hAnsi="Cambria Math"/>
        </w:rPr>
        <w:t>⋂</w:t>
      </w:r>
      <w:r>
        <w:rPr>
          <w:i/>
        </w:rPr>
        <w:t xml:space="preserve"> E</w:t>
      </w:r>
      <w:r>
        <w:t xml:space="preserve">) </w:t>
      </w:r>
      <w:r w:rsidRPr="00D66844">
        <w:rPr>
          <w:rFonts w:ascii="Cambria Math" w:hAnsi="Cambria Math"/>
        </w:rPr>
        <w:t>⋃</w:t>
      </w:r>
      <w:r>
        <w:rPr>
          <w:i/>
        </w:rPr>
        <w:t xml:space="preserve"> F</w:t>
      </w:r>
      <w:r>
        <w:tab/>
      </w:r>
      <w:r>
        <w:tab/>
        <w:t xml:space="preserve">22. </w:t>
      </w:r>
      <w:r>
        <w:rPr>
          <w:i/>
        </w:rPr>
        <w:t xml:space="preserve">D </w:t>
      </w:r>
      <w:r w:rsidRPr="00A40CFA">
        <w:rPr>
          <w:rFonts w:ascii="Cambria Math" w:hAnsi="Cambria Math"/>
        </w:rPr>
        <w:t>⋂</w:t>
      </w:r>
      <w:r>
        <w:rPr>
          <w:i/>
        </w:rPr>
        <w:t xml:space="preserve"> </w:t>
      </w:r>
      <w:r w:rsidRPr="00890CCE">
        <w:t>(</w:t>
      </w:r>
      <w:r>
        <w:rPr>
          <w:i/>
        </w:rPr>
        <w:t>E</w:t>
      </w:r>
      <w:r>
        <w:t xml:space="preserve"> </w:t>
      </w:r>
      <w:r w:rsidRPr="00D66844">
        <w:rPr>
          <w:rFonts w:ascii="Cambria Math" w:hAnsi="Cambria Math"/>
        </w:rPr>
        <w:t>⋃</w:t>
      </w:r>
      <w:r>
        <w:rPr>
          <w:i/>
        </w:rPr>
        <w:t xml:space="preserve"> F</w:t>
      </w:r>
      <w:r>
        <w:t>)</w:t>
      </w:r>
    </w:p>
    <w:p w:rsidR="000B235E" w:rsidRPr="00890CCE" w:rsidRDefault="000B235E" w:rsidP="000B235E"/>
    <w:p w:rsidR="000B235E" w:rsidRDefault="000B235E" w:rsidP="000B235E">
      <w:r>
        <w:t>23. (</w:t>
      </w:r>
      <w:r>
        <w:rPr>
          <w:i/>
        </w:rPr>
        <w:t xml:space="preserve">F </w:t>
      </w:r>
      <w:r w:rsidRPr="00A40CFA">
        <w:rPr>
          <w:rFonts w:ascii="Cambria Math" w:hAnsi="Cambria Math"/>
        </w:rPr>
        <w:t>⋂</w:t>
      </w:r>
      <w:r>
        <w:rPr>
          <w:i/>
        </w:rPr>
        <w:t xml:space="preserve"> E</w:t>
      </w:r>
      <w:r>
        <w:t>)</w:t>
      </w:r>
      <w:r>
        <w:rPr>
          <w:i/>
          <w:vertAlign w:val="superscript"/>
        </w:rPr>
        <w:t>c</w:t>
      </w:r>
      <w:r>
        <w:t xml:space="preserve"> </w:t>
      </w:r>
      <w:r w:rsidRPr="00A40CFA">
        <w:rPr>
          <w:rFonts w:ascii="Cambria Math" w:hAnsi="Cambria Math"/>
        </w:rPr>
        <w:t>⋂</w:t>
      </w:r>
      <w:r>
        <w:rPr>
          <w:i/>
        </w:rPr>
        <w:t xml:space="preserve"> D</w:t>
      </w:r>
      <w:r>
        <w:tab/>
      </w:r>
      <w:r>
        <w:tab/>
      </w:r>
      <w:r>
        <w:tab/>
        <w:t>24. (</w:t>
      </w:r>
      <w:r>
        <w:rPr>
          <w:i/>
        </w:rPr>
        <w:t xml:space="preserve">D </w:t>
      </w:r>
      <w:r w:rsidRPr="00D66844">
        <w:rPr>
          <w:rFonts w:ascii="Cambria Math" w:hAnsi="Cambria Math"/>
        </w:rPr>
        <w:t>⋃</w:t>
      </w:r>
      <w:r>
        <w:rPr>
          <w:i/>
        </w:rPr>
        <w:t xml:space="preserve"> E</w:t>
      </w:r>
      <w:r>
        <w:t>)</w:t>
      </w:r>
      <w:r>
        <w:rPr>
          <w:i/>
          <w:vertAlign w:val="superscript"/>
        </w:rPr>
        <w:t>c</w:t>
      </w:r>
      <w:r>
        <w:t xml:space="preserve"> </w:t>
      </w:r>
      <w:r w:rsidRPr="00A40CFA">
        <w:rPr>
          <w:rFonts w:ascii="Cambria Math" w:hAnsi="Cambria Math"/>
        </w:rPr>
        <w:t>⋂</w:t>
      </w:r>
      <w:r>
        <w:rPr>
          <w:i/>
        </w:rPr>
        <w:t xml:space="preserve"> F</w:t>
      </w:r>
      <w:r>
        <w:tab/>
      </w:r>
    </w:p>
    <w:p w:rsidR="000B235E" w:rsidRPr="00890CCE" w:rsidRDefault="000B235E" w:rsidP="000B235E"/>
    <w:p w:rsidR="000B235E" w:rsidRDefault="000B235E" w:rsidP="000B235E">
      <w:r>
        <w:t>Create a Venn diagram to illustrate each of the following:</w:t>
      </w:r>
    </w:p>
    <w:p w:rsidR="000B235E" w:rsidRDefault="000B235E" w:rsidP="000B235E"/>
    <w:p w:rsidR="000B235E" w:rsidRDefault="000B235E" w:rsidP="000B235E">
      <w:r>
        <w:t>25. (</w:t>
      </w:r>
      <w:r>
        <w:rPr>
          <w:i/>
        </w:rPr>
        <w:t xml:space="preserve">F </w:t>
      </w:r>
      <w:r w:rsidRPr="00A40CFA">
        <w:rPr>
          <w:rFonts w:ascii="Cambria Math" w:hAnsi="Cambria Math"/>
        </w:rPr>
        <w:t>⋂</w:t>
      </w:r>
      <w:r>
        <w:rPr>
          <w:i/>
        </w:rPr>
        <w:t xml:space="preserve"> E</w:t>
      </w:r>
      <w:r>
        <w:t xml:space="preserve">) </w:t>
      </w:r>
      <w:r w:rsidRPr="00D66844">
        <w:rPr>
          <w:rFonts w:ascii="Cambria Math" w:hAnsi="Cambria Math"/>
        </w:rPr>
        <w:t>⋃</w:t>
      </w:r>
      <w:r>
        <w:rPr>
          <w:i/>
        </w:rPr>
        <w:t xml:space="preserve"> D</w:t>
      </w:r>
      <w:r>
        <w:tab/>
      </w:r>
      <w:r>
        <w:tab/>
      </w:r>
      <w:r>
        <w:tab/>
        <w:t>26. (</w:t>
      </w:r>
      <w:r>
        <w:rPr>
          <w:i/>
        </w:rPr>
        <w:t xml:space="preserve">D </w:t>
      </w:r>
      <w:r w:rsidRPr="00D66844">
        <w:rPr>
          <w:rFonts w:ascii="Cambria Math" w:hAnsi="Cambria Math"/>
        </w:rPr>
        <w:t>⋃</w:t>
      </w:r>
      <w:r>
        <w:rPr>
          <w:i/>
        </w:rPr>
        <w:t xml:space="preserve"> E</w:t>
      </w:r>
      <w:r>
        <w:t>)</w:t>
      </w:r>
      <w:r>
        <w:rPr>
          <w:i/>
          <w:vertAlign w:val="superscript"/>
        </w:rPr>
        <w:t>c</w:t>
      </w:r>
      <w:r>
        <w:t xml:space="preserve"> </w:t>
      </w:r>
      <w:r w:rsidRPr="00A40CFA">
        <w:rPr>
          <w:rFonts w:ascii="Cambria Math" w:hAnsi="Cambria Math"/>
        </w:rPr>
        <w:t>⋂</w:t>
      </w:r>
      <w:r>
        <w:rPr>
          <w:i/>
        </w:rPr>
        <w:t xml:space="preserve"> F</w:t>
      </w:r>
      <w:r>
        <w:tab/>
      </w:r>
    </w:p>
    <w:p w:rsidR="000B235E" w:rsidRDefault="000B235E" w:rsidP="000B235E"/>
    <w:p w:rsidR="000B235E" w:rsidRDefault="000B235E" w:rsidP="000B235E">
      <w:r>
        <w:t>27. (</w:t>
      </w:r>
      <w:r>
        <w:rPr>
          <w:i/>
        </w:rPr>
        <w:t>F</w:t>
      </w:r>
      <w:r w:rsidRPr="00F22482">
        <w:rPr>
          <w:i/>
          <w:vertAlign w:val="superscript"/>
        </w:rPr>
        <w:t xml:space="preserve"> </w:t>
      </w:r>
      <w:r>
        <w:rPr>
          <w:i/>
          <w:vertAlign w:val="superscript"/>
        </w:rPr>
        <w:t>c</w:t>
      </w:r>
      <w:r>
        <w:rPr>
          <w:i/>
        </w:rPr>
        <w:t xml:space="preserve"> </w:t>
      </w:r>
      <w:r w:rsidRPr="00A40CFA">
        <w:rPr>
          <w:rFonts w:ascii="Cambria Math" w:hAnsi="Cambria Math"/>
        </w:rPr>
        <w:t>⋂</w:t>
      </w:r>
      <w:r>
        <w:rPr>
          <w:i/>
        </w:rPr>
        <w:t xml:space="preserve"> E</w:t>
      </w:r>
      <w:r w:rsidRPr="00F22482">
        <w:rPr>
          <w:i/>
          <w:vertAlign w:val="superscript"/>
        </w:rPr>
        <w:t xml:space="preserve"> </w:t>
      </w:r>
      <w:r>
        <w:rPr>
          <w:i/>
          <w:vertAlign w:val="superscript"/>
        </w:rPr>
        <w:t>c</w:t>
      </w:r>
      <w:r>
        <w:t xml:space="preserve">) </w:t>
      </w:r>
      <w:r w:rsidRPr="00A40CFA">
        <w:rPr>
          <w:rFonts w:ascii="Cambria Math" w:hAnsi="Cambria Math"/>
        </w:rPr>
        <w:t>⋂</w:t>
      </w:r>
      <w:r>
        <w:rPr>
          <w:i/>
        </w:rPr>
        <w:t xml:space="preserve"> D</w:t>
      </w:r>
      <w:r>
        <w:tab/>
      </w:r>
      <w:r>
        <w:tab/>
      </w:r>
      <w:r>
        <w:tab/>
        <w:t>28. (</w:t>
      </w:r>
      <w:r>
        <w:rPr>
          <w:i/>
        </w:rPr>
        <w:t xml:space="preserve">D </w:t>
      </w:r>
      <w:r w:rsidRPr="00D66844">
        <w:rPr>
          <w:rFonts w:ascii="Cambria Math" w:hAnsi="Cambria Math"/>
        </w:rPr>
        <w:t>⋃</w:t>
      </w:r>
      <w:r>
        <w:rPr>
          <w:i/>
        </w:rPr>
        <w:t xml:space="preserve"> E</w:t>
      </w:r>
      <w:r>
        <w:t>)</w:t>
      </w:r>
      <w:r>
        <w:rPr>
          <w:i/>
          <w:vertAlign w:val="superscript"/>
        </w:rPr>
        <w:t xml:space="preserve"> </w:t>
      </w:r>
      <w:r w:rsidRPr="00D66844">
        <w:rPr>
          <w:rFonts w:ascii="Cambria Math" w:hAnsi="Cambria Math"/>
        </w:rPr>
        <w:t>⋃</w:t>
      </w:r>
      <w:r>
        <w:rPr>
          <w:i/>
        </w:rPr>
        <w:t xml:space="preserve"> F</w:t>
      </w:r>
      <w:r>
        <w:tab/>
      </w:r>
    </w:p>
    <w:p w:rsidR="000B235E" w:rsidRDefault="000B235E" w:rsidP="000B235E"/>
    <w:p w:rsidR="000B235E" w:rsidRDefault="000B235E" w:rsidP="000B235E">
      <w:r>
        <w:t>Write an expression for the shaded region.</w:t>
      </w:r>
    </w:p>
    <w:p w:rsidR="000B235E" w:rsidRDefault="000B235E" w:rsidP="000B235E">
      <w:r>
        <w:t xml:space="preserve">29. </w:t>
      </w:r>
      <w:r w:rsidR="00423184">
        <w:rPr>
          <w:noProof/>
        </w:rPr>
        <mc:AlternateContent>
          <mc:Choice Requires="wpc">
            <w:drawing>
              <wp:inline distT="0" distB="0" distL="0" distR="0">
                <wp:extent cx="2280285" cy="1968500"/>
                <wp:effectExtent l="0" t="12700" r="0" b="9525"/>
                <wp:docPr id="394" name="Canvas 3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 name="Rectangle 396"/>
                        <wps:cNvSpPr>
                          <a:spLocks noChangeArrowheads="1"/>
                        </wps:cNvSpPr>
                        <wps:spPr bwMode="auto">
                          <a:xfrm>
                            <a:off x="80010" y="0"/>
                            <a:ext cx="2124075" cy="1968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Oval 397"/>
                        <wps:cNvSpPr>
                          <a:spLocks noChangeArrowheads="1"/>
                        </wps:cNvSpPr>
                        <wps:spPr bwMode="auto">
                          <a:xfrm>
                            <a:off x="575310" y="746125"/>
                            <a:ext cx="1038225" cy="1038225"/>
                          </a:xfrm>
                          <a:prstGeom prst="ellipse">
                            <a:avLst/>
                          </a:prstGeom>
                          <a:solidFill>
                            <a:srgbClr val="FF0000">
                              <a:alpha val="30000"/>
                            </a:srgbClr>
                          </a:solidFill>
                          <a:ln w="9525">
                            <a:solidFill>
                              <a:srgbClr val="000000"/>
                            </a:solidFill>
                            <a:round/>
                            <a:headEnd/>
                            <a:tailEnd/>
                          </a:ln>
                        </wps:spPr>
                        <wps:bodyPr rot="0" vert="horz" wrap="square" lIns="91440" tIns="45720" rIns="91440" bIns="45720" anchor="t" anchorCtr="0" upright="1">
                          <a:noAutofit/>
                        </wps:bodyPr>
                      </wps:wsp>
                      <wps:wsp>
                        <wps:cNvPr id="51" name="Oval 398"/>
                        <wps:cNvSpPr>
                          <a:spLocks noChangeArrowheads="1"/>
                        </wps:cNvSpPr>
                        <wps:spPr bwMode="auto">
                          <a:xfrm>
                            <a:off x="222885" y="146050"/>
                            <a:ext cx="1038225" cy="103822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52" name="Oval 399"/>
                        <wps:cNvSpPr>
                          <a:spLocks noChangeArrowheads="1"/>
                        </wps:cNvSpPr>
                        <wps:spPr bwMode="auto">
                          <a:xfrm>
                            <a:off x="908685" y="14605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53" name="Text Box 400"/>
                        <wps:cNvSpPr txBox="1">
                          <a:spLocks noChangeArrowheads="1"/>
                        </wps:cNvSpPr>
                        <wps:spPr bwMode="auto">
                          <a:xfrm>
                            <a:off x="80010" y="146050"/>
                            <a:ext cx="361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Default="000B235E" w:rsidP="000B235E">
                              <w:r>
                                <w:t>A</w:t>
                              </w:r>
                            </w:p>
                          </w:txbxContent>
                        </wps:txbx>
                        <wps:bodyPr rot="0" vert="horz" wrap="square" lIns="91440" tIns="45720" rIns="91440" bIns="45720" anchor="t" anchorCtr="0" upright="1">
                          <a:noAutofit/>
                        </wps:bodyPr>
                      </wps:wsp>
                      <wps:wsp>
                        <wps:cNvPr id="54" name="Text Box 401"/>
                        <wps:cNvSpPr txBox="1">
                          <a:spLocks noChangeArrowheads="1"/>
                        </wps:cNvSpPr>
                        <wps:spPr bwMode="auto">
                          <a:xfrm>
                            <a:off x="1842135" y="19367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Default="000B235E" w:rsidP="000B235E">
                              <w:r>
                                <w:t>B</w:t>
                              </w:r>
                            </w:p>
                          </w:txbxContent>
                        </wps:txbx>
                        <wps:bodyPr rot="0" vert="horz" wrap="square" lIns="91440" tIns="45720" rIns="91440" bIns="45720" anchor="t" anchorCtr="0" upright="1">
                          <a:noAutofit/>
                        </wps:bodyPr>
                      </wps:wsp>
                      <wps:wsp>
                        <wps:cNvPr id="55" name="Arc 402"/>
                        <wps:cNvSpPr>
                          <a:spLocks/>
                        </wps:cNvSpPr>
                        <wps:spPr bwMode="auto">
                          <a:xfrm>
                            <a:off x="919480" y="278765"/>
                            <a:ext cx="675640" cy="923925"/>
                          </a:xfrm>
                          <a:custGeom>
                            <a:avLst/>
                            <a:gdLst>
                              <a:gd name="G0" fmla="+- 21600 0 0"/>
                              <a:gd name="G1" fmla="+- 16525 0 0"/>
                              <a:gd name="G2" fmla="+- 21600 0 0"/>
                              <a:gd name="T0" fmla="*/ 28375 w 28375"/>
                              <a:gd name="T1" fmla="*/ 37035 h 38125"/>
                              <a:gd name="T2" fmla="*/ 7690 w 28375"/>
                              <a:gd name="T3" fmla="*/ 0 h 38125"/>
                              <a:gd name="T4" fmla="*/ 21600 w 28375"/>
                              <a:gd name="T5" fmla="*/ 16525 h 38125"/>
                            </a:gdLst>
                            <a:ahLst/>
                            <a:cxnLst>
                              <a:cxn ang="0">
                                <a:pos x="T0" y="T1"/>
                              </a:cxn>
                              <a:cxn ang="0">
                                <a:pos x="T2" y="T3"/>
                              </a:cxn>
                              <a:cxn ang="0">
                                <a:pos x="T4" y="T5"/>
                              </a:cxn>
                            </a:cxnLst>
                            <a:rect l="0" t="0" r="r" b="b"/>
                            <a:pathLst>
                              <a:path w="28375" h="38125" fill="none" extrusionOk="0">
                                <a:moveTo>
                                  <a:pt x="28374" y="37034"/>
                                </a:moveTo>
                                <a:cubicBezTo>
                                  <a:pt x="26189" y="37757"/>
                                  <a:pt x="23901" y="38124"/>
                                  <a:pt x="21600" y="38124"/>
                                </a:cubicBezTo>
                                <a:cubicBezTo>
                                  <a:pt x="9670" y="38125"/>
                                  <a:pt x="0" y="28454"/>
                                  <a:pt x="0" y="16525"/>
                                </a:cubicBezTo>
                                <a:cubicBezTo>
                                  <a:pt x="0" y="10151"/>
                                  <a:pt x="2814" y="4104"/>
                                  <a:pt x="7690" y="0"/>
                                </a:cubicBezTo>
                              </a:path>
                              <a:path w="28375" h="38125" stroke="0" extrusionOk="0">
                                <a:moveTo>
                                  <a:pt x="28374" y="37034"/>
                                </a:moveTo>
                                <a:cubicBezTo>
                                  <a:pt x="26189" y="37757"/>
                                  <a:pt x="23901" y="38124"/>
                                  <a:pt x="21600" y="38124"/>
                                </a:cubicBezTo>
                                <a:cubicBezTo>
                                  <a:pt x="9670" y="38125"/>
                                  <a:pt x="0" y="28454"/>
                                  <a:pt x="0" y="16525"/>
                                </a:cubicBezTo>
                                <a:cubicBezTo>
                                  <a:pt x="0" y="10151"/>
                                  <a:pt x="2814" y="4104"/>
                                  <a:pt x="7690" y="0"/>
                                </a:cubicBezTo>
                                <a:lnTo>
                                  <a:pt x="21600" y="16525"/>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Arc 403"/>
                        <wps:cNvSpPr>
                          <a:spLocks/>
                        </wps:cNvSpPr>
                        <wps:spPr bwMode="auto">
                          <a:xfrm flipH="1">
                            <a:off x="741045" y="269240"/>
                            <a:ext cx="518795" cy="514350"/>
                          </a:xfrm>
                          <a:custGeom>
                            <a:avLst/>
                            <a:gdLst>
                              <a:gd name="G0" fmla="+- 21600 0 0"/>
                              <a:gd name="G1" fmla="+- 16165 0 0"/>
                              <a:gd name="G2" fmla="+- 21600 0 0"/>
                              <a:gd name="T0" fmla="*/ 586 w 21600"/>
                              <a:gd name="T1" fmla="*/ 21162 h 21162"/>
                              <a:gd name="T2" fmla="*/ 7273 w 21600"/>
                              <a:gd name="T3" fmla="*/ 0 h 21162"/>
                              <a:gd name="T4" fmla="*/ 21600 w 21600"/>
                              <a:gd name="T5" fmla="*/ 16165 h 21162"/>
                            </a:gdLst>
                            <a:ahLst/>
                            <a:cxnLst>
                              <a:cxn ang="0">
                                <a:pos x="T0" y="T1"/>
                              </a:cxn>
                              <a:cxn ang="0">
                                <a:pos x="T2" y="T3"/>
                              </a:cxn>
                              <a:cxn ang="0">
                                <a:pos x="T4" y="T5"/>
                              </a:cxn>
                            </a:cxnLst>
                            <a:rect l="0" t="0" r="r" b="b"/>
                            <a:pathLst>
                              <a:path w="21600" h="21162" fill="none" extrusionOk="0">
                                <a:moveTo>
                                  <a:pt x="585" y="21162"/>
                                </a:moveTo>
                                <a:cubicBezTo>
                                  <a:pt x="196" y="19524"/>
                                  <a:pt x="0" y="17847"/>
                                  <a:pt x="0" y="16165"/>
                                </a:cubicBezTo>
                                <a:cubicBezTo>
                                  <a:pt x="0" y="9984"/>
                                  <a:pt x="2647" y="4099"/>
                                  <a:pt x="7273" y="0"/>
                                </a:cubicBezTo>
                              </a:path>
                              <a:path w="21600" h="21162" stroke="0" extrusionOk="0">
                                <a:moveTo>
                                  <a:pt x="585" y="21162"/>
                                </a:moveTo>
                                <a:cubicBezTo>
                                  <a:pt x="196" y="19524"/>
                                  <a:pt x="0" y="17847"/>
                                  <a:pt x="0" y="16165"/>
                                </a:cubicBezTo>
                                <a:cubicBezTo>
                                  <a:pt x="0" y="9984"/>
                                  <a:pt x="2647" y="4099"/>
                                  <a:pt x="7273" y="0"/>
                                </a:cubicBezTo>
                                <a:lnTo>
                                  <a:pt x="21600" y="16165"/>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404"/>
                        <wps:cNvSpPr txBox="1">
                          <a:spLocks noChangeArrowheads="1"/>
                        </wps:cNvSpPr>
                        <wps:spPr bwMode="auto">
                          <a:xfrm>
                            <a:off x="451485" y="160210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Default="000B235E" w:rsidP="000B235E">
                              <w:r>
                                <w:t>C</w:t>
                              </w:r>
                            </w:p>
                          </w:txbxContent>
                        </wps:txbx>
                        <wps:bodyPr rot="0" vert="horz" wrap="square" lIns="91440" tIns="45720" rIns="91440" bIns="45720" anchor="t" anchorCtr="0" upright="1">
                          <a:noAutofit/>
                        </wps:bodyPr>
                      </wps:wsp>
                      <wps:wsp>
                        <wps:cNvPr id="58" name="Arc 405"/>
                        <wps:cNvSpPr>
                          <a:spLocks/>
                        </wps:cNvSpPr>
                        <wps:spPr bwMode="auto">
                          <a:xfrm flipH="1">
                            <a:off x="1085850" y="766445"/>
                            <a:ext cx="509905" cy="499745"/>
                          </a:xfrm>
                          <a:custGeom>
                            <a:avLst/>
                            <a:gdLst>
                              <a:gd name="G0" fmla="+- 21232 0 0"/>
                              <a:gd name="G1" fmla="+- 20595 0 0"/>
                              <a:gd name="G2" fmla="+- 21600 0 0"/>
                              <a:gd name="T0" fmla="*/ 0 w 21232"/>
                              <a:gd name="T1" fmla="*/ 16624 h 20595"/>
                              <a:gd name="T2" fmla="*/ 14719 w 21232"/>
                              <a:gd name="T3" fmla="*/ 0 h 20595"/>
                              <a:gd name="T4" fmla="*/ 21232 w 21232"/>
                              <a:gd name="T5" fmla="*/ 20595 h 20595"/>
                            </a:gdLst>
                            <a:ahLst/>
                            <a:cxnLst>
                              <a:cxn ang="0">
                                <a:pos x="T0" y="T1"/>
                              </a:cxn>
                              <a:cxn ang="0">
                                <a:pos x="T2" y="T3"/>
                              </a:cxn>
                              <a:cxn ang="0">
                                <a:pos x="T4" y="T5"/>
                              </a:cxn>
                            </a:cxnLst>
                            <a:rect l="0" t="0" r="r" b="b"/>
                            <a:pathLst>
                              <a:path w="21232" h="20595" fill="none" extrusionOk="0">
                                <a:moveTo>
                                  <a:pt x="0" y="16624"/>
                                </a:moveTo>
                                <a:cubicBezTo>
                                  <a:pt x="1464" y="8792"/>
                                  <a:pt x="7122" y="2402"/>
                                  <a:pt x="14719" y="0"/>
                                </a:cubicBezTo>
                              </a:path>
                              <a:path w="21232" h="20595" stroke="0" extrusionOk="0">
                                <a:moveTo>
                                  <a:pt x="0" y="16624"/>
                                </a:moveTo>
                                <a:cubicBezTo>
                                  <a:pt x="1464" y="8792"/>
                                  <a:pt x="7122" y="2402"/>
                                  <a:pt x="14719" y="0"/>
                                </a:cubicBezTo>
                                <a:lnTo>
                                  <a:pt x="21232" y="20595"/>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394" o:spid="_x0000_s1147" editas="canvas" style="width:179.55pt;height:155pt;mso-position-horizontal-relative:char;mso-position-vertical-relative:line" coordsize="22802,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">
                <v:shape id="_x0000_s1148" type="#_x0000_t75" style="position:absolute;width:22802;height:19685;visibility:visible;mso-wrap-style:square">
                  <v:fill o:detectmouseclick="t"/>
                  <v:path o:connecttype="none"/>
                </v:shape>
                <v:rect id="Rectangle 396" o:spid="_x0000_s1149" style="position:absolute;left:800;width:21240;height:19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oval id="Oval 397" o:spid="_x0000_s1150" style="position:absolute;left:5753;top:7461;width:10382;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" fillcolor="red">
                  <v:fill opacity="19789f"/>
                </v:oval>
                <v:oval id="Oval 398" o:spid="_x0000_s1151"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" fillcolor="yellow">
                  <v:fill opacity="19789f"/>
                </v:oval>
                <v:oval id="Oval 399" o:spid="_x0000_s1152"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" fillcolor="#0070c0">
                  <v:fill opacity="19789f"/>
                </v:oval>
                <v:shape id="Text Box 400" o:spid="_x0000_s1153" type="#_x0000_t202" style="position:absolute;left:800;top:146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0B235E" w:rsidRDefault="000B235E" w:rsidP="000B235E">
                        <w:r>
                          <w:t>A</w:t>
                        </w:r>
                      </w:p>
                    </w:txbxContent>
                  </v:textbox>
                </v:shape>
                <v:shape id="Text Box 401" o:spid="_x0000_s1154" type="#_x0000_t202" style="position:absolute;left:18421;top:1936;width:276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0B235E" w:rsidRDefault="000B235E" w:rsidP="000B235E">
                        <w:r>
                          <w:t>B</w:t>
                        </w:r>
                      </w:p>
                    </w:txbxContent>
                  </v:textbox>
                </v:shape>
                <v:shape id="Arc 402" o:spid="_x0000_s1155" style="position:absolute;left:9194;top:2787;width:6757;height:9239;visibility:visible;mso-wrap-style:square;v-text-anchor:top" coordsize="28375,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" path="m28374,37034nfc26189,37757,23901,38124,21600,38124,9670,38125,,28454,,16525,,10151,2814,4104,7690,em28374,37034nsc26189,37757,23901,38124,21600,38124,9670,38125,,28454,,16525,,10151,2814,4104,7690,l21600,16525r6774,20509xe" filled="f" strokecolor="red" strokeweight="4.5pt">
                  <v:path arrowok="t" o:extrusionok="f" o:connecttype="custom" o:connectlocs="675640,897510;183107,0;514320,400468" o:connectangles="0,0,0"/>
                </v:shape>
                <v:shape id="Arc 403" o:spid="_x0000_s1156" style="position:absolute;left:7410;top:2692;width:5188;height:5143;flip:x;visibility:visible;mso-wrap-style:square;v-text-anchor:top" coordsize="21600,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" path="m585,21162nfc196,19524,,17847,,16165,,9984,2647,4099,7273,em585,21162nsc196,19524,,17847,,16165,,9984,2647,4099,7273,l21600,16165,585,21162xe" filled="f" strokecolor="red" strokeweight="4.5pt">
                  <v:path arrowok="t" o:extrusionok="f" o:connecttype="custom" o:connectlocs="14075,514350;174685,0;518795,392896" o:connectangles="0,0,0"/>
                </v:shape>
                <v:shape id="Text Box 404" o:spid="_x0000_s1157" type="#_x0000_t202" style="position:absolute;left:4514;top:16021;width:276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0B235E" w:rsidRDefault="000B235E" w:rsidP="000B235E">
                        <w:r>
                          <w:t>C</w:t>
                        </w:r>
                      </w:p>
                    </w:txbxContent>
                  </v:textbox>
                </v:shape>
                <v:shape id="Arc 405" o:spid="_x0000_s1158" style="position:absolute;left:10858;top:7664;width:5099;height:4997;flip:x;visibility:visible;mso-wrap-style:square;v-text-anchor:top" coordsize="21232,2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" path="m,16624nfc1464,8792,7122,2402,14719,em,16624nsc1464,8792,7122,2402,14719,r6513,20595l,16624xe" filled="f" strokecolor="red" strokeweight="4.5pt">
                  <v:path arrowok="t" o:extrusionok="f" o:connecttype="custom" o:connectlocs="0,403387;353490,0;509905,499745" o:connectangles="0,0,0"/>
                </v:shape>
                <w10:anchorlock/>
              </v:group>
            </w:pict>
          </mc:Fallback>
        </mc:AlternateContent>
      </w:r>
      <w:r>
        <w:tab/>
        <w:t xml:space="preserve">30. </w:t>
      </w:r>
      <w:r w:rsidR="00423184">
        <w:rPr>
          <w:noProof/>
        </w:rPr>
        <mc:AlternateContent>
          <mc:Choice Requires="wpc">
            <w:drawing>
              <wp:inline distT="0" distB="0" distL="0" distR="0">
                <wp:extent cx="2280285" cy="1968500"/>
                <wp:effectExtent l="0" t="12700" r="0" b="9525"/>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 name="Rectangle 384"/>
                        <wps:cNvSpPr>
                          <a:spLocks noChangeArrowheads="1"/>
                        </wps:cNvSpPr>
                        <wps:spPr bwMode="auto">
                          <a:xfrm>
                            <a:off x="80010" y="0"/>
                            <a:ext cx="2124075" cy="1968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Oval 385"/>
                        <wps:cNvSpPr>
                          <a:spLocks noChangeArrowheads="1"/>
                        </wps:cNvSpPr>
                        <wps:spPr bwMode="auto">
                          <a:xfrm>
                            <a:off x="575310" y="746125"/>
                            <a:ext cx="1038225" cy="1038225"/>
                          </a:xfrm>
                          <a:prstGeom prst="ellipse">
                            <a:avLst/>
                          </a:prstGeom>
                          <a:solidFill>
                            <a:srgbClr val="FF0000">
                              <a:alpha val="30000"/>
                            </a:srgbClr>
                          </a:solidFill>
                          <a:ln w="9525">
                            <a:solidFill>
                              <a:srgbClr val="000000"/>
                            </a:solidFill>
                            <a:round/>
                            <a:headEnd/>
                            <a:tailEnd/>
                          </a:ln>
                        </wps:spPr>
                        <wps:bodyPr rot="0" vert="horz" wrap="square" lIns="91440" tIns="45720" rIns="91440" bIns="45720" anchor="t" anchorCtr="0" upright="1">
                          <a:noAutofit/>
                        </wps:bodyPr>
                      </wps:wsp>
                      <wps:wsp>
                        <wps:cNvPr id="41" name="Oval 386"/>
                        <wps:cNvSpPr>
                          <a:spLocks noChangeArrowheads="1"/>
                        </wps:cNvSpPr>
                        <wps:spPr bwMode="auto">
                          <a:xfrm>
                            <a:off x="222885" y="146050"/>
                            <a:ext cx="1038225" cy="103822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42" name="Oval 387"/>
                        <wps:cNvSpPr>
                          <a:spLocks noChangeArrowheads="1"/>
                        </wps:cNvSpPr>
                        <wps:spPr bwMode="auto">
                          <a:xfrm>
                            <a:off x="908685" y="14605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43" name="Text Box 388"/>
                        <wps:cNvSpPr txBox="1">
                          <a:spLocks noChangeArrowheads="1"/>
                        </wps:cNvSpPr>
                        <wps:spPr bwMode="auto">
                          <a:xfrm>
                            <a:off x="80010" y="146050"/>
                            <a:ext cx="361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Default="000B235E" w:rsidP="000B235E">
                              <w:r>
                                <w:t>A</w:t>
                              </w:r>
                            </w:p>
                          </w:txbxContent>
                        </wps:txbx>
                        <wps:bodyPr rot="0" vert="horz" wrap="square" lIns="91440" tIns="45720" rIns="91440" bIns="45720" anchor="t" anchorCtr="0" upright="1">
                          <a:noAutofit/>
                        </wps:bodyPr>
                      </wps:wsp>
                      <wps:wsp>
                        <wps:cNvPr id="44" name="Text Box 389"/>
                        <wps:cNvSpPr txBox="1">
                          <a:spLocks noChangeArrowheads="1"/>
                        </wps:cNvSpPr>
                        <wps:spPr bwMode="auto">
                          <a:xfrm>
                            <a:off x="1842135" y="19367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Default="000B235E" w:rsidP="000B235E">
                              <w:r>
                                <w:t>B</w:t>
                              </w:r>
                            </w:p>
                          </w:txbxContent>
                        </wps:txbx>
                        <wps:bodyPr rot="0" vert="horz" wrap="square" lIns="91440" tIns="45720" rIns="91440" bIns="45720" anchor="t" anchorCtr="0" upright="1">
                          <a:noAutofit/>
                        </wps:bodyPr>
                      </wps:wsp>
                      <wps:wsp>
                        <wps:cNvPr id="45" name="Arc 390"/>
                        <wps:cNvSpPr>
                          <a:spLocks/>
                        </wps:cNvSpPr>
                        <wps:spPr bwMode="auto">
                          <a:xfrm>
                            <a:off x="1115060" y="156845"/>
                            <a:ext cx="835025" cy="1024255"/>
                          </a:xfrm>
                          <a:custGeom>
                            <a:avLst/>
                            <a:gdLst>
                              <a:gd name="G0" fmla="+- 13463 0 0"/>
                              <a:gd name="G1" fmla="+- 21600 0 0"/>
                              <a:gd name="G2" fmla="+- 21600 0 0"/>
                              <a:gd name="T0" fmla="*/ 0 w 35063"/>
                              <a:gd name="T1" fmla="*/ 4709 h 42267"/>
                              <a:gd name="T2" fmla="*/ 19742 w 35063"/>
                              <a:gd name="T3" fmla="*/ 42267 h 42267"/>
                              <a:gd name="T4" fmla="*/ 13463 w 35063"/>
                              <a:gd name="T5" fmla="*/ 21600 h 42267"/>
                            </a:gdLst>
                            <a:ahLst/>
                            <a:cxnLst>
                              <a:cxn ang="0">
                                <a:pos x="T0" y="T1"/>
                              </a:cxn>
                              <a:cxn ang="0">
                                <a:pos x="T2" y="T3"/>
                              </a:cxn>
                              <a:cxn ang="0">
                                <a:pos x="T4" y="T5"/>
                              </a:cxn>
                            </a:cxnLst>
                            <a:rect l="0" t="0" r="r" b="b"/>
                            <a:pathLst>
                              <a:path w="35063" h="42267" fill="none" extrusionOk="0">
                                <a:moveTo>
                                  <a:pt x="-1" y="4708"/>
                                </a:moveTo>
                                <a:cubicBezTo>
                                  <a:pt x="3825" y="1660"/>
                                  <a:pt x="8571" y="0"/>
                                  <a:pt x="13463" y="0"/>
                                </a:cubicBezTo>
                                <a:cubicBezTo>
                                  <a:pt x="25392" y="0"/>
                                  <a:pt x="35063" y="9670"/>
                                  <a:pt x="35063" y="21600"/>
                                </a:cubicBezTo>
                                <a:cubicBezTo>
                                  <a:pt x="35063" y="31110"/>
                                  <a:pt x="28842" y="39502"/>
                                  <a:pt x="19742" y="42267"/>
                                </a:cubicBezTo>
                              </a:path>
                              <a:path w="35063" h="42267" stroke="0" extrusionOk="0">
                                <a:moveTo>
                                  <a:pt x="-1" y="4708"/>
                                </a:moveTo>
                                <a:cubicBezTo>
                                  <a:pt x="3825" y="1660"/>
                                  <a:pt x="8571" y="0"/>
                                  <a:pt x="13463" y="0"/>
                                </a:cubicBezTo>
                                <a:cubicBezTo>
                                  <a:pt x="25392" y="0"/>
                                  <a:pt x="35063" y="9670"/>
                                  <a:pt x="35063" y="21600"/>
                                </a:cubicBezTo>
                                <a:cubicBezTo>
                                  <a:pt x="35063" y="31110"/>
                                  <a:pt x="28842" y="39502"/>
                                  <a:pt x="19742" y="42267"/>
                                </a:cubicBezTo>
                                <a:lnTo>
                                  <a:pt x="13463" y="2160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rc 391"/>
                        <wps:cNvSpPr>
                          <a:spLocks/>
                        </wps:cNvSpPr>
                        <wps:spPr bwMode="auto">
                          <a:xfrm flipH="1">
                            <a:off x="741045" y="269240"/>
                            <a:ext cx="518795" cy="514350"/>
                          </a:xfrm>
                          <a:custGeom>
                            <a:avLst/>
                            <a:gdLst>
                              <a:gd name="G0" fmla="+- 21600 0 0"/>
                              <a:gd name="G1" fmla="+- 16165 0 0"/>
                              <a:gd name="G2" fmla="+- 21600 0 0"/>
                              <a:gd name="T0" fmla="*/ 586 w 21600"/>
                              <a:gd name="T1" fmla="*/ 21162 h 21162"/>
                              <a:gd name="T2" fmla="*/ 7273 w 21600"/>
                              <a:gd name="T3" fmla="*/ 0 h 21162"/>
                              <a:gd name="T4" fmla="*/ 21600 w 21600"/>
                              <a:gd name="T5" fmla="*/ 16165 h 21162"/>
                            </a:gdLst>
                            <a:ahLst/>
                            <a:cxnLst>
                              <a:cxn ang="0">
                                <a:pos x="T0" y="T1"/>
                              </a:cxn>
                              <a:cxn ang="0">
                                <a:pos x="T2" y="T3"/>
                              </a:cxn>
                              <a:cxn ang="0">
                                <a:pos x="T4" y="T5"/>
                              </a:cxn>
                            </a:cxnLst>
                            <a:rect l="0" t="0" r="r" b="b"/>
                            <a:pathLst>
                              <a:path w="21600" h="21162" fill="none" extrusionOk="0">
                                <a:moveTo>
                                  <a:pt x="585" y="21162"/>
                                </a:moveTo>
                                <a:cubicBezTo>
                                  <a:pt x="196" y="19524"/>
                                  <a:pt x="0" y="17847"/>
                                  <a:pt x="0" y="16165"/>
                                </a:cubicBezTo>
                                <a:cubicBezTo>
                                  <a:pt x="0" y="9984"/>
                                  <a:pt x="2647" y="4099"/>
                                  <a:pt x="7273" y="0"/>
                                </a:cubicBezTo>
                              </a:path>
                              <a:path w="21600" h="21162" stroke="0" extrusionOk="0">
                                <a:moveTo>
                                  <a:pt x="585" y="21162"/>
                                </a:moveTo>
                                <a:cubicBezTo>
                                  <a:pt x="196" y="19524"/>
                                  <a:pt x="0" y="17847"/>
                                  <a:pt x="0" y="16165"/>
                                </a:cubicBezTo>
                                <a:cubicBezTo>
                                  <a:pt x="0" y="9984"/>
                                  <a:pt x="2647" y="4099"/>
                                  <a:pt x="7273" y="0"/>
                                </a:cubicBezTo>
                                <a:lnTo>
                                  <a:pt x="21600" y="16165"/>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392"/>
                        <wps:cNvSpPr txBox="1">
                          <a:spLocks noChangeArrowheads="1"/>
                        </wps:cNvSpPr>
                        <wps:spPr bwMode="auto">
                          <a:xfrm>
                            <a:off x="451485" y="160210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Default="000B235E" w:rsidP="000B235E">
                              <w:r>
                                <w:t>C</w:t>
                              </w:r>
                            </w:p>
                          </w:txbxContent>
                        </wps:txbx>
                        <wps:bodyPr rot="0" vert="horz" wrap="square" lIns="91440" tIns="45720" rIns="91440" bIns="45720" anchor="t" anchorCtr="0" upright="1">
                          <a:noAutofit/>
                        </wps:bodyPr>
                      </wps:wsp>
                      <wps:wsp>
                        <wps:cNvPr id="48" name="Arc 393"/>
                        <wps:cNvSpPr>
                          <a:spLocks/>
                        </wps:cNvSpPr>
                        <wps:spPr bwMode="auto">
                          <a:xfrm flipH="1">
                            <a:off x="1085850" y="766445"/>
                            <a:ext cx="509905" cy="499745"/>
                          </a:xfrm>
                          <a:custGeom>
                            <a:avLst/>
                            <a:gdLst>
                              <a:gd name="G0" fmla="+- 21232 0 0"/>
                              <a:gd name="G1" fmla="+- 20595 0 0"/>
                              <a:gd name="G2" fmla="+- 21600 0 0"/>
                              <a:gd name="T0" fmla="*/ 0 w 21232"/>
                              <a:gd name="T1" fmla="*/ 16624 h 20595"/>
                              <a:gd name="T2" fmla="*/ 14719 w 21232"/>
                              <a:gd name="T3" fmla="*/ 0 h 20595"/>
                              <a:gd name="T4" fmla="*/ 21232 w 21232"/>
                              <a:gd name="T5" fmla="*/ 20595 h 20595"/>
                            </a:gdLst>
                            <a:ahLst/>
                            <a:cxnLst>
                              <a:cxn ang="0">
                                <a:pos x="T0" y="T1"/>
                              </a:cxn>
                              <a:cxn ang="0">
                                <a:pos x="T2" y="T3"/>
                              </a:cxn>
                              <a:cxn ang="0">
                                <a:pos x="T4" y="T5"/>
                              </a:cxn>
                            </a:cxnLst>
                            <a:rect l="0" t="0" r="r" b="b"/>
                            <a:pathLst>
                              <a:path w="21232" h="20595" fill="none" extrusionOk="0">
                                <a:moveTo>
                                  <a:pt x="0" y="16624"/>
                                </a:moveTo>
                                <a:cubicBezTo>
                                  <a:pt x="1464" y="8792"/>
                                  <a:pt x="7122" y="2402"/>
                                  <a:pt x="14719" y="0"/>
                                </a:cubicBezTo>
                              </a:path>
                              <a:path w="21232" h="20595" stroke="0" extrusionOk="0">
                                <a:moveTo>
                                  <a:pt x="0" y="16624"/>
                                </a:moveTo>
                                <a:cubicBezTo>
                                  <a:pt x="1464" y="8792"/>
                                  <a:pt x="7122" y="2402"/>
                                  <a:pt x="14719" y="0"/>
                                </a:cubicBezTo>
                                <a:lnTo>
                                  <a:pt x="21232" y="20595"/>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382" o:spid="_x0000_s1159" editas="canvas" style="width:179.55pt;height:155pt;mso-position-horizontal-relative:char;mso-position-vertical-relative:line" coordsize="22802,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">
                <v:shape id="_x0000_s1160" type="#_x0000_t75" style="position:absolute;width:22802;height:19685;visibility:visible;mso-wrap-style:square">
                  <v:fill o:detectmouseclick="t"/>
                  <v:path o:connecttype="none"/>
                </v:shape>
                <v:rect id="Rectangle 384" o:spid="_x0000_s1161" style="position:absolute;left:800;width:21240;height:19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oval id="Oval 385" o:spid="_x0000_s1162" style="position:absolute;left:5753;top:7461;width:10382;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" fillcolor="red">
                  <v:fill opacity="19789f"/>
                </v:oval>
                <v:oval id="Oval 386" o:spid="_x0000_s1163"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" fillcolor="yellow">
                  <v:fill opacity="19789f"/>
                </v:oval>
                <v:oval id="Oval 387" o:spid="_x0000_s1164"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" fillcolor="#0070c0">
                  <v:fill opacity="19789f"/>
                </v:oval>
                <v:shape id="Text Box 388" o:spid="_x0000_s1165" type="#_x0000_t202" style="position:absolute;left:800;top:146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0B235E" w:rsidRDefault="000B235E" w:rsidP="000B235E">
                        <w:r>
                          <w:t>A</w:t>
                        </w:r>
                      </w:p>
                    </w:txbxContent>
                  </v:textbox>
                </v:shape>
                <v:shape id="Text Box 389" o:spid="_x0000_s1166" type="#_x0000_t202" style="position:absolute;left:18421;top:1936;width:276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0B235E" w:rsidRDefault="000B235E" w:rsidP="000B235E">
                        <w:r>
                          <w:t>B</w:t>
                        </w:r>
                      </w:p>
                    </w:txbxContent>
                  </v:textbox>
                </v:shape>
                <v:shape id="Arc 390" o:spid="_x0000_s1167" style="position:absolute;left:11150;top:1568;width:8350;height:10243;visibility:visible;mso-wrap-style:square;v-text-anchor:top" coordsize="35063,42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" path="m-1,4708nfc3825,1660,8571,,13463,,25392,,35063,9670,35063,21600v,9510,-6221,17902,-15321,20667em-1,4708nsc3825,1660,8571,,13463,,25392,,35063,9670,35063,21600v,9510,-6221,17902,-15321,20667l13463,21600,-1,4708xe" filled="f" strokecolor="red" strokeweight="4.5pt">
                  <v:path arrowok="t" o:extrusionok="f" o:connecttype="custom" o:connectlocs="0,114113;470156,1024255;320621,523432" o:connectangles="0,0,0"/>
                </v:shape>
                <v:shape id="Arc 391" o:spid="_x0000_s1168" style="position:absolute;left:7410;top:2692;width:5188;height:5143;flip:x;visibility:visible;mso-wrap-style:square;v-text-anchor:top" coordsize="21600,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" path="m585,21162nfc196,19524,,17847,,16165,,9984,2647,4099,7273,em585,21162nsc196,19524,,17847,,16165,,9984,2647,4099,7273,l21600,16165,585,21162xe" filled="f" strokecolor="red" strokeweight="4.5pt">
                  <v:path arrowok="t" o:extrusionok="f" o:connecttype="custom" o:connectlocs="14075,514350;174685,0;518795,392896" o:connectangles="0,0,0"/>
                </v:shape>
                <v:shape id="Text Box 392" o:spid="_x0000_s1169" type="#_x0000_t202" style="position:absolute;left:4514;top:16021;width:276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0B235E" w:rsidRDefault="000B235E" w:rsidP="000B235E">
                        <w:r>
                          <w:t>C</w:t>
                        </w:r>
                      </w:p>
                    </w:txbxContent>
                  </v:textbox>
                </v:shape>
                <v:shape id="Arc 393" o:spid="_x0000_s1170" style="position:absolute;left:10858;top:7664;width:5099;height:4997;flip:x;visibility:visible;mso-wrap-style:square;v-text-anchor:top" coordsize="21232,2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" path="m,16624nfc1464,8792,7122,2402,14719,em,16624nsc1464,8792,7122,2402,14719,r6513,20595l,16624xe" filled="f" strokecolor="red" strokeweight="4.5pt">
                  <v:path arrowok="t" o:extrusionok="f" o:connecttype="custom" o:connectlocs="0,403387;353490,0;509905,499745" o:connectangles="0,0,0"/>
                </v:shape>
                <w10:anchorlock/>
              </v:group>
            </w:pict>
          </mc:Fallback>
        </mc:AlternateContent>
      </w:r>
    </w:p>
    <w:p w:rsidR="000B235E" w:rsidRDefault="000B235E" w:rsidP="000B235E">
      <w:r>
        <w:lastRenderedPageBreak/>
        <w:t xml:space="preserve">31. </w:t>
      </w:r>
      <w:r w:rsidR="00423184">
        <w:rPr>
          <w:noProof/>
        </w:rPr>
        <mc:AlternateContent>
          <mc:Choice Requires="wpc">
            <w:drawing>
              <wp:inline distT="0" distB="0" distL="0" distR="0">
                <wp:extent cx="2280285" cy="1968500"/>
                <wp:effectExtent l="0" t="9525" r="0" b="12700"/>
                <wp:docPr id="358" name="Canvas 3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Rectangle 360"/>
                        <wps:cNvSpPr>
                          <a:spLocks noChangeArrowheads="1"/>
                        </wps:cNvSpPr>
                        <wps:spPr bwMode="auto">
                          <a:xfrm>
                            <a:off x="80010" y="0"/>
                            <a:ext cx="2124075" cy="1968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Oval 361"/>
                        <wps:cNvSpPr>
                          <a:spLocks noChangeArrowheads="1"/>
                        </wps:cNvSpPr>
                        <wps:spPr bwMode="auto">
                          <a:xfrm>
                            <a:off x="575310" y="746125"/>
                            <a:ext cx="1038225" cy="1038225"/>
                          </a:xfrm>
                          <a:prstGeom prst="ellipse">
                            <a:avLst/>
                          </a:prstGeom>
                          <a:solidFill>
                            <a:srgbClr val="FF0000">
                              <a:alpha val="30000"/>
                            </a:srgbClr>
                          </a:solidFill>
                          <a:ln w="9525">
                            <a:solidFill>
                              <a:srgbClr val="000000"/>
                            </a:solidFill>
                            <a:round/>
                            <a:headEnd/>
                            <a:tailEnd/>
                          </a:ln>
                        </wps:spPr>
                        <wps:bodyPr rot="0" vert="horz" wrap="square" lIns="91440" tIns="45720" rIns="91440" bIns="45720" anchor="t" anchorCtr="0" upright="1">
                          <a:noAutofit/>
                        </wps:bodyPr>
                      </wps:wsp>
                      <wps:wsp>
                        <wps:cNvPr id="31" name="Oval 362"/>
                        <wps:cNvSpPr>
                          <a:spLocks noChangeArrowheads="1"/>
                        </wps:cNvSpPr>
                        <wps:spPr bwMode="auto">
                          <a:xfrm>
                            <a:off x="222885" y="146050"/>
                            <a:ext cx="1038225" cy="103822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32" name="Oval 363"/>
                        <wps:cNvSpPr>
                          <a:spLocks noChangeArrowheads="1"/>
                        </wps:cNvSpPr>
                        <wps:spPr bwMode="auto">
                          <a:xfrm>
                            <a:off x="908685" y="14605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33" name="Text Box 364"/>
                        <wps:cNvSpPr txBox="1">
                          <a:spLocks noChangeArrowheads="1"/>
                        </wps:cNvSpPr>
                        <wps:spPr bwMode="auto">
                          <a:xfrm>
                            <a:off x="80010" y="146050"/>
                            <a:ext cx="361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Default="000B235E" w:rsidP="000B235E">
                              <w:r>
                                <w:t>A</w:t>
                              </w:r>
                            </w:p>
                          </w:txbxContent>
                        </wps:txbx>
                        <wps:bodyPr rot="0" vert="horz" wrap="square" lIns="91440" tIns="45720" rIns="91440" bIns="45720" anchor="t" anchorCtr="0" upright="1">
                          <a:noAutofit/>
                        </wps:bodyPr>
                      </wps:wsp>
                      <wps:wsp>
                        <wps:cNvPr id="34" name="Text Box 365"/>
                        <wps:cNvSpPr txBox="1">
                          <a:spLocks noChangeArrowheads="1"/>
                        </wps:cNvSpPr>
                        <wps:spPr bwMode="auto">
                          <a:xfrm>
                            <a:off x="1842135" y="19367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Default="000B235E" w:rsidP="000B235E">
                              <w:r>
                                <w:t>B</w:t>
                              </w:r>
                            </w:p>
                          </w:txbxContent>
                        </wps:txbx>
                        <wps:bodyPr rot="0" vert="horz" wrap="square" lIns="91440" tIns="45720" rIns="91440" bIns="45720" anchor="t" anchorCtr="0" upright="1">
                          <a:noAutofit/>
                        </wps:bodyPr>
                      </wps:wsp>
                      <wps:wsp>
                        <wps:cNvPr id="35" name="Arc 366"/>
                        <wps:cNvSpPr>
                          <a:spLocks/>
                        </wps:cNvSpPr>
                        <wps:spPr bwMode="auto">
                          <a:xfrm>
                            <a:off x="919480" y="279400"/>
                            <a:ext cx="514350" cy="489585"/>
                          </a:xfrm>
                          <a:custGeom>
                            <a:avLst/>
                            <a:gdLst>
                              <a:gd name="G0" fmla="+- 21600 0 0"/>
                              <a:gd name="G1" fmla="+- 16525 0 0"/>
                              <a:gd name="G2" fmla="+- 21600 0 0"/>
                              <a:gd name="T0" fmla="*/ 316 w 21600"/>
                              <a:gd name="T1" fmla="*/ 20205 h 20205"/>
                              <a:gd name="T2" fmla="*/ 7690 w 21600"/>
                              <a:gd name="T3" fmla="*/ 0 h 20205"/>
                              <a:gd name="T4" fmla="*/ 21600 w 21600"/>
                              <a:gd name="T5" fmla="*/ 16525 h 20205"/>
                            </a:gdLst>
                            <a:ahLst/>
                            <a:cxnLst>
                              <a:cxn ang="0">
                                <a:pos x="T0" y="T1"/>
                              </a:cxn>
                              <a:cxn ang="0">
                                <a:pos x="T2" y="T3"/>
                              </a:cxn>
                              <a:cxn ang="0">
                                <a:pos x="T4" y="T5"/>
                              </a:cxn>
                            </a:cxnLst>
                            <a:rect l="0" t="0" r="r" b="b"/>
                            <a:pathLst>
                              <a:path w="21600" h="20205" fill="none" extrusionOk="0">
                                <a:moveTo>
                                  <a:pt x="315" y="20205"/>
                                </a:moveTo>
                                <a:cubicBezTo>
                                  <a:pt x="105" y="18989"/>
                                  <a:pt x="0" y="17758"/>
                                  <a:pt x="0" y="16525"/>
                                </a:cubicBezTo>
                                <a:cubicBezTo>
                                  <a:pt x="0" y="10151"/>
                                  <a:pt x="2814" y="4104"/>
                                  <a:pt x="7690" y="0"/>
                                </a:cubicBezTo>
                              </a:path>
                              <a:path w="21600" h="20205" stroke="0" extrusionOk="0">
                                <a:moveTo>
                                  <a:pt x="315" y="20205"/>
                                </a:moveTo>
                                <a:cubicBezTo>
                                  <a:pt x="105" y="18989"/>
                                  <a:pt x="0" y="17758"/>
                                  <a:pt x="0" y="16525"/>
                                </a:cubicBezTo>
                                <a:cubicBezTo>
                                  <a:pt x="0" y="10151"/>
                                  <a:pt x="2814" y="4104"/>
                                  <a:pt x="7690" y="0"/>
                                </a:cubicBezTo>
                                <a:lnTo>
                                  <a:pt x="21600" y="16525"/>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rc 367"/>
                        <wps:cNvSpPr>
                          <a:spLocks/>
                        </wps:cNvSpPr>
                        <wps:spPr bwMode="auto">
                          <a:xfrm flipH="1">
                            <a:off x="222250" y="137160"/>
                            <a:ext cx="866775" cy="1029970"/>
                          </a:xfrm>
                          <a:custGeom>
                            <a:avLst/>
                            <a:gdLst>
                              <a:gd name="G0" fmla="+- 14481 0 0"/>
                              <a:gd name="G1" fmla="+- 21600 0 0"/>
                              <a:gd name="G2" fmla="+- 21600 0 0"/>
                              <a:gd name="T0" fmla="*/ 0 w 36081"/>
                              <a:gd name="T1" fmla="*/ 5573 h 42366"/>
                              <a:gd name="T2" fmla="*/ 20424 w 36081"/>
                              <a:gd name="T3" fmla="*/ 42366 h 42366"/>
                              <a:gd name="T4" fmla="*/ 14481 w 36081"/>
                              <a:gd name="T5" fmla="*/ 21600 h 42366"/>
                            </a:gdLst>
                            <a:ahLst/>
                            <a:cxnLst>
                              <a:cxn ang="0">
                                <a:pos x="T0" y="T1"/>
                              </a:cxn>
                              <a:cxn ang="0">
                                <a:pos x="T2" y="T3"/>
                              </a:cxn>
                              <a:cxn ang="0">
                                <a:pos x="T4" y="T5"/>
                              </a:cxn>
                            </a:cxnLst>
                            <a:rect l="0" t="0" r="r" b="b"/>
                            <a:pathLst>
                              <a:path w="36081" h="42366" fill="none" extrusionOk="0">
                                <a:moveTo>
                                  <a:pt x="0" y="5573"/>
                                </a:moveTo>
                                <a:cubicBezTo>
                                  <a:pt x="3970" y="1985"/>
                                  <a:pt x="9130" y="0"/>
                                  <a:pt x="14481" y="0"/>
                                </a:cubicBezTo>
                                <a:cubicBezTo>
                                  <a:pt x="26410" y="0"/>
                                  <a:pt x="36081" y="9670"/>
                                  <a:pt x="36081" y="21600"/>
                                </a:cubicBezTo>
                                <a:cubicBezTo>
                                  <a:pt x="36081" y="31240"/>
                                  <a:pt x="29692" y="39713"/>
                                  <a:pt x="20424" y="42366"/>
                                </a:cubicBezTo>
                              </a:path>
                              <a:path w="36081" h="42366" stroke="0" extrusionOk="0">
                                <a:moveTo>
                                  <a:pt x="0" y="5573"/>
                                </a:moveTo>
                                <a:cubicBezTo>
                                  <a:pt x="3970" y="1985"/>
                                  <a:pt x="9130" y="0"/>
                                  <a:pt x="14481" y="0"/>
                                </a:cubicBezTo>
                                <a:cubicBezTo>
                                  <a:pt x="26410" y="0"/>
                                  <a:pt x="36081" y="9670"/>
                                  <a:pt x="36081" y="21600"/>
                                </a:cubicBezTo>
                                <a:cubicBezTo>
                                  <a:pt x="36081" y="31240"/>
                                  <a:pt x="29692" y="39713"/>
                                  <a:pt x="20424" y="42366"/>
                                </a:cubicBezTo>
                                <a:lnTo>
                                  <a:pt x="14481" y="2160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Text Box 368"/>
                        <wps:cNvSpPr txBox="1">
                          <a:spLocks noChangeArrowheads="1"/>
                        </wps:cNvSpPr>
                        <wps:spPr bwMode="auto">
                          <a:xfrm>
                            <a:off x="451485" y="160210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Default="000B235E" w:rsidP="000B235E">
                              <w:r>
                                <w:t>C</w:t>
                              </w:r>
                            </w:p>
                          </w:txbxContent>
                        </wps:txbx>
                        <wps:bodyPr rot="0" vert="horz" wrap="square" lIns="91440" tIns="45720" rIns="91440" bIns="45720" anchor="t" anchorCtr="0" upright="1">
                          <a:noAutofit/>
                        </wps:bodyPr>
                      </wps:wsp>
                      <wps:wsp>
                        <wps:cNvPr id="38" name="Arc 369"/>
                        <wps:cNvSpPr>
                          <a:spLocks/>
                        </wps:cNvSpPr>
                        <wps:spPr bwMode="auto">
                          <a:xfrm flipH="1">
                            <a:off x="567690" y="743585"/>
                            <a:ext cx="1037590" cy="1047750"/>
                          </a:xfrm>
                          <a:custGeom>
                            <a:avLst/>
                            <a:gdLst>
                              <a:gd name="G0" fmla="+- 21600 0 0"/>
                              <a:gd name="G1" fmla="+- 21600 0 0"/>
                              <a:gd name="G2" fmla="+- 21600 0 0"/>
                              <a:gd name="T0" fmla="*/ 42846 w 43200"/>
                              <a:gd name="T1" fmla="*/ 17707 h 43200"/>
                              <a:gd name="T2" fmla="*/ 28593 w 43200"/>
                              <a:gd name="T3" fmla="*/ 1163 h 43200"/>
                              <a:gd name="T4" fmla="*/ 21600 w 43200"/>
                              <a:gd name="T5" fmla="*/ 21600 h 43200"/>
                            </a:gdLst>
                            <a:ahLst/>
                            <a:cxnLst>
                              <a:cxn ang="0">
                                <a:pos x="T0" y="T1"/>
                              </a:cxn>
                              <a:cxn ang="0">
                                <a:pos x="T2" y="T3"/>
                              </a:cxn>
                              <a:cxn ang="0">
                                <a:pos x="T4" y="T5"/>
                              </a:cxn>
                            </a:cxnLst>
                            <a:rect l="0" t="0" r="r" b="b"/>
                            <a:pathLst>
                              <a:path w="43200" h="43200" fill="none" extrusionOk="0">
                                <a:moveTo>
                                  <a:pt x="42846" y="17706"/>
                                </a:moveTo>
                                <a:cubicBezTo>
                                  <a:pt x="43081" y="18991"/>
                                  <a:pt x="43200" y="20294"/>
                                  <a:pt x="43200" y="21600"/>
                                </a:cubicBezTo>
                                <a:cubicBezTo>
                                  <a:pt x="43200" y="33529"/>
                                  <a:pt x="33529" y="43200"/>
                                  <a:pt x="21600" y="43200"/>
                                </a:cubicBezTo>
                                <a:cubicBezTo>
                                  <a:pt x="9670" y="43200"/>
                                  <a:pt x="0" y="33529"/>
                                  <a:pt x="0" y="21600"/>
                                </a:cubicBezTo>
                                <a:cubicBezTo>
                                  <a:pt x="0" y="9670"/>
                                  <a:pt x="9670" y="0"/>
                                  <a:pt x="21600" y="0"/>
                                </a:cubicBezTo>
                                <a:cubicBezTo>
                                  <a:pt x="23979" y="0"/>
                                  <a:pt x="26341" y="393"/>
                                  <a:pt x="28592" y="1163"/>
                                </a:cubicBezTo>
                              </a:path>
                              <a:path w="43200" h="43200" stroke="0" extrusionOk="0">
                                <a:moveTo>
                                  <a:pt x="42846" y="17706"/>
                                </a:moveTo>
                                <a:cubicBezTo>
                                  <a:pt x="43081" y="18991"/>
                                  <a:pt x="43200" y="20294"/>
                                  <a:pt x="43200" y="21600"/>
                                </a:cubicBezTo>
                                <a:cubicBezTo>
                                  <a:pt x="43200" y="33529"/>
                                  <a:pt x="33529" y="43200"/>
                                  <a:pt x="21600" y="43200"/>
                                </a:cubicBezTo>
                                <a:cubicBezTo>
                                  <a:pt x="9670" y="43200"/>
                                  <a:pt x="0" y="33529"/>
                                  <a:pt x="0" y="21600"/>
                                </a:cubicBezTo>
                                <a:cubicBezTo>
                                  <a:pt x="0" y="9670"/>
                                  <a:pt x="9670" y="0"/>
                                  <a:pt x="21600" y="0"/>
                                </a:cubicBezTo>
                                <a:cubicBezTo>
                                  <a:pt x="23979" y="0"/>
                                  <a:pt x="26341" y="393"/>
                                  <a:pt x="28592" y="1163"/>
                                </a:cubicBezTo>
                                <a:lnTo>
                                  <a:pt x="21600" y="2160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358" o:spid="_x0000_s1171" editas="canvas" style="width:179.55pt;height:155pt;mso-position-horizontal-relative:char;mso-position-vertical-relative:line" coordsize="22802,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">
                <v:shape id="_x0000_s1172" type="#_x0000_t75" style="position:absolute;width:22802;height:19685;visibility:visible;mso-wrap-style:square">
                  <v:fill o:detectmouseclick="t"/>
                  <v:path o:connecttype="none"/>
                </v:shape>
                <v:rect id="Rectangle 360" o:spid="_x0000_s1173" style="position:absolute;left:800;width:21240;height:19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oval id="Oval 361" o:spid="_x0000_s1174" style="position:absolute;left:5753;top:7461;width:10382;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" fillcolor="red">
                  <v:fill opacity="19789f"/>
                </v:oval>
                <v:oval id="Oval 362" o:spid="_x0000_s1175"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" fillcolor="yellow">
                  <v:fill opacity="19789f"/>
                </v:oval>
                <v:oval id="Oval 363" o:spid="_x0000_s1176"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" fillcolor="#0070c0">
                  <v:fill opacity="19789f"/>
                </v:oval>
                <v:shape id="Text Box 364" o:spid="_x0000_s1177" type="#_x0000_t202" style="position:absolute;left:800;top:146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0B235E" w:rsidRDefault="000B235E" w:rsidP="000B235E">
                        <w:r>
                          <w:t>A</w:t>
                        </w:r>
                      </w:p>
                    </w:txbxContent>
                  </v:textbox>
                </v:shape>
                <v:shape id="Text Box 365" o:spid="_x0000_s1178" type="#_x0000_t202" style="position:absolute;left:18421;top:1936;width:276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0B235E" w:rsidRDefault="000B235E" w:rsidP="000B235E">
                        <w:r>
                          <w:t>B</w:t>
                        </w:r>
                      </w:p>
                    </w:txbxContent>
                  </v:textbox>
                </v:shape>
                <v:shape id="Arc 366" o:spid="_x0000_s1179" style="position:absolute;left:9194;top:2794;width:5144;height:4895;visibility:visible;mso-wrap-style:square;v-text-anchor:top" coordsize="21600,2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" path="m315,20205nfc105,18989,,17758,,16525,,10151,2814,4104,7690,em315,20205nsc105,18989,,17758,,16525,,10151,2814,4104,7690,l21600,16525,315,20205xe" filled="f" strokecolor="red" strokeweight="4.5pt">
                  <v:path arrowok="t" o:extrusionok="f" o:connecttype="custom" o:connectlocs="7525,489585;183118,0;514350,400415" o:connectangles="0,0,0"/>
                </v:shape>
                <v:shape id="Arc 367" o:spid="_x0000_s1180" style="position:absolute;left:2222;top:1371;width:8668;height:10300;flip:x;visibility:visible;mso-wrap-style:square;v-text-anchor:top" coordsize="36081,4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" path="m,5573nfc3970,1985,9130,,14481,,26410,,36081,9670,36081,21600v,9640,-6389,18113,-15657,20766em,5573nsc3970,1985,9130,,14481,,26410,,36081,9670,36081,21600v,9640,-6389,18113,-15657,20766l14481,21600,,5573xe" filled="f" strokecolor="red" strokeweight="4.5pt">
                  <v:path arrowok="t" o:extrusionok="f" o:connecttype="custom" o:connectlocs="0,135487;490646,1029970;347878,525123" o:connectangles="0,0,0"/>
                </v:shape>
                <v:shape id="Text Box 368" o:spid="_x0000_s1181" type="#_x0000_t202" style="position:absolute;left:4514;top:16021;width:276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0B235E" w:rsidRDefault="000B235E" w:rsidP="000B235E">
                        <w:r>
                          <w:t>C</w:t>
                        </w:r>
                      </w:p>
                    </w:txbxContent>
                  </v:textbox>
                </v:shape>
                <v:shape id="Arc 369" o:spid="_x0000_s1182" style="position:absolute;left:5676;top:7435;width:10376;height:10478;flip:x;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" path="m42846,17706nfc43081,18991,43200,20294,43200,21600v,11929,-9671,21600,-21600,21600c9670,43200,,33529,,21600,,9670,9670,,21600,v2379,,4741,393,6992,1163em42846,17706nsc43081,18991,43200,20294,43200,21600v,11929,-9671,21600,-21600,21600c9670,43200,,33529,,21600,,9670,9670,,21600,v2379,,4741,393,6992,1163l21600,21600,42846,17706xe" filled="f" strokecolor="red" strokeweight="4.5pt">
                  <v:path arrowok="t" o:extrusionok="f" o:connecttype="custom" o:connectlocs="1029088,429456;686755,28207;518795,523875" o:connectangles="0,0,0"/>
                </v:shape>
                <w10:anchorlock/>
              </v:group>
            </w:pict>
          </mc:Fallback>
        </mc:AlternateContent>
      </w:r>
      <w:r>
        <w:tab/>
        <w:t xml:space="preserve">32. </w:t>
      </w:r>
      <w:r w:rsidR="00423184">
        <w:rPr>
          <w:noProof/>
        </w:rPr>
        <mc:AlternateContent>
          <mc:Choice Requires="wpc">
            <w:drawing>
              <wp:inline distT="0" distB="0" distL="0" distR="0">
                <wp:extent cx="2280285" cy="1968500"/>
                <wp:effectExtent l="0" t="9525" r="0" b="12700"/>
                <wp:docPr id="343" name="Canvas 3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Rectangle 345"/>
                        <wps:cNvSpPr>
                          <a:spLocks noChangeArrowheads="1"/>
                        </wps:cNvSpPr>
                        <wps:spPr bwMode="auto">
                          <a:xfrm>
                            <a:off x="80010" y="0"/>
                            <a:ext cx="2124075" cy="1968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Oval 346"/>
                        <wps:cNvSpPr>
                          <a:spLocks noChangeArrowheads="1"/>
                        </wps:cNvSpPr>
                        <wps:spPr bwMode="auto">
                          <a:xfrm>
                            <a:off x="575310" y="746125"/>
                            <a:ext cx="1038225" cy="1038225"/>
                          </a:xfrm>
                          <a:prstGeom prst="ellipse">
                            <a:avLst/>
                          </a:prstGeom>
                          <a:solidFill>
                            <a:srgbClr val="FF0000">
                              <a:alpha val="30000"/>
                            </a:srgbClr>
                          </a:solidFill>
                          <a:ln w="9525">
                            <a:solidFill>
                              <a:srgbClr val="000000"/>
                            </a:solidFill>
                            <a:round/>
                            <a:headEnd/>
                            <a:tailEnd/>
                          </a:ln>
                        </wps:spPr>
                        <wps:bodyPr rot="0" vert="horz" wrap="square" lIns="91440" tIns="45720" rIns="91440" bIns="45720" anchor="t" anchorCtr="0" upright="1">
                          <a:noAutofit/>
                        </wps:bodyPr>
                      </wps:wsp>
                      <wps:wsp>
                        <wps:cNvPr id="18" name="Oval 347"/>
                        <wps:cNvSpPr>
                          <a:spLocks noChangeArrowheads="1"/>
                        </wps:cNvSpPr>
                        <wps:spPr bwMode="auto">
                          <a:xfrm>
                            <a:off x="222885" y="146050"/>
                            <a:ext cx="1038225" cy="103822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19" name="Oval 348"/>
                        <wps:cNvSpPr>
                          <a:spLocks noChangeArrowheads="1"/>
                        </wps:cNvSpPr>
                        <wps:spPr bwMode="auto">
                          <a:xfrm>
                            <a:off x="908685" y="14605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20" name="Text Box 349"/>
                        <wps:cNvSpPr txBox="1">
                          <a:spLocks noChangeArrowheads="1"/>
                        </wps:cNvSpPr>
                        <wps:spPr bwMode="auto">
                          <a:xfrm>
                            <a:off x="80010" y="146050"/>
                            <a:ext cx="361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Default="000B235E" w:rsidP="000B235E">
                              <w:r>
                                <w:t>A</w:t>
                              </w:r>
                            </w:p>
                          </w:txbxContent>
                        </wps:txbx>
                        <wps:bodyPr rot="0" vert="horz" wrap="square" lIns="91440" tIns="45720" rIns="91440" bIns="45720" anchor="t" anchorCtr="0" upright="1">
                          <a:noAutofit/>
                        </wps:bodyPr>
                      </wps:wsp>
                      <wps:wsp>
                        <wps:cNvPr id="21" name="Text Box 350"/>
                        <wps:cNvSpPr txBox="1">
                          <a:spLocks noChangeArrowheads="1"/>
                        </wps:cNvSpPr>
                        <wps:spPr bwMode="auto">
                          <a:xfrm>
                            <a:off x="1842135" y="19367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Default="000B235E" w:rsidP="000B235E">
                              <w:r>
                                <w:t>B</w:t>
                              </w:r>
                            </w:p>
                          </w:txbxContent>
                        </wps:txbx>
                        <wps:bodyPr rot="0" vert="horz" wrap="square" lIns="91440" tIns="45720" rIns="91440" bIns="45720" anchor="t" anchorCtr="0" upright="1">
                          <a:noAutofit/>
                        </wps:bodyPr>
                      </wps:wsp>
                      <wps:wsp>
                        <wps:cNvPr id="22" name="Arc 351"/>
                        <wps:cNvSpPr>
                          <a:spLocks/>
                        </wps:cNvSpPr>
                        <wps:spPr bwMode="auto">
                          <a:xfrm>
                            <a:off x="1092200" y="156845"/>
                            <a:ext cx="858520" cy="1024255"/>
                          </a:xfrm>
                          <a:custGeom>
                            <a:avLst/>
                            <a:gdLst>
                              <a:gd name="G0" fmla="+- 14443 0 0"/>
                              <a:gd name="G1" fmla="+- 21600 0 0"/>
                              <a:gd name="G2" fmla="+- 21600 0 0"/>
                              <a:gd name="T0" fmla="*/ 0 w 36043"/>
                              <a:gd name="T1" fmla="*/ 5539 h 42267"/>
                              <a:gd name="T2" fmla="*/ 20722 w 36043"/>
                              <a:gd name="T3" fmla="*/ 42267 h 42267"/>
                              <a:gd name="T4" fmla="*/ 14443 w 36043"/>
                              <a:gd name="T5" fmla="*/ 21600 h 42267"/>
                            </a:gdLst>
                            <a:ahLst/>
                            <a:cxnLst>
                              <a:cxn ang="0">
                                <a:pos x="T0" y="T1"/>
                              </a:cxn>
                              <a:cxn ang="0">
                                <a:pos x="T2" y="T3"/>
                              </a:cxn>
                              <a:cxn ang="0">
                                <a:pos x="T4" y="T5"/>
                              </a:cxn>
                            </a:cxnLst>
                            <a:rect l="0" t="0" r="r" b="b"/>
                            <a:pathLst>
                              <a:path w="36043" h="42267" fill="none" extrusionOk="0">
                                <a:moveTo>
                                  <a:pt x="-1" y="5538"/>
                                </a:moveTo>
                                <a:cubicBezTo>
                                  <a:pt x="3965" y="1972"/>
                                  <a:pt x="9109" y="0"/>
                                  <a:pt x="14443" y="0"/>
                                </a:cubicBezTo>
                                <a:cubicBezTo>
                                  <a:pt x="26372" y="0"/>
                                  <a:pt x="36043" y="9670"/>
                                  <a:pt x="36043" y="21600"/>
                                </a:cubicBezTo>
                                <a:cubicBezTo>
                                  <a:pt x="36043" y="31110"/>
                                  <a:pt x="29822" y="39502"/>
                                  <a:pt x="20722" y="42267"/>
                                </a:cubicBezTo>
                              </a:path>
                              <a:path w="36043" h="42267" stroke="0" extrusionOk="0">
                                <a:moveTo>
                                  <a:pt x="-1" y="5538"/>
                                </a:moveTo>
                                <a:cubicBezTo>
                                  <a:pt x="3965" y="1972"/>
                                  <a:pt x="9109" y="0"/>
                                  <a:pt x="14443" y="0"/>
                                </a:cubicBezTo>
                                <a:cubicBezTo>
                                  <a:pt x="26372" y="0"/>
                                  <a:pt x="36043" y="9670"/>
                                  <a:pt x="36043" y="21600"/>
                                </a:cubicBezTo>
                                <a:cubicBezTo>
                                  <a:pt x="36043" y="31110"/>
                                  <a:pt x="29822" y="39502"/>
                                  <a:pt x="20722" y="42267"/>
                                </a:cubicBezTo>
                                <a:lnTo>
                                  <a:pt x="14443" y="2160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Arc 352"/>
                        <wps:cNvSpPr>
                          <a:spLocks/>
                        </wps:cNvSpPr>
                        <wps:spPr bwMode="auto">
                          <a:xfrm flipH="1">
                            <a:off x="222885" y="137160"/>
                            <a:ext cx="875665" cy="1027430"/>
                          </a:xfrm>
                          <a:custGeom>
                            <a:avLst/>
                            <a:gdLst>
                              <a:gd name="G0" fmla="+- 14870 0 0"/>
                              <a:gd name="G1" fmla="+- 21600 0 0"/>
                              <a:gd name="G2" fmla="+- 21600 0 0"/>
                              <a:gd name="T0" fmla="*/ 0 w 36470"/>
                              <a:gd name="T1" fmla="*/ 5933 h 42281"/>
                              <a:gd name="T2" fmla="*/ 21102 w 36470"/>
                              <a:gd name="T3" fmla="*/ 42281 h 42281"/>
                              <a:gd name="T4" fmla="*/ 14870 w 36470"/>
                              <a:gd name="T5" fmla="*/ 21600 h 42281"/>
                            </a:gdLst>
                            <a:ahLst/>
                            <a:cxnLst>
                              <a:cxn ang="0">
                                <a:pos x="T0" y="T1"/>
                              </a:cxn>
                              <a:cxn ang="0">
                                <a:pos x="T2" y="T3"/>
                              </a:cxn>
                              <a:cxn ang="0">
                                <a:pos x="T4" y="T5"/>
                              </a:cxn>
                            </a:cxnLst>
                            <a:rect l="0" t="0" r="r" b="b"/>
                            <a:pathLst>
                              <a:path w="36470" h="42281" fill="none" extrusionOk="0">
                                <a:moveTo>
                                  <a:pt x="0" y="5933"/>
                                </a:moveTo>
                                <a:cubicBezTo>
                                  <a:pt x="4013" y="2123"/>
                                  <a:pt x="9336" y="0"/>
                                  <a:pt x="14870" y="0"/>
                                </a:cubicBezTo>
                                <a:cubicBezTo>
                                  <a:pt x="26799" y="0"/>
                                  <a:pt x="36470" y="9670"/>
                                  <a:pt x="36470" y="21600"/>
                                </a:cubicBezTo>
                                <a:cubicBezTo>
                                  <a:pt x="36470" y="31128"/>
                                  <a:pt x="30225" y="39532"/>
                                  <a:pt x="21102" y="42281"/>
                                </a:cubicBezTo>
                              </a:path>
                              <a:path w="36470" h="42281" stroke="0" extrusionOk="0">
                                <a:moveTo>
                                  <a:pt x="0" y="5933"/>
                                </a:moveTo>
                                <a:cubicBezTo>
                                  <a:pt x="4013" y="2123"/>
                                  <a:pt x="9336" y="0"/>
                                  <a:pt x="14870" y="0"/>
                                </a:cubicBezTo>
                                <a:cubicBezTo>
                                  <a:pt x="26799" y="0"/>
                                  <a:pt x="36470" y="9670"/>
                                  <a:pt x="36470" y="21600"/>
                                </a:cubicBezTo>
                                <a:cubicBezTo>
                                  <a:pt x="36470" y="31128"/>
                                  <a:pt x="30225" y="39532"/>
                                  <a:pt x="21102" y="42281"/>
                                </a:cubicBezTo>
                                <a:lnTo>
                                  <a:pt x="14870" y="2160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353"/>
                        <wps:cNvSpPr txBox="1">
                          <a:spLocks noChangeArrowheads="1"/>
                        </wps:cNvSpPr>
                        <wps:spPr bwMode="auto">
                          <a:xfrm>
                            <a:off x="451485" y="160210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Default="000B235E" w:rsidP="000B235E">
                              <w:r>
                                <w:t>C</w:t>
                              </w:r>
                            </w:p>
                          </w:txbxContent>
                        </wps:txbx>
                        <wps:bodyPr rot="0" vert="horz" wrap="square" lIns="91440" tIns="45720" rIns="91440" bIns="45720" anchor="t" anchorCtr="0" upright="1">
                          <a:noAutofit/>
                        </wps:bodyPr>
                      </wps:wsp>
                      <wps:wsp>
                        <wps:cNvPr id="25" name="Arc 354"/>
                        <wps:cNvSpPr>
                          <a:spLocks/>
                        </wps:cNvSpPr>
                        <wps:spPr bwMode="auto">
                          <a:xfrm flipH="1">
                            <a:off x="1085850" y="766445"/>
                            <a:ext cx="509905" cy="499745"/>
                          </a:xfrm>
                          <a:custGeom>
                            <a:avLst/>
                            <a:gdLst>
                              <a:gd name="G0" fmla="+- 21232 0 0"/>
                              <a:gd name="G1" fmla="+- 20595 0 0"/>
                              <a:gd name="G2" fmla="+- 21600 0 0"/>
                              <a:gd name="T0" fmla="*/ 0 w 21232"/>
                              <a:gd name="T1" fmla="*/ 16624 h 20595"/>
                              <a:gd name="T2" fmla="*/ 14719 w 21232"/>
                              <a:gd name="T3" fmla="*/ 0 h 20595"/>
                              <a:gd name="T4" fmla="*/ 21232 w 21232"/>
                              <a:gd name="T5" fmla="*/ 20595 h 20595"/>
                            </a:gdLst>
                            <a:ahLst/>
                            <a:cxnLst>
                              <a:cxn ang="0">
                                <a:pos x="T0" y="T1"/>
                              </a:cxn>
                              <a:cxn ang="0">
                                <a:pos x="T2" y="T3"/>
                              </a:cxn>
                              <a:cxn ang="0">
                                <a:pos x="T4" y="T5"/>
                              </a:cxn>
                            </a:cxnLst>
                            <a:rect l="0" t="0" r="r" b="b"/>
                            <a:pathLst>
                              <a:path w="21232" h="20595" fill="none" extrusionOk="0">
                                <a:moveTo>
                                  <a:pt x="0" y="16624"/>
                                </a:moveTo>
                                <a:cubicBezTo>
                                  <a:pt x="1464" y="8792"/>
                                  <a:pt x="7122" y="2402"/>
                                  <a:pt x="14719" y="0"/>
                                </a:cubicBezTo>
                              </a:path>
                              <a:path w="21232" h="20595" stroke="0" extrusionOk="0">
                                <a:moveTo>
                                  <a:pt x="0" y="16624"/>
                                </a:moveTo>
                                <a:cubicBezTo>
                                  <a:pt x="1464" y="8792"/>
                                  <a:pt x="7122" y="2402"/>
                                  <a:pt x="14719" y="0"/>
                                </a:cubicBezTo>
                                <a:lnTo>
                                  <a:pt x="21232" y="20595"/>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rc 355"/>
                        <wps:cNvSpPr>
                          <a:spLocks/>
                        </wps:cNvSpPr>
                        <wps:spPr bwMode="auto">
                          <a:xfrm flipH="1">
                            <a:off x="578485" y="754380"/>
                            <a:ext cx="508000" cy="492125"/>
                          </a:xfrm>
                          <a:custGeom>
                            <a:avLst/>
                            <a:gdLst>
                              <a:gd name="G0" fmla="+- 0 0 0"/>
                              <a:gd name="G1" fmla="+- 20302 0 0"/>
                              <a:gd name="G2" fmla="+- 21600 0 0"/>
                              <a:gd name="T0" fmla="*/ 7374 w 21157"/>
                              <a:gd name="T1" fmla="*/ 0 h 20302"/>
                              <a:gd name="T2" fmla="*/ 21157 w 21157"/>
                              <a:gd name="T3" fmla="*/ 15949 h 20302"/>
                              <a:gd name="T4" fmla="*/ 0 w 21157"/>
                              <a:gd name="T5" fmla="*/ 20302 h 20302"/>
                            </a:gdLst>
                            <a:ahLst/>
                            <a:cxnLst>
                              <a:cxn ang="0">
                                <a:pos x="T0" y="T1"/>
                              </a:cxn>
                              <a:cxn ang="0">
                                <a:pos x="T2" y="T3"/>
                              </a:cxn>
                              <a:cxn ang="0">
                                <a:pos x="T4" y="T5"/>
                              </a:cxn>
                            </a:cxnLst>
                            <a:rect l="0" t="0" r="r" b="b"/>
                            <a:pathLst>
                              <a:path w="21157" h="20302" fill="none" extrusionOk="0">
                                <a:moveTo>
                                  <a:pt x="7374" y="-1"/>
                                </a:moveTo>
                                <a:cubicBezTo>
                                  <a:pt x="14426" y="2561"/>
                                  <a:pt x="19644" y="8599"/>
                                  <a:pt x="21156" y="15949"/>
                                </a:cubicBezTo>
                              </a:path>
                              <a:path w="21157" h="20302" stroke="0" extrusionOk="0">
                                <a:moveTo>
                                  <a:pt x="7374" y="-1"/>
                                </a:moveTo>
                                <a:cubicBezTo>
                                  <a:pt x="14426" y="2561"/>
                                  <a:pt x="19644" y="8599"/>
                                  <a:pt x="21156" y="15949"/>
                                </a:cubicBezTo>
                                <a:lnTo>
                                  <a:pt x="0" y="20302"/>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rc 356"/>
                        <wps:cNvSpPr>
                          <a:spLocks/>
                        </wps:cNvSpPr>
                        <wps:spPr bwMode="auto">
                          <a:xfrm flipH="1">
                            <a:off x="729615" y="661670"/>
                            <a:ext cx="513080" cy="380365"/>
                          </a:xfrm>
                          <a:custGeom>
                            <a:avLst/>
                            <a:gdLst>
                              <a:gd name="G0" fmla="+- 21366 0 0"/>
                              <a:gd name="G1" fmla="+- 0 0 0"/>
                              <a:gd name="G2" fmla="+- 21600 0 0"/>
                              <a:gd name="T0" fmla="*/ 6487 w 21366"/>
                              <a:gd name="T1" fmla="*/ 15658 h 15658"/>
                              <a:gd name="T2" fmla="*/ 0 w 21366"/>
                              <a:gd name="T3" fmla="*/ 3171 h 15658"/>
                              <a:gd name="T4" fmla="*/ 21366 w 21366"/>
                              <a:gd name="T5" fmla="*/ 0 h 15658"/>
                            </a:gdLst>
                            <a:ahLst/>
                            <a:cxnLst>
                              <a:cxn ang="0">
                                <a:pos x="T0" y="T1"/>
                              </a:cxn>
                              <a:cxn ang="0">
                                <a:pos x="T2" y="T3"/>
                              </a:cxn>
                              <a:cxn ang="0">
                                <a:pos x="T4" y="T5"/>
                              </a:cxn>
                            </a:cxnLst>
                            <a:rect l="0" t="0" r="r" b="b"/>
                            <a:pathLst>
                              <a:path w="21366" h="15658" fill="none" extrusionOk="0">
                                <a:moveTo>
                                  <a:pt x="6486" y="15658"/>
                                </a:moveTo>
                                <a:cubicBezTo>
                                  <a:pt x="2991" y="12336"/>
                                  <a:pt x="707" y="7940"/>
                                  <a:pt x="0" y="3170"/>
                                </a:cubicBezTo>
                              </a:path>
                              <a:path w="21366" h="15658" stroke="0" extrusionOk="0">
                                <a:moveTo>
                                  <a:pt x="6486" y="15658"/>
                                </a:moveTo>
                                <a:cubicBezTo>
                                  <a:pt x="2991" y="12336"/>
                                  <a:pt x="707" y="7940"/>
                                  <a:pt x="0" y="3170"/>
                                </a:cubicBezTo>
                                <a:lnTo>
                                  <a:pt x="21366" y="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rc 357"/>
                        <wps:cNvSpPr>
                          <a:spLocks/>
                        </wps:cNvSpPr>
                        <wps:spPr bwMode="auto">
                          <a:xfrm>
                            <a:off x="927100" y="668020"/>
                            <a:ext cx="505460" cy="388620"/>
                          </a:xfrm>
                          <a:custGeom>
                            <a:avLst/>
                            <a:gdLst>
                              <a:gd name="G0" fmla="+- 21232 0 0"/>
                              <a:gd name="G1" fmla="+- 0 0 0"/>
                              <a:gd name="G2" fmla="+- 21600 0 0"/>
                              <a:gd name="T0" fmla="*/ 6765 w 21232"/>
                              <a:gd name="T1" fmla="*/ 16039 h 16039"/>
                              <a:gd name="T2" fmla="*/ 0 w 21232"/>
                              <a:gd name="T3" fmla="*/ 3969 h 16039"/>
                              <a:gd name="T4" fmla="*/ 21232 w 21232"/>
                              <a:gd name="T5" fmla="*/ 0 h 16039"/>
                            </a:gdLst>
                            <a:ahLst/>
                            <a:cxnLst>
                              <a:cxn ang="0">
                                <a:pos x="T0" y="T1"/>
                              </a:cxn>
                              <a:cxn ang="0">
                                <a:pos x="T2" y="T3"/>
                              </a:cxn>
                              <a:cxn ang="0">
                                <a:pos x="T4" y="T5"/>
                              </a:cxn>
                            </a:cxnLst>
                            <a:rect l="0" t="0" r="r" b="b"/>
                            <a:pathLst>
                              <a:path w="21232" h="16039" fill="none" extrusionOk="0">
                                <a:moveTo>
                                  <a:pt x="6764" y="16039"/>
                                </a:moveTo>
                                <a:cubicBezTo>
                                  <a:pt x="3247" y="12866"/>
                                  <a:pt x="870" y="8625"/>
                                  <a:pt x="-1" y="3969"/>
                                </a:cubicBezTo>
                              </a:path>
                              <a:path w="21232" h="16039" stroke="0" extrusionOk="0">
                                <a:moveTo>
                                  <a:pt x="6764" y="16039"/>
                                </a:moveTo>
                                <a:cubicBezTo>
                                  <a:pt x="3247" y="12866"/>
                                  <a:pt x="870" y="8625"/>
                                  <a:pt x="-1" y="3969"/>
                                </a:cubicBezTo>
                                <a:lnTo>
                                  <a:pt x="21232" y="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343" o:spid="_x0000_s1183" editas="canvas" style="width:179.55pt;height:155pt;mso-position-horizontal-relative:char;mso-position-vertical-relative:line" coordsize="22802,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">
                <v:shape id="_x0000_s1184" type="#_x0000_t75" style="position:absolute;width:22802;height:19685;visibility:visible;mso-wrap-style:square">
                  <v:fill o:detectmouseclick="t"/>
                  <v:path o:connecttype="none"/>
                </v:shape>
                <v:rect id="Rectangle 345" o:spid="_x0000_s1185" style="position:absolute;left:800;width:21240;height:19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oval id="Oval 346" o:spid="_x0000_s1186" style="position:absolute;left:5753;top:7461;width:10382;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" fillcolor="red">
                  <v:fill opacity="19789f"/>
                </v:oval>
                <v:oval id="Oval 347" o:spid="_x0000_s1187"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" fillcolor="yellow">
                  <v:fill opacity="19789f"/>
                </v:oval>
                <v:oval id="Oval 348" o:spid="_x0000_s1188"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" fillcolor="#0070c0">
                  <v:fill opacity="19789f"/>
                </v:oval>
                <v:shape id="Text Box 349" o:spid="_x0000_s1189" type="#_x0000_t202" style="position:absolute;left:800;top:146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0B235E" w:rsidRDefault="000B235E" w:rsidP="000B235E">
                        <w:r>
                          <w:t>A</w:t>
                        </w:r>
                      </w:p>
                    </w:txbxContent>
                  </v:textbox>
                </v:shape>
                <v:shape id="Text Box 350" o:spid="_x0000_s1190" type="#_x0000_t202" style="position:absolute;left:18421;top:1936;width:276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0B235E" w:rsidRDefault="000B235E" w:rsidP="000B235E">
                        <w:r>
                          <w:t>B</w:t>
                        </w:r>
                      </w:p>
                    </w:txbxContent>
                  </v:textbox>
                </v:shape>
                <v:shape id="Arc 351" o:spid="_x0000_s1191" style="position:absolute;left:10922;top:1568;width:8585;height:10243;visibility:visible;mso-wrap-style:square;v-text-anchor:top" coordsize="36043,42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" path="m-1,5538nfc3965,1972,9109,,14443,,26372,,36043,9670,36043,21600v,9510,-6221,17902,-15321,20667em-1,5538nsc3965,1972,9109,,14443,,26372,,36043,9670,36043,21600v,9510,-6221,17902,-15321,20667l14443,21600,-1,5538xe" filled="f" strokecolor="red" strokeweight="4.5pt">
                  <v:path arrowok="t" o:extrusionok="f" o:connecttype="custom" o:connectlocs="0,134226;493584,1024255;344023,523432" o:connectangles="0,0,0"/>
                </v:shape>
                <v:shape id="Arc 352" o:spid="_x0000_s1192" style="position:absolute;left:2228;top:1371;width:8757;height:10274;flip:x;visibility:visible;mso-wrap-style:square;v-text-anchor:top" coordsize="36470,42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" path="m,5933nfc4013,2123,9336,,14870,,26799,,36470,9670,36470,21600v,9528,-6245,17932,-15368,20681em,5933nsc4013,2123,9336,,14870,,26799,,36470,9670,36470,21600v,9528,-6245,17932,-15368,20681l14870,21600,,5933xe" filled="f" strokecolor="red" strokeweight="4.5pt">
                  <v:path arrowok="t" o:extrusionok="f" o:connecttype="custom" o:connectlocs="0,144172;506671,1027430;357037,524881" o:connectangles="0,0,0"/>
                </v:shape>
                <v:shape id="Text Box 353" o:spid="_x0000_s1193" type="#_x0000_t202" style="position:absolute;left:4514;top:16021;width:276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B235E" w:rsidRDefault="000B235E" w:rsidP="000B235E">
                        <w:r>
                          <w:t>C</w:t>
                        </w:r>
                      </w:p>
                    </w:txbxContent>
                  </v:textbox>
                </v:shape>
                <v:shape id="Arc 354" o:spid="_x0000_s1194" style="position:absolute;left:10858;top:7664;width:5099;height:4997;flip:x;visibility:visible;mso-wrap-style:square;v-text-anchor:top" coordsize="21232,2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" path="m,16624nfc1464,8792,7122,2402,14719,em,16624nsc1464,8792,7122,2402,14719,r6513,20595l,16624xe" filled="f" strokecolor="red" strokeweight="4.5pt">
                  <v:path arrowok="t" o:extrusionok="f" o:connecttype="custom" o:connectlocs="0,403387;353490,0;509905,499745" o:connectangles="0,0,0"/>
                </v:shape>
                <v:shape id="Arc 355" o:spid="_x0000_s1195" style="position:absolute;left:5784;top:7543;width:5080;height:4922;flip:x;visibility:visible;mso-wrap-style:square;v-text-anchor:top" coordsize="21157,2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" path="m7374,-1nfc14426,2561,19644,8599,21156,15949em7374,-1nsc14426,2561,19644,8599,21156,15949l,20302,7374,-1xe" filled="f" strokecolor="red" strokeweight="4.5pt">
                  <v:path arrowok="t" o:extrusionok="f" o:connecttype="custom" o:connectlocs="177057,0;508000,386607;0,492125" o:connectangles="0,0,0"/>
                </v:shape>
                <v:shape id="Arc 356" o:spid="_x0000_s1196" style="position:absolute;left:7296;top:6616;width:5130;height:3804;flip:x;visibility:visible;mso-wrap-style:square;v-text-anchor:top" coordsize="2136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" path="m6486,15658nfc2991,12336,707,7940,,3170em6486,15658nsc2991,12336,707,7940,,3170l21366,,6486,15658xe" filled="f" strokecolor="red" strokeweight="4.5pt">
                  <v:path arrowok="t" o:extrusionok="f" o:connecttype="custom" o:connectlocs="155778,380365;0,77030;513080,0" o:connectangles="0,0,0"/>
                </v:shape>
                <v:shape id="Arc 357" o:spid="_x0000_s1197" style="position:absolute;left:9271;top:6680;width:5054;height:3886;visibility:visible;mso-wrap-style:square;v-text-anchor:top" coordsize="21232,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" path="m6764,16039nfc3247,12866,870,8625,-1,3969em6764,16039nsc3247,12866,870,8625,-1,3969l21232,,6764,16039xe" filled="f" strokecolor="red" strokeweight="4.5pt">
                  <v:path arrowok="t" o:extrusionok="f" o:connecttype="custom" o:connectlocs="161051,388620;0,96168;505460,0" o:connectangles="0,0,0"/>
                </v:shape>
                <w10:anchorlock/>
              </v:group>
            </w:pict>
          </mc:Fallback>
        </mc:AlternateContent>
      </w:r>
    </w:p>
    <w:p w:rsidR="000B235E" w:rsidRDefault="000B235E" w:rsidP="000B235E"/>
    <w:p w:rsidR="000B235E" w:rsidRDefault="000B235E" w:rsidP="000B235E">
      <w:r>
        <w:t>Let A = {1, 2, 3, 4, 5}    B = {1, 3, 5}     C = {4, 6}.  Find the cardinality of the given set.</w:t>
      </w:r>
    </w:p>
    <w:p w:rsidR="000B235E" w:rsidRDefault="000B235E" w:rsidP="000B235E"/>
    <w:p w:rsidR="000B235E" w:rsidRDefault="000B235E" w:rsidP="000B235E">
      <w:r>
        <w:t>33. n(</w:t>
      </w:r>
      <w:r>
        <w:rPr>
          <w:i/>
        </w:rPr>
        <w:t>A</w:t>
      </w:r>
      <w:r>
        <w:t>)</w:t>
      </w:r>
      <w:r>
        <w:tab/>
      </w:r>
      <w:r>
        <w:tab/>
        <w:t>34.  n(</w:t>
      </w:r>
      <w:r>
        <w:rPr>
          <w:i/>
        </w:rPr>
        <w:t>B</w:t>
      </w:r>
      <w:r>
        <w:t>)</w:t>
      </w:r>
      <w:r>
        <w:tab/>
        <w:t>35. n(</w:t>
      </w:r>
      <w:r>
        <w:rPr>
          <w:i/>
        </w:rPr>
        <w:t xml:space="preserve">A </w:t>
      </w:r>
      <w:r w:rsidRPr="00D66844">
        <w:rPr>
          <w:rFonts w:ascii="Cambria Math" w:hAnsi="Cambria Math"/>
        </w:rPr>
        <w:t>⋃</w:t>
      </w:r>
      <w:r>
        <w:rPr>
          <w:i/>
        </w:rPr>
        <w:t xml:space="preserve"> C</w:t>
      </w:r>
      <w:r>
        <w:t>)</w:t>
      </w:r>
      <w:r>
        <w:tab/>
      </w:r>
      <w:r>
        <w:tab/>
        <w:t>36. n(</w:t>
      </w:r>
      <w:r>
        <w:rPr>
          <w:i/>
        </w:rPr>
        <w:t xml:space="preserve">A </w:t>
      </w:r>
      <w:r w:rsidRPr="00A40CFA">
        <w:rPr>
          <w:rFonts w:ascii="Cambria Math" w:hAnsi="Cambria Math"/>
        </w:rPr>
        <w:t>⋂</w:t>
      </w:r>
      <w:r>
        <w:rPr>
          <w:i/>
        </w:rPr>
        <w:t xml:space="preserve"> C</w:t>
      </w:r>
      <w:r>
        <w:t>)</w:t>
      </w:r>
    </w:p>
    <w:p w:rsidR="000B235E" w:rsidRPr="00C311D8" w:rsidRDefault="000B235E" w:rsidP="000B235E"/>
    <w:p w:rsidR="000B235E" w:rsidRDefault="000B235E" w:rsidP="000B235E">
      <w:r>
        <w:t>The Venn diagram here shows the cardinality of each set.  Use this in 37-40 to find the cardinality of given set.</w:t>
      </w:r>
    </w:p>
    <w:p w:rsidR="000B235E" w:rsidRDefault="00423184" w:rsidP="000B235E">
      <w:r>
        <w:rPr>
          <w:noProof/>
        </w:rPr>
        <mc:AlternateContent>
          <mc:Choice Requires="wpc">
            <w:drawing>
              <wp:inline distT="0" distB="0" distL="0" distR="0">
                <wp:extent cx="2280285" cy="1916430"/>
                <wp:effectExtent l="0" t="5715" r="0" b="11430"/>
                <wp:docPr id="418" name="Canvas 4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0"/>
                        <wps:cNvSpPr>
                          <a:spLocks noChangeArrowheads="1"/>
                        </wps:cNvSpPr>
                        <wps:spPr bwMode="auto">
                          <a:xfrm>
                            <a:off x="80010" y="0"/>
                            <a:ext cx="2124075" cy="1916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Oval 421"/>
                        <wps:cNvSpPr>
                          <a:spLocks noChangeArrowheads="1"/>
                        </wps:cNvSpPr>
                        <wps:spPr bwMode="auto">
                          <a:xfrm>
                            <a:off x="575310" y="746125"/>
                            <a:ext cx="1038225" cy="1038225"/>
                          </a:xfrm>
                          <a:prstGeom prst="ellipse">
                            <a:avLst/>
                          </a:prstGeom>
                          <a:solidFill>
                            <a:srgbClr val="FF0000">
                              <a:alpha val="20000"/>
                            </a:srgbClr>
                          </a:solidFill>
                          <a:ln w="9525">
                            <a:solidFill>
                              <a:srgbClr val="000000"/>
                            </a:solidFill>
                            <a:round/>
                            <a:headEnd/>
                            <a:tailEnd/>
                          </a:ln>
                        </wps:spPr>
                        <wps:bodyPr rot="0" vert="horz" wrap="square" lIns="91440" tIns="45720" rIns="91440" bIns="45720" anchor="t" anchorCtr="0" upright="1">
                          <a:noAutofit/>
                        </wps:bodyPr>
                      </wps:wsp>
                      <wps:wsp>
                        <wps:cNvPr id="3" name="Oval 422"/>
                        <wps:cNvSpPr>
                          <a:spLocks noChangeArrowheads="1"/>
                        </wps:cNvSpPr>
                        <wps:spPr bwMode="auto">
                          <a:xfrm>
                            <a:off x="222885" y="146050"/>
                            <a:ext cx="1038225" cy="1038225"/>
                          </a:xfrm>
                          <a:prstGeom prst="ellipse">
                            <a:avLst/>
                          </a:prstGeom>
                          <a:solidFill>
                            <a:srgbClr val="FFFF00">
                              <a:alpha val="20000"/>
                            </a:srgbClr>
                          </a:solidFill>
                          <a:ln w="9525">
                            <a:solidFill>
                              <a:srgbClr val="000000"/>
                            </a:solidFill>
                            <a:round/>
                            <a:headEnd/>
                            <a:tailEnd/>
                          </a:ln>
                        </wps:spPr>
                        <wps:bodyPr rot="0" vert="horz" wrap="square" lIns="91440" tIns="45720" rIns="91440" bIns="45720" anchor="t" anchorCtr="0" upright="1">
                          <a:noAutofit/>
                        </wps:bodyPr>
                      </wps:wsp>
                      <wps:wsp>
                        <wps:cNvPr id="4" name="Oval 423"/>
                        <wps:cNvSpPr>
                          <a:spLocks noChangeArrowheads="1"/>
                        </wps:cNvSpPr>
                        <wps:spPr bwMode="auto">
                          <a:xfrm>
                            <a:off x="908685" y="146050"/>
                            <a:ext cx="1038225" cy="1038225"/>
                          </a:xfrm>
                          <a:prstGeom prst="ellipse">
                            <a:avLst/>
                          </a:prstGeom>
                          <a:solidFill>
                            <a:srgbClr val="0070C0">
                              <a:alpha val="20000"/>
                            </a:srgbClr>
                          </a:solidFill>
                          <a:ln w="9525">
                            <a:solidFill>
                              <a:srgbClr val="000000"/>
                            </a:solidFill>
                            <a:round/>
                            <a:headEnd/>
                            <a:tailEnd/>
                          </a:ln>
                        </wps:spPr>
                        <wps:bodyPr rot="0" vert="horz" wrap="square" lIns="91440" tIns="45720" rIns="91440" bIns="45720" anchor="t" anchorCtr="0" upright="1">
                          <a:noAutofit/>
                        </wps:bodyPr>
                      </wps:wsp>
                      <wps:wsp>
                        <wps:cNvPr id="5" name="Text Box 424"/>
                        <wps:cNvSpPr txBox="1">
                          <a:spLocks noChangeArrowheads="1"/>
                        </wps:cNvSpPr>
                        <wps:spPr bwMode="auto">
                          <a:xfrm>
                            <a:off x="80010" y="79375"/>
                            <a:ext cx="4953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Default="000B235E" w:rsidP="000B235E">
                              <w:r>
                                <w:t>A</w:t>
                              </w:r>
                            </w:p>
                          </w:txbxContent>
                        </wps:txbx>
                        <wps:bodyPr rot="0" vert="horz" wrap="square" lIns="91440" tIns="45720" rIns="91440" bIns="45720" anchor="t" anchorCtr="0" upright="1">
                          <a:noAutofit/>
                        </wps:bodyPr>
                      </wps:wsp>
                      <wps:wsp>
                        <wps:cNvPr id="6" name="Text Box 425"/>
                        <wps:cNvSpPr txBox="1">
                          <a:spLocks noChangeArrowheads="1"/>
                        </wps:cNvSpPr>
                        <wps:spPr bwMode="auto">
                          <a:xfrm>
                            <a:off x="1765935" y="146050"/>
                            <a:ext cx="4381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Default="000B235E" w:rsidP="000B235E">
                              <w:r>
                                <w:t>B</w:t>
                              </w:r>
                            </w:p>
                          </w:txbxContent>
                        </wps:txbx>
                        <wps:bodyPr rot="0" vert="horz" wrap="square" lIns="91440" tIns="45720" rIns="91440" bIns="45720" anchor="t" anchorCtr="0" upright="1">
                          <a:noAutofit/>
                        </wps:bodyPr>
                      </wps:wsp>
                      <wps:wsp>
                        <wps:cNvPr id="7" name="Text Box 426"/>
                        <wps:cNvSpPr txBox="1">
                          <a:spLocks noChangeArrowheads="1"/>
                        </wps:cNvSpPr>
                        <wps:spPr bwMode="auto">
                          <a:xfrm>
                            <a:off x="403860" y="1602105"/>
                            <a:ext cx="43878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Default="000B235E" w:rsidP="000B235E">
                              <w:r>
                                <w:t>C</w:t>
                              </w:r>
                            </w:p>
                          </w:txbxContent>
                        </wps:txbx>
                        <wps:bodyPr rot="0" vert="horz" wrap="square" lIns="91440" tIns="45720" rIns="91440" bIns="45720" anchor="t" anchorCtr="0" upright="1">
                          <a:noAutofit/>
                        </wps:bodyPr>
                      </wps:wsp>
                      <wps:wsp>
                        <wps:cNvPr id="8" name="Text Box 427"/>
                        <wps:cNvSpPr txBox="1">
                          <a:spLocks noChangeArrowheads="1"/>
                        </wps:cNvSpPr>
                        <wps:spPr bwMode="auto">
                          <a:xfrm>
                            <a:off x="575310" y="393700"/>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Pr="00B22E33" w:rsidRDefault="000B235E" w:rsidP="000B235E">
                              <w:pPr>
                                <w:rPr>
                                  <w:i/>
                                </w:rPr>
                              </w:pPr>
                              <w:r>
                                <w:rPr>
                                  <w:i/>
                                </w:rPr>
                                <w:t>7</w:t>
                              </w:r>
                            </w:p>
                          </w:txbxContent>
                        </wps:txbx>
                        <wps:bodyPr rot="0" vert="horz" wrap="square" lIns="0" tIns="0" rIns="0" bIns="0" anchor="t" anchorCtr="0" upright="1">
                          <a:noAutofit/>
                        </wps:bodyPr>
                      </wps:wsp>
                      <wps:wsp>
                        <wps:cNvPr id="9" name="Text Box 428"/>
                        <wps:cNvSpPr txBox="1">
                          <a:spLocks noChangeArrowheads="1"/>
                        </wps:cNvSpPr>
                        <wps:spPr bwMode="auto">
                          <a:xfrm>
                            <a:off x="1032510" y="46037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Pr="00B22E33" w:rsidRDefault="000B235E" w:rsidP="000B235E">
                              <w:pPr>
                                <w:rPr>
                                  <w:i/>
                                </w:rPr>
                              </w:pPr>
                              <w:r>
                                <w:rPr>
                                  <w:i/>
                                </w:rPr>
                                <w:t>3</w:t>
                              </w:r>
                            </w:p>
                          </w:txbxContent>
                        </wps:txbx>
                        <wps:bodyPr rot="0" vert="horz" wrap="square" lIns="0" tIns="0" rIns="0" bIns="0" anchor="t" anchorCtr="0" upright="1">
                          <a:noAutofit/>
                        </wps:bodyPr>
                      </wps:wsp>
                      <wps:wsp>
                        <wps:cNvPr id="10" name="Text Box 429"/>
                        <wps:cNvSpPr txBox="1">
                          <a:spLocks noChangeArrowheads="1"/>
                        </wps:cNvSpPr>
                        <wps:spPr bwMode="auto">
                          <a:xfrm>
                            <a:off x="1537335" y="36512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Pr="00B22E33" w:rsidRDefault="000B235E" w:rsidP="000B235E">
                              <w:pPr>
                                <w:rPr>
                                  <w:i/>
                                </w:rPr>
                              </w:pPr>
                              <w:r>
                                <w:rPr>
                                  <w:i/>
                                </w:rPr>
                                <w:t>5</w:t>
                              </w:r>
                            </w:p>
                          </w:txbxContent>
                        </wps:txbx>
                        <wps:bodyPr rot="0" vert="horz" wrap="square" lIns="0" tIns="0" rIns="0" bIns="0" anchor="t" anchorCtr="0" upright="1">
                          <a:noAutofit/>
                        </wps:bodyPr>
                      </wps:wsp>
                      <wps:wsp>
                        <wps:cNvPr id="11" name="Text Box 430"/>
                        <wps:cNvSpPr txBox="1">
                          <a:spLocks noChangeArrowheads="1"/>
                        </wps:cNvSpPr>
                        <wps:spPr bwMode="auto">
                          <a:xfrm>
                            <a:off x="794385" y="89852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Pr="00B22E33" w:rsidRDefault="000B235E" w:rsidP="000B235E">
                              <w:pPr>
                                <w:rPr>
                                  <w:i/>
                                </w:rPr>
                              </w:pPr>
                              <w:r>
                                <w:rPr>
                                  <w:i/>
                                </w:rPr>
                                <w:t>4</w:t>
                              </w:r>
                            </w:p>
                          </w:txbxContent>
                        </wps:txbx>
                        <wps:bodyPr rot="0" vert="horz" wrap="square" lIns="0" tIns="0" rIns="0" bIns="0" anchor="t" anchorCtr="0" upright="1">
                          <a:noAutofit/>
                        </wps:bodyPr>
                      </wps:wsp>
                      <wps:wsp>
                        <wps:cNvPr id="12" name="Text Box 431"/>
                        <wps:cNvSpPr txBox="1">
                          <a:spLocks noChangeArrowheads="1"/>
                        </wps:cNvSpPr>
                        <wps:spPr bwMode="auto">
                          <a:xfrm>
                            <a:off x="1051560" y="78422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Pr="00B22E33" w:rsidRDefault="000B235E" w:rsidP="000B235E">
                              <w:pPr>
                                <w:rPr>
                                  <w:i/>
                                </w:rPr>
                              </w:pPr>
                              <w:r>
                                <w:rPr>
                                  <w:i/>
                                </w:rPr>
                                <w:t>1</w:t>
                              </w:r>
                            </w:p>
                          </w:txbxContent>
                        </wps:txbx>
                        <wps:bodyPr rot="0" vert="horz" wrap="square" lIns="0" tIns="0" rIns="0" bIns="0" anchor="t" anchorCtr="0" upright="1">
                          <a:noAutofit/>
                        </wps:bodyPr>
                      </wps:wsp>
                      <wps:wsp>
                        <wps:cNvPr id="13" name="Text Box 432"/>
                        <wps:cNvSpPr txBox="1">
                          <a:spLocks noChangeArrowheads="1"/>
                        </wps:cNvSpPr>
                        <wps:spPr bwMode="auto">
                          <a:xfrm>
                            <a:off x="1261110" y="89852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Pr="00B22E33" w:rsidRDefault="000B235E" w:rsidP="000B235E">
                              <w:pPr>
                                <w:rPr>
                                  <w:i/>
                                </w:rPr>
                              </w:pPr>
                              <w:r>
                                <w:rPr>
                                  <w:i/>
                                </w:rPr>
                                <w:t>2</w:t>
                              </w:r>
                            </w:p>
                          </w:txbxContent>
                        </wps:txbx>
                        <wps:bodyPr rot="0" vert="horz" wrap="square" lIns="0" tIns="0" rIns="0" bIns="0" anchor="t" anchorCtr="0" upright="1">
                          <a:noAutofit/>
                        </wps:bodyPr>
                      </wps:wsp>
                      <wps:wsp>
                        <wps:cNvPr id="14" name="Text Box 433"/>
                        <wps:cNvSpPr txBox="1">
                          <a:spLocks noChangeArrowheads="1"/>
                        </wps:cNvSpPr>
                        <wps:spPr bwMode="auto">
                          <a:xfrm>
                            <a:off x="1051560" y="1327150"/>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Pr="00B22E33" w:rsidRDefault="000B235E" w:rsidP="000B235E">
                              <w:pPr>
                                <w:rPr>
                                  <w:i/>
                                </w:rPr>
                              </w:pPr>
                              <w:r>
                                <w:rPr>
                                  <w:i/>
                                </w:rPr>
                                <w:t>8</w:t>
                              </w:r>
                            </w:p>
                          </w:txbxContent>
                        </wps:txbx>
                        <wps:bodyPr rot="0" vert="horz" wrap="square" lIns="0" tIns="0" rIns="0" bIns="0" anchor="t" anchorCtr="0" upright="1">
                          <a:noAutofit/>
                        </wps:bodyPr>
                      </wps:wsp>
                      <wps:wsp>
                        <wps:cNvPr id="15" name="Text Box 434"/>
                        <wps:cNvSpPr txBox="1">
                          <a:spLocks noChangeArrowheads="1"/>
                        </wps:cNvSpPr>
                        <wps:spPr bwMode="auto">
                          <a:xfrm>
                            <a:off x="1926590" y="165036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35E" w:rsidRPr="00B22E33" w:rsidRDefault="000B235E" w:rsidP="000B235E">
                              <w:pPr>
                                <w:rPr>
                                  <w:i/>
                                </w:rPr>
                              </w:pPr>
                              <w:r>
                                <w:rPr>
                                  <w:i/>
                                </w:rPr>
                                <w:t>6</w:t>
                              </w:r>
                            </w:p>
                          </w:txbxContent>
                        </wps:txbx>
                        <wps:bodyPr rot="0" vert="horz" wrap="square" lIns="0" tIns="0" rIns="0" bIns="0" anchor="t" anchorCtr="0" upright="1">
                          <a:noAutofit/>
                        </wps:bodyPr>
                      </wps:wsp>
                    </wpc:wpc>
                  </a:graphicData>
                </a:graphic>
              </wp:inline>
            </w:drawing>
          </mc:Choice>
          <mc:Fallback>
            <w:pict>
              <v:group id="Canvas 418" o:spid="_x0000_s1198" editas="canvas" style="width:179.55pt;height:150.9pt;mso-position-horizontal-relative:char;mso-position-vertical-relative:line" coordsize="22802,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">
                <v:shape id="_x0000_s1199" type="#_x0000_t75" style="position:absolute;width:22802;height:19164;visibility:visible;mso-wrap-style:square">
                  <v:fill o:detectmouseclick="t"/>
                  <v:path o:connecttype="none"/>
                </v:shape>
                <v:rect id="Rectangle 420" o:spid="_x0000_s1200" style="position:absolute;left:800;width:21240;height:19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oval id="Oval 421" o:spid="_x0000_s1201" style="position:absolute;left:5753;top:7461;width:10382;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" fillcolor="red">
                  <v:fill opacity="13107f"/>
                </v:oval>
                <v:oval id="Oval 422" o:spid="_x0000_s1202"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" fillcolor="yellow">
                  <v:fill opacity="13107f"/>
                </v:oval>
                <v:oval id="Oval 423" o:spid="_x0000_s1203"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" fillcolor="#0070c0">
                  <v:fill opacity="13107f"/>
                </v:oval>
                <v:shape id="Text Box 424" o:spid="_x0000_s1204" type="#_x0000_t202" style="position:absolute;left:800;top:793;width:495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0B235E" w:rsidRDefault="000B235E" w:rsidP="000B235E">
                        <w:r>
                          <w:t>A</w:t>
                        </w:r>
                      </w:p>
                    </w:txbxContent>
                  </v:textbox>
                </v:shape>
                <v:shape id="Text Box 425" o:spid="_x0000_s1205" type="#_x0000_t202" style="position:absolute;left:17659;top:1460;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0B235E" w:rsidRDefault="000B235E" w:rsidP="000B235E">
                        <w:r>
                          <w:t>B</w:t>
                        </w:r>
                      </w:p>
                    </w:txbxContent>
                  </v:textbox>
                </v:shape>
                <v:shape id="Text Box 426" o:spid="_x0000_s1206" type="#_x0000_t202" style="position:absolute;left:4038;top:16021;width:438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0B235E" w:rsidRDefault="000B235E" w:rsidP="000B235E">
                        <w:r>
                          <w:t>C</w:t>
                        </w:r>
                      </w:p>
                    </w:txbxContent>
                  </v:textbox>
                </v:shape>
                <v:shape id="Text Box 427" o:spid="_x0000_s1207" type="#_x0000_t202" style="position:absolute;left:5753;top:3937;width:228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0B235E" w:rsidRPr="00B22E33" w:rsidRDefault="000B235E" w:rsidP="000B235E">
                        <w:pPr>
                          <w:rPr>
                            <w:i/>
                          </w:rPr>
                        </w:pPr>
                        <w:r>
                          <w:rPr>
                            <w:i/>
                          </w:rPr>
                          <w:t>7</w:t>
                        </w:r>
                      </w:p>
                    </w:txbxContent>
                  </v:textbox>
                </v:shape>
                <v:shape id="Text Box 428" o:spid="_x0000_s1208" type="#_x0000_t202" style="position:absolute;left:10325;top:4603;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0B235E" w:rsidRPr="00B22E33" w:rsidRDefault="000B235E" w:rsidP="000B235E">
                        <w:pPr>
                          <w:rPr>
                            <w:i/>
                          </w:rPr>
                        </w:pPr>
                        <w:r>
                          <w:rPr>
                            <w:i/>
                          </w:rPr>
                          <w:t>3</w:t>
                        </w:r>
                      </w:p>
                    </w:txbxContent>
                  </v:textbox>
                </v:shape>
                <v:shape id="Text Box 429" o:spid="_x0000_s1209" type="#_x0000_t202" style="position:absolute;left:15373;top:3651;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0B235E" w:rsidRPr="00B22E33" w:rsidRDefault="000B235E" w:rsidP="000B235E">
                        <w:pPr>
                          <w:rPr>
                            <w:i/>
                          </w:rPr>
                        </w:pPr>
                        <w:r>
                          <w:rPr>
                            <w:i/>
                          </w:rPr>
                          <w:t>5</w:t>
                        </w:r>
                      </w:p>
                    </w:txbxContent>
                  </v:textbox>
                </v:shape>
                <v:shape id="Text Box 430" o:spid="_x0000_s1210" type="#_x0000_t202" style="position:absolute;left:7943;top:8985;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0B235E" w:rsidRPr="00B22E33" w:rsidRDefault="000B235E" w:rsidP="000B235E">
                        <w:pPr>
                          <w:rPr>
                            <w:i/>
                          </w:rPr>
                        </w:pPr>
                        <w:r>
                          <w:rPr>
                            <w:i/>
                          </w:rPr>
                          <w:t>4</w:t>
                        </w:r>
                      </w:p>
                    </w:txbxContent>
                  </v:textbox>
                </v:shape>
                <v:shape id="Text Box 431" o:spid="_x0000_s1211" type="#_x0000_t202" style="position:absolute;left:10515;top:7842;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0B235E" w:rsidRPr="00B22E33" w:rsidRDefault="000B235E" w:rsidP="000B235E">
                        <w:pPr>
                          <w:rPr>
                            <w:i/>
                          </w:rPr>
                        </w:pPr>
                        <w:r>
                          <w:rPr>
                            <w:i/>
                          </w:rPr>
                          <w:t>1</w:t>
                        </w:r>
                      </w:p>
                    </w:txbxContent>
                  </v:textbox>
                </v:shape>
                <v:shape id="Text Box 432" o:spid="_x0000_s1212" type="#_x0000_t202" style="position:absolute;left:12611;top:8985;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0B235E" w:rsidRPr="00B22E33" w:rsidRDefault="000B235E" w:rsidP="000B235E">
                        <w:pPr>
                          <w:rPr>
                            <w:i/>
                          </w:rPr>
                        </w:pPr>
                        <w:r>
                          <w:rPr>
                            <w:i/>
                          </w:rPr>
                          <w:t>2</w:t>
                        </w:r>
                      </w:p>
                    </w:txbxContent>
                  </v:textbox>
                </v:shape>
                <v:shape id="Text Box 433" o:spid="_x0000_s1213" type="#_x0000_t202" style="position:absolute;left:10515;top:13271;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0B235E" w:rsidRPr="00B22E33" w:rsidRDefault="000B235E" w:rsidP="000B235E">
                        <w:pPr>
                          <w:rPr>
                            <w:i/>
                          </w:rPr>
                        </w:pPr>
                        <w:r>
                          <w:rPr>
                            <w:i/>
                          </w:rPr>
                          <w:t>8</w:t>
                        </w:r>
                      </w:p>
                    </w:txbxContent>
                  </v:textbox>
                </v:shape>
                <v:shape id="Text Box 434" o:spid="_x0000_s1214" type="#_x0000_t202" style="position:absolute;left:19265;top:16503;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0B235E" w:rsidRPr="00B22E33" w:rsidRDefault="000B235E" w:rsidP="000B235E">
                        <w:pPr>
                          <w:rPr>
                            <w:i/>
                          </w:rPr>
                        </w:pPr>
                        <w:r>
                          <w:rPr>
                            <w:i/>
                          </w:rPr>
                          <w:t>6</w:t>
                        </w:r>
                      </w:p>
                    </w:txbxContent>
                  </v:textbox>
                </v:shape>
                <w10:anchorlock/>
              </v:group>
            </w:pict>
          </mc:Fallback>
        </mc:AlternateContent>
      </w:r>
      <w:r w:rsidR="000B235E">
        <w:tab/>
      </w:r>
    </w:p>
    <w:p w:rsidR="000B235E" w:rsidRDefault="000B235E" w:rsidP="000B235E">
      <w:r>
        <w:t>37.  n(</w:t>
      </w:r>
      <w:r>
        <w:rPr>
          <w:i/>
        </w:rPr>
        <w:t xml:space="preserve">A </w:t>
      </w:r>
      <w:r w:rsidRPr="00A40CFA">
        <w:rPr>
          <w:rFonts w:ascii="Cambria Math" w:hAnsi="Cambria Math"/>
        </w:rPr>
        <w:t>⋂</w:t>
      </w:r>
      <w:r>
        <w:rPr>
          <w:i/>
        </w:rPr>
        <w:t xml:space="preserve"> C</w:t>
      </w:r>
      <w:r>
        <w:t>)</w:t>
      </w:r>
      <w:r>
        <w:tab/>
        <w:t>38.  n(</w:t>
      </w:r>
      <w:r>
        <w:rPr>
          <w:i/>
        </w:rPr>
        <w:t xml:space="preserve">B </w:t>
      </w:r>
      <w:r w:rsidRPr="00D66844">
        <w:rPr>
          <w:rFonts w:ascii="Cambria Math" w:hAnsi="Cambria Math"/>
        </w:rPr>
        <w:t>⋃</w:t>
      </w:r>
      <w:r>
        <w:rPr>
          <w:i/>
        </w:rPr>
        <w:t xml:space="preserve"> C</w:t>
      </w:r>
      <w:r>
        <w:t>)</w:t>
      </w:r>
      <w:r>
        <w:tab/>
        <w:t>39. n(</w:t>
      </w:r>
      <w:r>
        <w:rPr>
          <w:i/>
        </w:rPr>
        <w:t xml:space="preserve">A </w:t>
      </w:r>
      <w:r w:rsidRPr="00A40CFA">
        <w:rPr>
          <w:rFonts w:ascii="Cambria Math" w:hAnsi="Cambria Math"/>
        </w:rPr>
        <w:t>⋂</w:t>
      </w:r>
      <w:r>
        <w:rPr>
          <w:i/>
        </w:rPr>
        <w:t xml:space="preserve"> B </w:t>
      </w:r>
      <w:r w:rsidRPr="00A40CFA">
        <w:rPr>
          <w:rFonts w:ascii="Cambria Math" w:hAnsi="Cambria Math"/>
        </w:rPr>
        <w:t>⋂</w:t>
      </w:r>
      <w:r>
        <w:rPr>
          <w:i/>
        </w:rPr>
        <w:t xml:space="preserve"> C</w:t>
      </w:r>
      <w:r>
        <w:rPr>
          <w:i/>
          <w:vertAlign w:val="superscript"/>
        </w:rPr>
        <w:t>c</w:t>
      </w:r>
      <w:r>
        <w:t>)</w:t>
      </w:r>
      <w:r>
        <w:tab/>
        <w:t>40.  n(</w:t>
      </w:r>
      <w:r>
        <w:rPr>
          <w:i/>
        </w:rPr>
        <w:t xml:space="preserve">A </w:t>
      </w:r>
      <w:r w:rsidRPr="00A40CFA">
        <w:rPr>
          <w:rFonts w:ascii="Cambria Math" w:hAnsi="Cambria Math"/>
        </w:rPr>
        <w:t>⋂</w:t>
      </w:r>
      <w:r>
        <w:rPr>
          <w:i/>
        </w:rPr>
        <w:t xml:space="preserve"> B</w:t>
      </w:r>
      <w:r>
        <w:rPr>
          <w:i/>
          <w:vertAlign w:val="superscript"/>
        </w:rPr>
        <w:t>c</w:t>
      </w:r>
      <w:r>
        <w:rPr>
          <w:i/>
        </w:rPr>
        <w:t xml:space="preserve"> </w:t>
      </w:r>
      <w:r w:rsidRPr="00A40CFA">
        <w:rPr>
          <w:rFonts w:ascii="Cambria Math" w:hAnsi="Cambria Math"/>
        </w:rPr>
        <w:t>⋂</w:t>
      </w:r>
      <w:r>
        <w:rPr>
          <w:i/>
        </w:rPr>
        <w:t xml:space="preserve"> C</w:t>
      </w:r>
      <w:r>
        <w:t>)</w:t>
      </w:r>
    </w:p>
    <w:p w:rsidR="000B235E" w:rsidRPr="00C311D8" w:rsidRDefault="000B235E" w:rsidP="000B235E"/>
    <w:p w:rsidR="000B235E" w:rsidRDefault="000B235E" w:rsidP="000B235E">
      <w:r>
        <w:t>41.  If n(G) = 20, n(H) = 30, n(</w:t>
      </w:r>
      <w:r>
        <w:rPr>
          <w:i/>
        </w:rPr>
        <w:t xml:space="preserve">G </w:t>
      </w:r>
      <w:r w:rsidRPr="00A40CFA">
        <w:rPr>
          <w:rFonts w:ascii="Cambria Math" w:hAnsi="Cambria Math"/>
        </w:rPr>
        <w:t>⋂</w:t>
      </w:r>
      <w:r>
        <w:rPr>
          <w:i/>
        </w:rPr>
        <w:t xml:space="preserve"> H</w:t>
      </w:r>
      <w:r>
        <w:t>) = 5, find n(</w:t>
      </w:r>
      <w:r>
        <w:rPr>
          <w:i/>
        </w:rPr>
        <w:t xml:space="preserve">G </w:t>
      </w:r>
      <w:r w:rsidRPr="00D66844">
        <w:rPr>
          <w:rFonts w:ascii="Cambria Math" w:hAnsi="Cambria Math"/>
        </w:rPr>
        <w:t>⋃</w:t>
      </w:r>
      <w:r>
        <w:rPr>
          <w:i/>
        </w:rPr>
        <w:t xml:space="preserve"> H</w:t>
      </w:r>
      <w:r>
        <w:t xml:space="preserve">) </w:t>
      </w:r>
    </w:p>
    <w:p w:rsidR="000B235E" w:rsidRDefault="000B235E" w:rsidP="000B235E"/>
    <w:p w:rsidR="000B235E" w:rsidRDefault="000B235E" w:rsidP="000B235E">
      <w:r>
        <w:t>42.  If n(G) = 5, n(H) = 8, n(</w:t>
      </w:r>
      <w:r>
        <w:rPr>
          <w:i/>
        </w:rPr>
        <w:t xml:space="preserve">G </w:t>
      </w:r>
      <w:r w:rsidRPr="00A40CFA">
        <w:rPr>
          <w:rFonts w:ascii="Cambria Math" w:hAnsi="Cambria Math"/>
        </w:rPr>
        <w:t>⋂</w:t>
      </w:r>
      <w:r>
        <w:rPr>
          <w:i/>
        </w:rPr>
        <w:t xml:space="preserve"> H</w:t>
      </w:r>
      <w:r>
        <w:t>) = 4, find n(</w:t>
      </w:r>
      <w:r>
        <w:rPr>
          <w:i/>
        </w:rPr>
        <w:t xml:space="preserve">G </w:t>
      </w:r>
      <w:r w:rsidRPr="00D66844">
        <w:rPr>
          <w:rFonts w:ascii="Cambria Math" w:hAnsi="Cambria Math"/>
        </w:rPr>
        <w:t>⋃</w:t>
      </w:r>
      <w:r>
        <w:rPr>
          <w:i/>
        </w:rPr>
        <w:t xml:space="preserve"> H</w:t>
      </w:r>
      <w:r>
        <w:t>)</w:t>
      </w:r>
    </w:p>
    <w:p w:rsidR="000B235E" w:rsidRDefault="000B235E" w:rsidP="000B235E"/>
    <w:p w:rsidR="000B235E" w:rsidRDefault="000B235E" w:rsidP="000B235E">
      <w:r>
        <w:t>43.  A survey was given asking whether they watch movies at home from Netflix, Redbox, or a video store.  Use the results to determine how many people use Redbox.</w:t>
      </w:r>
    </w:p>
    <w:p w:rsidR="000B235E" w:rsidRDefault="000B235E" w:rsidP="000B235E">
      <w:r>
        <w:tab/>
        <w:t>52 only use Netflix</w:t>
      </w:r>
      <w:r>
        <w:tab/>
      </w:r>
      <w:r>
        <w:tab/>
      </w:r>
      <w:r w:rsidR="0033691B">
        <w:tab/>
      </w:r>
      <w:r>
        <w:t>62 only use Redbox</w:t>
      </w:r>
      <w:r>
        <w:br/>
      </w:r>
      <w:r>
        <w:tab/>
        <w:t>24 only use a video store</w:t>
      </w:r>
      <w:r>
        <w:tab/>
      </w:r>
      <w:r w:rsidR="0033691B">
        <w:tab/>
      </w:r>
      <w:r>
        <w:t xml:space="preserve">16 use only a video store </w:t>
      </w:r>
      <w:r w:rsidR="001F1B4D">
        <w:t>and</w:t>
      </w:r>
      <w:r>
        <w:t xml:space="preserve"> Redbox</w:t>
      </w:r>
      <w:r>
        <w:br/>
      </w:r>
      <w:r>
        <w:tab/>
        <w:t xml:space="preserve">48 use only Netflix </w:t>
      </w:r>
      <w:r w:rsidR="001F1B4D">
        <w:t xml:space="preserve">and </w:t>
      </w:r>
      <w:r>
        <w:t>Redbox</w:t>
      </w:r>
      <w:r>
        <w:tab/>
        <w:t xml:space="preserve">30 use only a video store </w:t>
      </w:r>
      <w:r w:rsidR="001F1B4D">
        <w:t>and</w:t>
      </w:r>
      <w:r>
        <w:t xml:space="preserve"> Netflix</w:t>
      </w:r>
      <w:r>
        <w:br/>
      </w:r>
      <w:r>
        <w:tab/>
        <w:t>10 use all three</w:t>
      </w:r>
      <w:r>
        <w:tab/>
      </w:r>
      <w:r>
        <w:tab/>
      </w:r>
      <w:r>
        <w:tab/>
        <w:t>25 use none of these</w:t>
      </w:r>
    </w:p>
    <w:p w:rsidR="000B235E" w:rsidRDefault="000B235E" w:rsidP="000B235E"/>
    <w:p w:rsidR="000A5B8E" w:rsidRDefault="000A5B8E" w:rsidP="000B235E"/>
    <w:p w:rsidR="000A5B8E" w:rsidRDefault="000A5B8E" w:rsidP="000B235E"/>
    <w:p w:rsidR="000A5B8E" w:rsidRDefault="000A5B8E" w:rsidP="000B235E"/>
    <w:p w:rsidR="000A5B8E" w:rsidRDefault="000A5B8E" w:rsidP="000B235E"/>
    <w:p w:rsidR="000B235E" w:rsidRDefault="000B235E" w:rsidP="000B235E">
      <w:r>
        <w:lastRenderedPageBreak/>
        <w:t>44.  A survey asked buyers whether color, size, or brand influenced their choice of cell phone.  The results are below.  How many people were influenced by brand?</w:t>
      </w:r>
    </w:p>
    <w:p w:rsidR="000B235E" w:rsidRDefault="000B235E" w:rsidP="000B235E">
      <w:r>
        <w:tab/>
        <w:t>5 only said color</w:t>
      </w:r>
      <w:r>
        <w:tab/>
      </w:r>
      <w:r>
        <w:tab/>
        <w:t>8 only said size</w:t>
      </w:r>
      <w:r>
        <w:br/>
      </w:r>
      <w:r>
        <w:tab/>
        <w:t>16 only said brand</w:t>
      </w:r>
      <w:r>
        <w:tab/>
      </w:r>
      <w:r>
        <w:tab/>
        <w:t>20 said only color and size</w:t>
      </w:r>
      <w:r>
        <w:br/>
      </w:r>
      <w:r>
        <w:tab/>
        <w:t>42 said only color and brand</w:t>
      </w:r>
      <w:r>
        <w:tab/>
        <w:t>53 said only size and brand</w:t>
      </w:r>
      <w:r>
        <w:br/>
      </w:r>
      <w:r>
        <w:tab/>
        <w:t>102 said all three</w:t>
      </w:r>
      <w:r>
        <w:tab/>
      </w:r>
      <w:r>
        <w:tab/>
        <w:t>20 said none of these</w:t>
      </w:r>
    </w:p>
    <w:p w:rsidR="000B235E" w:rsidRDefault="000B235E" w:rsidP="000B235E"/>
    <w:p w:rsidR="000B235E" w:rsidRPr="00C821D2" w:rsidRDefault="000B235E" w:rsidP="000B235E">
      <w:r>
        <w:t xml:space="preserve">45.  Use the given information to complete a Venn diagram, then determine:  a)  how many students have seen exactly one of these movies, and b)  how many had seen only </w:t>
      </w:r>
      <w:r>
        <w:rPr>
          <w:i/>
        </w:rPr>
        <w:t>Star Wars</w:t>
      </w:r>
      <w:r>
        <w:t>.</w:t>
      </w:r>
    </w:p>
    <w:p w:rsidR="000B235E" w:rsidRDefault="000B235E" w:rsidP="000B235E">
      <w:r>
        <w:tab/>
        <w:t xml:space="preserve">18 had seen </w:t>
      </w:r>
      <w:r w:rsidRPr="00C821D2">
        <w:rPr>
          <w:i/>
        </w:rPr>
        <w:t>The Matrix</w:t>
      </w:r>
      <w:r>
        <w:tab/>
        <w:t>(</w:t>
      </w:r>
      <w:r>
        <w:rPr>
          <w:i/>
        </w:rPr>
        <w:t>M</w:t>
      </w:r>
      <w:r>
        <w:t>)</w:t>
      </w:r>
      <w:r>
        <w:tab/>
      </w:r>
      <w:r>
        <w:tab/>
        <w:t xml:space="preserve">24 had seen </w:t>
      </w:r>
      <w:r>
        <w:rPr>
          <w:i/>
        </w:rPr>
        <w:t>Star Wars (SW)</w:t>
      </w:r>
      <w:r>
        <w:br/>
      </w:r>
      <w:r>
        <w:tab/>
        <w:t xml:space="preserve">20 had seen </w:t>
      </w:r>
      <w:r>
        <w:rPr>
          <w:i/>
        </w:rPr>
        <w:t>Lord of the Rings (LotR)</w:t>
      </w:r>
      <w:r>
        <w:rPr>
          <w:i/>
        </w:rPr>
        <w:tab/>
      </w:r>
      <w:r w:rsidR="0033691B">
        <w:rPr>
          <w:i/>
        </w:rPr>
        <w:tab/>
      </w:r>
      <w:r>
        <w:t xml:space="preserve">10 had seen </w:t>
      </w:r>
      <w:r>
        <w:rPr>
          <w:i/>
        </w:rPr>
        <w:t>M</w:t>
      </w:r>
      <w:r>
        <w:t xml:space="preserve"> and </w:t>
      </w:r>
      <w:r>
        <w:rPr>
          <w:i/>
        </w:rPr>
        <w:t>SW</w:t>
      </w:r>
      <w:r>
        <w:rPr>
          <w:i/>
        </w:rPr>
        <w:br/>
      </w:r>
      <w:r>
        <w:rPr>
          <w:i/>
        </w:rPr>
        <w:tab/>
      </w:r>
      <w:r>
        <w:t xml:space="preserve">14 had seen </w:t>
      </w:r>
      <w:r>
        <w:rPr>
          <w:i/>
        </w:rPr>
        <w:t>LotR</w:t>
      </w:r>
      <w:r>
        <w:t xml:space="preserve"> and </w:t>
      </w:r>
      <w:r>
        <w:rPr>
          <w:i/>
        </w:rPr>
        <w:t>SW</w:t>
      </w:r>
      <w:r>
        <w:tab/>
      </w:r>
      <w:r>
        <w:tab/>
      </w:r>
      <w:r w:rsidR="0033691B">
        <w:tab/>
      </w:r>
      <w:r>
        <w:t xml:space="preserve">12 had seen </w:t>
      </w:r>
      <w:r>
        <w:rPr>
          <w:i/>
        </w:rPr>
        <w:t>M</w:t>
      </w:r>
      <w:r>
        <w:t xml:space="preserve"> and </w:t>
      </w:r>
      <w:r>
        <w:rPr>
          <w:i/>
        </w:rPr>
        <w:t>LotR</w:t>
      </w:r>
      <w:r>
        <w:br/>
      </w:r>
      <w:r>
        <w:tab/>
        <w:t>6 had seen all three</w:t>
      </w:r>
    </w:p>
    <w:p w:rsidR="000B235E" w:rsidRDefault="000B235E" w:rsidP="000B235E"/>
    <w:p w:rsidR="000B235E" w:rsidRDefault="000B235E" w:rsidP="000B235E">
      <w:r>
        <w:t>46.  A survey asked people what alternative transportation modes they use.  Using the data to complete a Venn diagram, then determine: a) what percent of people only ride the bus, and b) how many people don’t use any alternate transportation.</w:t>
      </w:r>
    </w:p>
    <w:p w:rsidR="000B235E" w:rsidRDefault="000B235E" w:rsidP="000B235E">
      <w:r>
        <w:tab/>
        <w:t>30% use the bus</w:t>
      </w:r>
      <w:r>
        <w:tab/>
      </w:r>
      <w:r>
        <w:tab/>
      </w:r>
      <w:r w:rsidR="0033691B">
        <w:tab/>
      </w:r>
      <w:r>
        <w:t>20% ride a bicycle</w:t>
      </w:r>
      <w:r>
        <w:br/>
      </w:r>
      <w:r>
        <w:tab/>
        <w:t>25% walk</w:t>
      </w:r>
      <w:r>
        <w:tab/>
      </w:r>
      <w:r>
        <w:tab/>
      </w:r>
      <w:r>
        <w:tab/>
      </w:r>
      <w:r w:rsidR="0033691B">
        <w:tab/>
      </w:r>
      <w:r>
        <w:t>5% use the bus and ride a bicycle</w:t>
      </w:r>
      <w:r>
        <w:br/>
      </w:r>
      <w:r>
        <w:tab/>
        <w:t>10% ride a bicycle and walk</w:t>
      </w:r>
      <w:r>
        <w:tab/>
      </w:r>
      <w:r w:rsidR="0033691B">
        <w:tab/>
      </w:r>
      <w:r>
        <w:t>12% use the bus and walk</w:t>
      </w:r>
      <w:r>
        <w:br/>
      </w:r>
      <w:r>
        <w:tab/>
        <w:t>2% use all three</w:t>
      </w:r>
    </w:p>
    <w:bookmarkEnd w:id="1"/>
    <w:bookmarkEnd w:id="2"/>
    <w:p w:rsidR="000B235E" w:rsidRDefault="000B235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Default="000A5B8E" w:rsidP="000B235E"/>
    <w:p w:rsidR="000A5B8E" w:rsidRPr="000B235E" w:rsidRDefault="000A5B8E" w:rsidP="000B235E"/>
    <w:sectPr w:rsidR="000A5B8E" w:rsidRPr="000B235E" w:rsidSect="00947A80">
      <w:headerReference w:type="even" r:id="rId8"/>
      <w:headerReference w:type="default" r:id="rId9"/>
      <w:headerReference w:type="first" r:id="rId10"/>
      <w:footerReference w:type="first" r:id="rId11"/>
      <w:pgSz w:w="12240" w:h="15840" w:code="1"/>
      <w:pgMar w:top="1440" w:right="1080" w:bottom="1080" w:left="1080" w:header="720" w:footer="720" w:gutter="1080"/>
      <w:pgNumType w:start="31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09A" w:rsidRDefault="006C209A" w:rsidP="00024916">
      <w:r>
        <w:separator/>
      </w:r>
    </w:p>
  </w:endnote>
  <w:endnote w:type="continuationSeparator" w:id="0">
    <w:p w:rsidR="006C209A" w:rsidRDefault="006C209A" w:rsidP="00024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629" w:rsidRDefault="00274629" w:rsidP="00024916">
    <w:pPr>
      <w:pStyle w:val="Footer"/>
    </w:pPr>
    <w:r>
      <w:t>© David Lippman</w:t>
    </w:r>
    <w:r>
      <w:tab/>
    </w:r>
    <w:r>
      <w:tab/>
      <w:t>Creative Commons BY-SA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09A" w:rsidRDefault="006C209A" w:rsidP="00024916">
      <w:r>
        <w:separator/>
      </w:r>
    </w:p>
  </w:footnote>
  <w:footnote w:type="continuationSeparator" w:id="0">
    <w:p w:rsidR="006C209A" w:rsidRDefault="006C209A" w:rsidP="00024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629" w:rsidRDefault="00274629" w:rsidP="00024916">
    <w:pPr>
      <w:pStyle w:val="Header"/>
    </w:pPr>
    <w:r>
      <w:rPr>
        <w:rStyle w:val="PageNumber"/>
      </w:rPr>
      <w:fldChar w:fldCharType="begin"/>
    </w:r>
    <w:r>
      <w:rPr>
        <w:rStyle w:val="PageNumber"/>
      </w:rPr>
      <w:instrText xml:space="preserve"> PAGE </w:instrText>
    </w:r>
    <w:r>
      <w:rPr>
        <w:rStyle w:val="PageNumber"/>
      </w:rPr>
      <w:fldChar w:fldCharType="separate"/>
    </w:r>
    <w:r w:rsidR="00316282">
      <w:rPr>
        <w:rStyle w:val="PageNumber"/>
        <w:noProof/>
      </w:rPr>
      <w:t>328</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629" w:rsidRDefault="00274629" w:rsidP="00024916">
    <w:pPr>
      <w:pStyle w:val="Header"/>
    </w:pPr>
    <w:r>
      <w:rPr>
        <w:rStyle w:val="PageNumber"/>
      </w:rPr>
      <w:tab/>
    </w:r>
    <w:r>
      <w:rPr>
        <w:rStyle w:val="PageNumber"/>
      </w:rPr>
      <w:tab/>
    </w:r>
    <w:r w:rsidR="00E5783B">
      <w:rPr>
        <w:rStyle w:val="PageNumber"/>
      </w:rPr>
      <w:t>Sets</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316282">
      <w:rPr>
        <w:rStyle w:val="PageNumber"/>
        <w:noProof/>
      </w:rPr>
      <w:t>329</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629" w:rsidRDefault="00274629" w:rsidP="00024916">
    <w:pPr>
      <w:pStyle w:val="Header"/>
    </w:pPr>
    <w:r>
      <w:tab/>
    </w:r>
    <w:r>
      <w:tab/>
      <w:t xml:space="preserve">Sets </w:t>
    </w:r>
    <w:r>
      <w:rPr>
        <w:rStyle w:val="PageNumber"/>
      </w:rPr>
      <w:fldChar w:fldCharType="begin"/>
    </w:r>
    <w:r>
      <w:rPr>
        <w:rStyle w:val="PageNumber"/>
      </w:rPr>
      <w:instrText xml:space="preserve"> PAGE </w:instrText>
    </w:r>
    <w:r>
      <w:rPr>
        <w:rStyle w:val="PageNumber"/>
      </w:rPr>
      <w:fldChar w:fldCharType="separate"/>
    </w:r>
    <w:r w:rsidR="00316282">
      <w:rPr>
        <w:rStyle w:val="PageNumber"/>
        <w:noProof/>
      </w:rPr>
      <w:t>319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EE8"/>
    <w:multiLevelType w:val="hybridMultilevel"/>
    <w:tmpl w:val="D1AC7156"/>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 w15:restartNumberingAfterBreak="0">
    <w:nsid w:val="17252E68"/>
    <w:multiLevelType w:val="hybridMultilevel"/>
    <w:tmpl w:val="3CA4A8AA"/>
    <w:lvl w:ilvl="0" w:tplc="04090019">
      <w:start w:val="1"/>
      <w:numFmt w:val="lowerLetter"/>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1798656A"/>
    <w:multiLevelType w:val="hybridMultilevel"/>
    <w:tmpl w:val="A684B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F368BD"/>
    <w:multiLevelType w:val="hybridMultilevel"/>
    <w:tmpl w:val="E30E1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EA6A15"/>
    <w:multiLevelType w:val="multilevel"/>
    <w:tmpl w:val="2DB00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F374C"/>
    <w:multiLevelType w:val="hybridMultilevel"/>
    <w:tmpl w:val="5C9EA4A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15:restartNumberingAfterBreak="0">
    <w:nsid w:val="4E387148"/>
    <w:multiLevelType w:val="hybridMultilevel"/>
    <w:tmpl w:val="3CA4A8AA"/>
    <w:lvl w:ilvl="0" w:tplc="04090019">
      <w:start w:val="1"/>
      <w:numFmt w:val="lowerLetter"/>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4EE4575C"/>
    <w:multiLevelType w:val="hybridMultilevel"/>
    <w:tmpl w:val="52366EB6"/>
    <w:lvl w:ilvl="0" w:tplc="04090017">
      <w:start w:val="1"/>
      <w:numFmt w:val="lowerLetter"/>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abstractNumId w:val="4"/>
  </w:num>
  <w:num w:numId="2">
    <w:abstractNumId w:val="7"/>
  </w:num>
  <w:num w:numId="3">
    <w:abstractNumId w:val="5"/>
  </w:num>
  <w:num w:numId="4">
    <w:abstractNumId w:val="0"/>
  </w:num>
  <w:num w:numId="5">
    <w:abstractNumId w:val="6"/>
  </w:num>
  <w:num w:numId="6">
    <w:abstractNumId w:val="1"/>
  </w:num>
  <w:num w:numId="7">
    <w:abstractNumId w:val="3"/>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AD"/>
    <w:rsid w:val="00006CDE"/>
    <w:rsid w:val="00024916"/>
    <w:rsid w:val="00024964"/>
    <w:rsid w:val="0003092F"/>
    <w:rsid w:val="00032126"/>
    <w:rsid w:val="000345BB"/>
    <w:rsid w:val="000A5B8E"/>
    <w:rsid w:val="000B235E"/>
    <w:rsid w:val="000C1EAF"/>
    <w:rsid w:val="000D0AE9"/>
    <w:rsid w:val="000D535B"/>
    <w:rsid w:val="000F6B08"/>
    <w:rsid w:val="0010786E"/>
    <w:rsid w:val="00124ED7"/>
    <w:rsid w:val="001376A9"/>
    <w:rsid w:val="00177B46"/>
    <w:rsid w:val="0018356B"/>
    <w:rsid w:val="001860FC"/>
    <w:rsid w:val="00195505"/>
    <w:rsid w:val="001A5F93"/>
    <w:rsid w:val="001A7E78"/>
    <w:rsid w:val="001C5D3C"/>
    <w:rsid w:val="001C7DD9"/>
    <w:rsid w:val="001D038A"/>
    <w:rsid w:val="001D280A"/>
    <w:rsid w:val="001F1B4D"/>
    <w:rsid w:val="001F2887"/>
    <w:rsid w:val="001F5CDC"/>
    <w:rsid w:val="002026C9"/>
    <w:rsid w:val="0020671F"/>
    <w:rsid w:val="00221BC8"/>
    <w:rsid w:val="00225590"/>
    <w:rsid w:val="00226E2A"/>
    <w:rsid w:val="0026183C"/>
    <w:rsid w:val="00263092"/>
    <w:rsid w:val="00274629"/>
    <w:rsid w:val="00284281"/>
    <w:rsid w:val="00296B44"/>
    <w:rsid w:val="002A1393"/>
    <w:rsid w:val="002B16B2"/>
    <w:rsid w:val="002D3581"/>
    <w:rsid w:val="002D7365"/>
    <w:rsid w:val="002E3794"/>
    <w:rsid w:val="003021D3"/>
    <w:rsid w:val="00304735"/>
    <w:rsid w:val="00312C73"/>
    <w:rsid w:val="00316282"/>
    <w:rsid w:val="00324D4B"/>
    <w:rsid w:val="003348F5"/>
    <w:rsid w:val="0033691B"/>
    <w:rsid w:val="00345703"/>
    <w:rsid w:val="0035416A"/>
    <w:rsid w:val="00361837"/>
    <w:rsid w:val="00363A1C"/>
    <w:rsid w:val="0037486D"/>
    <w:rsid w:val="0037626B"/>
    <w:rsid w:val="00377142"/>
    <w:rsid w:val="003D4E7C"/>
    <w:rsid w:val="003E2573"/>
    <w:rsid w:val="003E2913"/>
    <w:rsid w:val="003E5C0A"/>
    <w:rsid w:val="003E72C0"/>
    <w:rsid w:val="003F66A5"/>
    <w:rsid w:val="003F7A1C"/>
    <w:rsid w:val="00423184"/>
    <w:rsid w:val="0042576C"/>
    <w:rsid w:val="00435F01"/>
    <w:rsid w:val="00441C21"/>
    <w:rsid w:val="0045374A"/>
    <w:rsid w:val="00461CBD"/>
    <w:rsid w:val="004635A4"/>
    <w:rsid w:val="00466A29"/>
    <w:rsid w:val="004712FD"/>
    <w:rsid w:val="004718E0"/>
    <w:rsid w:val="00475855"/>
    <w:rsid w:val="00493F10"/>
    <w:rsid w:val="004948D2"/>
    <w:rsid w:val="004A38CF"/>
    <w:rsid w:val="004B1046"/>
    <w:rsid w:val="004F3876"/>
    <w:rsid w:val="005271A6"/>
    <w:rsid w:val="00527816"/>
    <w:rsid w:val="00571988"/>
    <w:rsid w:val="005A5351"/>
    <w:rsid w:val="005B548B"/>
    <w:rsid w:val="005B7EDA"/>
    <w:rsid w:val="005C274E"/>
    <w:rsid w:val="005E02D0"/>
    <w:rsid w:val="005E75AF"/>
    <w:rsid w:val="005F5168"/>
    <w:rsid w:val="00611C7B"/>
    <w:rsid w:val="00612A24"/>
    <w:rsid w:val="00621FCA"/>
    <w:rsid w:val="006229E7"/>
    <w:rsid w:val="006269C4"/>
    <w:rsid w:val="00627623"/>
    <w:rsid w:val="00634E31"/>
    <w:rsid w:val="006431B3"/>
    <w:rsid w:val="00646F22"/>
    <w:rsid w:val="00661997"/>
    <w:rsid w:val="006762B5"/>
    <w:rsid w:val="0068328F"/>
    <w:rsid w:val="006B07F9"/>
    <w:rsid w:val="006B2F33"/>
    <w:rsid w:val="006B50CC"/>
    <w:rsid w:val="006C129F"/>
    <w:rsid w:val="006C209A"/>
    <w:rsid w:val="006C448B"/>
    <w:rsid w:val="006D4A66"/>
    <w:rsid w:val="0070701E"/>
    <w:rsid w:val="0071400E"/>
    <w:rsid w:val="007175EB"/>
    <w:rsid w:val="0073731C"/>
    <w:rsid w:val="00745CD2"/>
    <w:rsid w:val="00751009"/>
    <w:rsid w:val="00773881"/>
    <w:rsid w:val="0078652E"/>
    <w:rsid w:val="007B0ED5"/>
    <w:rsid w:val="007B16CE"/>
    <w:rsid w:val="007B59CE"/>
    <w:rsid w:val="007C3241"/>
    <w:rsid w:val="007C37AD"/>
    <w:rsid w:val="007C7A9C"/>
    <w:rsid w:val="007F62E7"/>
    <w:rsid w:val="008167AC"/>
    <w:rsid w:val="00831276"/>
    <w:rsid w:val="00833839"/>
    <w:rsid w:val="00833DDC"/>
    <w:rsid w:val="00846A92"/>
    <w:rsid w:val="008730AA"/>
    <w:rsid w:val="008801F3"/>
    <w:rsid w:val="00884FB5"/>
    <w:rsid w:val="008A0087"/>
    <w:rsid w:val="008A7BFE"/>
    <w:rsid w:val="008C53C1"/>
    <w:rsid w:val="008D03A4"/>
    <w:rsid w:val="00901E66"/>
    <w:rsid w:val="00902621"/>
    <w:rsid w:val="00920657"/>
    <w:rsid w:val="009372C4"/>
    <w:rsid w:val="00940E9D"/>
    <w:rsid w:val="00942BA5"/>
    <w:rsid w:val="00947A80"/>
    <w:rsid w:val="00961091"/>
    <w:rsid w:val="00986428"/>
    <w:rsid w:val="00994F49"/>
    <w:rsid w:val="009D5C87"/>
    <w:rsid w:val="009E0638"/>
    <w:rsid w:val="009F290E"/>
    <w:rsid w:val="009F2D6D"/>
    <w:rsid w:val="009F3CB7"/>
    <w:rsid w:val="00A362B9"/>
    <w:rsid w:val="00A40CFA"/>
    <w:rsid w:val="00A65552"/>
    <w:rsid w:val="00A87753"/>
    <w:rsid w:val="00A95E02"/>
    <w:rsid w:val="00AE1104"/>
    <w:rsid w:val="00AF3CF0"/>
    <w:rsid w:val="00B10290"/>
    <w:rsid w:val="00B105EA"/>
    <w:rsid w:val="00B118AC"/>
    <w:rsid w:val="00B11EB0"/>
    <w:rsid w:val="00B16203"/>
    <w:rsid w:val="00B22E33"/>
    <w:rsid w:val="00B25C18"/>
    <w:rsid w:val="00B368A0"/>
    <w:rsid w:val="00B439A7"/>
    <w:rsid w:val="00B43F4F"/>
    <w:rsid w:val="00B50197"/>
    <w:rsid w:val="00B56ED4"/>
    <w:rsid w:val="00B603D9"/>
    <w:rsid w:val="00B66A3A"/>
    <w:rsid w:val="00B7053C"/>
    <w:rsid w:val="00B8490D"/>
    <w:rsid w:val="00B97564"/>
    <w:rsid w:val="00BF20F6"/>
    <w:rsid w:val="00C020B3"/>
    <w:rsid w:val="00C05C49"/>
    <w:rsid w:val="00C14A1D"/>
    <w:rsid w:val="00C36273"/>
    <w:rsid w:val="00C91BD0"/>
    <w:rsid w:val="00CA33F3"/>
    <w:rsid w:val="00CA3DA8"/>
    <w:rsid w:val="00CA5615"/>
    <w:rsid w:val="00CA7967"/>
    <w:rsid w:val="00CB0344"/>
    <w:rsid w:val="00CB0804"/>
    <w:rsid w:val="00CF1A87"/>
    <w:rsid w:val="00CF3B08"/>
    <w:rsid w:val="00D04A6F"/>
    <w:rsid w:val="00D14347"/>
    <w:rsid w:val="00D1593B"/>
    <w:rsid w:val="00D26048"/>
    <w:rsid w:val="00D30E2D"/>
    <w:rsid w:val="00D331C9"/>
    <w:rsid w:val="00D36D71"/>
    <w:rsid w:val="00D63744"/>
    <w:rsid w:val="00D66844"/>
    <w:rsid w:val="00D724C1"/>
    <w:rsid w:val="00D96185"/>
    <w:rsid w:val="00D97B19"/>
    <w:rsid w:val="00DA7547"/>
    <w:rsid w:val="00DA7681"/>
    <w:rsid w:val="00DB38E5"/>
    <w:rsid w:val="00DB54B3"/>
    <w:rsid w:val="00DC05DD"/>
    <w:rsid w:val="00DC71F4"/>
    <w:rsid w:val="00DD718D"/>
    <w:rsid w:val="00DE7E1B"/>
    <w:rsid w:val="00DF27AD"/>
    <w:rsid w:val="00DF795C"/>
    <w:rsid w:val="00E0588D"/>
    <w:rsid w:val="00E248FA"/>
    <w:rsid w:val="00E36F89"/>
    <w:rsid w:val="00E4230C"/>
    <w:rsid w:val="00E43416"/>
    <w:rsid w:val="00E517C4"/>
    <w:rsid w:val="00E5641E"/>
    <w:rsid w:val="00E57204"/>
    <w:rsid w:val="00E5783B"/>
    <w:rsid w:val="00E6515B"/>
    <w:rsid w:val="00E65801"/>
    <w:rsid w:val="00E7481B"/>
    <w:rsid w:val="00EA11F7"/>
    <w:rsid w:val="00EC373F"/>
    <w:rsid w:val="00EC7A9F"/>
    <w:rsid w:val="00ED36D5"/>
    <w:rsid w:val="00EE454F"/>
    <w:rsid w:val="00EE7BDC"/>
    <w:rsid w:val="00F10E56"/>
    <w:rsid w:val="00F37D99"/>
    <w:rsid w:val="00F44CC9"/>
    <w:rsid w:val="00F74BB2"/>
    <w:rsid w:val="00F97091"/>
    <w:rsid w:val="00FD5671"/>
    <w:rsid w:val="00FE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2126B4-960A-4C53-8EBD-22CC8CE7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6282"/>
    <w:rPr>
      <w:rFonts w:eastAsia="Calibri"/>
      <w:sz w:val="24"/>
      <w:szCs w:val="22"/>
    </w:rPr>
  </w:style>
  <w:style w:type="paragraph" w:styleId="Heading1">
    <w:name w:val="heading 1"/>
    <w:basedOn w:val="Normal"/>
    <w:next w:val="Normal"/>
    <w:link w:val="Heading1Char"/>
    <w:uiPriority w:val="9"/>
    <w:qFormat/>
    <w:rsid w:val="00316282"/>
    <w:pPr>
      <w:keepNext/>
      <w:keepLines/>
      <w:spacing w:before="240"/>
      <w:ind w:left="-432"/>
      <w:outlineLvl w:val="0"/>
    </w:pPr>
    <w:rPr>
      <w:rFonts w:ascii="Cambria" w:eastAsia="Times New Roman" w:hAnsi="Cambria"/>
      <w:b/>
      <w:bCs/>
      <w:color w:val="4F81BD"/>
      <w:sz w:val="28"/>
      <w:szCs w:val="28"/>
      <w:lang w:val="x-none" w:eastAsia="x-none"/>
    </w:rPr>
  </w:style>
  <w:style w:type="paragraph" w:styleId="Heading2">
    <w:name w:val="heading 2"/>
    <w:basedOn w:val="Normal"/>
    <w:next w:val="Normal"/>
    <w:link w:val="Heading2Char"/>
    <w:uiPriority w:val="9"/>
    <w:unhideWhenUsed/>
    <w:qFormat/>
    <w:rsid w:val="00316282"/>
    <w:pPr>
      <w:keepNext/>
      <w:keepLines/>
      <w:spacing w:before="200"/>
      <w:ind w:left="-288"/>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316282"/>
    <w:pPr>
      <w:keepNext/>
      <w:spacing w:before="240" w:after="60"/>
      <w:outlineLvl w:val="2"/>
    </w:pPr>
    <w:rPr>
      <w:rFonts w:ascii="Cambria" w:eastAsia="Times New Roman" w:hAnsi="Cambria"/>
      <w:b/>
      <w:bCs/>
      <w:color w:val="4F81BD"/>
      <w:sz w:val="26"/>
      <w:szCs w:val="26"/>
      <w:lang w:val="x-none" w:eastAsia="x-none"/>
    </w:rPr>
  </w:style>
  <w:style w:type="paragraph" w:styleId="Heading4">
    <w:name w:val="heading 4"/>
    <w:basedOn w:val="Normal"/>
    <w:next w:val="Normal"/>
    <w:qFormat/>
    <w:rsid w:val="00DD718D"/>
    <w:pPr>
      <w:keepNext/>
      <w:tabs>
        <w:tab w:val="num" w:pos="864"/>
      </w:tabs>
      <w:spacing w:before="240" w:after="60"/>
      <w:ind w:left="864" w:hanging="864"/>
      <w:outlineLvl w:val="3"/>
    </w:pPr>
    <w:rPr>
      <w:b/>
      <w:bCs/>
      <w:sz w:val="28"/>
      <w:szCs w:val="28"/>
    </w:rPr>
  </w:style>
  <w:style w:type="paragraph" w:styleId="Heading5">
    <w:name w:val="heading 5"/>
    <w:basedOn w:val="Normal"/>
    <w:next w:val="Normal"/>
    <w:qFormat/>
    <w:rsid w:val="00DD718D"/>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DD718D"/>
    <w:pPr>
      <w:tabs>
        <w:tab w:val="num" w:pos="1152"/>
      </w:tabs>
      <w:spacing w:before="240" w:after="60"/>
      <w:ind w:left="1152" w:hanging="1152"/>
      <w:outlineLvl w:val="5"/>
    </w:pPr>
    <w:rPr>
      <w:b/>
      <w:bCs/>
      <w:sz w:val="22"/>
    </w:rPr>
  </w:style>
  <w:style w:type="paragraph" w:styleId="Heading7">
    <w:name w:val="heading 7"/>
    <w:basedOn w:val="Normal"/>
    <w:next w:val="Normal"/>
    <w:qFormat/>
    <w:rsid w:val="00DD718D"/>
    <w:pPr>
      <w:tabs>
        <w:tab w:val="num" w:pos="1296"/>
      </w:tabs>
      <w:spacing w:before="240" w:after="60"/>
      <w:ind w:left="1296" w:hanging="1296"/>
      <w:outlineLvl w:val="6"/>
    </w:pPr>
  </w:style>
  <w:style w:type="paragraph" w:styleId="Heading8">
    <w:name w:val="heading 8"/>
    <w:basedOn w:val="Normal"/>
    <w:next w:val="Normal"/>
    <w:qFormat/>
    <w:rsid w:val="00DD718D"/>
    <w:pPr>
      <w:tabs>
        <w:tab w:val="num" w:pos="1440"/>
      </w:tabs>
      <w:spacing w:before="240" w:after="60"/>
      <w:ind w:left="1440" w:hanging="1440"/>
      <w:outlineLvl w:val="7"/>
    </w:pPr>
    <w:rPr>
      <w:i/>
      <w:iCs/>
    </w:rPr>
  </w:style>
  <w:style w:type="paragraph" w:styleId="Heading9">
    <w:name w:val="heading 9"/>
    <w:basedOn w:val="Normal"/>
    <w:next w:val="Normal"/>
    <w:qFormat/>
    <w:rsid w:val="00DD718D"/>
    <w:pPr>
      <w:tabs>
        <w:tab w:val="num" w:pos="1584"/>
      </w:tabs>
      <w:spacing w:before="240" w:after="60"/>
      <w:ind w:left="1584" w:hanging="1584"/>
      <w:outlineLvl w:val="8"/>
    </w:pPr>
    <w:rPr>
      <w:rFonts w:ascii="Arial" w:hAnsi="Arial" w:cs="Arial"/>
      <w:sz w:val="22"/>
    </w:rPr>
  </w:style>
  <w:style w:type="character" w:default="1" w:styleId="DefaultParagraphFont">
    <w:name w:val="Default Paragraph Font"/>
    <w:uiPriority w:val="1"/>
    <w:semiHidden/>
    <w:unhideWhenUsed/>
    <w:rsid w:val="0031628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316282"/>
  </w:style>
  <w:style w:type="table" w:styleId="TableGrid">
    <w:name w:val="Table Grid"/>
    <w:basedOn w:val="TableNormal"/>
    <w:rsid w:val="00DF2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initionBody">
    <w:name w:val="Definition Body"/>
    <w:basedOn w:val="Normal"/>
    <w:link w:val="DefinitionBodyChar"/>
    <w:qFormat/>
    <w:rsid w:val="00316282"/>
    <w:pPr>
      <w:pBdr>
        <w:left w:val="single" w:sz="4" w:space="4" w:color="7030A0"/>
        <w:bottom w:val="single" w:sz="4" w:space="1" w:color="7030A0"/>
        <w:right w:val="single" w:sz="4" w:space="4" w:color="7030A0"/>
      </w:pBdr>
      <w:ind w:left="288" w:right="288"/>
    </w:pPr>
    <w:rPr>
      <w:lang w:val="x-none" w:eastAsia="x-none"/>
    </w:rPr>
  </w:style>
  <w:style w:type="character" w:customStyle="1" w:styleId="DefinitionBodyChar">
    <w:name w:val="Definition Body Char"/>
    <w:link w:val="DefinitionBody"/>
    <w:rsid w:val="00E7481B"/>
    <w:rPr>
      <w:rFonts w:eastAsia="Calibri"/>
      <w:sz w:val="24"/>
      <w:szCs w:val="22"/>
    </w:rPr>
  </w:style>
  <w:style w:type="character" w:customStyle="1" w:styleId="Example">
    <w:name w:val="Example"/>
    <w:rsid w:val="00377142"/>
    <w:rPr>
      <w:b/>
      <w:color w:val="0000FF"/>
    </w:rPr>
  </w:style>
  <w:style w:type="paragraph" w:styleId="Header">
    <w:name w:val="header"/>
    <w:basedOn w:val="Normal"/>
    <w:rsid w:val="00DC05DD"/>
    <w:pPr>
      <w:tabs>
        <w:tab w:val="center" w:pos="4320"/>
        <w:tab w:val="right" w:pos="8640"/>
      </w:tabs>
    </w:pPr>
  </w:style>
  <w:style w:type="paragraph" w:styleId="Footer">
    <w:name w:val="footer"/>
    <w:basedOn w:val="Normal"/>
    <w:rsid w:val="00DC05DD"/>
    <w:pPr>
      <w:tabs>
        <w:tab w:val="center" w:pos="4320"/>
        <w:tab w:val="right" w:pos="8640"/>
      </w:tabs>
    </w:pPr>
  </w:style>
  <w:style w:type="character" w:styleId="CommentReference">
    <w:name w:val="annotation reference"/>
    <w:semiHidden/>
    <w:rsid w:val="00DC05DD"/>
    <w:rPr>
      <w:sz w:val="16"/>
      <w:szCs w:val="16"/>
    </w:rPr>
  </w:style>
  <w:style w:type="paragraph" w:styleId="CommentText">
    <w:name w:val="annotation text"/>
    <w:basedOn w:val="Normal"/>
    <w:semiHidden/>
    <w:rsid w:val="00DC05DD"/>
    <w:rPr>
      <w:sz w:val="20"/>
      <w:szCs w:val="20"/>
    </w:rPr>
  </w:style>
  <w:style w:type="paragraph" w:styleId="CommentSubject">
    <w:name w:val="annotation subject"/>
    <w:basedOn w:val="CommentText"/>
    <w:next w:val="CommentText"/>
    <w:semiHidden/>
    <w:rsid w:val="00DC05DD"/>
    <w:rPr>
      <w:b/>
      <w:bCs/>
    </w:rPr>
  </w:style>
  <w:style w:type="paragraph" w:styleId="BalloonText">
    <w:name w:val="Balloon Text"/>
    <w:basedOn w:val="Normal"/>
    <w:semiHidden/>
    <w:rsid w:val="00DC05DD"/>
    <w:rPr>
      <w:rFonts w:ascii="Tahoma" w:hAnsi="Tahoma" w:cs="Tahoma"/>
      <w:sz w:val="16"/>
      <w:szCs w:val="16"/>
    </w:rPr>
  </w:style>
  <w:style w:type="paragraph" w:styleId="FootnoteText">
    <w:name w:val="footnote text"/>
    <w:basedOn w:val="Normal"/>
    <w:link w:val="FootnoteTextChar"/>
    <w:semiHidden/>
    <w:rsid w:val="00DD718D"/>
    <w:rPr>
      <w:sz w:val="20"/>
      <w:szCs w:val="20"/>
    </w:rPr>
  </w:style>
  <w:style w:type="paragraph" w:styleId="NormalWeb">
    <w:name w:val="Normal (Web)"/>
    <w:basedOn w:val="Normal"/>
    <w:uiPriority w:val="99"/>
    <w:rsid w:val="00DD718D"/>
    <w:pPr>
      <w:spacing w:before="100" w:beforeAutospacing="1" w:after="100" w:afterAutospacing="1"/>
    </w:pPr>
  </w:style>
  <w:style w:type="paragraph" w:customStyle="1" w:styleId="firstp">
    <w:name w:val="firstp"/>
    <w:basedOn w:val="Normal"/>
    <w:rsid w:val="00DD718D"/>
    <w:pPr>
      <w:spacing w:before="100" w:beforeAutospacing="1" w:after="100" w:afterAutospacing="1"/>
    </w:pPr>
  </w:style>
  <w:style w:type="paragraph" w:customStyle="1" w:styleId="para">
    <w:name w:val="para"/>
    <w:basedOn w:val="Normal"/>
    <w:rsid w:val="00DD718D"/>
    <w:pPr>
      <w:spacing w:before="100" w:beforeAutospacing="1" w:after="100" w:afterAutospacing="1"/>
    </w:pPr>
  </w:style>
  <w:style w:type="paragraph" w:styleId="TOC1">
    <w:name w:val="toc 1"/>
    <w:basedOn w:val="Normal"/>
    <w:next w:val="Normal"/>
    <w:autoRedefine/>
    <w:semiHidden/>
    <w:rsid w:val="00DD718D"/>
    <w:rPr>
      <w:b/>
    </w:rPr>
  </w:style>
  <w:style w:type="paragraph" w:styleId="TOC2">
    <w:name w:val="toc 2"/>
    <w:basedOn w:val="Normal"/>
    <w:next w:val="Normal"/>
    <w:autoRedefine/>
    <w:semiHidden/>
    <w:rsid w:val="00DD718D"/>
    <w:pPr>
      <w:ind w:left="240"/>
    </w:pPr>
  </w:style>
  <w:style w:type="paragraph" w:styleId="TOC3">
    <w:name w:val="toc 3"/>
    <w:basedOn w:val="Normal"/>
    <w:next w:val="Normal"/>
    <w:autoRedefine/>
    <w:semiHidden/>
    <w:rsid w:val="00DD718D"/>
    <w:pPr>
      <w:ind w:left="480"/>
    </w:pPr>
  </w:style>
  <w:style w:type="character" w:styleId="PageNumber">
    <w:name w:val="page number"/>
    <w:basedOn w:val="DefaultParagraphFont"/>
    <w:rsid w:val="00E4230C"/>
  </w:style>
  <w:style w:type="character" w:customStyle="1" w:styleId="FootnoteTextChar">
    <w:name w:val="Footnote Text Char"/>
    <w:basedOn w:val="DefaultParagraphFont"/>
    <w:link w:val="FootnoteText"/>
    <w:semiHidden/>
    <w:rsid w:val="00E7481B"/>
  </w:style>
  <w:style w:type="character" w:styleId="FootnoteReference">
    <w:name w:val="footnote reference"/>
    <w:rsid w:val="00E7481B"/>
    <w:rPr>
      <w:vertAlign w:val="superscript"/>
    </w:rPr>
  </w:style>
  <w:style w:type="character" w:styleId="Hyperlink">
    <w:name w:val="Hyperlink"/>
    <w:uiPriority w:val="99"/>
    <w:rsid w:val="00E7481B"/>
    <w:rPr>
      <w:color w:val="0000FF"/>
      <w:u w:val="single"/>
    </w:rPr>
  </w:style>
  <w:style w:type="paragraph" w:customStyle="1" w:styleId="ExampleHeader">
    <w:name w:val="Example Header"/>
    <w:basedOn w:val="Normal"/>
    <w:qFormat/>
    <w:rsid w:val="00316282"/>
    <w:pPr>
      <w:pBdr>
        <w:bottom w:val="single" w:sz="4" w:space="1" w:color="0070C0"/>
      </w:pBdr>
      <w:ind w:left="-432"/>
    </w:pPr>
    <w:rPr>
      <w:color w:val="0070C0"/>
    </w:rPr>
  </w:style>
  <w:style w:type="paragraph" w:customStyle="1" w:styleId="DefinitionHeader">
    <w:name w:val="Definition Header"/>
    <w:basedOn w:val="Normal"/>
    <w:link w:val="DefinitionHeaderChar"/>
    <w:qFormat/>
    <w:rsid w:val="00316282"/>
    <w:pPr>
      <w:pBdr>
        <w:top w:val="single" w:sz="4" w:space="1" w:color="7030A0"/>
        <w:left w:val="single" w:sz="4" w:space="4" w:color="7030A0"/>
        <w:right w:val="single" w:sz="4" w:space="4" w:color="7030A0"/>
      </w:pBdr>
      <w:ind w:left="288" w:right="288"/>
    </w:pPr>
    <w:rPr>
      <w:b/>
      <w:color w:val="7030A0"/>
      <w:lang w:val="x-none" w:eastAsia="x-none"/>
    </w:rPr>
  </w:style>
  <w:style w:type="paragraph" w:customStyle="1" w:styleId="t">
    <w:name w:val="t"/>
    <w:basedOn w:val="Normal"/>
    <w:rsid w:val="00621FCA"/>
    <w:pPr>
      <w:spacing w:before="100" w:beforeAutospacing="1" w:after="100" w:afterAutospacing="1"/>
    </w:pPr>
  </w:style>
  <w:style w:type="paragraph" w:customStyle="1" w:styleId="TryitNow">
    <w:name w:val="Try it Now"/>
    <w:basedOn w:val="Normal"/>
    <w:link w:val="TryitNowChar"/>
    <w:qFormat/>
    <w:rsid w:val="00316282"/>
    <w:pPr>
      <w:pBdr>
        <w:top w:val="thinThickSmallGap" w:sz="12" w:space="1" w:color="E36C0A"/>
      </w:pBdr>
    </w:pPr>
    <w:rPr>
      <w:b/>
      <w:color w:val="E36C0A"/>
      <w:lang w:val="x-none" w:eastAsia="x-none"/>
    </w:rPr>
  </w:style>
  <w:style w:type="paragraph" w:customStyle="1" w:styleId="TryitNowbody">
    <w:name w:val="Try it Now body"/>
    <w:basedOn w:val="Normal"/>
    <w:qFormat/>
    <w:rsid w:val="00316282"/>
    <w:pPr>
      <w:pBdr>
        <w:bottom w:val="thickThinSmallGap" w:sz="12" w:space="1" w:color="E36C0A"/>
      </w:pBdr>
    </w:pPr>
  </w:style>
  <w:style w:type="character" w:customStyle="1" w:styleId="DefinitionHeaderChar">
    <w:name w:val="Definition Header Char"/>
    <w:link w:val="DefinitionHeader"/>
    <w:rsid w:val="00E7481B"/>
    <w:rPr>
      <w:rFonts w:eastAsia="Calibri"/>
      <w:b/>
      <w:color w:val="7030A0"/>
      <w:sz w:val="24"/>
      <w:szCs w:val="22"/>
    </w:rPr>
  </w:style>
  <w:style w:type="character" w:customStyle="1" w:styleId="TryitNowChar">
    <w:name w:val="Try it Now Char"/>
    <w:link w:val="TryitNow"/>
    <w:rsid w:val="00E7481B"/>
    <w:rPr>
      <w:rFonts w:eastAsia="Calibri"/>
      <w:b/>
      <w:color w:val="E36C0A"/>
      <w:sz w:val="24"/>
      <w:szCs w:val="22"/>
    </w:rPr>
  </w:style>
  <w:style w:type="paragraph" w:customStyle="1" w:styleId="ExampleBody">
    <w:name w:val="Example Body"/>
    <w:basedOn w:val="Normal"/>
    <w:qFormat/>
    <w:rsid w:val="00316282"/>
    <w:pPr>
      <w:pBdr>
        <w:left w:val="single" w:sz="4" w:space="4" w:color="0070C0"/>
      </w:pBdr>
    </w:pPr>
  </w:style>
  <w:style w:type="character" w:customStyle="1" w:styleId="Heading1Char">
    <w:name w:val="Heading 1 Char"/>
    <w:link w:val="Heading1"/>
    <w:uiPriority w:val="9"/>
    <w:rsid w:val="00316282"/>
    <w:rPr>
      <w:rFonts w:ascii="Cambria" w:hAnsi="Cambria"/>
      <w:b/>
      <w:bCs/>
      <w:color w:val="4F81BD"/>
      <w:sz w:val="28"/>
      <w:szCs w:val="28"/>
    </w:rPr>
  </w:style>
  <w:style w:type="character" w:customStyle="1" w:styleId="Heading2Char">
    <w:name w:val="Heading 2 Char"/>
    <w:link w:val="Heading2"/>
    <w:uiPriority w:val="9"/>
    <w:rsid w:val="00316282"/>
    <w:rPr>
      <w:rFonts w:ascii="Cambria" w:hAnsi="Cambria"/>
      <w:b/>
      <w:bCs/>
      <w:color w:val="4F81BD"/>
      <w:sz w:val="26"/>
      <w:szCs w:val="26"/>
    </w:rPr>
  </w:style>
  <w:style w:type="character" w:customStyle="1" w:styleId="Heading3Char">
    <w:name w:val="Heading 3 Char"/>
    <w:link w:val="Heading3"/>
    <w:uiPriority w:val="9"/>
    <w:rsid w:val="00316282"/>
    <w:rPr>
      <w:rFonts w:ascii="Cambria" w:hAnsi="Cambria"/>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51925">
      <w:bodyDiv w:val="1"/>
      <w:marLeft w:val="0"/>
      <w:marRight w:val="0"/>
      <w:marTop w:val="0"/>
      <w:marBottom w:val="0"/>
      <w:divBdr>
        <w:top w:val="none" w:sz="0" w:space="0" w:color="auto"/>
        <w:left w:val="none" w:sz="0" w:space="0" w:color="auto"/>
        <w:bottom w:val="none" w:sz="0" w:space="0" w:color="auto"/>
        <w:right w:val="none" w:sz="0" w:space="0" w:color="auto"/>
      </w:divBdr>
    </w:div>
    <w:div w:id="126705044">
      <w:bodyDiv w:val="1"/>
      <w:marLeft w:val="0"/>
      <w:marRight w:val="0"/>
      <w:marTop w:val="0"/>
      <w:marBottom w:val="0"/>
      <w:divBdr>
        <w:top w:val="none" w:sz="0" w:space="0" w:color="auto"/>
        <w:left w:val="none" w:sz="0" w:space="0" w:color="auto"/>
        <w:bottom w:val="none" w:sz="0" w:space="0" w:color="auto"/>
        <w:right w:val="none" w:sz="0" w:space="0" w:color="auto"/>
      </w:divBdr>
    </w:div>
    <w:div w:id="364988201">
      <w:bodyDiv w:val="1"/>
      <w:marLeft w:val="0"/>
      <w:marRight w:val="0"/>
      <w:marTop w:val="0"/>
      <w:marBottom w:val="0"/>
      <w:divBdr>
        <w:top w:val="none" w:sz="0" w:space="0" w:color="auto"/>
        <w:left w:val="none" w:sz="0" w:space="0" w:color="auto"/>
        <w:bottom w:val="none" w:sz="0" w:space="0" w:color="auto"/>
        <w:right w:val="none" w:sz="0" w:space="0" w:color="auto"/>
      </w:divBdr>
    </w:div>
    <w:div w:id="1220289221">
      <w:bodyDiv w:val="1"/>
      <w:marLeft w:val="0"/>
      <w:marRight w:val="0"/>
      <w:marTop w:val="0"/>
      <w:marBottom w:val="0"/>
      <w:divBdr>
        <w:top w:val="none" w:sz="0" w:space="0" w:color="auto"/>
        <w:left w:val="none" w:sz="0" w:space="0" w:color="auto"/>
        <w:bottom w:val="none" w:sz="0" w:space="0" w:color="auto"/>
        <w:right w:val="none" w:sz="0" w:space="0" w:color="auto"/>
      </w:divBdr>
    </w:div>
    <w:div w:id="1277444005">
      <w:bodyDiv w:val="1"/>
      <w:marLeft w:val="0"/>
      <w:marRight w:val="0"/>
      <w:marTop w:val="0"/>
      <w:marBottom w:val="0"/>
      <w:divBdr>
        <w:top w:val="none" w:sz="0" w:space="0" w:color="auto"/>
        <w:left w:val="none" w:sz="0" w:space="0" w:color="auto"/>
        <w:bottom w:val="none" w:sz="0" w:space="0" w:color="auto"/>
        <w:right w:val="none" w:sz="0" w:space="0" w:color="auto"/>
      </w:divBdr>
    </w:div>
    <w:div w:id="201780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107%20book%20Ed%202\2.0\107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288C73-5ACE-419B-A4A0-EA802FABE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107temp.dot</Template>
  <TotalTime>1</TotalTime>
  <Pages>14</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Voting Theory</vt:lpstr>
    </vt:vector>
  </TitlesOfParts>
  <Company>Pierce College</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Voting Theory</dc:title>
  <dc:subject/>
  <dc:creator>Pierce College</dc:creator>
  <cp:keywords/>
  <cp:lastModifiedBy>Matthew Salomone</cp:lastModifiedBy>
  <cp:revision>2</cp:revision>
  <cp:lastPrinted>2009-09-02T15:53:00Z</cp:lastPrinted>
  <dcterms:created xsi:type="dcterms:W3CDTF">2020-10-29T02:10:00Z</dcterms:created>
  <dcterms:modified xsi:type="dcterms:W3CDTF">2020-10-29T02:10:00Z</dcterms:modified>
</cp:coreProperties>
</file>